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8ABF5" w14:textId="77777777" w:rsidR="009A0CE0" w:rsidRPr="0080365D" w:rsidRDefault="009A0CE0" w:rsidP="00575BBC">
      <w:pPr>
        <w:spacing w:line="480" w:lineRule="auto"/>
        <w:jc w:val="center"/>
        <w:rPr>
          <w:szCs w:val="28"/>
          <w:lang w:val="ru-RU"/>
        </w:rPr>
      </w:pPr>
      <w:r w:rsidRPr="0080365D">
        <w:rPr>
          <w:szCs w:val="28"/>
          <w:lang w:val="ru-RU"/>
        </w:rPr>
        <w:t>СОДЕРЖАНИЕ</w:t>
      </w:r>
    </w:p>
    <w:tbl>
      <w:tblPr>
        <w:tblW w:w="9000" w:type="dxa"/>
        <w:tblInd w:w="959" w:type="dxa"/>
        <w:tblLook w:val="04A0" w:firstRow="1" w:lastRow="0" w:firstColumn="1" w:lastColumn="0" w:noHBand="0" w:noVBand="1"/>
      </w:tblPr>
      <w:tblGrid>
        <w:gridCol w:w="8644"/>
        <w:gridCol w:w="356"/>
      </w:tblGrid>
      <w:tr w:rsidR="0080365D" w:rsidRPr="0080365D" w14:paraId="251CDA3F" w14:textId="77777777" w:rsidTr="0067066B">
        <w:trPr>
          <w:trHeight w:val="20"/>
        </w:trPr>
        <w:tc>
          <w:tcPr>
            <w:tcW w:w="8645" w:type="dxa"/>
            <w:shd w:val="clear" w:color="auto" w:fill="auto"/>
          </w:tcPr>
          <w:p w14:paraId="12898A4F" w14:textId="77777777" w:rsidR="00B05A5F" w:rsidRPr="0080365D" w:rsidRDefault="00B05A5F" w:rsidP="004948A9">
            <w:pPr>
              <w:spacing w:line="360" w:lineRule="auto"/>
              <w:rPr>
                <w:szCs w:val="28"/>
                <w:lang w:val="ru-RU"/>
              </w:rPr>
            </w:pPr>
            <w:r w:rsidRPr="0080365D">
              <w:rPr>
                <w:szCs w:val="28"/>
                <w:lang w:val="ru-RU"/>
              </w:rPr>
              <w:t>Введение</w:t>
            </w:r>
          </w:p>
        </w:tc>
        <w:tc>
          <w:tcPr>
            <w:tcW w:w="355" w:type="dxa"/>
            <w:shd w:val="clear" w:color="auto" w:fill="auto"/>
            <w:vAlign w:val="center"/>
          </w:tcPr>
          <w:p w14:paraId="418BA3EF" w14:textId="6A525857" w:rsidR="00B05A5F" w:rsidRPr="0080365D" w:rsidRDefault="00E5091E" w:rsidP="004948A9">
            <w:pPr>
              <w:spacing w:line="360" w:lineRule="auto"/>
              <w:jc w:val="right"/>
              <w:rPr>
                <w:szCs w:val="28"/>
                <w:lang w:val="ru-RU"/>
              </w:rPr>
            </w:pPr>
            <w:r w:rsidRPr="0080365D">
              <w:rPr>
                <w:szCs w:val="28"/>
                <w:lang w:val="ru-RU"/>
              </w:rPr>
              <w:t>8</w:t>
            </w:r>
          </w:p>
        </w:tc>
      </w:tr>
      <w:tr w:rsidR="0080365D" w:rsidRPr="0080365D" w14:paraId="50A56FD9" w14:textId="77777777" w:rsidTr="0067066B">
        <w:trPr>
          <w:trHeight w:val="20"/>
        </w:trPr>
        <w:tc>
          <w:tcPr>
            <w:tcW w:w="8645" w:type="dxa"/>
            <w:shd w:val="clear" w:color="auto" w:fill="auto"/>
          </w:tcPr>
          <w:p w14:paraId="5EED753B" w14:textId="77777777" w:rsidR="00B05A5F" w:rsidRPr="0080365D" w:rsidRDefault="00B05A5F" w:rsidP="004948A9">
            <w:pPr>
              <w:spacing w:line="360" w:lineRule="auto"/>
              <w:rPr>
                <w:szCs w:val="28"/>
                <w:lang w:val="ru-RU"/>
              </w:rPr>
            </w:pPr>
            <w:r w:rsidRPr="0080365D">
              <w:rPr>
                <w:szCs w:val="28"/>
                <w:lang w:val="ru-RU"/>
              </w:rPr>
              <w:t>1 Общая часть</w:t>
            </w:r>
          </w:p>
        </w:tc>
        <w:tc>
          <w:tcPr>
            <w:tcW w:w="355" w:type="dxa"/>
            <w:shd w:val="clear" w:color="auto" w:fill="auto"/>
            <w:vAlign w:val="center"/>
          </w:tcPr>
          <w:p w14:paraId="56B74A2C" w14:textId="4CEE1C80" w:rsidR="00B05A5F" w:rsidRPr="0080365D" w:rsidRDefault="00B05A5F" w:rsidP="004948A9">
            <w:pPr>
              <w:spacing w:line="360" w:lineRule="auto"/>
              <w:jc w:val="right"/>
              <w:rPr>
                <w:szCs w:val="28"/>
                <w:lang w:val="ru-RU"/>
              </w:rPr>
            </w:pPr>
          </w:p>
        </w:tc>
      </w:tr>
      <w:tr w:rsidR="0080365D" w:rsidRPr="0080365D" w14:paraId="5F4AE2A1" w14:textId="77777777" w:rsidTr="0067066B">
        <w:trPr>
          <w:trHeight w:val="417"/>
        </w:trPr>
        <w:tc>
          <w:tcPr>
            <w:tcW w:w="8645" w:type="dxa"/>
            <w:shd w:val="clear" w:color="auto" w:fill="auto"/>
          </w:tcPr>
          <w:p w14:paraId="75C0A6F4" w14:textId="257A0BE7" w:rsidR="00B05A5F" w:rsidRPr="0080365D" w:rsidRDefault="00CF61BE" w:rsidP="00CC1F25">
            <w:pPr>
              <w:spacing w:line="360" w:lineRule="auto"/>
              <w:rPr>
                <w:szCs w:val="28"/>
                <w:lang w:val="ru-RU"/>
              </w:rPr>
            </w:pPr>
            <w:r w:rsidRPr="0080365D">
              <w:rPr>
                <w:szCs w:val="28"/>
                <w:lang w:val="ru-RU"/>
              </w:rPr>
              <w:t xml:space="preserve">1.1 </w:t>
            </w:r>
            <w:r w:rsidR="00CC1F25" w:rsidRPr="0080365D">
              <w:rPr>
                <w:szCs w:val="28"/>
                <w:lang w:val="ru-RU"/>
              </w:rPr>
              <w:t>Постановка задачи</w:t>
            </w:r>
            <w:r w:rsidR="00EF6CAF" w:rsidRPr="0080365D">
              <w:rPr>
                <w:szCs w:val="28"/>
                <w:lang w:val="ru-RU"/>
              </w:rPr>
              <w:t xml:space="preserve"> </w:t>
            </w:r>
          </w:p>
        </w:tc>
        <w:tc>
          <w:tcPr>
            <w:tcW w:w="355" w:type="dxa"/>
            <w:shd w:val="clear" w:color="auto" w:fill="auto"/>
            <w:vAlign w:val="center"/>
          </w:tcPr>
          <w:p w14:paraId="7AD1D7A6" w14:textId="1C5B2972" w:rsidR="00B05A5F" w:rsidRPr="0080365D" w:rsidRDefault="00B05A5F" w:rsidP="004948A9">
            <w:pPr>
              <w:spacing w:line="360" w:lineRule="auto"/>
              <w:jc w:val="right"/>
              <w:rPr>
                <w:szCs w:val="28"/>
                <w:lang w:val="ru-RU"/>
              </w:rPr>
            </w:pPr>
          </w:p>
        </w:tc>
      </w:tr>
      <w:tr w:rsidR="0080365D" w:rsidRPr="0080365D" w14:paraId="52961BB6" w14:textId="77777777" w:rsidTr="0067066B">
        <w:trPr>
          <w:trHeight w:val="330"/>
        </w:trPr>
        <w:tc>
          <w:tcPr>
            <w:tcW w:w="8645" w:type="dxa"/>
            <w:shd w:val="clear" w:color="auto" w:fill="auto"/>
          </w:tcPr>
          <w:p w14:paraId="56E526E9" w14:textId="412D71F8" w:rsidR="00B05A5F" w:rsidRPr="0080365D" w:rsidRDefault="00CC1F25" w:rsidP="00CC1F25">
            <w:pPr>
              <w:spacing w:line="360" w:lineRule="auto"/>
              <w:rPr>
                <w:szCs w:val="28"/>
                <w:lang w:val="ru-RU"/>
              </w:rPr>
            </w:pPr>
            <w:r w:rsidRPr="0080365D">
              <w:rPr>
                <w:szCs w:val="28"/>
                <w:lang w:val="ru-RU"/>
              </w:rPr>
              <w:t>1.1.1</w:t>
            </w:r>
            <w:r w:rsidR="00B05A5F" w:rsidRPr="0080365D">
              <w:rPr>
                <w:szCs w:val="28"/>
                <w:lang w:val="ru-RU"/>
              </w:rPr>
              <w:t xml:space="preserve"> </w:t>
            </w:r>
            <w:r w:rsidRPr="0080365D">
              <w:rPr>
                <w:szCs w:val="28"/>
                <w:lang w:val="ru-RU"/>
              </w:rPr>
              <w:t>Назначение задачи</w:t>
            </w:r>
          </w:p>
        </w:tc>
        <w:tc>
          <w:tcPr>
            <w:tcW w:w="355" w:type="dxa"/>
            <w:shd w:val="clear" w:color="auto" w:fill="auto"/>
          </w:tcPr>
          <w:p w14:paraId="30128C1E" w14:textId="4ABD1BED" w:rsidR="00B05A5F" w:rsidRPr="0080365D" w:rsidRDefault="00B05A5F" w:rsidP="00451D44">
            <w:pPr>
              <w:jc w:val="center"/>
              <w:rPr>
                <w:szCs w:val="28"/>
                <w:lang w:val="ru-RU"/>
              </w:rPr>
            </w:pPr>
          </w:p>
        </w:tc>
      </w:tr>
      <w:tr w:rsidR="0080365D" w:rsidRPr="0080365D" w14:paraId="52864791" w14:textId="77777777" w:rsidTr="0067066B">
        <w:trPr>
          <w:trHeight w:val="504"/>
        </w:trPr>
        <w:tc>
          <w:tcPr>
            <w:tcW w:w="8645" w:type="dxa"/>
            <w:shd w:val="clear" w:color="auto" w:fill="auto"/>
          </w:tcPr>
          <w:p w14:paraId="63B1F386" w14:textId="74E34028" w:rsidR="00B05A5F" w:rsidRPr="0080365D" w:rsidRDefault="00CC1F25" w:rsidP="00CC1F25">
            <w:pPr>
              <w:spacing w:line="360" w:lineRule="auto"/>
              <w:rPr>
                <w:szCs w:val="28"/>
                <w:lang w:val="ru-RU"/>
              </w:rPr>
            </w:pPr>
            <w:r w:rsidRPr="0080365D">
              <w:rPr>
                <w:szCs w:val="28"/>
                <w:lang w:val="ru-RU"/>
              </w:rPr>
              <w:t>1.1.2 Технико-математическое описание задачи</w:t>
            </w:r>
          </w:p>
        </w:tc>
        <w:tc>
          <w:tcPr>
            <w:tcW w:w="355" w:type="dxa"/>
            <w:shd w:val="clear" w:color="auto" w:fill="auto"/>
          </w:tcPr>
          <w:p w14:paraId="3CD856CA" w14:textId="3ED565A6" w:rsidR="00B05A5F" w:rsidRPr="0080365D" w:rsidRDefault="00B05A5F" w:rsidP="00451D44">
            <w:pPr>
              <w:jc w:val="center"/>
              <w:rPr>
                <w:szCs w:val="28"/>
                <w:lang w:val="ru-RU"/>
              </w:rPr>
            </w:pPr>
          </w:p>
        </w:tc>
      </w:tr>
      <w:tr w:rsidR="0080365D" w:rsidRPr="0080365D" w14:paraId="34760B1D" w14:textId="77777777" w:rsidTr="0067066B">
        <w:trPr>
          <w:trHeight w:val="375"/>
        </w:trPr>
        <w:tc>
          <w:tcPr>
            <w:tcW w:w="8645" w:type="dxa"/>
            <w:shd w:val="clear" w:color="auto" w:fill="auto"/>
          </w:tcPr>
          <w:p w14:paraId="04746AC2" w14:textId="23E6954E" w:rsidR="00B05A5F" w:rsidRPr="0080365D" w:rsidRDefault="00CC1F25" w:rsidP="00CF61BE">
            <w:pPr>
              <w:spacing w:line="360" w:lineRule="auto"/>
              <w:rPr>
                <w:szCs w:val="28"/>
                <w:lang w:val="ru-RU"/>
              </w:rPr>
            </w:pPr>
            <w:r w:rsidRPr="0080365D">
              <w:rPr>
                <w:szCs w:val="28"/>
                <w:lang w:val="ru-RU"/>
              </w:rPr>
              <w:t>1.1.3 Требования к программе</w:t>
            </w:r>
          </w:p>
        </w:tc>
        <w:tc>
          <w:tcPr>
            <w:tcW w:w="355" w:type="dxa"/>
            <w:shd w:val="clear" w:color="auto" w:fill="auto"/>
            <w:vAlign w:val="center"/>
          </w:tcPr>
          <w:p w14:paraId="0130493B" w14:textId="2BF5B48F" w:rsidR="00B05A5F" w:rsidRPr="0080365D" w:rsidRDefault="00B05A5F" w:rsidP="004948A9">
            <w:pPr>
              <w:spacing w:line="360" w:lineRule="auto"/>
              <w:jc w:val="right"/>
              <w:rPr>
                <w:szCs w:val="28"/>
                <w:lang w:val="ru-RU"/>
              </w:rPr>
            </w:pPr>
          </w:p>
        </w:tc>
      </w:tr>
      <w:tr w:rsidR="0080365D" w:rsidRPr="0080365D" w14:paraId="5099C252" w14:textId="77777777" w:rsidTr="0067066B">
        <w:trPr>
          <w:trHeight w:val="420"/>
        </w:trPr>
        <w:tc>
          <w:tcPr>
            <w:tcW w:w="8645" w:type="dxa"/>
            <w:shd w:val="clear" w:color="auto" w:fill="auto"/>
          </w:tcPr>
          <w:p w14:paraId="2F953799" w14:textId="0466BF34" w:rsidR="00B05A5F" w:rsidRPr="0080365D" w:rsidRDefault="00CC1F25" w:rsidP="00CC1F25">
            <w:pPr>
              <w:spacing w:line="360" w:lineRule="auto"/>
              <w:rPr>
                <w:szCs w:val="28"/>
                <w:lang w:val="ru-RU"/>
              </w:rPr>
            </w:pPr>
            <w:r w:rsidRPr="0080365D">
              <w:rPr>
                <w:szCs w:val="28"/>
                <w:lang w:val="ru-RU"/>
              </w:rPr>
              <w:t>1.1.4 Требования к составу и параметрам технических средств</w:t>
            </w:r>
          </w:p>
        </w:tc>
        <w:tc>
          <w:tcPr>
            <w:tcW w:w="355" w:type="dxa"/>
            <w:shd w:val="clear" w:color="auto" w:fill="auto"/>
            <w:vAlign w:val="center"/>
          </w:tcPr>
          <w:p w14:paraId="0A82A251" w14:textId="0C326257" w:rsidR="00B05A5F" w:rsidRPr="0080365D" w:rsidRDefault="00B05A5F" w:rsidP="004948A9">
            <w:pPr>
              <w:spacing w:line="360" w:lineRule="auto"/>
              <w:jc w:val="right"/>
              <w:rPr>
                <w:szCs w:val="28"/>
                <w:highlight w:val="yellow"/>
                <w:lang w:val="ru-RU"/>
              </w:rPr>
            </w:pPr>
          </w:p>
        </w:tc>
      </w:tr>
      <w:tr w:rsidR="0080365D" w:rsidRPr="0080365D" w14:paraId="7D10A492" w14:textId="77777777" w:rsidTr="0067066B">
        <w:trPr>
          <w:trHeight w:val="450"/>
        </w:trPr>
        <w:tc>
          <w:tcPr>
            <w:tcW w:w="8645" w:type="dxa"/>
            <w:shd w:val="clear" w:color="auto" w:fill="auto"/>
          </w:tcPr>
          <w:p w14:paraId="668A7A3D" w14:textId="1B29EC3A" w:rsidR="00B05A5F" w:rsidRPr="0080365D" w:rsidRDefault="00CC1F25" w:rsidP="00CC1F25">
            <w:pPr>
              <w:spacing w:line="360" w:lineRule="auto"/>
              <w:rPr>
                <w:szCs w:val="28"/>
                <w:lang w:val="ru-RU"/>
              </w:rPr>
            </w:pPr>
            <w:r w:rsidRPr="0080365D">
              <w:rPr>
                <w:szCs w:val="28"/>
                <w:lang w:val="ru-RU"/>
              </w:rPr>
              <w:t>1.2 Описание языка программирования</w:t>
            </w:r>
          </w:p>
        </w:tc>
        <w:tc>
          <w:tcPr>
            <w:tcW w:w="355" w:type="dxa"/>
            <w:shd w:val="clear" w:color="auto" w:fill="auto"/>
            <w:vAlign w:val="center"/>
          </w:tcPr>
          <w:p w14:paraId="698060DB" w14:textId="48D66B97" w:rsidR="00B05A5F" w:rsidRPr="0080365D" w:rsidRDefault="00B05A5F" w:rsidP="004948A9">
            <w:pPr>
              <w:spacing w:line="360" w:lineRule="auto"/>
              <w:jc w:val="right"/>
              <w:rPr>
                <w:szCs w:val="28"/>
                <w:lang w:val="ru-RU"/>
              </w:rPr>
            </w:pPr>
          </w:p>
        </w:tc>
      </w:tr>
      <w:tr w:rsidR="0080365D" w:rsidRPr="0080365D" w14:paraId="35A8A877" w14:textId="77777777" w:rsidTr="0067066B">
        <w:trPr>
          <w:trHeight w:val="450"/>
        </w:trPr>
        <w:tc>
          <w:tcPr>
            <w:tcW w:w="8645" w:type="dxa"/>
            <w:shd w:val="clear" w:color="auto" w:fill="auto"/>
          </w:tcPr>
          <w:p w14:paraId="02866E47" w14:textId="03FB77BF" w:rsidR="00B05A5F" w:rsidRPr="0080365D" w:rsidRDefault="00CC1F25" w:rsidP="00CC1F25">
            <w:pPr>
              <w:spacing w:line="360" w:lineRule="auto"/>
              <w:rPr>
                <w:szCs w:val="28"/>
                <w:lang w:val="ru-RU"/>
              </w:rPr>
            </w:pPr>
            <w:r w:rsidRPr="0080365D">
              <w:rPr>
                <w:szCs w:val="28"/>
                <w:lang w:val="ru-RU"/>
              </w:rPr>
              <w:t>1.2.1 Выбор языка программирования</w:t>
            </w:r>
          </w:p>
        </w:tc>
        <w:tc>
          <w:tcPr>
            <w:tcW w:w="355" w:type="dxa"/>
            <w:shd w:val="clear" w:color="auto" w:fill="auto"/>
            <w:vAlign w:val="center"/>
          </w:tcPr>
          <w:p w14:paraId="7A41495F" w14:textId="2BF38582" w:rsidR="00B05A5F" w:rsidRPr="0080365D" w:rsidRDefault="00B05A5F" w:rsidP="00CC1F25">
            <w:pPr>
              <w:spacing w:line="360" w:lineRule="auto"/>
              <w:jc w:val="right"/>
              <w:rPr>
                <w:szCs w:val="28"/>
                <w:lang w:val="ru-RU"/>
              </w:rPr>
            </w:pPr>
          </w:p>
        </w:tc>
      </w:tr>
      <w:tr w:rsidR="0080365D" w:rsidRPr="0080365D" w14:paraId="0852B840" w14:textId="77777777" w:rsidTr="0067066B">
        <w:trPr>
          <w:trHeight w:val="450"/>
        </w:trPr>
        <w:tc>
          <w:tcPr>
            <w:tcW w:w="8645" w:type="dxa"/>
            <w:shd w:val="clear" w:color="auto" w:fill="auto"/>
          </w:tcPr>
          <w:p w14:paraId="5EEDA3B6" w14:textId="248DE924" w:rsidR="00EF6CAF" w:rsidRPr="0080365D" w:rsidRDefault="00CC1F25" w:rsidP="00CC1F25">
            <w:pPr>
              <w:spacing w:line="360" w:lineRule="auto"/>
              <w:rPr>
                <w:szCs w:val="28"/>
                <w:lang w:val="ru-RU"/>
              </w:rPr>
            </w:pPr>
            <w:r w:rsidRPr="0080365D">
              <w:rPr>
                <w:szCs w:val="28"/>
                <w:lang w:val="ru-RU"/>
              </w:rPr>
              <w:t>1.2.2 Элементы языка программирования</w:t>
            </w:r>
          </w:p>
        </w:tc>
        <w:tc>
          <w:tcPr>
            <w:tcW w:w="355" w:type="dxa"/>
            <w:shd w:val="clear" w:color="auto" w:fill="auto"/>
            <w:vAlign w:val="center"/>
          </w:tcPr>
          <w:p w14:paraId="5DAE71DB" w14:textId="655A9E14" w:rsidR="00EF6CAF" w:rsidRPr="0080365D" w:rsidRDefault="00EF6CAF" w:rsidP="004948A9">
            <w:pPr>
              <w:spacing w:line="360" w:lineRule="auto"/>
              <w:jc w:val="right"/>
              <w:rPr>
                <w:szCs w:val="28"/>
                <w:lang w:val="ru-RU"/>
              </w:rPr>
            </w:pPr>
          </w:p>
        </w:tc>
      </w:tr>
      <w:tr w:rsidR="0080365D" w:rsidRPr="0080365D" w14:paraId="5CC48219" w14:textId="77777777" w:rsidTr="0067066B">
        <w:trPr>
          <w:trHeight w:val="450"/>
        </w:trPr>
        <w:tc>
          <w:tcPr>
            <w:tcW w:w="8645" w:type="dxa"/>
            <w:shd w:val="clear" w:color="auto" w:fill="auto"/>
          </w:tcPr>
          <w:p w14:paraId="0AE16B4E" w14:textId="78DC92C9" w:rsidR="00EF6CAF" w:rsidRPr="0080365D" w:rsidRDefault="00CC1F25" w:rsidP="00CC1F25">
            <w:pPr>
              <w:spacing w:line="360" w:lineRule="auto"/>
              <w:rPr>
                <w:szCs w:val="28"/>
                <w:lang w:val="ru-RU"/>
              </w:rPr>
            </w:pPr>
            <w:r w:rsidRPr="0080365D">
              <w:rPr>
                <w:szCs w:val="28"/>
                <w:lang w:val="ru-RU"/>
              </w:rPr>
              <w:t>2 Специальная часть</w:t>
            </w:r>
          </w:p>
        </w:tc>
        <w:tc>
          <w:tcPr>
            <w:tcW w:w="355" w:type="dxa"/>
            <w:shd w:val="clear" w:color="auto" w:fill="auto"/>
            <w:vAlign w:val="center"/>
          </w:tcPr>
          <w:p w14:paraId="04DE3C86" w14:textId="4F1CB2C6" w:rsidR="00EF6CAF" w:rsidRPr="0080365D" w:rsidRDefault="00EF6CAF" w:rsidP="004948A9">
            <w:pPr>
              <w:spacing w:line="360" w:lineRule="auto"/>
              <w:jc w:val="right"/>
              <w:rPr>
                <w:szCs w:val="28"/>
                <w:lang w:val="ru-RU"/>
              </w:rPr>
            </w:pPr>
          </w:p>
        </w:tc>
      </w:tr>
      <w:tr w:rsidR="0080365D" w:rsidRPr="0080365D" w14:paraId="3AFF6FD5" w14:textId="77777777" w:rsidTr="0067066B">
        <w:trPr>
          <w:trHeight w:val="450"/>
        </w:trPr>
        <w:tc>
          <w:tcPr>
            <w:tcW w:w="8645" w:type="dxa"/>
            <w:shd w:val="clear" w:color="auto" w:fill="auto"/>
          </w:tcPr>
          <w:p w14:paraId="31D21EA8" w14:textId="68616A76" w:rsidR="00CC1F25" w:rsidRPr="0080365D" w:rsidRDefault="00CC1F25" w:rsidP="00CC1F25">
            <w:pPr>
              <w:spacing w:line="360" w:lineRule="auto"/>
              <w:rPr>
                <w:szCs w:val="28"/>
                <w:lang w:val="ru-RU"/>
              </w:rPr>
            </w:pPr>
            <w:r w:rsidRPr="0080365D">
              <w:rPr>
                <w:szCs w:val="28"/>
                <w:lang w:val="ru-RU"/>
              </w:rPr>
              <w:t>2.1 Описание алгоритма</w:t>
            </w:r>
          </w:p>
        </w:tc>
        <w:tc>
          <w:tcPr>
            <w:tcW w:w="355" w:type="dxa"/>
            <w:shd w:val="clear" w:color="auto" w:fill="auto"/>
            <w:vAlign w:val="center"/>
          </w:tcPr>
          <w:p w14:paraId="64EEDF75" w14:textId="323A89B7" w:rsidR="00CC1F25" w:rsidRPr="0080365D" w:rsidRDefault="00CC1F25" w:rsidP="004948A9">
            <w:pPr>
              <w:spacing w:line="360" w:lineRule="auto"/>
              <w:jc w:val="right"/>
              <w:rPr>
                <w:szCs w:val="28"/>
                <w:lang w:val="ru-RU"/>
              </w:rPr>
            </w:pPr>
          </w:p>
        </w:tc>
      </w:tr>
      <w:tr w:rsidR="0080365D" w:rsidRPr="0080365D" w14:paraId="22029E94" w14:textId="77777777" w:rsidTr="0067066B">
        <w:trPr>
          <w:trHeight w:val="450"/>
        </w:trPr>
        <w:tc>
          <w:tcPr>
            <w:tcW w:w="8645" w:type="dxa"/>
            <w:shd w:val="clear" w:color="auto" w:fill="auto"/>
          </w:tcPr>
          <w:p w14:paraId="66760CFF" w14:textId="6CEE3A59" w:rsidR="00CC1F25" w:rsidRPr="0080365D" w:rsidRDefault="00CC1F25" w:rsidP="00CC1F25">
            <w:pPr>
              <w:spacing w:line="360" w:lineRule="auto"/>
              <w:rPr>
                <w:szCs w:val="28"/>
                <w:lang w:val="ru-RU"/>
              </w:rPr>
            </w:pPr>
            <w:r w:rsidRPr="0080365D">
              <w:rPr>
                <w:szCs w:val="28"/>
                <w:lang w:val="ru-RU"/>
              </w:rPr>
              <w:t>2.1.1 Схемы алгоритмов</w:t>
            </w:r>
          </w:p>
        </w:tc>
        <w:tc>
          <w:tcPr>
            <w:tcW w:w="355" w:type="dxa"/>
            <w:shd w:val="clear" w:color="auto" w:fill="auto"/>
            <w:vAlign w:val="center"/>
          </w:tcPr>
          <w:p w14:paraId="59DD834A" w14:textId="5B4B7961" w:rsidR="00CC1F25" w:rsidRPr="0080365D" w:rsidRDefault="00CC1F25" w:rsidP="004948A9">
            <w:pPr>
              <w:spacing w:line="360" w:lineRule="auto"/>
              <w:jc w:val="right"/>
              <w:rPr>
                <w:szCs w:val="28"/>
                <w:lang w:val="ru-RU"/>
              </w:rPr>
            </w:pPr>
          </w:p>
        </w:tc>
      </w:tr>
      <w:tr w:rsidR="0080365D" w:rsidRPr="0080365D" w14:paraId="57374BFF" w14:textId="77777777" w:rsidTr="0067066B">
        <w:trPr>
          <w:trHeight w:val="450"/>
        </w:trPr>
        <w:tc>
          <w:tcPr>
            <w:tcW w:w="8645" w:type="dxa"/>
            <w:shd w:val="clear" w:color="auto" w:fill="auto"/>
          </w:tcPr>
          <w:p w14:paraId="2FF32DBD" w14:textId="06C78676" w:rsidR="00CC1F25" w:rsidRPr="0080365D" w:rsidRDefault="00CC1F25" w:rsidP="00CC1F25">
            <w:pPr>
              <w:spacing w:line="360" w:lineRule="auto"/>
              <w:rPr>
                <w:szCs w:val="28"/>
                <w:lang w:val="ru-RU"/>
              </w:rPr>
            </w:pPr>
            <w:r w:rsidRPr="0080365D">
              <w:rPr>
                <w:szCs w:val="28"/>
                <w:lang w:val="ru-RU"/>
              </w:rPr>
              <w:t>2.1.1.1 Разработка структуры таблиц</w:t>
            </w:r>
          </w:p>
        </w:tc>
        <w:tc>
          <w:tcPr>
            <w:tcW w:w="355" w:type="dxa"/>
            <w:shd w:val="clear" w:color="auto" w:fill="auto"/>
            <w:vAlign w:val="center"/>
          </w:tcPr>
          <w:p w14:paraId="1F2E8880" w14:textId="35480ACA" w:rsidR="00CC1F25" w:rsidRPr="0080365D" w:rsidRDefault="00CC1F25" w:rsidP="004948A9">
            <w:pPr>
              <w:spacing w:line="360" w:lineRule="auto"/>
              <w:jc w:val="right"/>
              <w:rPr>
                <w:szCs w:val="28"/>
                <w:lang w:val="ru-RU"/>
              </w:rPr>
            </w:pPr>
          </w:p>
        </w:tc>
      </w:tr>
      <w:tr w:rsidR="0080365D" w:rsidRPr="0080365D" w14:paraId="1A9417ED" w14:textId="77777777" w:rsidTr="0067066B">
        <w:trPr>
          <w:trHeight w:val="450"/>
        </w:trPr>
        <w:tc>
          <w:tcPr>
            <w:tcW w:w="8645" w:type="dxa"/>
            <w:shd w:val="clear" w:color="auto" w:fill="auto"/>
          </w:tcPr>
          <w:p w14:paraId="462772F5" w14:textId="07BE102D" w:rsidR="00CC1F25" w:rsidRPr="0080365D" w:rsidRDefault="00CC1F25" w:rsidP="00CC1F25">
            <w:pPr>
              <w:spacing w:line="360" w:lineRule="auto"/>
              <w:rPr>
                <w:szCs w:val="28"/>
                <w:lang w:val="ru-RU"/>
              </w:rPr>
            </w:pPr>
            <w:r w:rsidRPr="0080365D">
              <w:rPr>
                <w:szCs w:val="28"/>
                <w:lang w:val="ru-RU"/>
              </w:rPr>
              <w:t>2.1.1.2 Алгоритмы обработки информации</w:t>
            </w:r>
          </w:p>
        </w:tc>
        <w:tc>
          <w:tcPr>
            <w:tcW w:w="355" w:type="dxa"/>
            <w:shd w:val="clear" w:color="auto" w:fill="auto"/>
            <w:vAlign w:val="center"/>
          </w:tcPr>
          <w:p w14:paraId="727200C2" w14:textId="09B4E231" w:rsidR="00CC1F25" w:rsidRPr="0080365D" w:rsidRDefault="00CC1F25" w:rsidP="004948A9">
            <w:pPr>
              <w:spacing w:line="360" w:lineRule="auto"/>
              <w:jc w:val="right"/>
              <w:rPr>
                <w:szCs w:val="28"/>
                <w:lang w:val="ru-RU"/>
              </w:rPr>
            </w:pPr>
          </w:p>
        </w:tc>
      </w:tr>
      <w:tr w:rsidR="0080365D" w:rsidRPr="0080365D" w14:paraId="690441FC" w14:textId="77777777" w:rsidTr="0067066B">
        <w:trPr>
          <w:trHeight w:val="450"/>
        </w:trPr>
        <w:tc>
          <w:tcPr>
            <w:tcW w:w="8645" w:type="dxa"/>
            <w:shd w:val="clear" w:color="auto" w:fill="auto"/>
          </w:tcPr>
          <w:p w14:paraId="6C37E115" w14:textId="5675B576" w:rsidR="00CC1F25" w:rsidRPr="0080365D" w:rsidRDefault="00CC1F25" w:rsidP="00CC1F25">
            <w:pPr>
              <w:spacing w:line="360" w:lineRule="auto"/>
              <w:rPr>
                <w:szCs w:val="28"/>
                <w:lang w:val="ru-RU"/>
              </w:rPr>
            </w:pPr>
            <w:r w:rsidRPr="0080365D">
              <w:rPr>
                <w:szCs w:val="28"/>
                <w:lang w:val="ru-RU"/>
              </w:rPr>
              <w:t>2.1.1.3 Описание схемы алгоритмов</w:t>
            </w:r>
          </w:p>
        </w:tc>
        <w:tc>
          <w:tcPr>
            <w:tcW w:w="355" w:type="dxa"/>
            <w:shd w:val="clear" w:color="auto" w:fill="auto"/>
            <w:vAlign w:val="center"/>
          </w:tcPr>
          <w:p w14:paraId="36C2C4CA" w14:textId="554CFA3D" w:rsidR="00CC1F25" w:rsidRPr="0080365D" w:rsidRDefault="00CC1F25" w:rsidP="004948A9">
            <w:pPr>
              <w:spacing w:line="360" w:lineRule="auto"/>
              <w:jc w:val="right"/>
              <w:rPr>
                <w:szCs w:val="28"/>
                <w:lang w:val="ru-RU"/>
              </w:rPr>
            </w:pPr>
          </w:p>
        </w:tc>
      </w:tr>
      <w:tr w:rsidR="0080365D" w:rsidRPr="0080365D" w14:paraId="2A1BB184" w14:textId="77777777" w:rsidTr="0067066B">
        <w:trPr>
          <w:trHeight w:val="450"/>
        </w:trPr>
        <w:tc>
          <w:tcPr>
            <w:tcW w:w="8645" w:type="dxa"/>
            <w:shd w:val="clear" w:color="auto" w:fill="auto"/>
          </w:tcPr>
          <w:p w14:paraId="08012974" w14:textId="092C5BB6" w:rsidR="00CC1F25" w:rsidRPr="0080365D" w:rsidRDefault="00CC1F25" w:rsidP="00CC1F25">
            <w:pPr>
              <w:spacing w:line="360" w:lineRule="auto"/>
              <w:rPr>
                <w:szCs w:val="28"/>
                <w:lang w:val="ru-RU"/>
              </w:rPr>
            </w:pPr>
            <w:r w:rsidRPr="0080365D">
              <w:rPr>
                <w:szCs w:val="28"/>
                <w:lang w:val="ru-RU"/>
              </w:rPr>
              <w:t>2.1.2 Описание работы программы</w:t>
            </w:r>
          </w:p>
        </w:tc>
        <w:tc>
          <w:tcPr>
            <w:tcW w:w="355" w:type="dxa"/>
            <w:shd w:val="clear" w:color="auto" w:fill="auto"/>
            <w:vAlign w:val="center"/>
          </w:tcPr>
          <w:p w14:paraId="2FA00CE6" w14:textId="7584503B" w:rsidR="00CC1F25" w:rsidRPr="0080365D" w:rsidRDefault="00CC1F25" w:rsidP="004948A9">
            <w:pPr>
              <w:spacing w:line="360" w:lineRule="auto"/>
              <w:jc w:val="right"/>
              <w:rPr>
                <w:szCs w:val="28"/>
                <w:lang w:val="ru-RU"/>
              </w:rPr>
            </w:pPr>
          </w:p>
        </w:tc>
      </w:tr>
      <w:tr w:rsidR="0080365D" w:rsidRPr="0080365D" w14:paraId="5895B876" w14:textId="77777777" w:rsidTr="0067066B">
        <w:trPr>
          <w:trHeight w:val="450"/>
        </w:trPr>
        <w:tc>
          <w:tcPr>
            <w:tcW w:w="8645" w:type="dxa"/>
            <w:shd w:val="clear" w:color="auto" w:fill="auto"/>
          </w:tcPr>
          <w:p w14:paraId="39F0075D" w14:textId="64DA8955" w:rsidR="00CC1F25" w:rsidRPr="0080365D" w:rsidRDefault="00CC1F25" w:rsidP="00AF2D36">
            <w:pPr>
              <w:spacing w:line="360" w:lineRule="auto"/>
              <w:rPr>
                <w:szCs w:val="28"/>
                <w:lang w:val="ru-RU"/>
              </w:rPr>
            </w:pPr>
            <w:r w:rsidRPr="0080365D">
              <w:rPr>
                <w:szCs w:val="28"/>
                <w:lang w:val="ru-RU"/>
              </w:rPr>
              <w:t>2</w:t>
            </w:r>
            <w:r w:rsidR="00AF2D36" w:rsidRPr="0080365D">
              <w:rPr>
                <w:szCs w:val="28"/>
                <w:lang w:val="ru-RU"/>
              </w:rPr>
              <w:t>.2</w:t>
            </w:r>
            <w:r w:rsidRPr="0080365D">
              <w:rPr>
                <w:szCs w:val="28"/>
                <w:lang w:val="ru-RU"/>
              </w:rPr>
              <w:t xml:space="preserve"> </w:t>
            </w:r>
            <w:r w:rsidR="00AF2D36" w:rsidRPr="0080365D">
              <w:rPr>
                <w:szCs w:val="28"/>
                <w:lang w:val="ru-RU"/>
              </w:rPr>
              <w:t>Текст программы</w:t>
            </w:r>
          </w:p>
        </w:tc>
        <w:tc>
          <w:tcPr>
            <w:tcW w:w="355" w:type="dxa"/>
            <w:shd w:val="clear" w:color="auto" w:fill="auto"/>
            <w:vAlign w:val="center"/>
          </w:tcPr>
          <w:p w14:paraId="48574F9B" w14:textId="28D8A9F5" w:rsidR="00CC1F25" w:rsidRPr="0080365D" w:rsidRDefault="00CC1F25" w:rsidP="004948A9">
            <w:pPr>
              <w:spacing w:line="360" w:lineRule="auto"/>
              <w:jc w:val="right"/>
              <w:rPr>
                <w:szCs w:val="28"/>
                <w:lang w:val="ru-RU"/>
              </w:rPr>
            </w:pPr>
          </w:p>
        </w:tc>
      </w:tr>
      <w:tr w:rsidR="0080365D" w:rsidRPr="0080365D" w14:paraId="366A0E9C" w14:textId="77777777" w:rsidTr="0067066B">
        <w:trPr>
          <w:trHeight w:val="450"/>
        </w:trPr>
        <w:tc>
          <w:tcPr>
            <w:tcW w:w="8645" w:type="dxa"/>
            <w:shd w:val="clear" w:color="auto" w:fill="auto"/>
          </w:tcPr>
          <w:p w14:paraId="1B942722" w14:textId="6C140638" w:rsidR="00CC1F25" w:rsidRPr="0080365D" w:rsidRDefault="00AF2D36" w:rsidP="00AF2D36">
            <w:pPr>
              <w:spacing w:line="360" w:lineRule="auto"/>
              <w:rPr>
                <w:szCs w:val="28"/>
                <w:lang w:val="ru-RU"/>
              </w:rPr>
            </w:pPr>
            <w:r w:rsidRPr="0080365D">
              <w:rPr>
                <w:szCs w:val="28"/>
                <w:lang w:val="ru-RU"/>
              </w:rPr>
              <w:t>2.3 Инструкция на выпол</w:t>
            </w:r>
            <w:r w:rsidR="009C59AB" w:rsidRPr="0080365D">
              <w:rPr>
                <w:szCs w:val="28"/>
                <w:lang w:val="ru-RU"/>
              </w:rPr>
              <w:t>н</w:t>
            </w:r>
            <w:r w:rsidRPr="0080365D">
              <w:rPr>
                <w:szCs w:val="28"/>
                <w:lang w:val="ru-RU"/>
              </w:rPr>
              <w:t>ение программы</w:t>
            </w:r>
          </w:p>
        </w:tc>
        <w:tc>
          <w:tcPr>
            <w:tcW w:w="355" w:type="dxa"/>
            <w:shd w:val="clear" w:color="auto" w:fill="auto"/>
            <w:vAlign w:val="center"/>
          </w:tcPr>
          <w:p w14:paraId="1DADFA5A" w14:textId="778EBDE0" w:rsidR="00CC1F25" w:rsidRPr="0080365D" w:rsidRDefault="00CC1F25" w:rsidP="004948A9">
            <w:pPr>
              <w:spacing w:line="360" w:lineRule="auto"/>
              <w:jc w:val="right"/>
              <w:rPr>
                <w:szCs w:val="28"/>
                <w:lang w:val="ru-RU"/>
              </w:rPr>
            </w:pPr>
          </w:p>
        </w:tc>
      </w:tr>
      <w:tr w:rsidR="0080365D" w:rsidRPr="0080365D" w14:paraId="00F1BC10" w14:textId="77777777" w:rsidTr="0067066B">
        <w:trPr>
          <w:trHeight w:val="450"/>
        </w:trPr>
        <w:tc>
          <w:tcPr>
            <w:tcW w:w="8645" w:type="dxa"/>
            <w:shd w:val="clear" w:color="auto" w:fill="auto"/>
          </w:tcPr>
          <w:p w14:paraId="0B8FF623" w14:textId="27E4E396" w:rsidR="00CC1F25" w:rsidRPr="0080365D" w:rsidRDefault="00AF2D36" w:rsidP="00AF2D36">
            <w:pPr>
              <w:spacing w:line="360" w:lineRule="auto"/>
              <w:rPr>
                <w:szCs w:val="28"/>
                <w:lang w:val="ru-RU"/>
              </w:rPr>
            </w:pPr>
            <w:r w:rsidRPr="0080365D">
              <w:rPr>
                <w:szCs w:val="28"/>
                <w:lang w:val="ru-RU"/>
              </w:rPr>
              <w:t>2.3.1 Общие сведения</w:t>
            </w:r>
          </w:p>
        </w:tc>
        <w:tc>
          <w:tcPr>
            <w:tcW w:w="355" w:type="dxa"/>
            <w:shd w:val="clear" w:color="auto" w:fill="auto"/>
            <w:vAlign w:val="center"/>
          </w:tcPr>
          <w:p w14:paraId="2CE24EB2" w14:textId="742C7471" w:rsidR="00CC1F25" w:rsidRPr="0080365D" w:rsidRDefault="00CC1F25" w:rsidP="004948A9">
            <w:pPr>
              <w:spacing w:line="360" w:lineRule="auto"/>
              <w:jc w:val="right"/>
              <w:rPr>
                <w:szCs w:val="28"/>
                <w:lang w:val="ru-RU"/>
              </w:rPr>
            </w:pPr>
          </w:p>
        </w:tc>
      </w:tr>
      <w:tr w:rsidR="0080365D" w:rsidRPr="0080365D" w14:paraId="008C7F97" w14:textId="77777777" w:rsidTr="0067066B">
        <w:trPr>
          <w:trHeight w:val="450"/>
        </w:trPr>
        <w:tc>
          <w:tcPr>
            <w:tcW w:w="8645" w:type="dxa"/>
            <w:shd w:val="clear" w:color="auto" w:fill="auto"/>
          </w:tcPr>
          <w:p w14:paraId="4710EB45" w14:textId="64D469B9" w:rsidR="00CC1F25" w:rsidRPr="0080365D" w:rsidRDefault="00AF2D36" w:rsidP="00AF2D36">
            <w:pPr>
              <w:spacing w:line="360" w:lineRule="auto"/>
              <w:rPr>
                <w:szCs w:val="28"/>
                <w:lang w:val="ru-RU"/>
              </w:rPr>
            </w:pPr>
            <w:r w:rsidRPr="0080365D">
              <w:rPr>
                <w:szCs w:val="28"/>
                <w:lang w:val="ru-RU"/>
              </w:rPr>
              <w:t>2.3.2 Вызов и загрузка</w:t>
            </w:r>
          </w:p>
        </w:tc>
        <w:tc>
          <w:tcPr>
            <w:tcW w:w="355" w:type="dxa"/>
            <w:shd w:val="clear" w:color="auto" w:fill="auto"/>
            <w:vAlign w:val="center"/>
          </w:tcPr>
          <w:p w14:paraId="6F1E82CA" w14:textId="765C37CB" w:rsidR="00CC1F25" w:rsidRPr="0080365D" w:rsidRDefault="00CC1F25" w:rsidP="004948A9">
            <w:pPr>
              <w:spacing w:line="360" w:lineRule="auto"/>
              <w:jc w:val="right"/>
              <w:rPr>
                <w:szCs w:val="28"/>
                <w:lang w:val="ru-RU"/>
              </w:rPr>
            </w:pPr>
          </w:p>
        </w:tc>
      </w:tr>
      <w:tr w:rsidR="0080365D" w:rsidRPr="0080365D" w14:paraId="5CC7837B" w14:textId="77777777" w:rsidTr="0067066B">
        <w:trPr>
          <w:trHeight w:val="450"/>
        </w:trPr>
        <w:tc>
          <w:tcPr>
            <w:tcW w:w="8645" w:type="dxa"/>
            <w:shd w:val="clear" w:color="auto" w:fill="auto"/>
          </w:tcPr>
          <w:p w14:paraId="5AB1F7A2" w14:textId="5587346B" w:rsidR="00CC1F25" w:rsidRPr="0080365D" w:rsidRDefault="00AF2D36" w:rsidP="00AF2D36">
            <w:pPr>
              <w:spacing w:line="360" w:lineRule="auto"/>
              <w:rPr>
                <w:szCs w:val="28"/>
                <w:lang w:val="ru-RU"/>
              </w:rPr>
            </w:pPr>
            <w:r w:rsidRPr="0080365D">
              <w:rPr>
                <w:szCs w:val="28"/>
                <w:lang w:val="ru-RU"/>
              </w:rPr>
              <w:t>2.3.3 Входные данные</w:t>
            </w:r>
          </w:p>
        </w:tc>
        <w:tc>
          <w:tcPr>
            <w:tcW w:w="355" w:type="dxa"/>
            <w:shd w:val="clear" w:color="auto" w:fill="auto"/>
            <w:vAlign w:val="center"/>
          </w:tcPr>
          <w:p w14:paraId="7875DDB6" w14:textId="4662C0A5" w:rsidR="00CC1F25" w:rsidRPr="0080365D" w:rsidRDefault="00CC1F25" w:rsidP="004948A9">
            <w:pPr>
              <w:spacing w:line="360" w:lineRule="auto"/>
              <w:jc w:val="right"/>
              <w:rPr>
                <w:szCs w:val="28"/>
                <w:lang w:val="ru-RU"/>
              </w:rPr>
            </w:pPr>
          </w:p>
        </w:tc>
      </w:tr>
      <w:tr w:rsidR="0080365D" w:rsidRPr="0080365D" w14:paraId="76EFD675" w14:textId="77777777" w:rsidTr="0067066B">
        <w:trPr>
          <w:trHeight w:val="450"/>
        </w:trPr>
        <w:tc>
          <w:tcPr>
            <w:tcW w:w="8645" w:type="dxa"/>
            <w:shd w:val="clear" w:color="auto" w:fill="auto"/>
          </w:tcPr>
          <w:p w14:paraId="103FBA88" w14:textId="3658F839" w:rsidR="00CC1F25" w:rsidRPr="0080365D" w:rsidRDefault="00AF2D36" w:rsidP="00AF2D36">
            <w:pPr>
              <w:spacing w:line="360" w:lineRule="auto"/>
              <w:rPr>
                <w:szCs w:val="28"/>
                <w:lang w:val="ru-RU"/>
              </w:rPr>
            </w:pPr>
            <w:r w:rsidRPr="0080365D">
              <w:rPr>
                <w:szCs w:val="28"/>
                <w:lang w:val="ru-RU"/>
              </w:rPr>
              <w:t>2.3.4 Выходные данные</w:t>
            </w:r>
          </w:p>
        </w:tc>
        <w:tc>
          <w:tcPr>
            <w:tcW w:w="355" w:type="dxa"/>
            <w:shd w:val="clear" w:color="auto" w:fill="auto"/>
            <w:vAlign w:val="center"/>
          </w:tcPr>
          <w:p w14:paraId="77E3BDA8" w14:textId="30C7199C" w:rsidR="00CC1F25" w:rsidRPr="0080365D" w:rsidRDefault="00CC1F25" w:rsidP="004948A9">
            <w:pPr>
              <w:spacing w:line="360" w:lineRule="auto"/>
              <w:jc w:val="right"/>
              <w:rPr>
                <w:szCs w:val="28"/>
                <w:lang w:val="ru-RU"/>
              </w:rPr>
            </w:pPr>
          </w:p>
        </w:tc>
      </w:tr>
      <w:tr w:rsidR="0080365D" w:rsidRPr="0080365D" w14:paraId="32D9059B" w14:textId="77777777" w:rsidTr="0067066B">
        <w:trPr>
          <w:trHeight w:val="450"/>
        </w:trPr>
        <w:tc>
          <w:tcPr>
            <w:tcW w:w="8645" w:type="dxa"/>
            <w:shd w:val="clear" w:color="auto" w:fill="auto"/>
          </w:tcPr>
          <w:p w14:paraId="2412239E" w14:textId="3F003DA8" w:rsidR="00CC1F25" w:rsidRPr="0080365D" w:rsidRDefault="00AF2D36" w:rsidP="00AF2D36">
            <w:pPr>
              <w:spacing w:line="360" w:lineRule="auto"/>
              <w:rPr>
                <w:szCs w:val="28"/>
                <w:lang w:val="ru-RU"/>
              </w:rPr>
            </w:pPr>
            <w:r w:rsidRPr="0080365D">
              <w:rPr>
                <w:szCs w:val="28"/>
                <w:lang w:val="ru-RU"/>
              </w:rPr>
              <w:t>2.3.5 Сообщения программы</w:t>
            </w:r>
          </w:p>
        </w:tc>
        <w:tc>
          <w:tcPr>
            <w:tcW w:w="355" w:type="dxa"/>
            <w:shd w:val="clear" w:color="auto" w:fill="auto"/>
            <w:vAlign w:val="center"/>
          </w:tcPr>
          <w:p w14:paraId="66ED2609" w14:textId="5A6BC13A" w:rsidR="00CC1F25" w:rsidRPr="0080365D" w:rsidRDefault="00CC1F25" w:rsidP="004948A9">
            <w:pPr>
              <w:spacing w:line="360" w:lineRule="auto"/>
              <w:jc w:val="right"/>
              <w:rPr>
                <w:szCs w:val="28"/>
                <w:lang w:val="ru-RU"/>
              </w:rPr>
            </w:pPr>
          </w:p>
        </w:tc>
      </w:tr>
      <w:tr w:rsidR="0080365D" w:rsidRPr="0080365D" w14:paraId="42820543" w14:textId="77777777" w:rsidTr="0067066B">
        <w:trPr>
          <w:trHeight w:val="450"/>
        </w:trPr>
        <w:tc>
          <w:tcPr>
            <w:tcW w:w="8645" w:type="dxa"/>
            <w:shd w:val="clear" w:color="auto" w:fill="auto"/>
          </w:tcPr>
          <w:p w14:paraId="37946A49" w14:textId="30C4D43A" w:rsidR="00CC1F25" w:rsidRPr="0080365D" w:rsidRDefault="00AF2D36" w:rsidP="003620E1">
            <w:pPr>
              <w:spacing w:line="360" w:lineRule="auto"/>
              <w:rPr>
                <w:szCs w:val="28"/>
                <w:lang w:val="ru-RU"/>
              </w:rPr>
            </w:pPr>
            <w:r w:rsidRPr="0080365D">
              <w:rPr>
                <w:szCs w:val="28"/>
                <w:lang w:val="ru-RU"/>
              </w:rPr>
              <w:t xml:space="preserve">2.4 </w:t>
            </w:r>
            <w:r w:rsidR="003620E1">
              <w:rPr>
                <w:szCs w:val="28"/>
                <w:lang w:val="ru-RU"/>
              </w:rPr>
              <w:t>Описание процесса отладки программы</w:t>
            </w:r>
          </w:p>
        </w:tc>
        <w:tc>
          <w:tcPr>
            <w:tcW w:w="355" w:type="dxa"/>
            <w:shd w:val="clear" w:color="auto" w:fill="auto"/>
            <w:vAlign w:val="center"/>
          </w:tcPr>
          <w:p w14:paraId="53BE319C" w14:textId="345DF016" w:rsidR="00CC1F25" w:rsidRPr="0080365D" w:rsidRDefault="00CC1F25" w:rsidP="004948A9">
            <w:pPr>
              <w:spacing w:line="360" w:lineRule="auto"/>
              <w:jc w:val="right"/>
              <w:rPr>
                <w:szCs w:val="28"/>
                <w:lang w:val="ru-RU"/>
              </w:rPr>
            </w:pPr>
          </w:p>
        </w:tc>
      </w:tr>
    </w:tbl>
    <w:p w14:paraId="6B71F2A8" w14:textId="4790D7EC" w:rsidR="00B84999" w:rsidRPr="0080365D" w:rsidRDefault="00B84999" w:rsidP="005545C4">
      <w:pPr>
        <w:jc w:val="left"/>
        <w:rPr>
          <w:szCs w:val="28"/>
          <w:lang w:val="ru-RU"/>
        </w:rPr>
      </w:pPr>
      <w:r w:rsidRPr="0080365D">
        <w:rPr>
          <w:szCs w:val="28"/>
          <w:lang w:val="ru-RU"/>
        </w:rPr>
        <w:br w:type="page"/>
      </w:r>
    </w:p>
    <w:tbl>
      <w:tblPr>
        <w:tblW w:w="9000" w:type="dxa"/>
        <w:tblInd w:w="959" w:type="dxa"/>
        <w:tblLook w:val="04A0" w:firstRow="1" w:lastRow="0" w:firstColumn="1" w:lastColumn="0" w:noHBand="0" w:noVBand="1"/>
      </w:tblPr>
      <w:tblGrid>
        <w:gridCol w:w="8680"/>
        <w:gridCol w:w="320"/>
      </w:tblGrid>
      <w:tr w:rsidR="0080365D" w:rsidRPr="0080365D" w14:paraId="52BA3E0D" w14:textId="77777777" w:rsidTr="0067066B">
        <w:trPr>
          <w:trHeight w:val="20"/>
        </w:trPr>
        <w:tc>
          <w:tcPr>
            <w:tcW w:w="8680" w:type="dxa"/>
            <w:shd w:val="clear" w:color="auto" w:fill="auto"/>
          </w:tcPr>
          <w:p w14:paraId="3EE8AE42" w14:textId="3C591901" w:rsidR="004D7F3D" w:rsidRPr="0080365D" w:rsidRDefault="004D7F3D" w:rsidP="004D7F3D">
            <w:pPr>
              <w:spacing w:line="360" w:lineRule="auto"/>
              <w:rPr>
                <w:szCs w:val="28"/>
                <w:lang w:val="ru-RU"/>
              </w:rPr>
            </w:pPr>
            <w:r w:rsidRPr="0080365D">
              <w:rPr>
                <w:szCs w:val="28"/>
                <w:lang w:val="ru-RU"/>
              </w:rPr>
              <w:lastRenderedPageBreak/>
              <w:t>2.4.1 Методы отладки</w:t>
            </w:r>
          </w:p>
        </w:tc>
        <w:tc>
          <w:tcPr>
            <w:tcW w:w="320" w:type="dxa"/>
            <w:shd w:val="clear" w:color="auto" w:fill="auto"/>
            <w:vAlign w:val="center"/>
          </w:tcPr>
          <w:p w14:paraId="7F71FB15" w14:textId="3E62057C" w:rsidR="004D7F3D" w:rsidRPr="0080365D" w:rsidRDefault="004D7F3D" w:rsidP="00D41821">
            <w:pPr>
              <w:spacing w:line="360" w:lineRule="auto"/>
              <w:jc w:val="right"/>
              <w:rPr>
                <w:szCs w:val="28"/>
                <w:highlight w:val="yellow"/>
                <w:lang w:val="ru-RU"/>
              </w:rPr>
            </w:pPr>
          </w:p>
        </w:tc>
      </w:tr>
      <w:tr w:rsidR="0080365D" w:rsidRPr="0080365D" w14:paraId="714D7802" w14:textId="77777777" w:rsidTr="0067066B">
        <w:trPr>
          <w:trHeight w:val="20"/>
        </w:trPr>
        <w:tc>
          <w:tcPr>
            <w:tcW w:w="8680" w:type="dxa"/>
            <w:shd w:val="clear" w:color="auto" w:fill="auto"/>
          </w:tcPr>
          <w:p w14:paraId="4DEB6871" w14:textId="1B812A48" w:rsidR="004D7F3D" w:rsidRPr="0080365D" w:rsidRDefault="004D7F3D" w:rsidP="004D7F3D">
            <w:pPr>
              <w:spacing w:line="360" w:lineRule="auto"/>
              <w:rPr>
                <w:szCs w:val="28"/>
                <w:lang w:val="ru-RU"/>
              </w:rPr>
            </w:pPr>
            <w:r w:rsidRPr="0080365D">
              <w:rPr>
                <w:szCs w:val="28"/>
                <w:lang w:val="ru-RU"/>
              </w:rPr>
              <w:t>2.4.2 Тестирование и отладка</w:t>
            </w:r>
          </w:p>
        </w:tc>
        <w:tc>
          <w:tcPr>
            <w:tcW w:w="320" w:type="dxa"/>
            <w:shd w:val="clear" w:color="auto" w:fill="auto"/>
            <w:vAlign w:val="center"/>
          </w:tcPr>
          <w:p w14:paraId="5B128A38" w14:textId="1E193811" w:rsidR="004D7F3D" w:rsidRPr="0080365D" w:rsidRDefault="004D7F3D" w:rsidP="00D41821">
            <w:pPr>
              <w:spacing w:line="360" w:lineRule="auto"/>
              <w:jc w:val="right"/>
              <w:rPr>
                <w:szCs w:val="28"/>
                <w:lang w:val="ru-RU"/>
              </w:rPr>
            </w:pPr>
          </w:p>
        </w:tc>
      </w:tr>
      <w:tr w:rsidR="0080365D" w:rsidRPr="0080365D" w14:paraId="135D7500" w14:textId="77777777" w:rsidTr="0067066B">
        <w:trPr>
          <w:trHeight w:val="417"/>
        </w:trPr>
        <w:tc>
          <w:tcPr>
            <w:tcW w:w="8680" w:type="dxa"/>
            <w:shd w:val="clear" w:color="auto" w:fill="auto"/>
          </w:tcPr>
          <w:p w14:paraId="4401D39F" w14:textId="6928AE09" w:rsidR="004D7F3D" w:rsidRPr="0080365D" w:rsidRDefault="004D7F3D" w:rsidP="004D7F3D">
            <w:pPr>
              <w:spacing w:line="360" w:lineRule="auto"/>
              <w:rPr>
                <w:szCs w:val="28"/>
                <w:lang w:val="ru-RU"/>
              </w:rPr>
            </w:pPr>
            <w:r w:rsidRPr="0080365D">
              <w:rPr>
                <w:szCs w:val="28"/>
                <w:lang w:val="ru-RU"/>
              </w:rPr>
              <w:t>2.4.3 Контрольный пример</w:t>
            </w:r>
          </w:p>
        </w:tc>
        <w:tc>
          <w:tcPr>
            <w:tcW w:w="320" w:type="dxa"/>
            <w:shd w:val="clear" w:color="auto" w:fill="auto"/>
            <w:vAlign w:val="center"/>
          </w:tcPr>
          <w:p w14:paraId="15204E03" w14:textId="71165BF8" w:rsidR="004D7F3D" w:rsidRPr="0080365D" w:rsidRDefault="004D7F3D" w:rsidP="00D41821">
            <w:pPr>
              <w:spacing w:line="360" w:lineRule="auto"/>
              <w:jc w:val="right"/>
              <w:rPr>
                <w:szCs w:val="28"/>
                <w:lang w:val="ru-RU"/>
              </w:rPr>
            </w:pPr>
          </w:p>
        </w:tc>
      </w:tr>
      <w:tr w:rsidR="0080365D" w:rsidRPr="0080365D" w14:paraId="05E276F8" w14:textId="77777777" w:rsidTr="0067066B">
        <w:trPr>
          <w:trHeight w:val="417"/>
        </w:trPr>
        <w:tc>
          <w:tcPr>
            <w:tcW w:w="8680" w:type="dxa"/>
            <w:shd w:val="clear" w:color="auto" w:fill="auto"/>
          </w:tcPr>
          <w:p w14:paraId="6AE1E696" w14:textId="6675871D" w:rsidR="00C422C4" w:rsidRPr="0080365D" w:rsidRDefault="00C422C4" w:rsidP="004D7F3D">
            <w:pPr>
              <w:spacing w:line="360" w:lineRule="auto"/>
              <w:rPr>
                <w:szCs w:val="28"/>
                <w:lang w:val="ru-RU"/>
              </w:rPr>
            </w:pPr>
            <w:r w:rsidRPr="0080365D">
              <w:rPr>
                <w:szCs w:val="28"/>
                <w:lang w:val="ru-RU"/>
              </w:rPr>
              <w:t>3 Экономическая часть</w:t>
            </w:r>
          </w:p>
        </w:tc>
        <w:tc>
          <w:tcPr>
            <w:tcW w:w="320" w:type="dxa"/>
            <w:shd w:val="clear" w:color="auto" w:fill="auto"/>
            <w:vAlign w:val="center"/>
          </w:tcPr>
          <w:p w14:paraId="7757FF1A" w14:textId="2F9E0273" w:rsidR="00C422C4" w:rsidRPr="0080365D" w:rsidRDefault="00C422C4" w:rsidP="00451D44">
            <w:pPr>
              <w:spacing w:line="360" w:lineRule="auto"/>
              <w:jc w:val="right"/>
              <w:rPr>
                <w:szCs w:val="28"/>
                <w:highlight w:val="yellow"/>
                <w:lang w:val="ru-RU"/>
              </w:rPr>
            </w:pPr>
          </w:p>
        </w:tc>
      </w:tr>
      <w:tr w:rsidR="0080365D" w:rsidRPr="0080365D" w14:paraId="394F32CE" w14:textId="77777777" w:rsidTr="0067066B">
        <w:trPr>
          <w:trHeight w:val="504"/>
        </w:trPr>
        <w:tc>
          <w:tcPr>
            <w:tcW w:w="8680" w:type="dxa"/>
            <w:shd w:val="clear" w:color="auto" w:fill="auto"/>
          </w:tcPr>
          <w:p w14:paraId="61F05FCE" w14:textId="27D99914" w:rsidR="004D7F3D" w:rsidRPr="0080365D" w:rsidRDefault="004D7F3D" w:rsidP="00D41821">
            <w:pPr>
              <w:spacing w:line="360" w:lineRule="auto"/>
              <w:rPr>
                <w:szCs w:val="28"/>
                <w:lang w:val="ru-RU"/>
              </w:rPr>
            </w:pPr>
            <w:r w:rsidRPr="0080365D">
              <w:rPr>
                <w:szCs w:val="28"/>
                <w:lang w:val="ru-RU"/>
              </w:rPr>
              <w:t>Заключение</w:t>
            </w:r>
          </w:p>
        </w:tc>
        <w:tc>
          <w:tcPr>
            <w:tcW w:w="320" w:type="dxa"/>
            <w:shd w:val="clear" w:color="auto" w:fill="auto"/>
          </w:tcPr>
          <w:p w14:paraId="5D985DB1" w14:textId="008B0CD7" w:rsidR="004D7F3D" w:rsidRPr="00512069" w:rsidRDefault="004D7F3D" w:rsidP="00451D44">
            <w:pPr>
              <w:jc w:val="center"/>
              <w:rPr>
                <w:szCs w:val="28"/>
                <w:lang w:val="ru-RU"/>
              </w:rPr>
            </w:pPr>
          </w:p>
        </w:tc>
      </w:tr>
      <w:tr w:rsidR="0080365D" w:rsidRPr="0080365D" w14:paraId="0EFD9377" w14:textId="77777777" w:rsidTr="0067066B">
        <w:trPr>
          <w:trHeight w:val="375"/>
        </w:trPr>
        <w:tc>
          <w:tcPr>
            <w:tcW w:w="8680" w:type="dxa"/>
            <w:shd w:val="clear" w:color="auto" w:fill="auto"/>
          </w:tcPr>
          <w:p w14:paraId="2E5CEB11" w14:textId="14B28DFD" w:rsidR="004D7F3D" w:rsidRPr="0080365D" w:rsidRDefault="004D7F3D" w:rsidP="00D41821">
            <w:pPr>
              <w:spacing w:line="360" w:lineRule="auto"/>
              <w:rPr>
                <w:szCs w:val="28"/>
                <w:lang w:val="ru-RU"/>
              </w:rPr>
            </w:pPr>
            <w:r w:rsidRPr="0080365D">
              <w:rPr>
                <w:szCs w:val="28"/>
                <w:lang w:val="ru-RU"/>
              </w:rPr>
              <w:t>Литература</w:t>
            </w:r>
          </w:p>
        </w:tc>
        <w:tc>
          <w:tcPr>
            <w:tcW w:w="320" w:type="dxa"/>
            <w:shd w:val="clear" w:color="auto" w:fill="auto"/>
            <w:vAlign w:val="center"/>
          </w:tcPr>
          <w:p w14:paraId="3DB2CA09" w14:textId="7EA64020" w:rsidR="004D7F3D" w:rsidRPr="00512069" w:rsidRDefault="004D7F3D" w:rsidP="00D41821">
            <w:pPr>
              <w:spacing w:line="360" w:lineRule="auto"/>
              <w:jc w:val="right"/>
              <w:rPr>
                <w:szCs w:val="28"/>
                <w:lang w:val="ru-RU"/>
              </w:rPr>
            </w:pPr>
          </w:p>
        </w:tc>
      </w:tr>
    </w:tbl>
    <w:p w14:paraId="7EA35951" w14:textId="1F0A0814" w:rsidR="004D7F3D" w:rsidRPr="0080365D" w:rsidRDefault="004D7F3D" w:rsidP="005545C4">
      <w:pPr>
        <w:jc w:val="left"/>
        <w:rPr>
          <w:szCs w:val="28"/>
          <w:lang w:val="ru-RU"/>
        </w:rPr>
      </w:pPr>
      <w:r w:rsidRPr="0080365D">
        <w:rPr>
          <w:szCs w:val="28"/>
          <w:lang w:val="ru-RU"/>
        </w:rPr>
        <w:br w:type="page"/>
      </w:r>
    </w:p>
    <w:p w14:paraId="186185BC" w14:textId="52AC6597" w:rsidR="008F40C4" w:rsidRPr="0080365D" w:rsidRDefault="008F40C4" w:rsidP="00DD229F">
      <w:pPr>
        <w:pStyle w:val="ae"/>
        <w:spacing w:after="0" w:line="480" w:lineRule="auto"/>
        <w:ind w:left="0"/>
        <w:contextualSpacing/>
        <w:jc w:val="center"/>
        <w:rPr>
          <w:szCs w:val="28"/>
          <w:lang w:val="ru-RU"/>
        </w:rPr>
      </w:pPr>
      <w:r w:rsidRPr="0080365D">
        <w:rPr>
          <w:szCs w:val="28"/>
          <w:lang w:val="ru-RU"/>
        </w:rPr>
        <w:lastRenderedPageBreak/>
        <w:t>ВВЕДЕНИЕ</w:t>
      </w:r>
    </w:p>
    <w:p w14:paraId="0A0760FD" w14:textId="68822D8E" w:rsidR="00D91124" w:rsidRPr="00D91124" w:rsidRDefault="00D91124" w:rsidP="00D91124">
      <w:pPr>
        <w:spacing w:line="360" w:lineRule="auto"/>
        <w:ind w:firstLine="851"/>
        <w:rPr>
          <w:szCs w:val="28"/>
          <w:lang w:val="ru-RU"/>
        </w:rPr>
      </w:pPr>
      <w:r w:rsidRPr="00D91124">
        <w:rPr>
          <w:szCs w:val="28"/>
          <w:lang w:val="ru-RU"/>
        </w:rPr>
        <w:t>Актуальность разработки приложения виртуальной реальности "Виртуальный музей времен Великой Отечественной войны" обусловлена необходимостью сохранения исторической памяти и повышения доступности образовательных ресурсов. Современные технологии позволяют создать интерактивную среду, способствующую более глубокому изучению событий военных лет.</w:t>
      </w:r>
    </w:p>
    <w:p w14:paraId="58208C98" w14:textId="77777777" w:rsidR="00D91124" w:rsidRPr="00D91124" w:rsidRDefault="00D91124" w:rsidP="00D91124">
      <w:pPr>
        <w:spacing w:line="360" w:lineRule="auto"/>
        <w:ind w:firstLine="851"/>
        <w:rPr>
          <w:szCs w:val="28"/>
          <w:lang w:val="ru-RU"/>
        </w:rPr>
      </w:pPr>
      <w:r w:rsidRPr="00D91124">
        <w:rPr>
          <w:szCs w:val="28"/>
          <w:lang w:val="ru-RU"/>
        </w:rPr>
        <w:t xml:space="preserve">Целью дипломного проекта является создание VR-приложения, которое предоставит пользователям возможность взаимодействовать с историческими экспонатами и реконструкциями событий Великой Отечественной войны в виртуальном пространстве. Приложение разрабатывается для ГАПОУ ВО "Владимирский политехнический колледж" с использованием технологий C#, Windows </w:t>
      </w:r>
      <w:proofErr w:type="spellStart"/>
      <w:r w:rsidRPr="00D91124">
        <w:rPr>
          <w:szCs w:val="28"/>
          <w:lang w:val="ru-RU"/>
        </w:rPr>
        <w:t>Forms</w:t>
      </w:r>
      <w:proofErr w:type="spellEnd"/>
      <w:r w:rsidRPr="00D91124">
        <w:rPr>
          <w:szCs w:val="28"/>
          <w:lang w:val="ru-RU"/>
        </w:rPr>
        <w:t xml:space="preserve">, </w:t>
      </w:r>
      <w:proofErr w:type="spellStart"/>
      <w:r w:rsidRPr="00D91124">
        <w:rPr>
          <w:szCs w:val="28"/>
          <w:lang w:val="ru-RU"/>
        </w:rPr>
        <w:t>Unity</w:t>
      </w:r>
      <w:proofErr w:type="spellEnd"/>
      <w:r w:rsidRPr="00D91124">
        <w:rPr>
          <w:szCs w:val="28"/>
          <w:lang w:val="ru-RU"/>
        </w:rPr>
        <w:t xml:space="preserve">, </w:t>
      </w:r>
      <w:proofErr w:type="spellStart"/>
      <w:r w:rsidRPr="00D91124">
        <w:rPr>
          <w:szCs w:val="28"/>
          <w:lang w:val="ru-RU"/>
        </w:rPr>
        <w:t>SteamVR</w:t>
      </w:r>
      <w:proofErr w:type="spellEnd"/>
      <w:r w:rsidRPr="00D91124">
        <w:rPr>
          <w:szCs w:val="28"/>
          <w:lang w:val="ru-RU"/>
        </w:rPr>
        <w:t xml:space="preserve"> и </w:t>
      </w:r>
      <w:proofErr w:type="spellStart"/>
      <w:r w:rsidRPr="00D91124">
        <w:rPr>
          <w:szCs w:val="28"/>
          <w:lang w:val="ru-RU"/>
        </w:rPr>
        <w:t>PHPMyAdmin</w:t>
      </w:r>
      <w:proofErr w:type="spellEnd"/>
      <w:r w:rsidRPr="00D91124">
        <w:rPr>
          <w:szCs w:val="28"/>
          <w:lang w:val="ru-RU"/>
        </w:rPr>
        <w:t>.</w:t>
      </w:r>
    </w:p>
    <w:p w14:paraId="73BE9661" w14:textId="77777777" w:rsidR="00D91124" w:rsidRPr="00D91124" w:rsidRDefault="00D91124" w:rsidP="00D91124">
      <w:pPr>
        <w:spacing w:line="360" w:lineRule="auto"/>
        <w:ind w:firstLine="851"/>
        <w:rPr>
          <w:szCs w:val="28"/>
          <w:lang w:val="ru-RU"/>
        </w:rPr>
      </w:pPr>
      <w:r w:rsidRPr="00D91124">
        <w:rPr>
          <w:szCs w:val="28"/>
          <w:lang w:val="ru-RU"/>
        </w:rPr>
        <w:t>В рамках проекта рассматриваются технические аспекты разработки, включая выбор инструментов, проектирование базы данных, реализацию алгоритмов взаимодействия и тестирование работоспособности системы. Особое внимание уделяется удобству пользовательского интерфейса и корректности отображения исторических данных.</w:t>
      </w:r>
    </w:p>
    <w:p w14:paraId="719C0E68" w14:textId="77777777" w:rsidR="00D91124" w:rsidRPr="00D91124" w:rsidRDefault="00D91124" w:rsidP="00D91124">
      <w:pPr>
        <w:spacing w:line="360" w:lineRule="auto"/>
        <w:ind w:firstLine="851"/>
        <w:rPr>
          <w:szCs w:val="28"/>
          <w:lang w:val="ru-RU"/>
        </w:rPr>
      </w:pPr>
      <w:r w:rsidRPr="00D91124">
        <w:rPr>
          <w:szCs w:val="28"/>
          <w:lang w:val="ru-RU"/>
        </w:rPr>
        <w:t>Дипломная работа включает три основные части: общую, специальную и экономическую. В общей части обосновывается выбор технологий, формулируются требования к программному обеспечению и аппаратным средствам. Специальная часть посвящена проектированию и реализации приложения, описанию алгоритмов и процессу отладки. Экономическая часть оценивает затраты на разработку и потенциальную эффективность внедрения проекта.</w:t>
      </w:r>
    </w:p>
    <w:p w14:paraId="6514DBA1" w14:textId="60D01636" w:rsidR="009B31F9" w:rsidRPr="0080365D" w:rsidRDefault="00D91124" w:rsidP="00D91124">
      <w:pPr>
        <w:spacing w:line="360" w:lineRule="auto"/>
        <w:ind w:firstLine="851"/>
        <w:rPr>
          <w:highlight w:val="yellow"/>
          <w:lang w:val="ru-RU"/>
        </w:rPr>
      </w:pPr>
      <w:r w:rsidRPr="00D91124">
        <w:rPr>
          <w:szCs w:val="28"/>
          <w:lang w:val="ru-RU"/>
        </w:rPr>
        <w:t>Результатом работы станет готовое приложение, которое может быть использовано в образовательном процессе для изучения истории Великой Отечественной войны с применением инновационных технологий виртуальной реальности.</w:t>
      </w:r>
      <w:r w:rsidR="009B31F9" w:rsidRPr="0080365D">
        <w:rPr>
          <w:highlight w:val="yellow"/>
          <w:lang w:val="ru-RU"/>
        </w:rPr>
        <w:br w:type="page"/>
      </w:r>
    </w:p>
    <w:p w14:paraId="429FA177" w14:textId="1B530041" w:rsidR="005545C4" w:rsidRPr="0080365D" w:rsidRDefault="005545C4" w:rsidP="00DD229F">
      <w:pPr>
        <w:spacing w:line="360" w:lineRule="auto"/>
        <w:contextualSpacing/>
        <w:jc w:val="center"/>
        <w:rPr>
          <w:szCs w:val="28"/>
          <w:lang w:val="ru-RU"/>
        </w:rPr>
      </w:pPr>
      <w:r w:rsidRPr="0080365D">
        <w:rPr>
          <w:szCs w:val="28"/>
          <w:lang w:val="ru-RU"/>
        </w:rPr>
        <w:lastRenderedPageBreak/>
        <w:t>1 ОБЩАЯ ЧАСТЬ</w:t>
      </w:r>
    </w:p>
    <w:p w14:paraId="5A3D77FB" w14:textId="2FCB46E5" w:rsidR="005545C4" w:rsidRPr="0080365D" w:rsidRDefault="003A18AC" w:rsidP="00DD229F">
      <w:pPr>
        <w:spacing w:line="360" w:lineRule="auto"/>
        <w:ind w:firstLine="851"/>
        <w:contextualSpacing/>
        <w:rPr>
          <w:szCs w:val="28"/>
          <w:lang w:val="ru-RU"/>
        </w:rPr>
      </w:pPr>
      <w:r w:rsidRPr="0080365D">
        <w:rPr>
          <w:szCs w:val="28"/>
          <w:lang w:val="ru-RU"/>
        </w:rPr>
        <w:t>1.1 Постановка задачи</w:t>
      </w:r>
    </w:p>
    <w:p w14:paraId="246B8840" w14:textId="5BA79787" w:rsidR="003A18AC" w:rsidRPr="0080365D" w:rsidRDefault="003A18AC" w:rsidP="003A4E06">
      <w:pPr>
        <w:spacing w:line="480" w:lineRule="auto"/>
        <w:ind w:firstLine="851"/>
        <w:rPr>
          <w:szCs w:val="28"/>
          <w:lang w:val="ru-RU"/>
        </w:rPr>
      </w:pPr>
      <w:r w:rsidRPr="0080365D">
        <w:rPr>
          <w:szCs w:val="28"/>
          <w:lang w:val="ru-RU"/>
        </w:rPr>
        <w:t>1.1.1 Назначение задачи</w:t>
      </w:r>
    </w:p>
    <w:p w14:paraId="4092AA71" w14:textId="76BB72B9" w:rsidR="00D91124" w:rsidRPr="00D91124" w:rsidRDefault="00D91124" w:rsidP="00D91124">
      <w:pPr>
        <w:pStyle w:val="ae"/>
        <w:spacing w:after="0" w:line="360" w:lineRule="auto"/>
        <w:ind w:left="0" w:firstLine="851"/>
        <w:contextualSpacing/>
        <w:rPr>
          <w:rFonts w:ascii="TimesNewRomanPSMT" w:hAnsi="TimesNewRomanPSMT"/>
          <w:szCs w:val="28"/>
          <w:lang w:val="ru-RU"/>
        </w:rPr>
      </w:pPr>
      <w:r w:rsidRPr="00D91124">
        <w:rPr>
          <w:rFonts w:ascii="TimesNewRomanPSMT" w:hAnsi="TimesNewRomanPSMT"/>
          <w:szCs w:val="28"/>
          <w:lang w:val="ru-RU"/>
        </w:rPr>
        <w:t xml:space="preserve">Разработка приложения виртуальной реальности "Виртуальный музей времен Великой Отечественной войны" направлена на создание интерактивной образовательной платформы, позволяющей пользователям в </w:t>
      </w:r>
      <w:proofErr w:type="spellStart"/>
      <w:r w:rsidRPr="00D91124">
        <w:rPr>
          <w:rFonts w:ascii="TimesNewRomanPSMT" w:hAnsi="TimesNewRomanPSMT"/>
          <w:szCs w:val="28"/>
          <w:lang w:val="ru-RU"/>
        </w:rPr>
        <w:t>immersive</w:t>
      </w:r>
      <w:proofErr w:type="spellEnd"/>
      <w:r w:rsidRPr="00D91124">
        <w:rPr>
          <w:rFonts w:ascii="TimesNewRomanPSMT" w:hAnsi="TimesNewRomanPSMT"/>
          <w:szCs w:val="28"/>
          <w:lang w:val="ru-RU"/>
        </w:rPr>
        <w:t>-среде изучать исторические события, экспонаты и реконструкции военного периода.</w:t>
      </w:r>
    </w:p>
    <w:p w14:paraId="55A19AA0" w14:textId="77777777" w:rsidR="00D91124" w:rsidRPr="00D91124" w:rsidRDefault="00D91124" w:rsidP="00D91124">
      <w:pPr>
        <w:pStyle w:val="ae"/>
        <w:spacing w:after="0" w:line="360" w:lineRule="auto"/>
        <w:ind w:left="0" w:firstLine="851"/>
        <w:contextualSpacing/>
        <w:rPr>
          <w:rFonts w:ascii="TimesNewRomanPSMT" w:hAnsi="TimesNewRomanPSMT"/>
          <w:szCs w:val="28"/>
          <w:lang w:val="ru-RU"/>
        </w:rPr>
      </w:pPr>
      <w:r w:rsidRPr="00D91124">
        <w:rPr>
          <w:rFonts w:ascii="TimesNewRomanPSMT" w:hAnsi="TimesNewRomanPSMT"/>
          <w:szCs w:val="28"/>
          <w:lang w:val="ru-RU"/>
        </w:rPr>
        <w:t>Основной целью проекта является повышение эффективности образовательного процесса за счет внедрения современных VR-технологий. Приложение предоставляет возможность виртуального посещения музея, взаимодействия с 3D-объектами, просмотра архивных материалов и прохождения тематических экскурсий.</w:t>
      </w:r>
    </w:p>
    <w:p w14:paraId="33B5C358" w14:textId="77777777" w:rsidR="00D91124" w:rsidRPr="00D91124" w:rsidRDefault="00D91124" w:rsidP="00D91124">
      <w:pPr>
        <w:pStyle w:val="ae"/>
        <w:spacing w:after="0" w:line="360" w:lineRule="auto"/>
        <w:ind w:left="0" w:firstLine="851"/>
        <w:contextualSpacing/>
        <w:rPr>
          <w:rFonts w:ascii="TimesNewRomanPSMT" w:hAnsi="TimesNewRomanPSMT"/>
          <w:szCs w:val="28"/>
          <w:lang w:val="ru-RU"/>
        </w:rPr>
      </w:pPr>
      <w:r w:rsidRPr="00D91124">
        <w:rPr>
          <w:rFonts w:ascii="TimesNewRomanPSMT" w:hAnsi="TimesNewRomanPSMT"/>
          <w:szCs w:val="28"/>
          <w:lang w:val="ru-RU"/>
        </w:rPr>
        <w:t>Ключевые задачи включают:</w:t>
      </w:r>
    </w:p>
    <w:p w14:paraId="5F13CAED" w14:textId="666146E1" w:rsidR="00D91124" w:rsidRPr="00D91124" w:rsidRDefault="00D91124" w:rsidP="00D91124">
      <w:pPr>
        <w:pStyle w:val="ae"/>
        <w:numPr>
          <w:ilvl w:val="0"/>
          <w:numId w:val="33"/>
        </w:numPr>
        <w:spacing w:after="0" w:line="360" w:lineRule="auto"/>
        <w:ind w:left="0" w:firstLine="851"/>
        <w:contextualSpacing/>
        <w:rPr>
          <w:rFonts w:ascii="TimesNewRomanPSMT" w:hAnsi="TimesNewRomanPSMT"/>
          <w:szCs w:val="28"/>
          <w:lang w:val="ru-RU"/>
        </w:rPr>
      </w:pPr>
      <w:r>
        <w:rPr>
          <w:rFonts w:ascii="TimesNewRomanPSMT" w:hAnsi="TimesNewRomanPSMT"/>
          <w:szCs w:val="28"/>
          <w:lang w:val="ru-RU"/>
        </w:rPr>
        <w:t>м</w:t>
      </w:r>
      <w:r w:rsidRPr="00D91124">
        <w:rPr>
          <w:rFonts w:ascii="TimesNewRomanPSMT" w:hAnsi="TimesNewRomanPSMT"/>
          <w:szCs w:val="28"/>
          <w:lang w:val="ru-RU"/>
        </w:rPr>
        <w:t>оделирование виртуального пространства с исторически достоверными элементами</w:t>
      </w:r>
      <w:r>
        <w:rPr>
          <w:rFonts w:ascii="TimesNewRomanPSMT" w:hAnsi="TimesNewRomanPSMT"/>
          <w:szCs w:val="28"/>
          <w:lang w:val="ru-RU"/>
        </w:rPr>
        <w:t>;</w:t>
      </w:r>
    </w:p>
    <w:p w14:paraId="155CDCA3" w14:textId="2C14DC13" w:rsidR="00D91124" w:rsidRPr="00D91124" w:rsidRDefault="00D91124" w:rsidP="00D91124">
      <w:pPr>
        <w:pStyle w:val="ae"/>
        <w:numPr>
          <w:ilvl w:val="0"/>
          <w:numId w:val="33"/>
        </w:numPr>
        <w:spacing w:after="0" w:line="360" w:lineRule="auto"/>
        <w:ind w:left="0" w:firstLine="851"/>
        <w:contextualSpacing/>
        <w:rPr>
          <w:rFonts w:ascii="TimesNewRomanPSMT" w:hAnsi="TimesNewRomanPSMT"/>
          <w:szCs w:val="28"/>
          <w:lang w:val="ru-RU"/>
        </w:rPr>
      </w:pPr>
      <w:r>
        <w:rPr>
          <w:rFonts w:ascii="TimesNewRomanPSMT" w:hAnsi="TimesNewRomanPSMT"/>
          <w:szCs w:val="28"/>
          <w:lang w:val="ru-RU"/>
        </w:rPr>
        <w:t>р</w:t>
      </w:r>
      <w:r w:rsidRPr="00D91124">
        <w:rPr>
          <w:rFonts w:ascii="TimesNewRomanPSMT" w:hAnsi="TimesNewRomanPSMT"/>
          <w:szCs w:val="28"/>
          <w:lang w:val="ru-RU"/>
        </w:rPr>
        <w:t>еализацию интерактивного взаимодействия пользователя с экспонатами</w:t>
      </w:r>
      <w:r>
        <w:rPr>
          <w:rFonts w:ascii="TimesNewRomanPSMT" w:hAnsi="TimesNewRomanPSMT"/>
          <w:szCs w:val="28"/>
          <w:lang w:val="ru-RU"/>
        </w:rPr>
        <w:t>;</w:t>
      </w:r>
    </w:p>
    <w:p w14:paraId="26891A54" w14:textId="16EC912D" w:rsidR="00D91124" w:rsidRPr="00D91124" w:rsidRDefault="00D91124" w:rsidP="00D91124">
      <w:pPr>
        <w:pStyle w:val="ae"/>
        <w:numPr>
          <w:ilvl w:val="0"/>
          <w:numId w:val="33"/>
        </w:numPr>
        <w:spacing w:after="0" w:line="360" w:lineRule="auto"/>
        <w:ind w:left="0" w:firstLine="851"/>
        <w:contextualSpacing/>
        <w:rPr>
          <w:rFonts w:ascii="TimesNewRomanPSMT" w:hAnsi="TimesNewRomanPSMT"/>
          <w:szCs w:val="28"/>
          <w:lang w:val="ru-RU"/>
        </w:rPr>
      </w:pPr>
      <w:r>
        <w:rPr>
          <w:rFonts w:ascii="TimesNewRomanPSMT" w:hAnsi="TimesNewRomanPSMT"/>
          <w:szCs w:val="28"/>
          <w:lang w:val="ru-RU"/>
        </w:rPr>
        <w:t>и</w:t>
      </w:r>
      <w:r w:rsidRPr="00D91124">
        <w:rPr>
          <w:rFonts w:ascii="TimesNewRomanPSMT" w:hAnsi="TimesNewRomanPSMT"/>
          <w:szCs w:val="28"/>
          <w:lang w:val="ru-RU"/>
        </w:rPr>
        <w:t xml:space="preserve">нтеграцию системы управления данными на основе </w:t>
      </w:r>
      <w:proofErr w:type="spellStart"/>
      <w:r w:rsidRPr="00D91124">
        <w:rPr>
          <w:rFonts w:ascii="TimesNewRomanPSMT" w:hAnsi="TimesNewRomanPSMT"/>
          <w:szCs w:val="28"/>
          <w:lang w:val="ru-RU"/>
        </w:rPr>
        <w:t>PHPMyAdmin</w:t>
      </w:r>
      <w:proofErr w:type="spellEnd"/>
      <w:r>
        <w:rPr>
          <w:rFonts w:ascii="TimesNewRomanPSMT" w:hAnsi="TimesNewRomanPSMT"/>
          <w:szCs w:val="28"/>
          <w:lang w:val="ru-RU"/>
        </w:rPr>
        <w:t>;</w:t>
      </w:r>
    </w:p>
    <w:p w14:paraId="74C3DC6F" w14:textId="073FEB45" w:rsidR="00D91124" w:rsidRPr="00D91124" w:rsidRDefault="00D91124" w:rsidP="00D91124">
      <w:pPr>
        <w:pStyle w:val="ae"/>
        <w:numPr>
          <w:ilvl w:val="0"/>
          <w:numId w:val="33"/>
        </w:numPr>
        <w:spacing w:after="0" w:line="360" w:lineRule="auto"/>
        <w:ind w:left="0" w:firstLine="851"/>
        <w:contextualSpacing/>
        <w:rPr>
          <w:rFonts w:ascii="TimesNewRomanPSMT" w:hAnsi="TimesNewRomanPSMT"/>
          <w:szCs w:val="28"/>
          <w:lang w:val="ru-RU"/>
        </w:rPr>
      </w:pPr>
      <w:r>
        <w:rPr>
          <w:rFonts w:ascii="TimesNewRomanPSMT" w:hAnsi="TimesNewRomanPSMT"/>
          <w:szCs w:val="28"/>
          <w:lang w:val="ru-RU"/>
        </w:rPr>
        <w:t>о</w:t>
      </w:r>
      <w:r w:rsidRPr="00D91124">
        <w:rPr>
          <w:rFonts w:ascii="TimesNewRomanPSMT" w:hAnsi="TimesNewRomanPSMT"/>
          <w:szCs w:val="28"/>
          <w:lang w:val="ru-RU"/>
        </w:rPr>
        <w:t xml:space="preserve">беспечение совместимости с VR-оборудованием через </w:t>
      </w:r>
      <w:proofErr w:type="spellStart"/>
      <w:r w:rsidRPr="00D91124">
        <w:rPr>
          <w:rFonts w:ascii="TimesNewRomanPSMT" w:hAnsi="TimesNewRomanPSMT"/>
          <w:szCs w:val="28"/>
          <w:lang w:val="ru-RU"/>
        </w:rPr>
        <w:t>SteamVR</w:t>
      </w:r>
      <w:proofErr w:type="spellEnd"/>
      <w:r>
        <w:rPr>
          <w:rFonts w:ascii="TimesNewRomanPSMT" w:hAnsi="TimesNewRomanPSMT"/>
          <w:szCs w:val="28"/>
          <w:lang w:val="ru-RU"/>
        </w:rPr>
        <w:t>;</w:t>
      </w:r>
    </w:p>
    <w:p w14:paraId="18EC78F3" w14:textId="135C85B1" w:rsidR="00D91124" w:rsidRPr="00D91124" w:rsidRDefault="00D91124" w:rsidP="00D91124">
      <w:pPr>
        <w:pStyle w:val="ae"/>
        <w:numPr>
          <w:ilvl w:val="0"/>
          <w:numId w:val="33"/>
        </w:numPr>
        <w:spacing w:after="0" w:line="360" w:lineRule="auto"/>
        <w:ind w:left="0" w:firstLine="851"/>
        <w:contextualSpacing/>
        <w:rPr>
          <w:rFonts w:ascii="TimesNewRomanPSMT" w:hAnsi="TimesNewRomanPSMT"/>
          <w:szCs w:val="28"/>
          <w:lang w:val="ru-RU"/>
        </w:rPr>
      </w:pPr>
      <w:r>
        <w:rPr>
          <w:rFonts w:ascii="TimesNewRomanPSMT" w:hAnsi="TimesNewRomanPSMT"/>
          <w:szCs w:val="28"/>
          <w:lang w:val="ru-RU"/>
        </w:rPr>
        <w:t>р</w:t>
      </w:r>
      <w:r w:rsidRPr="00D91124">
        <w:rPr>
          <w:rFonts w:ascii="TimesNewRomanPSMT" w:hAnsi="TimesNewRomanPSMT"/>
          <w:szCs w:val="28"/>
          <w:lang w:val="ru-RU"/>
        </w:rPr>
        <w:t>азработку удобного интерфейса для навигации и управления.</w:t>
      </w:r>
    </w:p>
    <w:p w14:paraId="426B0B39" w14:textId="0D63EA26" w:rsidR="003500BF" w:rsidRPr="0080365D" w:rsidRDefault="00D91124" w:rsidP="00D91124">
      <w:pPr>
        <w:pStyle w:val="ae"/>
        <w:spacing w:after="0" w:line="360" w:lineRule="auto"/>
        <w:ind w:left="0" w:firstLine="851"/>
        <w:contextualSpacing/>
        <w:rPr>
          <w:rStyle w:val="fontstyle01"/>
          <w:color w:val="auto"/>
          <w:lang w:val="ru-RU"/>
        </w:rPr>
      </w:pPr>
      <w:r w:rsidRPr="00D91124">
        <w:rPr>
          <w:rFonts w:ascii="TimesNewRomanPSMT" w:hAnsi="TimesNewRomanPSMT"/>
          <w:szCs w:val="28"/>
          <w:lang w:val="ru-RU"/>
        </w:rPr>
        <w:t>Приложение предназначено для использования в образовательных учреждениях, музеях и патриотических мероприятиях, способствуя популяризации истории Великой Отечественной войны среди молодежи.</w:t>
      </w:r>
    </w:p>
    <w:p w14:paraId="4CEECE2A" w14:textId="77777777" w:rsidR="006C1EC0" w:rsidRPr="0080365D" w:rsidRDefault="006C1EC0" w:rsidP="00DD229F">
      <w:pPr>
        <w:shd w:val="clear" w:color="auto" w:fill="FFFFFF"/>
        <w:spacing w:before="240" w:line="480" w:lineRule="auto"/>
        <w:ind w:firstLine="851"/>
        <w:rPr>
          <w:lang w:val="ru-RU"/>
        </w:rPr>
      </w:pPr>
      <w:r w:rsidRPr="0080365D">
        <w:rPr>
          <w:szCs w:val="28"/>
          <w:lang w:val="ru-RU"/>
        </w:rPr>
        <w:t>1.1.2 Технико-математическое описание задачи</w:t>
      </w:r>
    </w:p>
    <w:p w14:paraId="168C8CA9" w14:textId="2934DD62" w:rsidR="006C1EC0" w:rsidRPr="0080365D" w:rsidRDefault="006C1EC0" w:rsidP="00DD229F">
      <w:pPr>
        <w:pStyle w:val="af9"/>
        <w:shd w:val="clear" w:color="auto" w:fill="FFFFFF"/>
        <w:spacing w:before="0" w:beforeAutospacing="0" w:after="0" w:afterAutospacing="0" w:line="360" w:lineRule="auto"/>
        <w:ind w:firstLine="851"/>
        <w:contextualSpacing/>
        <w:jc w:val="both"/>
        <w:rPr>
          <w:color w:val="auto"/>
          <w:sz w:val="28"/>
          <w:szCs w:val="28"/>
        </w:rPr>
      </w:pPr>
      <w:r w:rsidRPr="0080365D">
        <w:rPr>
          <w:color w:val="auto"/>
          <w:sz w:val="28"/>
          <w:szCs w:val="28"/>
        </w:rPr>
        <w:t>Т</w:t>
      </w:r>
    </w:p>
    <w:p w14:paraId="09E8A78E" w14:textId="77777777" w:rsidR="006C1EC0" w:rsidRPr="0080365D" w:rsidRDefault="006C1EC0" w:rsidP="00DD229F">
      <w:pPr>
        <w:pStyle w:val="af9"/>
        <w:shd w:val="clear" w:color="auto" w:fill="FFFFFF"/>
        <w:spacing w:before="240" w:beforeAutospacing="0" w:after="0" w:afterAutospacing="0" w:line="480" w:lineRule="auto"/>
        <w:ind w:firstLine="851"/>
        <w:jc w:val="both"/>
        <w:rPr>
          <w:color w:val="auto"/>
          <w:sz w:val="28"/>
          <w:szCs w:val="28"/>
        </w:rPr>
      </w:pPr>
      <w:r w:rsidRPr="0080365D">
        <w:rPr>
          <w:color w:val="auto"/>
          <w:sz w:val="28"/>
          <w:szCs w:val="28"/>
        </w:rPr>
        <w:t>1.1.3 Требования к программе</w:t>
      </w:r>
    </w:p>
    <w:p w14:paraId="73B29397" w14:textId="1064743F" w:rsidR="004C5A39" w:rsidRPr="0080365D" w:rsidRDefault="0029355D" w:rsidP="00DD229F">
      <w:pPr>
        <w:pStyle w:val="af9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851"/>
        <w:contextualSpacing/>
        <w:jc w:val="both"/>
        <w:rPr>
          <w:color w:val="auto"/>
          <w:sz w:val="28"/>
          <w:szCs w:val="28"/>
        </w:rPr>
      </w:pPr>
      <w:r w:rsidRPr="0080365D">
        <w:rPr>
          <w:color w:val="auto"/>
          <w:sz w:val="28"/>
          <w:szCs w:val="28"/>
        </w:rPr>
        <w:t>В</w:t>
      </w:r>
    </w:p>
    <w:p w14:paraId="4679D22B" w14:textId="77777777" w:rsidR="006C1EC0" w:rsidRPr="0080365D" w:rsidRDefault="006C1EC0" w:rsidP="00DD229F">
      <w:pPr>
        <w:pStyle w:val="af9"/>
        <w:shd w:val="clear" w:color="auto" w:fill="FFFFFF"/>
        <w:spacing w:before="240" w:beforeAutospacing="0" w:after="0" w:afterAutospacing="0" w:line="480" w:lineRule="auto"/>
        <w:ind w:firstLine="851"/>
        <w:jc w:val="both"/>
        <w:rPr>
          <w:color w:val="auto"/>
          <w:sz w:val="28"/>
          <w:szCs w:val="28"/>
        </w:rPr>
      </w:pPr>
      <w:r w:rsidRPr="0080365D">
        <w:rPr>
          <w:color w:val="auto"/>
          <w:sz w:val="28"/>
          <w:szCs w:val="28"/>
        </w:rPr>
        <w:t>1.1.4 Требования к составу и параметрам технических средств</w:t>
      </w:r>
    </w:p>
    <w:p w14:paraId="3404EC34" w14:textId="77777777" w:rsidR="00DD229F" w:rsidRDefault="00F35063" w:rsidP="00DD229F">
      <w:pPr>
        <w:spacing w:line="360" w:lineRule="auto"/>
        <w:ind w:firstLine="851"/>
        <w:contextualSpacing/>
        <w:rPr>
          <w:szCs w:val="28"/>
          <w:lang w:val="ru-RU"/>
        </w:rPr>
      </w:pPr>
      <w:r w:rsidRPr="0029750A">
        <w:rPr>
          <w:szCs w:val="28"/>
          <w:lang w:val="ru-RU"/>
        </w:rPr>
        <w:lastRenderedPageBreak/>
        <w:t>Д</w:t>
      </w:r>
    </w:p>
    <w:p w14:paraId="1470A4B0" w14:textId="631EEA07" w:rsidR="00C748B0" w:rsidRPr="0080365D" w:rsidRDefault="00C748B0" w:rsidP="00DD229F">
      <w:pPr>
        <w:spacing w:before="240" w:line="360" w:lineRule="auto"/>
        <w:ind w:firstLine="851"/>
        <w:rPr>
          <w:szCs w:val="28"/>
          <w:lang w:val="ru-RU"/>
        </w:rPr>
      </w:pPr>
      <w:r w:rsidRPr="0080365D">
        <w:rPr>
          <w:szCs w:val="28"/>
          <w:lang w:val="ru-RU"/>
        </w:rPr>
        <w:t>1.2 Описание языка программирования</w:t>
      </w:r>
    </w:p>
    <w:p w14:paraId="406ABAE5" w14:textId="77777777" w:rsidR="00C748B0" w:rsidRPr="0080365D" w:rsidRDefault="00C748B0" w:rsidP="00DD229F">
      <w:pPr>
        <w:tabs>
          <w:tab w:val="left" w:pos="993"/>
          <w:tab w:val="left" w:pos="1276"/>
        </w:tabs>
        <w:spacing w:line="480" w:lineRule="auto"/>
        <w:ind w:firstLine="851"/>
        <w:contextualSpacing/>
        <w:rPr>
          <w:szCs w:val="28"/>
          <w:lang w:val="ru-RU"/>
        </w:rPr>
      </w:pPr>
      <w:r w:rsidRPr="0080365D">
        <w:rPr>
          <w:szCs w:val="28"/>
          <w:lang w:val="ru-RU"/>
        </w:rPr>
        <w:t>1.2.1 Выбор языка программирования</w:t>
      </w:r>
    </w:p>
    <w:p w14:paraId="65F90D5D" w14:textId="09194B35" w:rsidR="00C748B0" w:rsidRPr="0080365D" w:rsidRDefault="00C748B0" w:rsidP="00DD229F">
      <w:pPr>
        <w:pStyle w:val="ae"/>
        <w:spacing w:after="0" w:line="360" w:lineRule="auto"/>
        <w:ind w:left="0" w:firstLine="851"/>
        <w:contextualSpacing/>
        <w:rPr>
          <w:szCs w:val="28"/>
          <w:lang w:val="ru-RU"/>
        </w:rPr>
      </w:pPr>
      <w:r w:rsidRPr="0080365D">
        <w:rPr>
          <w:szCs w:val="28"/>
          <w:lang w:val="ru-RU"/>
        </w:rPr>
        <w:t>Д</w:t>
      </w:r>
    </w:p>
    <w:p w14:paraId="1E828F4A" w14:textId="77777777" w:rsidR="00C748B0" w:rsidRPr="0080365D" w:rsidRDefault="00C748B0" w:rsidP="00DD229F">
      <w:pPr>
        <w:tabs>
          <w:tab w:val="left" w:pos="993"/>
          <w:tab w:val="left" w:pos="1276"/>
        </w:tabs>
        <w:spacing w:before="240" w:line="480" w:lineRule="auto"/>
        <w:ind w:firstLine="851"/>
        <w:rPr>
          <w:szCs w:val="28"/>
          <w:lang w:val="ru-RU"/>
        </w:rPr>
      </w:pPr>
      <w:r w:rsidRPr="0080365D">
        <w:rPr>
          <w:szCs w:val="28"/>
          <w:lang w:val="ru-RU"/>
        </w:rPr>
        <w:t>1.2.2 Элементы языка программирования</w:t>
      </w:r>
    </w:p>
    <w:p w14:paraId="35FB69DE" w14:textId="77777777" w:rsidR="00DD229F" w:rsidRDefault="00C748B0" w:rsidP="00DD229F">
      <w:pPr>
        <w:spacing w:line="360" w:lineRule="auto"/>
        <w:ind w:firstLine="851"/>
        <w:contextualSpacing/>
        <w:rPr>
          <w:szCs w:val="28"/>
          <w:lang w:val="ru-RU"/>
        </w:rPr>
      </w:pPr>
      <w:r w:rsidRPr="0080365D">
        <w:rPr>
          <w:szCs w:val="28"/>
          <w:lang w:val="ru-RU"/>
        </w:rPr>
        <w:t>О</w:t>
      </w:r>
    </w:p>
    <w:p w14:paraId="395155DF" w14:textId="3288679B" w:rsidR="00357951" w:rsidRPr="0080365D" w:rsidRDefault="00357951" w:rsidP="00DD229F">
      <w:pPr>
        <w:spacing w:line="360" w:lineRule="auto"/>
        <w:ind w:firstLine="851"/>
        <w:rPr>
          <w:szCs w:val="28"/>
          <w:lang w:val="ru-RU"/>
        </w:rPr>
      </w:pPr>
      <w:r w:rsidRPr="0080365D">
        <w:rPr>
          <w:szCs w:val="28"/>
          <w:lang w:val="ru-RU"/>
        </w:rPr>
        <w:br w:type="page"/>
      </w:r>
    </w:p>
    <w:p w14:paraId="458DC6E1" w14:textId="0A2C5D9D" w:rsidR="00EA4C96" w:rsidRPr="0080365D" w:rsidRDefault="00EA4C96" w:rsidP="00DD229F">
      <w:pPr>
        <w:spacing w:line="360" w:lineRule="auto"/>
        <w:contextualSpacing/>
        <w:jc w:val="center"/>
        <w:rPr>
          <w:szCs w:val="28"/>
          <w:lang w:val="ru-RU"/>
        </w:rPr>
      </w:pPr>
      <w:r w:rsidRPr="0080365D">
        <w:rPr>
          <w:szCs w:val="28"/>
          <w:lang w:val="ru-RU"/>
        </w:rPr>
        <w:lastRenderedPageBreak/>
        <w:t>2 СПЕЦИАЛЬНАЯ ЧАСТЬ</w:t>
      </w:r>
    </w:p>
    <w:p w14:paraId="6B1387AB" w14:textId="35BFCACC" w:rsidR="00EA4C96" w:rsidRPr="0080365D" w:rsidRDefault="00EA4C96" w:rsidP="00DD229F">
      <w:pPr>
        <w:pStyle w:val="ae"/>
        <w:spacing w:after="0" w:line="360" w:lineRule="auto"/>
        <w:ind w:left="0" w:firstLine="851"/>
        <w:contextualSpacing/>
        <w:rPr>
          <w:szCs w:val="28"/>
          <w:lang w:val="ru-RU"/>
        </w:rPr>
      </w:pPr>
      <w:r w:rsidRPr="0080365D">
        <w:rPr>
          <w:szCs w:val="28"/>
          <w:lang w:val="ru-RU"/>
        </w:rPr>
        <w:t>2.1 Описание алгоритма</w:t>
      </w:r>
    </w:p>
    <w:p w14:paraId="19D3C45C" w14:textId="208D5521" w:rsidR="00EA4C96" w:rsidRPr="0080365D" w:rsidRDefault="00EA4C96" w:rsidP="00DD229F">
      <w:pPr>
        <w:pStyle w:val="ae"/>
        <w:spacing w:after="0" w:line="360" w:lineRule="auto"/>
        <w:ind w:left="0" w:firstLine="851"/>
        <w:contextualSpacing/>
        <w:rPr>
          <w:szCs w:val="28"/>
          <w:lang w:val="ru-RU"/>
        </w:rPr>
      </w:pPr>
      <w:r w:rsidRPr="0080365D">
        <w:rPr>
          <w:szCs w:val="28"/>
          <w:lang w:val="ru-RU"/>
        </w:rPr>
        <w:t>2.1.1 Схемы алгоритмов</w:t>
      </w:r>
    </w:p>
    <w:p w14:paraId="1CD8A9AA" w14:textId="7974402C" w:rsidR="00141B8A" w:rsidRPr="0080365D" w:rsidRDefault="00EA4C96" w:rsidP="00DD229F">
      <w:pPr>
        <w:spacing w:line="480" w:lineRule="auto"/>
        <w:ind w:firstLine="851"/>
        <w:contextualSpacing/>
        <w:rPr>
          <w:szCs w:val="28"/>
          <w:lang w:val="ru-RU"/>
        </w:rPr>
      </w:pPr>
      <w:r w:rsidRPr="0080365D">
        <w:rPr>
          <w:szCs w:val="28"/>
          <w:lang w:val="ru-RU"/>
        </w:rPr>
        <w:t>2.1.1.1 Разработка структуры таблиц</w:t>
      </w:r>
    </w:p>
    <w:p w14:paraId="259984C4" w14:textId="77777777" w:rsidR="00DD229F" w:rsidRDefault="007A39BD" w:rsidP="00DD229F">
      <w:pPr>
        <w:spacing w:line="360" w:lineRule="auto"/>
        <w:ind w:firstLine="851"/>
        <w:contextualSpacing/>
        <w:rPr>
          <w:szCs w:val="28"/>
          <w:lang w:val="ru-RU"/>
        </w:rPr>
      </w:pPr>
      <w:r w:rsidRPr="0080365D">
        <w:rPr>
          <w:szCs w:val="28"/>
          <w:lang w:val="ru-RU"/>
        </w:rPr>
        <w:t>И</w:t>
      </w:r>
    </w:p>
    <w:p w14:paraId="0F814BA1" w14:textId="197B2DD2" w:rsidR="007A39BD" w:rsidRPr="0080365D" w:rsidRDefault="000000DE" w:rsidP="00DD229F">
      <w:pPr>
        <w:spacing w:before="240" w:line="480" w:lineRule="auto"/>
        <w:ind w:firstLine="851"/>
        <w:rPr>
          <w:szCs w:val="28"/>
          <w:lang w:val="ru-RU"/>
        </w:rPr>
      </w:pPr>
      <w:r w:rsidRPr="0080365D">
        <w:rPr>
          <w:szCs w:val="28"/>
          <w:lang w:val="ru-RU"/>
        </w:rPr>
        <w:t>2.1.1.2 Алгоритмы обработки информации</w:t>
      </w:r>
    </w:p>
    <w:p w14:paraId="16D77F3E" w14:textId="2EEEC3F1" w:rsidR="000B6EA3" w:rsidRPr="0080365D" w:rsidRDefault="000B6EA3" w:rsidP="00DD229F">
      <w:pPr>
        <w:spacing w:line="360" w:lineRule="auto"/>
        <w:ind w:firstLine="851"/>
        <w:contextualSpacing/>
        <w:rPr>
          <w:szCs w:val="28"/>
          <w:lang w:val="ru-RU"/>
        </w:rPr>
      </w:pPr>
      <w:r w:rsidRPr="0080365D">
        <w:rPr>
          <w:szCs w:val="28"/>
          <w:lang w:val="ru-RU"/>
        </w:rPr>
        <w:t>Д</w:t>
      </w:r>
    </w:p>
    <w:p w14:paraId="396DD06E" w14:textId="33EBA295" w:rsidR="000444AB" w:rsidRPr="0080365D" w:rsidRDefault="000444AB" w:rsidP="00DD229F">
      <w:pPr>
        <w:spacing w:before="240" w:line="480" w:lineRule="auto"/>
        <w:ind w:firstLine="851"/>
        <w:rPr>
          <w:szCs w:val="28"/>
          <w:lang w:val="ru-RU"/>
        </w:rPr>
      </w:pPr>
      <w:r w:rsidRPr="0080365D">
        <w:rPr>
          <w:szCs w:val="28"/>
          <w:lang w:val="ru-RU"/>
        </w:rPr>
        <w:t>2.1.1.3 Описание схемы алгоритмов</w:t>
      </w:r>
    </w:p>
    <w:p w14:paraId="5261DABE" w14:textId="07A3B8A2" w:rsidR="00104DFD" w:rsidRPr="0080365D" w:rsidRDefault="00F52109" w:rsidP="00DD229F">
      <w:pPr>
        <w:spacing w:line="360" w:lineRule="auto"/>
        <w:ind w:firstLine="851"/>
        <w:contextualSpacing/>
        <w:rPr>
          <w:szCs w:val="28"/>
          <w:lang w:val="ru-RU"/>
        </w:rPr>
      </w:pPr>
      <w:r w:rsidRPr="0080365D">
        <w:rPr>
          <w:szCs w:val="28"/>
          <w:lang w:val="ru-RU"/>
        </w:rPr>
        <w:t>С</w:t>
      </w:r>
    </w:p>
    <w:p w14:paraId="63C62970" w14:textId="5A77C9D7" w:rsidR="000444AB" w:rsidRPr="0080365D" w:rsidRDefault="000444AB" w:rsidP="00DD229F">
      <w:pPr>
        <w:spacing w:before="240" w:line="480" w:lineRule="auto"/>
        <w:ind w:firstLine="851"/>
        <w:rPr>
          <w:szCs w:val="28"/>
          <w:lang w:val="ru-RU"/>
        </w:rPr>
      </w:pPr>
      <w:r w:rsidRPr="0080365D">
        <w:rPr>
          <w:szCs w:val="28"/>
          <w:lang w:val="ru-RU"/>
        </w:rPr>
        <w:t>2.1.2 Описание работы программы</w:t>
      </w:r>
    </w:p>
    <w:p w14:paraId="4CA70323" w14:textId="425F46CC" w:rsidR="00F07281" w:rsidRPr="0080365D" w:rsidRDefault="00EB51E3" w:rsidP="00DD229F">
      <w:pPr>
        <w:spacing w:line="360" w:lineRule="auto"/>
        <w:ind w:firstLine="851"/>
        <w:contextualSpacing/>
        <w:rPr>
          <w:szCs w:val="28"/>
          <w:lang w:val="ru-RU"/>
        </w:rPr>
      </w:pPr>
      <w:r w:rsidRPr="0080365D">
        <w:rPr>
          <w:szCs w:val="28"/>
          <w:lang w:val="ru-RU"/>
        </w:rPr>
        <w:t>А</w:t>
      </w:r>
    </w:p>
    <w:p w14:paraId="6C5C6D54" w14:textId="01DE6A77" w:rsidR="000444AB" w:rsidRPr="0080365D" w:rsidRDefault="000444AB" w:rsidP="00DD229F">
      <w:pPr>
        <w:spacing w:before="240" w:line="480" w:lineRule="auto"/>
        <w:ind w:firstLine="851"/>
        <w:rPr>
          <w:szCs w:val="28"/>
          <w:lang w:val="ru-RU"/>
        </w:rPr>
      </w:pPr>
      <w:r w:rsidRPr="0080365D">
        <w:rPr>
          <w:szCs w:val="28"/>
          <w:lang w:val="ru-RU"/>
        </w:rPr>
        <w:t>2.2 Текст программы</w:t>
      </w:r>
    </w:p>
    <w:p w14:paraId="30101757" w14:textId="42DF04DA" w:rsidR="000444AB" w:rsidRPr="0080365D" w:rsidRDefault="00F52109" w:rsidP="00DD229F">
      <w:pPr>
        <w:spacing w:line="360" w:lineRule="auto"/>
        <w:ind w:firstLine="851"/>
        <w:contextualSpacing/>
        <w:rPr>
          <w:szCs w:val="28"/>
          <w:lang w:val="ru-RU"/>
        </w:rPr>
      </w:pPr>
      <w:r w:rsidRPr="0080365D">
        <w:rPr>
          <w:szCs w:val="28"/>
          <w:lang w:val="ru-RU"/>
        </w:rPr>
        <w:t>Л</w:t>
      </w:r>
    </w:p>
    <w:p w14:paraId="6EF08E8B" w14:textId="4D7D7BE9" w:rsidR="000444AB" w:rsidRPr="0080365D" w:rsidRDefault="000444AB" w:rsidP="00DD229F">
      <w:pPr>
        <w:spacing w:before="240" w:line="360" w:lineRule="auto"/>
        <w:ind w:firstLine="851"/>
        <w:rPr>
          <w:szCs w:val="28"/>
          <w:lang w:val="ru-RU"/>
        </w:rPr>
      </w:pPr>
      <w:r w:rsidRPr="0080365D">
        <w:rPr>
          <w:szCs w:val="28"/>
          <w:lang w:val="ru-RU"/>
        </w:rPr>
        <w:t>2.3 Инструкция на выпол</w:t>
      </w:r>
      <w:r w:rsidR="00305502">
        <w:rPr>
          <w:szCs w:val="28"/>
          <w:lang w:val="ru-RU"/>
        </w:rPr>
        <w:t>н</w:t>
      </w:r>
      <w:r w:rsidRPr="0080365D">
        <w:rPr>
          <w:szCs w:val="28"/>
          <w:lang w:val="ru-RU"/>
        </w:rPr>
        <w:t>ение программы</w:t>
      </w:r>
    </w:p>
    <w:p w14:paraId="47F140C3" w14:textId="29646608" w:rsidR="000444AB" w:rsidRPr="0080365D" w:rsidRDefault="000444AB" w:rsidP="00DD229F">
      <w:pPr>
        <w:spacing w:line="480" w:lineRule="auto"/>
        <w:ind w:firstLine="851"/>
        <w:contextualSpacing/>
        <w:rPr>
          <w:szCs w:val="28"/>
          <w:lang w:val="ru-RU"/>
        </w:rPr>
      </w:pPr>
      <w:r w:rsidRPr="0080365D">
        <w:rPr>
          <w:szCs w:val="28"/>
          <w:lang w:val="ru-RU"/>
        </w:rPr>
        <w:t>2.3.1 Общие сведения</w:t>
      </w:r>
    </w:p>
    <w:p w14:paraId="1BC9B70C" w14:textId="2A7E1B03" w:rsidR="000444AB" w:rsidRPr="0080365D" w:rsidRDefault="00234B91" w:rsidP="00DD229F">
      <w:pPr>
        <w:spacing w:line="360" w:lineRule="auto"/>
        <w:ind w:firstLine="851"/>
        <w:contextualSpacing/>
        <w:rPr>
          <w:szCs w:val="28"/>
          <w:lang w:val="ru-RU"/>
        </w:rPr>
      </w:pPr>
      <w:r w:rsidRPr="0080365D">
        <w:rPr>
          <w:szCs w:val="28"/>
          <w:lang w:val="ru-RU"/>
        </w:rPr>
        <w:t>И</w:t>
      </w:r>
    </w:p>
    <w:p w14:paraId="71CAA25F" w14:textId="4C511FB0" w:rsidR="000444AB" w:rsidRPr="0080365D" w:rsidRDefault="000444AB" w:rsidP="00DD229F">
      <w:pPr>
        <w:spacing w:before="240" w:line="480" w:lineRule="auto"/>
        <w:ind w:firstLine="851"/>
        <w:rPr>
          <w:szCs w:val="28"/>
          <w:lang w:val="ru-RU"/>
        </w:rPr>
      </w:pPr>
      <w:r w:rsidRPr="0080365D">
        <w:rPr>
          <w:szCs w:val="28"/>
          <w:lang w:val="ru-RU"/>
        </w:rPr>
        <w:t>2.3.2 Вызов и загрузка</w:t>
      </w:r>
    </w:p>
    <w:p w14:paraId="0B3C854E" w14:textId="029F4528" w:rsidR="00A51AC5" w:rsidRPr="0080365D" w:rsidRDefault="00B05C63" w:rsidP="00DD229F">
      <w:pPr>
        <w:spacing w:line="360" w:lineRule="auto"/>
        <w:ind w:firstLine="851"/>
        <w:contextualSpacing/>
        <w:rPr>
          <w:szCs w:val="28"/>
          <w:lang w:val="ru-RU"/>
        </w:rPr>
      </w:pPr>
      <w:r w:rsidRPr="0080365D">
        <w:rPr>
          <w:szCs w:val="28"/>
          <w:lang w:val="ru-RU"/>
        </w:rPr>
        <w:t>П</w:t>
      </w:r>
    </w:p>
    <w:p w14:paraId="64E693D3" w14:textId="09B51CE5" w:rsidR="000444AB" w:rsidRPr="0080365D" w:rsidRDefault="000444AB" w:rsidP="00DD229F">
      <w:pPr>
        <w:spacing w:before="240" w:line="480" w:lineRule="auto"/>
        <w:ind w:firstLine="851"/>
        <w:rPr>
          <w:szCs w:val="28"/>
          <w:lang w:val="ru-RU"/>
        </w:rPr>
      </w:pPr>
      <w:r w:rsidRPr="0080365D">
        <w:rPr>
          <w:szCs w:val="28"/>
          <w:lang w:val="ru-RU"/>
        </w:rPr>
        <w:t>2.3.3 Входные данные</w:t>
      </w:r>
    </w:p>
    <w:p w14:paraId="58A5CBB6" w14:textId="624F4FCE" w:rsidR="00E77686" w:rsidRPr="0080365D" w:rsidRDefault="009F7FA2" w:rsidP="00DD229F">
      <w:pPr>
        <w:pStyle w:val="afc"/>
        <w:tabs>
          <w:tab w:val="left" w:pos="1134"/>
        </w:tabs>
        <w:spacing w:line="360" w:lineRule="auto"/>
        <w:ind w:left="0" w:firstLine="851"/>
        <w:jc w:val="both"/>
        <w:rPr>
          <w:szCs w:val="28"/>
        </w:rPr>
      </w:pPr>
      <w:r w:rsidRPr="0080365D">
        <w:rPr>
          <w:rFonts w:ascii="Times New Roman" w:hAnsi="Times New Roman"/>
          <w:sz w:val="28"/>
          <w:szCs w:val="28"/>
        </w:rPr>
        <w:t>В</w:t>
      </w:r>
    </w:p>
    <w:p w14:paraId="1FA6E8C9" w14:textId="7BD66AC7" w:rsidR="000444AB" w:rsidRPr="0080365D" w:rsidRDefault="000444AB" w:rsidP="00DD229F">
      <w:pPr>
        <w:spacing w:before="240" w:line="480" w:lineRule="auto"/>
        <w:ind w:firstLine="851"/>
        <w:rPr>
          <w:szCs w:val="28"/>
          <w:lang w:val="ru-RU"/>
        </w:rPr>
      </w:pPr>
      <w:r w:rsidRPr="0080365D">
        <w:rPr>
          <w:szCs w:val="28"/>
          <w:lang w:val="ru-RU"/>
        </w:rPr>
        <w:t>2.3.4 Выходные данные</w:t>
      </w:r>
    </w:p>
    <w:p w14:paraId="23396F79" w14:textId="29C2EA9A" w:rsidR="00790279" w:rsidRPr="00DD229F" w:rsidRDefault="004E3699" w:rsidP="00DD229F">
      <w:pPr>
        <w:pStyle w:val="afc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0365D">
        <w:rPr>
          <w:rFonts w:ascii="Times New Roman" w:hAnsi="Times New Roman"/>
          <w:sz w:val="28"/>
          <w:szCs w:val="28"/>
        </w:rPr>
        <w:t>В</w:t>
      </w:r>
    </w:p>
    <w:p w14:paraId="222E3579" w14:textId="0E37CF3A" w:rsidR="000444AB" w:rsidRPr="0080365D" w:rsidRDefault="000444AB" w:rsidP="00DD229F">
      <w:pPr>
        <w:spacing w:line="480" w:lineRule="auto"/>
        <w:ind w:firstLine="851"/>
        <w:rPr>
          <w:szCs w:val="28"/>
          <w:lang w:val="ru-RU"/>
        </w:rPr>
      </w:pPr>
      <w:r w:rsidRPr="0080365D">
        <w:rPr>
          <w:szCs w:val="28"/>
          <w:lang w:val="ru-RU"/>
        </w:rPr>
        <w:lastRenderedPageBreak/>
        <w:t>2.3.5 Сообщения программы</w:t>
      </w:r>
    </w:p>
    <w:p w14:paraId="64F02283" w14:textId="3124647D" w:rsidR="00711EF2" w:rsidRPr="0080365D" w:rsidRDefault="00A36468" w:rsidP="00DD229F">
      <w:pPr>
        <w:spacing w:line="360" w:lineRule="auto"/>
        <w:ind w:firstLine="851"/>
        <w:contextualSpacing/>
        <w:rPr>
          <w:szCs w:val="28"/>
          <w:lang w:val="ru-RU"/>
        </w:rPr>
      </w:pPr>
      <w:r w:rsidRPr="0080365D">
        <w:rPr>
          <w:szCs w:val="28"/>
          <w:lang w:val="ru-RU"/>
        </w:rPr>
        <w:t>Д</w:t>
      </w:r>
    </w:p>
    <w:p w14:paraId="6CC50A4E" w14:textId="289FF68A" w:rsidR="000444AB" w:rsidRPr="0080365D" w:rsidRDefault="000444AB" w:rsidP="00DD229F">
      <w:pPr>
        <w:spacing w:before="240" w:line="360" w:lineRule="auto"/>
        <w:ind w:firstLine="851"/>
        <w:rPr>
          <w:szCs w:val="28"/>
          <w:lang w:val="ru-RU"/>
        </w:rPr>
      </w:pPr>
      <w:r w:rsidRPr="0080365D">
        <w:rPr>
          <w:szCs w:val="28"/>
          <w:lang w:val="ru-RU"/>
        </w:rPr>
        <w:t xml:space="preserve">2.4 </w:t>
      </w:r>
      <w:r w:rsidR="003620E1">
        <w:rPr>
          <w:szCs w:val="28"/>
          <w:lang w:val="ru-RU"/>
        </w:rPr>
        <w:t>Описание процесса отладки программы</w:t>
      </w:r>
    </w:p>
    <w:p w14:paraId="62601C7C" w14:textId="37EB3945" w:rsidR="000444AB" w:rsidRPr="0080365D" w:rsidRDefault="000444AB" w:rsidP="00DD229F">
      <w:pPr>
        <w:spacing w:line="480" w:lineRule="auto"/>
        <w:ind w:firstLine="851"/>
        <w:contextualSpacing/>
        <w:rPr>
          <w:szCs w:val="28"/>
          <w:lang w:val="ru-RU"/>
        </w:rPr>
      </w:pPr>
      <w:r w:rsidRPr="0080365D">
        <w:rPr>
          <w:szCs w:val="28"/>
          <w:lang w:val="ru-RU"/>
        </w:rPr>
        <w:t xml:space="preserve">2.4.1 </w:t>
      </w:r>
      <w:r w:rsidR="00E1363D" w:rsidRPr="0080365D">
        <w:rPr>
          <w:szCs w:val="28"/>
          <w:lang w:val="ru-RU"/>
        </w:rPr>
        <w:t>Методы отладки</w:t>
      </w:r>
    </w:p>
    <w:p w14:paraId="2A3D31B2" w14:textId="19ED7688" w:rsidR="001F5612" w:rsidRPr="00513683" w:rsidRDefault="00267271" w:rsidP="00DD229F">
      <w:pPr>
        <w:spacing w:line="360" w:lineRule="auto"/>
        <w:ind w:firstLine="851"/>
        <w:contextualSpacing/>
        <w:rPr>
          <w:szCs w:val="28"/>
        </w:rPr>
      </w:pPr>
      <w:r w:rsidRPr="0080365D">
        <w:rPr>
          <w:szCs w:val="28"/>
          <w:lang w:val="ru-RU"/>
        </w:rPr>
        <w:t>О</w:t>
      </w:r>
    </w:p>
    <w:p w14:paraId="5246D3D0" w14:textId="77777777" w:rsidR="00B21838" w:rsidRPr="0080365D" w:rsidRDefault="00B21838" w:rsidP="003B2936">
      <w:pPr>
        <w:spacing w:before="240" w:line="480" w:lineRule="auto"/>
        <w:ind w:firstLine="851"/>
        <w:rPr>
          <w:szCs w:val="28"/>
          <w:lang w:val="ru-RU"/>
        </w:rPr>
      </w:pPr>
      <w:r w:rsidRPr="0080365D">
        <w:rPr>
          <w:szCs w:val="28"/>
          <w:lang w:val="ru-RU"/>
        </w:rPr>
        <w:t>2.4.2 Тестирование и отладка</w:t>
      </w:r>
    </w:p>
    <w:p w14:paraId="2A9E817B" w14:textId="0890111F" w:rsidR="00AF5127" w:rsidRPr="00DD229F" w:rsidRDefault="00234B91" w:rsidP="00DD229F">
      <w:pPr>
        <w:spacing w:line="360" w:lineRule="auto"/>
        <w:ind w:firstLine="851"/>
        <w:contextualSpacing/>
        <w:rPr>
          <w:szCs w:val="28"/>
          <w:lang w:val="ru-RU"/>
        </w:rPr>
      </w:pPr>
      <w:r w:rsidRPr="0080365D">
        <w:rPr>
          <w:szCs w:val="28"/>
          <w:lang w:val="ru-RU"/>
        </w:rPr>
        <w:t>С</w:t>
      </w:r>
    </w:p>
    <w:p w14:paraId="52AC9EA4" w14:textId="609B47FC" w:rsidR="00B21838" w:rsidRPr="0080365D" w:rsidRDefault="00B21838" w:rsidP="00DD229F">
      <w:pPr>
        <w:spacing w:before="240" w:line="480" w:lineRule="auto"/>
        <w:ind w:firstLine="851"/>
        <w:rPr>
          <w:szCs w:val="28"/>
          <w:lang w:val="ru-RU"/>
        </w:rPr>
      </w:pPr>
      <w:r w:rsidRPr="0080365D">
        <w:rPr>
          <w:szCs w:val="28"/>
          <w:lang w:val="ru-RU"/>
        </w:rPr>
        <w:t>2.4.3 Контрольный пример</w:t>
      </w:r>
    </w:p>
    <w:p w14:paraId="528F2FF9" w14:textId="4A2E1D70" w:rsidR="00151090" w:rsidRPr="0080365D" w:rsidRDefault="0087269E" w:rsidP="00DD229F">
      <w:pPr>
        <w:spacing w:line="360" w:lineRule="auto"/>
        <w:ind w:firstLine="851"/>
        <w:contextualSpacing/>
        <w:rPr>
          <w:szCs w:val="28"/>
          <w:lang w:val="ru-RU"/>
        </w:rPr>
      </w:pPr>
      <w:r w:rsidRPr="0080365D">
        <w:rPr>
          <w:szCs w:val="28"/>
          <w:lang w:val="ru-RU"/>
        </w:rPr>
        <w:t>К</w:t>
      </w:r>
    </w:p>
    <w:p w14:paraId="274C2227" w14:textId="5C7012D4" w:rsidR="000444AB" w:rsidRPr="0080365D" w:rsidRDefault="000444AB" w:rsidP="00917F1B">
      <w:pPr>
        <w:jc w:val="left"/>
        <w:rPr>
          <w:szCs w:val="28"/>
          <w:lang w:val="ru-RU"/>
        </w:rPr>
      </w:pPr>
      <w:r w:rsidRPr="0080365D">
        <w:rPr>
          <w:szCs w:val="28"/>
          <w:lang w:val="ru-RU"/>
        </w:rPr>
        <w:br w:type="page"/>
      </w:r>
    </w:p>
    <w:p w14:paraId="2FED144E" w14:textId="77777777" w:rsidR="00434EA6" w:rsidRPr="0080365D" w:rsidRDefault="00434EA6" w:rsidP="00DD229F">
      <w:pPr>
        <w:pStyle w:val="ae"/>
        <w:spacing w:after="0" w:line="480" w:lineRule="auto"/>
        <w:ind w:left="0"/>
        <w:contextualSpacing/>
        <w:jc w:val="center"/>
        <w:rPr>
          <w:szCs w:val="28"/>
          <w:lang w:val="ru-RU"/>
        </w:rPr>
      </w:pPr>
      <w:r w:rsidRPr="0080365D">
        <w:rPr>
          <w:szCs w:val="28"/>
          <w:lang w:val="ru-RU"/>
        </w:rPr>
        <w:lastRenderedPageBreak/>
        <w:t>3 ЭКОНОМИЧЕСКАЯ ЧАСТЬ</w:t>
      </w:r>
    </w:p>
    <w:p w14:paraId="2FC820E1" w14:textId="369485EB" w:rsidR="00434EA6" w:rsidRPr="0080365D" w:rsidRDefault="00434EA6" w:rsidP="00DD229F">
      <w:pPr>
        <w:pStyle w:val="ae"/>
        <w:tabs>
          <w:tab w:val="left" w:pos="1134"/>
          <w:tab w:val="left" w:pos="1560"/>
          <w:tab w:val="left" w:pos="1701"/>
        </w:tabs>
        <w:spacing w:after="0" w:line="360" w:lineRule="auto"/>
        <w:ind w:left="0" w:firstLine="851"/>
        <w:contextualSpacing/>
        <w:rPr>
          <w:noProof/>
          <w:lang w:val="ru-RU"/>
        </w:rPr>
      </w:pPr>
      <w:r w:rsidRPr="0080365D">
        <w:rPr>
          <w:szCs w:val="28"/>
          <w:lang w:val="ru-RU"/>
        </w:rPr>
        <w:t>В</w:t>
      </w:r>
    </w:p>
    <w:p w14:paraId="7D40A4BE" w14:textId="73B84B15" w:rsidR="00434EA6" w:rsidRPr="0080365D" w:rsidRDefault="00434EA6">
      <w:pPr>
        <w:jc w:val="left"/>
        <w:rPr>
          <w:szCs w:val="28"/>
          <w:lang w:val="ru-RU"/>
        </w:rPr>
      </w:pPr>
      <w:r w:rsidRPr="0080365D">
        <w:rPr>
          <w:szCs w:val="28"/>
          <w:lang w:val="ru-RU"/>
        </w:rPr>
        <w:br w:type="page"/>
      </w:r>
    </w:p>
    <w:p w14:paraId="43102684" w14:textId="4526D185" w:rsidR="00575BBC" w:rsidRPr="0080365D" w:rsidRDefault="00575BBC" w:rsidP="00DD229F">
      <w:pPr>
        <w:spacing w:line="480" w:lineRule="auto"/>
        <w:contextualSpacing/>
        <w:jc w:val="center"/>
        <w:rPr>
          <w:szCs w:val="28"/>
          <w:lang w:val="ru-RU"/>
        </w:rPr>
      </w:pPr>
      <w:r w:rsidRPr="0080365D">
        <w:rPr>
          <w:szCs w:val="28"/>
          <w:lang w:val="ru-RU"/>
        </w:rPr>
        <w:lastRenderedPageBreak/>
        <w:t>ЗАКЛЮЧЕНИЕ</w:t>
      </w:r>
    </w:p>
    <w:p w14:paraId="1E3697D9" w14:textId="258A6317" w:rsidR="00B535C1" w:rsidRPr="0080365D" w:rsidRDefault="00710873" w:rsidP="00DD229F">
      <w:pPr>
        <w:tabs>
          <w:tab w:val="left" w:pos="1134"/>
        </w:tabs>
        <w:spacing w:line="360" w:lineRule="auto"/>
        <w:ind w:firstLine="851"/>
        <w:contextualSpacing/>
        <w:rPr>
          <w:szCs w:val="28"/>
          <w:lang w:val="ru-RU"/>
        </w:rPr>
      </w:pPr>
      <w:r w:rsidRPr="0080365D">
        <w:rPr>
          <w:szCs w:val="28"/>
          <w:lang w:val="ru-RU"/>
        </w:rPr>
        <w:t>В</w:t>
      </w:r>
    </w:p>
    <w:p w14:paraId="342EC356" w14:textId="30055892" w:rsidR="009561A8" w:rsidRPr="0080365D" w:rsidRDefault="009561A8">
      <w:pPr>
        <w:jc w:val="left"/>
        <w:rPr>
          <w:szCs w:val="28"/>
          <w:lang w:val="ru-RU"/>
        </w:rPr>
      </w:pPr>
      <w:r w:rsidRPr="0080365D">
        <w:rPr>
          <w:szCs w:val="28"/>
          <w:lang w:val="ru-RU"/>
        </w:rPr>
        <w:br w:type="page"/>
      </w:r>
    </w:p>
    <w:p w14:paraId="19FAF051" w14:textId="77777777" w:rsidR="009561A8" w:rsidRPr="0080365D" w:rsidRDefault="009561A8" w:rsidP="00DD229F">
      <w:pPr>
        <w:suppressAutoHyphens/>
        <w:spacing w:line="480" w:lineRule="auto"/>
        <w:contextualSpacing/>
        <w:jc w:val="center"/>
        <w:rPr>
          <w:noProof/>
          <w:lang w:val="ru-RU"/>
        </w:rPr>
      </w:pPr>
      <w:r w:rsidRPr="0080365D">
        <w:rPr>
          <w:noProof/>
          <w:lang w:val="ru-RU"/>
        </w:rPr>
        <w:lastRenderedPageBreak/>
        <w:t>ЛИТЕРАТУРА</w:t>
      </w:r>
    </w:p>
    <w:p w14:paraId="4AE2101E" w14:textId="77777777" w:rsidR="009561A8" w:rsidRPr="0080365D" w:rsidRDefault="009561A8" w:rsidP="00DD229F">
      <w:pPr>
        <w:numPr>
          <w:ilvl w:val="0"/>
          <w:numId w:val="11"/>
        </w:numPr>
        <w:tabs>
          <w:tab w:val="left" w:pos="1134"/>
          <w:tab w:val="left" w:pos="1276"/>
        </w:tabs>
        <w:spacing w:line="360" w:lineRule="auto"/>
        <w:ind w:left="0" w:firstLine="851"/>
        <w:rPr>
          <w:szCs w:val="28"/>
          <w:lang w:val="ru-RU"/>
        </w:rPr>
      </w:pPr>
      <w:r w:rsidRPr="0080365D">
        <w:rPr>
          <w:szCs w:val="28"/>
          <w:lang w:val="ru-RU"/>
        </w:rPr>
        <w:t>ГОСТ 19.105 – 78 Единая система программной документации: Общие требования к программным документам. – М: Изд-во стандартов, 1994.</w:t>
      </w:r>
    </w:p>
    <w:p w14:paraId="5D912DAE" w14:textId="77777777" w:rsidR="009561A8" w:rsidRPr="0080365D" w:rsidRDefault="009561A8" w:rsidP="00DD229F">
      <w:pPr>
        <w:numPr>
          <w:ilvl w:val="0"/>
          <w:numId w:val="11"/>
        </w:numPr>
        <w:tabs>
          <w:tab w:val="left" w:pos="1134"/>
          <w:tab w:val="left" w:pos="1276"/>
        </w:tabs>
        <w:spacing w:line="360" w:lineRule="auto"/>
        <w:ind w:left="0" w:firstLine="851"/>
        <w:rPr>
          <w:szCs w:val="28"/>
          <w:lang w:val="ru-RU"/>
        </w:rPr>
      </w:pPr>
      <w:r w:rsidRPr="0080365D">
        <w:rPr>
          <w:szCs w:val="28"/>
          <w:lang w:val="ru-RU"/>
        </w:rPr>
        <w:t>ГОСТ 19.106 – 78 Единая система программной документации: Требования к печатным документам, выполненным печатным способом. – М: Изд-во стандартов, 1994.</w:t>
      </w:r>
    </w:p>
    <w:p w14:paraId="259263CC" w14:textId="77777777" w:rsidR="009561A8" w:rsidRPr="0080365D" w:rsidRDefault="009561A8" w:rsidP="00DD229F">
      <w:pPr>
        <w:numPr>
          <w:ilvl w:val="0"/>
          <w:numId w:val="11"/>
        </w:numPr>
        <w:tabs>
          <w:tab w:val="left" w:pos="1134"/>
          <w:tab w:val="left" w:pos="1276"/>
        </w:tabs>
        <w:spacing w:line="360" w:lineRule="auto"/>
        <w:ind w:left="0" w:firstLine="851"/>
        <w:rPr>
          <w:szCs w:val="28"/>
          <w:lang w:val="ru-RU"/>
        </w:rPr>
      </w:pPr>
      <w:r w:rsidRPr="0080365D">
        <w:rPr>
          <w:szCs w:val="28"/>
          <w:lang w:val="ru-RU"/>
        </w:rPr>
        <w:t>ГОСТ 19.402 – 78 Единая система программной документации: Описание программы. – М: Изд-во стандартов, 1994.</w:t>
      </w:r>
    </w:p>
    <w:p w14:paraId="7C0B5F0C" w14:textId="77777777" w:rsidR="009561A8" w:rsidRPr="0080365D" w:rsidRDefault="009561A8" w:rsidP="00DD229F">
      <w:pPr>
        <w:numPr>
          <w:ilvl w:val="0"/>
          <w:numId w:val="11"/>
        </w:numPr>
        <w:tabs>
          <w:tab w:val="left" w:pos="1134"/>
          <w:tab w:val="left" w:pos="1276"/>
        </w:tabs>
        <w:spacing w:line="360" w:lineRule="auto"/>
        <w:ind w:left="0" w:firstLine="851"/>
        <w:rPr>
          <w:szCs w:val="28"/>
          <w:lang w:val="ru-RU"/>
        </w:rPr>
      </w:pPr>
      <w:r w:rsidRPr="0080365D">
        <w:rPr>
          <w:szCs w:val="28"/>
          <w:lang w:val="ru-RU"/>
        </w:rPr>
        <w:t>ГОСТ 19.404 – 79 Единая система программной документации: Пояснительная записка. Требования к содержанию и оформлению. – М: Изд-во стандартов, 1994.</w:t>
      </w:r>
    </w:p>
    <w:p w14:paraId="7A9B1D45" w14:textId="4A4A4C82" w:rsidR="005E0880" w:rsidRPr="00DD229F" w:rsidRDefault="009561A8" w:rsidP="00DD229F">
      <w:pPr>
        <w:numPr>
          <w:ilvl w:val="0"/>
          <w:numId w:val="11"/>
        </w:numPr>
        <w:tabs>
          <w:tab w:val="left" w:pos="1134"/>
          <w:tab w:val="left" w:pos="1276"/>
        </w:tabs>
        <w:spacing w:line="360" w:lineRule="auto"/>
        <w:ind w:left="0" w:firstLine="851"/>
        <w:rPr>
          <w:szCs w:val="28"/>
          <w:lang w:val="ru-RU"/>
        </w:rPr>
      </w:pPr>
      <w:r w:rsidRPr="00DD229F">
        <w:rPr>
          <w:szCs w:val="28"/>
          <w:lang w:val="ru-RU"/>
        </w:rPr>
        <w:t>ГОСТ 19.504 – 79 Единая система программной документации: Руководство программиста. Требования к содержанию и оформлению. – М: Изд-во стандартов, 1994.</w:t>
      </w:r>
    </w:p>
    <w:sectPr w:rsidR="005E0880" w:rsidRPr="00DD229F" w:rsidSect="000C4D7F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567" w:bottom="1701" w:left="1418" w:header="0" w:footer="0" w:gutter="0"/>
      <w:pgNumType w:start="6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83A29" w14:textId="77777777" w:rsidR="00470102" w:rsidRDefault="00470102">
      <w:r>
        <w:separator/>
      </w:r>
    </w:p>
  </w:endnote>
  <w:endnote w:type="continuationSeparator" w:id="0">
    <w:p w14:paraId="7530878E" w14:textId="77777777" w:rsidR="00470102" w:rsidRDefault="00470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akar">
    <w:altName w:val="Calibri"/>
    <w:charset w:val="00"/>
    <w:family w:val="auto"/>
    <w:pitch w:val="default"/>
    <w:sig w:usb0="80040001" w:usb1="00002000" w:usb2="00000000" w:usb3="00000000" w:csb0="20000000" w:csb1="8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BBDD6" w14:textId="77777777" w:rsidR="00020089" w:rsidRDefault="00020089" w:rsidP="00724985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DBE77A9" w14:textId="77777777" w:rsidR="00020089" w:rsidRDefault="00020089" w:rsidP="00724985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88D10" w14:textId="6D74B6B0" w:rsidR="00020089" w:rsidRDefault="00020089" w:rsidP="00AF1155">
    <w:pPr>
      <w:pStyle w:val="a6"/>
      <w:framePr w:w="575" w:h="435" w:hRule="exact" w:wrap="around" w:vAnchor="text" w:hAnchor="page" w:x="11074" w:y="-330"/>
      <w:jc w:val="center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E31F16">
      <w:rPr>
        <w:rStyle w:val="a8"/>
        <w:noProof/>
      </w:rPr>
      <w:t>43</w:t>
    </w:r>
    <w:r>
      <w:rPr>
        <w:rStyle w:val="a8"/>
      </w:rPr>
      <w:fldChar w:fldCharType="end"/>
    </w:r>
  </w:p>
  <w:p w14:paraId="18B89C52" w14:textId="77777777" w:rsidR="00020089" w:rsidRDefault="00020089" w:rsidP="00724985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C839F" w14:textId="1732C217" w:rsidR="00020089" w:rsidRPr="00B228F1" w:rsidRDefault="00B228F1" w:rsidP="00072C32">
    <w:pPr>
      <w:pStyle w:val="a6"/>
      <w:ind w:right="360"/>
      <w:rPr>
        <w:lang w:val="ru-RU"/>
      </w:rPr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30B910E2" wp14:editId="79E41158">
              <wp:simplePos x="0" y="0"/>
              <wp:positionH relativeFrom="column">
                <wp:posOffset>2311897</wp:posOffset>
              </wp:positionH>
              <wp:positionV relativeFrom="paragraph">
                <wp:posOffset>-902364</wp:posOffset>
              </wp:positionV>
              <wp:extent cx="2169160" cy="904323"/>
              <wp:effectExtent l="0" t="0" r="2540" b="0"/>
              <wp:wrapNone/>
              <wp:docPr id="43" name="Rectangle 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69160" cy="9043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9E7FA4A" w14:textId="7E970BD9" w:rsidR="00020089" w:rsidRPr="00C829DC" w:rsidRDefault="00C829DC" w:rsidP="007F38A5">
                          <w:pPr>
                            <w:jc w:val="center"/>
                            <w:rPr>
                              <w:sz w:val="20"/>
                              <w:szCs w:val="14"/>
                              <w:lang w:val="ru-RU"/>
                            </w:rPr>
                          </w:pPr>
                          <w:r w:rsidRPr="00C829DC">
                            <w:rPr>
                              <w:sz w:val="20"/>
                              <w:szCs w:val="14"/>
                              <w:lang w:val="ru-RU"/>
                            </w:rPr>
                            <w:t>Разработка приложения виртуальной реальности «Виртуальный музей времен Великой Отечественной войны» для ГАПОУ ВО «Владимирский политехнический колледж»</w:t>
                          </w:r>
                        </w:p>
                      </w:txbxContent>
                    </wps:txbx>
                    <wps:bodyPr rot="0" vert="horz" wrap="square" lIns="12700" tIns="12700" rIns="12700" bIns="127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B910E2" id="Rectangle 211" o:spid="_x0000_s1046" style="position:absolute;left:0;text-align:left;margin-left:182.05pt;margin-top:-71.05pt;width:170.8pt;height:71.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" filled="f" stroked="f" strokeweight=".25pt">
              <v:textbox inset="1pt,1pt,1pt,1pt">
                <w:txbxContent>
                  <w:p w14:paraId="59E7FA4A" w14:textId="7E970BD9" w:rsidR="00020089" w:rsidRPr="00C829DC" w:rsidRDefault="00C829DC" w:rsidP="007F38A5">
                    <w:pPr>
                      <w:jc w:val="center"/>
                      <w:rPr>
                        <w:sz w:val="20"/>
                        <w:szCs w:val="14"/>
                        <w:lang w:val="ru-RU"/>
                      </w:rPr>
                    </w:pPr>
                    <w:r w:rsidRPr="00C829DC">
                      <w:rPr>
                        <w:sz w:val="20"/>
                        <w:szCs w:val="14"/>
                        <w:lang w:val="ru-RU"/>
                      </w:rPr>
                      <w:t>Разработка приложения виртуальной реальности «Виртуальный музей времен Великой Отечественной войны» для ГАПОУ ВО «Владимирский политехнический колледж»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33F5C6C" wp14:editId="65BFE807">
              <wp:simplePos x="0" y="0"/>
              <wp:positionH relativeFrom="column">
                <wp:posOffset>542732</wp:posOffset>
              </wp:positionH>
              <wp:positionV relativeFrom="paragraph">
                <wp:posOffset>-870557</wp:posOffset>
              </wp:positionV>
              <wp:extent cx="862716" cy="157480"/>
              <wp:effectExtent l="0" t="0" r="0" b="0"/>
              <wp:wrapNone/>
              <wp:docPr id="44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2716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6EA8600" w14:textId="39B4E866" w:rsidR="00020089" w:rsidRPr="00A6314F" w:rsidRDefault="00B228F1" w:rsidP="00664416">
                          <w:pPr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Хилков А.Ю.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3F5C6C" id="Rectangle 197" o:spid="_x0000_s1047" style="position:absolute;left:0;text-align:left;margin-left:42.75pt;margin-top:-68.55pt;width:67.95pt;height:12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" filled="f" stroked="f" strokeweight=".25pt">
              <v:textbox inset="1pt,1pt,1pt,1pt">
                <w:txbxContent>
                  <w:p w14:paraId="66EA8600" w14:textId="39B4E866" w:rsidR="00020089" w:rsidRPr="00A6314F" w:rsidRDefault="00B228F1" w:rsidP="00664416">
                    <w:pPr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Хилков А.Ю.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64403CE7" wp14:editId="1C61F54D">
              <wp:simplePos x="0" y="0"/>
              <wp:positionH relativeFrom="column">
                <wp:posOffset>538756</wp:posOffset>
              </wp:positionH>
              <wp:positionV relativeFrom="paragraph">
                <wp:posOffset>-691653</wp:posOffset>
              </wp:positionV>
              <wp:extent cx="850734" cy="157480"/>
              <wp:effectExtent l="0" t="0" r="6985" b="0"/>
              <wp:wrapNone/>
              <wp:docPr id="45" name="Rectangle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0734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FE7B425" w14:textId="510EA3F6" w:rsidR="00020089" w:rsidRPr="008543DE" w:rsidRDefault="00B228F1" w:rsidP="00664416">
                          <w:pPr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Огурцов М.С.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403CE7" id="Rectangle 200" o:spid="_x0000_s1048" style="position:absolute;left:0;text-align:left;margin-left:42.4pt;margin-top:-54.45pt;width:67pt;height:12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" filled="f" stroked="f" strokeweight=".25pt">
              <v:textbox inset="1pt,1pt,1pt,1pt">
                <w:txbxContent>
                  <w:p w14:paraId="6FE7B425" w14:textId="510EA3F6" w:rsidR="00020089" w:rsidRPr="008543DE" w:rsidRDefault="00B228F1" w:rsidP="00664416">
                    <w:pPr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Огурцов М.С.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69205D27" wp14:editId="7E70EA4F">
              <wp:simplePos x="0" y="0"/>
              <wp:positionH relativeFrom="column">
                <wp:posOffset>534780</wp:posOffset>
              </wp:positionH>
              <wp:positionV relativeFrom="paragraph">
                <wp:posOffset>-516724</wp:posOffset>
              </wp:positionV>
              <wp:extent cx="854876" cy="157480"/>
              <wp:effectExtent l="0" t="0" r="2540" b="0"/>
              <wp:wrapNone/>
              <wp:docPr id="40" name="Rectangle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4876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B2C6585" w14:textId="05D22508" w:rsidR="00020089" w:rsidRPr="00832222" w:rsidRDefault="00020089" w:rsidP="009A0CE0">
                          <w:pPr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205D27" id="Rectangle 203" o:spid="_x0000_s1049" style="position:absolute;left:0;text-align:left;margin-left:42.1pt;margin-top:-40.7pt;width:67.3pt;height:12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" filled="f" stroked="f" strokeweight=".25pt">
              <v:textbox inset="1pt,1pt,1pt,1pt">
                <w:txbxContent>
                  <w:p w14:paraId="1B2C6585" w14:textId="05D22508" w:rsidR="00020089" w:rsidRPr="00832222" w:rsidRDefault="00020089" w:rsidP="009A0CE0">
                    <w:pPr>
                      <w:rPr>
                        <w:sz w:val="16"/>
                        <w:szCs w:val="16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020089">
      <w:rPr>
        <w:noProof/>
        <w:lang w:val="ru-RU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0AC3E4C4" wp14:editId="17437288">
              <wp:simplePos x="0" y="0"/>
              <wp:positionH relativeFrom="column">
                <wp:posOffset>530805</wp:posOffset>
              </wp:positionH>
              <wp:positionV relativeFrom="paragraph">
                <wp:posOffset>-337820</wp:posOffset>
              </wp:positionV>
              <wp:extent cx="858851" cy="157480"/>
              <wp:effectExtent l="0" t="0" r="0" b="0"/>
              <wp:wrapNone/>
              <wp:docPr id="41" name="Rectangle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8851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81D2879" w14:textId="69E35E33" w:rsidR="00020089" w:rsidRPr="00B228F1" w:rsidRDefault="00020089" w:rsidP="00664416">
                          <w:pPr>
                            <w:rPr>
                              <w:iCs/>
                              <w:sz w:val="16"/>
                              <w:szCs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C3E4C4" id="Rectangle 206" o:spid="_x0000_s1050" style="position:absolute;left:0;text-align:left;margin-left:41.8pt;margin-top:-26.6pt;width:67.65pt;height:12.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" filled="f" stroked="f" strokeweight=".25pt">
              <v:textbox inset="1pt,1pt,1pt,1pt">
                <w:txbxContent>
                  <w:p w14:paraId="581D2879" w14:textId="69E35E33" w:rsidR="00020089" w:rsidRPr="00B228F1" w:rsidRDefault="00020089" w:rsidP="00664416">
                    <w:pPr>
                      <w:rPr>
                        <w:iCs/>
                        <w:sz w:val="16"/>
                        <w:szCs w:val="16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020089">
      <w:rPr>
        <w:noProof/>
        <w:lang w:val="ru-RU"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396BBD03" wp14:editId="6D0165F2">
              <wp:simplePos x="0" y="0"/>
              <wp:positionH relativeFrom="column">
                <wp:posOffset>530860</wp:posOffset>
              </wp:positionH>
              <wp:positionV relativeFrom="paragraph">
                <wp:posOffset>-158115</wp:posOffset>
              </wp:positionV>
              <wp:extent cx="852170" cy="158115"/>
              <wp:effectExtent l="0" t="0" r="0" b="0"/>
              <wp:wrapNone/>
              <wp:docPr id="42" name="Rectangl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217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C4C6092" w14:textId="44E7DAE9" w:rsidR="00020089" w:rsidRPr="00B228F1" w:rsidRDefault="00020089" w:rsidP="00664416">
                          <w:pPr>
                            <w:rPr>
                              <w:iCs/>
                              <w:sz w:val="16"/>
                              <w:szCs w:val="16"/>
                              <w:lang w:val="ru-RU"/>
                            </w:rPr>
                          </w:pPr>
                          <w:r w:rsidRPr="00B228F1">
                            <w:rPr>
                              <w:iCs/>
                              <w:sz w:val="16"/>
                              <w:szCs w:val="16"/>
                              <w:lang w:val="ru-RU"/>
                            </w:rPr>
                            <w:t>Осипова И.Ю.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6BBD03" id="Rectangle 221" o:spid="_x0000_s1051" style="position:absolute;left:0;text-align:left;margin-left:41.8pt;margin-top:-12.45pt;width:67.1pt;height:12.4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" filled="f" stroked="f" strokeweight=".25pt">
              <v:textbox inset="1pt,1pt,1pt,1pt">
                <w:txbxContent>
                  <w:p w14:paraId="1C4C6092" w14:textId="44E7DAE9" w:rsidR="00020089" w:rsidRPr="00B228F1" w:rsidRDefault="00020089" w:rsidP="00664416">
                    <w:pPr>
                      <w:rPr>
                        <w:iCs/>
                        <w:sz w:val="16"/>
                        <w:szCs w:val="16"/>
                        <w:lang w:val="ru-RU"/>
                      </w:rPr>
                    </w:pPr>
                    <w:r w:rsidRPr="00B228F1">
                      <w:rPr>
                        <w:iCs/>
                        <w:sz w:val="16"/>
                        <w:szCs w:val="16"/>
                        <w:lang w:val="ru-RU"/>
                      </w:rPr>
                      <w:t>Осипова И.Ю.</w:t>
                    </w:r>
                  </w:p>
                </w:txbxContent>
              </v:textbox>
            </v:rect>
          </w:pict>
        </mc:Fallback>
      </mc:AlternateContent>
    </w:r>
    <w:r w:rsidR="00020089">
      <w:rPr>
        <w:noProof/>
        <w:lang w:val="ru-RU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EBF4F11" wp14:editId="5C48FABE">
              <wp:simplePos x="0" y="0"/>
              <wp:positionH relativeFrom="column">
                <wp:posOffset>-171450</wp:posOffset>
              </wp:positionH>
              <wp:positionV relativeFrom="paragraph">
                <wp:posOffset>-164465</wp:posOffset>
              </wp:positionV>
              <wp:extent cx="703580" cy="157480"/>
              <wp:effectExtent l="0" t="0" r="0" b="0"/>
              <wp:wrapNone/>
              <wp:docPr id="39" name="Rectangle 2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358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4CE0DA0" w14:textId="77777777" w:rsidR="00020089" w:rsidRPr="00943153" w:rsidRDefault="00020089" w:rsidP="001C4D9C">
                          <w:pPr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proofErr w:type="spellStart"/>
                          <w:r w:rsidRPr="00943153">
                            <w:rPr>
                              <w:sz w:val="16"/>
                              <w:szCs w:val="16"/>
                            </w:rPr>
                            <w:t>Утв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BF4F11" id="Rectangle 208" o:spid="_x0000_s1052" style="position:absolute;left:0;text-align:left;margin-left:-13.5pt;margin-top:-12.95pt;width:55.4pt;height:12.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" filled="f" stroked="f" strokeweight=".25pt">
              <v:textbox inset="1pt,1pt,1pt,1pt">
                <w:txbxContent>
                  <w:p w14:paraId="44CE0DA0" w14:textId="77777777" w:rsidR="00020089" w:rsidRPr="00943153" w:rsidRDefault="00020089" w:rsidP="001C4D9C">
                    <w:pPr>
                      <w:rPr>
                        <w:sz w:val="16"/>
                        <w:szCs w:val="16"/>
                        <w:lang w:val="ru-RU"/>
                      </w:rPr>
                    </w:pPr>
                    <w:proofErr w:type="spellStart"/>
                    <w:r w:rsidRPr="00943153">
                      <w:rPr>
                        <w:sz w:val="16"/>
                        <w:szCs w:val="16"/>
                      </w:rPr>
                      <w:t>Утв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020089">
      <w:rPr>
        <w:noProof/>
        <w:lang w:val="ru-RU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6C8345F" wp14:editId="798E092F">
              <wp:simplePos x="0" y="0"/>
              <wp:positionH relativeFrom="column">
                <wp:posOffset>-183515</wp:posOffset>
              </wp:positionH>
              <wp:positionV relativeFrom="paragraph">
                <wp:posOffset>-327660</wp:posOffset>
              </wp:positionV>
              <wp:extent cx="702945" cy="157480"/>
              <wp:effectExtent l="0" t="0" r="0" b="0"/>
              <wp:wrapNone/>
              <wp:docPr id="38" name="Rectangle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294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81A67D5" w14:textId="77777777" w:rsidR="00020089" w:rsidRPr="00943153" w:rsidRDefault="00020089" w:rsidP="001C4D9C">
                          <w:pPr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 w:rsidRPr="00943153">
                            <w:rPr>
                              <w:sz w:val="16"/>
                              <w:szCs w:val="16"/>
                              <w:lang w:val="ru-RU"/>
                            </w:rPr>
                            <w:t>Т.</w:t>
                          </w: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 xml:space="preserve"> </w:t>
                          </w:r>
                          <w:r w:rsidRPr="00943153">
                            <w:rPr>
                              <w:sz w:val="16"/>
                              <w:szCs w:val="16"/>
                              <w:lang w:val="ru-RU"/>
                            </w:rPr>
                            <w:t>контр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C8345F" id="Rectangle 205" o:spid="_x0000_s1053" style="position:absolute;left:0;text-align:left;margin-left:-14.45pt;margin-top:-25.8pt;width:55.35pt;height:12.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" filled="f" stroked="f" strokeweight=".25pt">
              <v:textbox inset="1pt,1pt,1pt,1pt">
                <w:txbxContent>
                  <w:p w14:paraId="481A67D5" w14:textId="77777777" w:rsidR="00020089" w:rsidRPr="00943153" w:rsidRDefault="00020089" w:rsidP="001C4D9C">
                    <w:pPr>
                      <w:rPr>
                        <w:sz w:val="16"/>
                        <w:szCs w:val="16"/>
                        <w:lang w:val="ru-RU"/>
                      </w:rPr>
                    </w:pPr>
                    <w:r w:rsidRPr="00943153">
                      <w:rPr>
                        <w:sz w:val="16"/>
                        <w:szCs w:val="16"/>
                        <w:lang w:val="ru-RU"/>
                      </w:rPr>
                      <w:t>Т.</w:t>
                    </w:r>
                    <w:r>
                      <w:rPr>
                        <w:sz w:val="16"/>
                        <w:szCs w:val="16"/>
                        <w:lang w:val="ru-RU"/>
                      </w:rPr>
                      <w:t xml:space="preserve"> </w:t>
                    </w:r>
                    <w:r w:rsidRPr="00943153">
                      <w:rPr>
                        <w:sz w:val="16"/>
                        <w:szCs w:val="16"/>
                        <w:lang w:val="ru-RU"/>
                      </w:rPr>
                      <w:t>контр</w:t>
                    </w:r>
                  </w:p>
                </w:txbxContent>
              </v:textbox>
            </v:rect>
          </w:pict>
        </mc:Fallback>
      </mc:AlternateContent>
    </w:r>
    <w:r w:rsidR="00020089">
      <w:rPr>
        <w:noProof/>
        <w:lang w:val="ru-RU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590346D6" wp14:editId="6DC155D5">
              <wp:simplePos x="0" y="0"/>
              <wp:positionH relativeFrom="column">
                <wp:posOffset>-180340</wp:posOffset>
              </wp:positionH>
              <wp:positionV relativeFrom="paragraph">
                <wp:posOffset>-515620</wp:posOffset>
              </wp:positionV>
              <wp:extent cx="702945" cy="157480"/>
              <wp:effectExtent l="0" t="0" r="0" b="0"/>
              <wp:wrapNone/>
              <wp:docPr id="37" name="Rectangle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294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96236F" w14:textId="77777777" w:rsidR="00020089" w:rsidRPr="00943153" w:rsidRDefault="00020089">
                          <w:pPr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 w:rsidRPr="00943153">
                            <w:rPr>
                              <w:sz w:val="16"/>
                              <w:szCs w:val="16"/>
                              <w:lang w:val="ru-RU"/>
                            </w:rPr>
                            <w:t>Н.</w:t>
                          </w: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 xml:space="preserve"> </w:t>
                          </w:r>
                          <w:r w:rsidRPr="00943153">
                            <w:rPr>
                              <w:sz w:val="16"/>
                              <w:szCs w:val="16"/>
                              <w:lang w:val="ru-RU"/>
                            </w:rPr>
                            <w:t>контр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0346D6" id="Rectangle 202" o:spid="_x0000_s1054" style="position:absolute;left:0;text-align:left;margin-left:-14.2pt;margin-top:-40.6pt;width:55.35pt;height:12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" filled="f" stroked="f" strokeweight=".25pt">
              <v:textbox inset="1pt,1pt,1pt,1pt">
                <w:txbxContent>
                  <w:p w14:paraId="1396236F" w14:textId="77777777" w:rsidR="00020089" w:rsidRPr="00943153" w:rsidRDefault="00020089">
                    <w:pPr>
                      <w:rPr>
                        <w:sz w:val="16"/>
                        <w:szCs w:val="16"/>
                        <w:lang w:val="ru-RU"/>
                      </w:rPr>
                    </w:pPr>
                    <w:r w:rsidRPr="00943153">
                      <w:rPr>
                        <w:sz w:val="16"/>
                        <w:szCs w:val="16"/>
                        <w:lang w:val="ru-RU"/>
                      </w:rPr>
                      <w:t>Н.</w:t>
                    </w:r>
                    <w:r>
                      <w:rPr>
                        <w:sz w:val="16"/>
                        <w:szCs w:val="16"/>
                        <w:lang w:val="ru-RU"/>
                      </w:rPr>
                      <w:t xml:space="preserve"> </w:t>
                    </w:r>
                    <w:r w:rsidRPr="00943153">
                      <w:rPr>
                        <w:sz w:val="16"/>
                        <w:szCs w:val="16"/>
                        <w:lang w:val="ru-RU"/>
                      </w:rPr>
                      <w:t>контр</w:t>
                    </w:r>
                  </w:p>
                </w:txbxContent>
              </v:textbox>
            </v:rect>
          </w:pict>
        </mc:Fallback>
      </mc:AlternateContent>
    </w:r>
    <w:r w:rsidR="00020089">
      <w:rPr>
        <w:noProof/>
        <w:lang w:val="ru-RU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D06C145" wp14:editId="77313553">
              <wp:simplePos x="0" y="0"/>
              <wp:positionH relativeFrom="column">
                <wp:posOffset>-171450</wp:posOffset>
              </wp:positionH>
              <wp:positionV relativeFrom="paragraph">
                <wp:posOffset>-696595</wp:posOffset>
              </wp:positionV>
              <wp:extent cx="703580" cy="157480"/>
              <wp:effectExtent l="0" t="0" r="0" b="0"/>
              <wp:wrapNone/>
              <wp:docPr id="36" name="Rectangle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358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43E30C0" w14:textId="77777777" w:rsidR="00020089" w:rsidRPr="00943153" w:rsidRDefault="00020089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943153">
                            <w:rPr>
                              <w:sz w:val="16"/>
                              <w:szCs w:val="16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06C145" id="Rectangle 199" o:spid="_x0000_s1055" style="position:absolute;left:0;text-align:left;margin-left:-13.5pt;margin-top:-54.85pt;width:55.4pt;height:12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" filled="f" stroked="f" strokeweight=".25pt">
              <v:textbox inset="1pt,1pt,1pt,1pt">
                <w:txbxContent>
                  <w:p w14:paraId="243E30C0" w14:textId="77777777" w:rsidR="00020089" w:rsidRPr="00943153" w:rsidRDefault="00020089">
                    <w:pPr>
                      <w:rPr>
                        <w:sz w:val="16"/>
                        <w:szCs w:val="16"/>
                      </w:rPr>
                    </w:pPr>
                    <w:r w:rsidRPr="00943153">
                      <w:rPr>
                        <w:sz w:val="16"/>
                        <w:szCs w:val="16"/>
                      </w:rPr>
                      <w:t>Пров.</w:t>
                    </w:r>
                  </w:p>
                </w:txbxContent>
              </v:textbox>
            </v:rect>
          </w:pict>
        </mc:Fallback>
      </mc:AlternateContent>
    </w:r>
    <w:r w:rsidR="00020089">
      <w:rPr>
        <w:noProof/>
        <w:lang w:val="ru-RU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D7B95F" wp14:editId="2FEF540B">
              <wp:simplePos x="0" y="0"/>
              <wp:positionH relativeFrom="column">
                <wp:posOffset>-177165</wp:posOffset>
              </wp:positionH>
              <wp:positionV relativeFrom="paragraph">
                <wp:posOffset>-873125</wp:posOffset>
              </wp:positionV>
              <wp:extent cx="703580" cy="157480"/>
              <wp:effectExtent l="0" t="0" r="0" b="0"/>
              <wp:wrapNone/>
              <wp:docPr id="35" name="Rectangle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358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3F509FB" w14:textId="77777777" w:rsidR="00020089" w:rsidRPr="00F15AA7" w:rsidRDefault="00020089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 w:rsidRPr="00943153">
                            <w:rPr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 w:rsidRPr="00F15AA7">
                            <w:rPr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7A8CB919" w14:textId="77777777" w:rsidR="00020089" w:rsidRPr="005B42BF" w:rsidRDefault="00020089">
                          <w:pPr>
                            <w:jc w:val="center"/>
                            <w:rPr>
                              <w:rFonts w:ascii="Journal" w:hAnsi="Journal"/>
                              <w:lang w:val="ru-RU"/>
                            </w:rPr>
                          </w:pPr>
                          <w:r w:rsidRPr="005B42BF">
                            <w:rPr>
                              <w:lang w:val="ru-RU"/>
                            </w:rPr>
                            <w:t>ТП.2203.ПО-301.18.05.ПЗ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D7B95F" id="Rectangle 196" o:spid="_x0000_s1056" style="position:absolute;left:0;text-align:left;margin-left:-13.95pt;margin-top:-68.75pt;width:55.4pt;height:12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" filled="f" stroked="f" strokeweight=".25pt">
              <v:textbox inset="1pt,1pt,1pt,1pt">
                <w:txbxContent>
                  <w:p w14:paraId="53F509FB" w14:textId="77777777" w:rsidR="00020089" w:rsidRPr="00F15AA7" w:rsidRDefault="00020089">
                    <w:pPr>
                      <w:rPr>
                        <w:i/>
                        <w:sz w:val="16"/>
                        <w:szCs w:val="16"/>
                      </w:rPr>
                    </w:pPr>
                    <w:proofErr w:type="spellStart"/>
                    <w:r w:rsidRPr="00943153">
                      <w:rPr>
                        <w:sz w:val="16"/>
                        <w:szCs w:val="16"/>
                      </w:rPr>
                      <w:t>Разраб</w:t>
                    </w:r>
                    <w:proofErr w:type="spellEnd"/>
                    <w:r w:rsidRPr="00F15AA7">
                      <w:rPr>
                        <w:i/>
                        <w:sz w:val="16"/>
                        <w:szCs w:val="16"/>
                      </w:rPr>
                      <w:t>.</w:t>
                    </w:r>
                  </w:p>
                  <w:p w14:paraId="7A8CB919" w14:textId="77777777" w:rsidR="00020089" w:rsidRPr="005B42BF" w:rsidRDefault="00020089">
                    <w:pPr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 w:rsidRPr="005B42BF">
                      <w:rPr>
                        <w:lang w:val="ru-RU"/>
                      </w:rPr>
                      <w:t>ТП.2203.ПО-301.18.05.ПЗ</w:t>
                    </w:r>
                  </w:p>
                </w:txbxContent>
              </v:textbox>
            </v:rect>
          </w:pict>
        </mc:Fallback>
      </mc:AlternateContent>
    </w:r>
    <w:r w:rsidR="00020089">
      <w:rPr>
        <w:noProof/>
        <w:lang w:val="ru-RU"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0B77FE5E" wp14:editId="156623DC">
              <wp:simplePos x="0" y="0"/>
              <wp:positionH relativeFrom="column">
                <wp:posOffset>4490720</wp:posOffset>
              </wp:positionH>
              <wp:positionV relativeFrom="paragraph">
                <wp:posOffset>-732790</wp:posOffset>
              </wp:positionV>
              <wp:extent cx="548640" cy="203200"/>
              <wp:effectExtent l="0" t="0" r="0" b="0"/>
              <wp:wrapNone/>
              <wp:docPr id="34" name="Text Box 2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C4611" w14:textId="77777777" w:rsidR="00020089" w:rsidRPr="00573E4A" w:rsidRDefault="00020089" w:rsidP="00573E4A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77FE5E" id="_x0000_t202" coordsize="21600,21600" o:spt="202" path="m,l,21600r21600,l21600,xe">
              <v:stroke joinstyle="miter"/>
              <v:path gradientshapeok="t" o:connecttype="rect"/>
            </v:shapetype>
            <v:shape id="Text Box 222" o:spid="_x0000_s1057" type="#_x0000_t202" style="position:absolute;left:0;text-align:left;margin-left:353.6pt;margin-top:-57.7pt;width:43.2pt;height:1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" filled="f" stroked="f">
              <v:textbox>
                <w:txbxContent>
                  <w:p w14:paraId="109C4611" w14:textId="77777777" w:rsidR="00020089" w:rsidRPr="00573E4A" w:rsidRDefault="00020089" w:rsidP="00573E4A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 w:rsidR="00020089">
      <w:rPr>
        <w:noProof/>
        <w:lang w:val="ru-RU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0A7A5BE2" wp14:editId="13239FFB">
              <wp:simplePos x="0" y="0"/>
              <wp:positionH relativeFrom="column">
                <wp:posOffset>4673600</wp:posOffset>
              </wp:positionH>
              <wp:positionV relativeFrom="paragraph">
                <wp:posOffset>-376555</wp:posOffset>
              </wp:positionV>
              <wp:extent cx="1620520" cy="224155"/>
              <wp:effectExtent l="0" t="0" r="0" b="0"/>
              <wp:wrapNone/>
              <wp:docPr id="33" name="Rectangl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2052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6BB593A" w14:textId="77777777" w:rsidR="00020089" w:rsidRPr="001C4D9C" w:rsidRDefault="00020089" w:rsidP="001C4D9C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В</w:t>
                          </w:r>
                          <w:r w:rsidRPr="000C7417">
                            <w:rPr>
                              <w:szCs w:val="28"/>
                            </w:rPr>
                            <w:t>П</w:t>
                          </w:r>
                          <w:proofErr w:type="spellStart"/>
                          <w:r>
                            <w:rPr>
                              <w:szCs w:val="28"/>
                              <w:lang w:val="ru-RU"/>
                            </w:rPr>
                            <w:t>ол</w:t>
                          </w:r>
                          <w:proofErr w:type="spellEnd"/>
                          <w:r w:rsidRPr="000C7417">
                            <w:rPr>
                              <w:szCs w:val="28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7A5BE2" id="Rectangle 220" o:spid="_x0000_s1058" style="position:absolute;left:0;text-align:left;margin-left:368pt;margin-top:-29.65pt;width:127.6pt;height:17.6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" filled="f" stroked="f" strokeweight=".25pt">
              <v:textbox inset="1pt,1pt,1pt,1pt">
                <w:txbxContent>
                  <w:p w14:paraId="56BB593A" w14:textId="77777777" w:rsidR="00020089" w:rsidRPr="001C4D9C" w:rsidRDefault="00020089" w:rsidP="001C4D9C">
                    <w:pPr>
                      <w:jc w:val="center"/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t>В</w:t>
                    </w:r>
                    <w:r w:rsidRPr="000C7417">
                      <w:rPr>
                        <w:szCs w:val="28"/>
                      </w:rPr>
                      <w:t>П</w:t>
                    </w:r>
                    <w:proofErr w:type="spellStart"/>
                    <w:r>
                      <w:rPr>
                        <w:szCs w:val="28"/>
                        <w:lang w:val="ru-RU"/>
                      </w:rPr>
                      <w:t>ол</w:t>
                    </w:r>
                    <w:proofErr w:type="spellEnd"/>
                    <w:r w:rsidRPr="000C7417">
                      <w:rPr>
                        <w:szCs w:val="28"/>
                      </w:rPr>
                      <w:t>К</w:t>
                    </w:r>
                  </w:p>
                </w:txbxContent>
              </v:textbox>
            </v:rect>
          </w:pict>
        </mc:Fallback>
      </mc:AlternateContent>
    </w:r>
    <w:r w:rsidR="00020089">
      <w:rPr>
        <w:noProof/>
        <w:lang w:val="ru-RU"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58BD2079" wp14:editId="6A9395F3">
              <wp:simplePos x="0" y="0"/>
              <wp:positionH relativeFrom="column">
                <wp:posOffset>4848860</wp:posOffset>
              </wp:positionH>
              <wp:positionV relativeFrom="paragraph">
                <wp:posOffset>-728345</wp:posOffset>
              </wp:positionV>
              <wp:extent cx="635" cy="172085"/>
              <wp:effectExtent l="0" t="0" r="0" b="0"/>
              <wp:wrapNone/>
              <wp:docPr id="32" name="Line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30597D" id="Line 219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8pt,-57.35pt" to="381.85pt,-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" strokeweight="1pt"/>
          </w:pict>
        </mc:Fallback>
      </mc:AlternateContent>
    </w:r>
    <w:r w:rsidR="00020089">
      <w:rPr>
        <w:noProof/>
        <w:lang w:val="ru-RU"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3AEC7CDF" wp14:editId="1D7F3894">
              <wp:simplePos x="0" y="0"/>
              <wp:positionH relativeFrom="column">
                <wp:posOffset>4667885</wp:posOffset>
              </wp:positionH>
              <wp:positionV relativeFrom="paragraph">
                <wp:posOffset>-728980</wp:posOffset>
              </wp:positionV>
              <wp:extent cx="635" cy="172085"/>
              <wp:effectExtent l="0" t="0" r="0" b="0"/>
              <wp:wrapNone/>
              <wp:docPr id="31" name="Line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EC9203" id="Line 218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55pt,-57.4pt" to="367.6pt,-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" strokeweight="1pt"/>
          </w:pict>
        </mc:Fallback>
      </mc:AlternateContent>
    </w:r>
    <w:r w:rsidR="00020089">
      <w:rPr>
        <w:noProof/>
        <w:lang w:val="ru-RU"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34AA36C5" wp14:editId="0103F578">
              <wp:simplePos x="0" y="0"/>
              <wp:positionH relativeFrom="column">
                <wp:posOffset>5630545</wp:posOffset>
              </wp:positionH>
              <wp:positionV relativeFrom="paragraph">
                <wp:posOffset>-718185</wp:posOffset>
              </wp:positionV>
              <wp:extent cx="770255" cy="157480"/>
              <wp:effectExtent l="0" t="0" r="0" b="0"/>
              <wp:wrapNone/>
              <wp:docPr id="30" name="Rectangle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02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868FB7D" w14:textId="209DE8C0" w:rsidR="00020089" w:rsidRPr="00283E30" w:rsidRDefault="00020089">
                          <w:pPr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AA36C5" id="Rectangle 217" o:spid="_x0000_s1059" style="position:absolute;left:0;text-align:left;margin-left:443.35pt;margin-top:-56.55pt;width:60.65pt;height:12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" filled="f" stroked="f" strokeweight=".25pt">
              <v:textbox inset="1pt,1pt,1pt,1pt">
                <w:txbxContent>
                  <w:p w14:paraId="7868FB7D" w14:textId="209DE8C0" w:rsidR="00020089" w:rsidRPr="00283E30" w:rsidRDefault="00020089">
                    <w:pPr>
                      <w:jc w:val="center"/>
                      <w:rPr>
                        <w:sz w:val="20"/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 w:rsidR="00020089">
      <w:rPr>
        <w:noProof/>
        <w:lang w:val="ru-RU"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0FEC9E2A" wp14:editId="037C7320">
              <wp:simplePos x="0" y="0"/>
              <wp:positionH relativeFrom="column">
                <wp:posOffset>5607050</wp:posOffset>
              </wp:positionH>
              <wp:positionV relativeFrom="paragraph">
                <wp:posOffset>-892810</wp:posOffset>
              </wp:positionV>
              <wp:extent cx="769620" cy="157480"/>
              <wp:effectExtent l="0" t="0" r="0" b="0"/>
              <wp:wrapNone/>
              <wp:docPr id="29" name="Rectangle 2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962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D824B42" w14:textId="77777777" w:rsidR="00020089" w:rsidRPr="00943153" w:rsidRDefault="0002008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43153">
                            <w:rPr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EC9E2A" id="Rectangle 216" o:spid="_x0000_s1060" style="position:absolute;left:0;text-align:left;margin-left:441.5pt;margin-top:-70.3pt;width:60.6pt;height:12.4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" filled="f" stroked="f" strokeweight=".25pt">
              <v:textbox inset="1pt,1pt,1pt,1pt">
                <w:txbxContent>
                  <w:p w14:paraId="7D824B42" w14:textId="77777777" w:rsidR="00020089" w:rsidRPr="00943153" w:rsidRDefault="00020089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943153">
                      <w:rPr>
                        <w:sz w:val="16"/>
                        <w:szCs w:val="16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 w:rsidR="00020089">
      <w:rPr>
        <w:noProof/>
        <w:lang w:val="ru-RU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585944A3" wp14:editId="73AB17A3">
              <wp:simplePos x="0" y="0"/>
              <wp:positionH relativeFrom="column">
                <wp:posOffset>4520565</wp:posOffset>
              </wp:positionH>
              <wp:positionV relativeFrom="paragraph">
                <wp:posOffset>-880110</wp:posOffset>
              </wp:positionV>
              <wp:extent cx="488315" cy="157480"/>
              <wp:effectExtent l="0" t="0" r="0" b="0"/>
              <wp:wrapNone/>
              <wp:docPr id="28" name="Rectangle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83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B865AD7" w14:textId="77777777" w:rsidR="00020089" w:rsidRPr="00943153" w:rsidRDefault="0002008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943153">
                            <w:rPr>
                              <w:sz w:val="16"/>
                              <w:szCs w:val="16"/>
                            </w:rPr>
                            <w:t>Лит</w:t>
                          </w:r>
                          <w:proofErr w:type="spellEnd"/>
                          <w:r w:rsidRPr="00943153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3C57921E" w14:textId="77777777" w:rsidR="00020089" w:rsidRPr="008F40C4" w:rsidRDefault="00020089" w:rsidP="00E14490">
                          <w:pPr>
                            <w:jc w:val="center"/>
                            <w:rPr>
                              <w:rFonts w:ascii="Journal" w:hAnsi="Journal"/>
                              <w:sz w:val="24"/>
                              <w:szCs w:val="24"/>
                              <w:lang w:val="ru-RU"/>
                            </w:rPr>
                          </w:pPr>
                          <w:r w:rsidRPr="00E14490">
                            <w:rPr>
                              <w:rFonts w:ascii="Journal" w:hAnsi="Journal"/>
                              <w:szCs w:val="28"/>
                              <w:lang w:val="ru-RU"/>
                            </w:rPr>
                            <w:t>М</w:t>
                          </w:r>
                        </w:p>
                        <w:p w14:paraId="068D6297" w14:textId="77777777" w:rsidR="00020089" w:rsidRPr="00E14490" w:rsidRDefault="00020089" w:rsidP="00E14490">
                          <w:pPr>
                            <w:jc w:val="center"/>
                            <w:rPr>
                              <w:rFonts w:ascii="Journal" w:hAnsi="Journal"/>
                              <w:sz w:val="24"/>
                              <w:szCs w:val="24"/>
                              <w:lang w:val="ru-RU"/>
                            </w:rPr>
                          </w:pPr>
                          <w:r w:rsidRPr="00E14490">
                            <w:rPr>
                              <w:rFonts w:ascii="Journal" w:hAnsi="Journal"/>
                              <w:sz w:val="24"/>
                              <w:szCs w:val="24"/>
                              <w:lang w:val="ru-RU"/>
                            </w:rPr>
                            <w:t xml:space="preserve">Модули сбора и отображения статистики почтовой службы </w:t>
                          </w:r>
                          <w:proofErr w:type="spellStart"/>
                          <w:r w:rsidRPr="00E14490">
                            <w:rPr>
                              <w:rFonts w:ascii="Journal" w:hAnsi="Journal"/>
                              <w:sz w:val="24"/>
                              <w:szCs w:val="24"/>
                              <w:lang w:val="en-US"/>
                            </w:rPr>
                            <w:t>Sendmail</w:t>
                          </w:r>
                          <w:proofErr w:type="spellEnd"/>
                        </w:p>
                        <w:p w14:paraId="790BFE96" w14:textId="77777777" w:rsidR="00020089" w:rsidRPr="00E14490" w:rsidRDefault="00020089" w:rsidP="00E14490">
                          <w:pPr>
                            <w:jc w:val="center"/>
                            <w:rPr>
                              <w:rFonts w:ascii="Journal" w:hAnsi="Journal"/>
                              <w:szCs w:val="28"/>
                              <w:lang w:val="ru-RU"/>
                            </w:rPr>
                          </w:pPr>
                          <w:proofErr w:type="spellStart"/>
                          <w:r w:rsidRPr="00E14490">
                            <w:rPr>
                              <w:rFonts w:ascii="Journal" w:hAnsi="Journal"/>
                              <w:szCs w:val="28"/>
                              <w:lang w:val="ru-RU"/>
                            </w:rPr>
                            <w:t>одули</w:t>
                          </w:r>
                          <w:proofErr w:type="spellEnd"/>
                          <w:r w:rsidRPr="00E14490">
                            <w:rPr>
                              <w:rFonts w:ascii="Journal" w:hAnsi="Journal"/>
                              <w:szCs w:val="28"/>
                              <w:lang w:val="ru-RU"/>
                            </w:rPr>
                            <w:t xml:space="preserve"> сбора и отображения </w:t>
                          </w:r>
                          <w:proofErr w:type="spellStart"/>
                          <w:r w:rsidRPr="00E14490">
                            <w:rPr>
                              <w:rFonts w:ascii="Journal" w:hAnsi="Journal"/>
                              <w:szCs w:val="28"/>
                              <w:lang w:val="ru-RU"/>
                            </w:rPr>
                            <w:t>сттики</w:t>
                          </w:r>
                          <w:proofErr w:type="spellEnd"/>
                          <w:r w:rsidRPr="00E14490">
                            <w:rPr>
                              <w:rFonts w:ascii="Journal" w:hAnsi="Journal"/>
                              <w:szCs w:val="28"/>
                              <w:lang w:val="ru-RU"/>
                            </w:rPr>
                            <w:t xml:space="preserve"> почтовой службы </w:t>
                          </w:r>
                          <w:proofErr w:type="spellStart"/>
                          <w:r w:rsidRPr="00E14490">
                            <w:rPr>
                              <w:rFonts w:ascii="Journal" w:hAnsi="Journal"/>
                              <w:szCs w:val="28"/>
                              <w:lang w:val="en-US"/>
                            </w:rPr>
                            <w:t>Sendmail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5944A3" id="Rectangle 215" o:spid="_x0000_s1061" style="position:absolute;left:0;text-align:left;margin-left:355.95pt;margin-top:-69.3pt;width:38.45pt;height:12.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" filled="f" stroked="f" strokeweight=".25pt">
              <v:textbox inset="1pt,1pt,1pt,1pt">
                <w:txbxContent>
                  <w:p w14:paraId="0B865AD7" w14:textId="77777777" w:rsidR="00020089" w:rsidRPr="00943153" w:rsidRDefault="00020089">
                    <w:pPr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 w:rsidRPr="00943153">
                      <w:rPr>
                        <w:sz w:val="16"/>
                        <w:szCs w:val="16"/>
                      </w:rPr>
                      <w:t>Лит</w:t>
                    </w:r>
                    <w:proofErr w:type="spellEnd"/>
                    <w:r w:rsidRPr="00943153">
                      <w:rPr>
                        <w:sz w:val="16"/>
                        <w:szCs w:val="16"/>
                      </w:rPr>
                      <w:t>.</w:t>
                    </w:r>
                  </w:p>
                  <w:p w14:paraId="3C57921E" w14:textId="77777777" w:rsidR="00020089" w:rsidRPr="008F40C4" w:rsidRDefault="00020089" w:rsidP="00E14490">
                    <w:pPr>
                      <w:jc w:val="center"/>
                      <w:rPr>
                        <w:rFonts w:ascii="Journal" w:hAnsi="Journal"/>
                        <w:sz w:val="24"/>
                        <w:szCs w:val="24"/>
                        <w:lang w:val="ru-RU"/>
                      </w:rPr>
                    </w:pPr>
                    <w:r w:rsidRPr="00E14490">
                      <w:rPr>
                        <w:rFonts w:ascii="Journal" w:hAnsi="Journal"/>
                        <w:szCs w:val="28"/>
                        <w:lang w:val="ru-RU"/>
                      </w:rPr>
                      <w:t>М</w:t>
                    </w:r>
                  </w:p>
                  <w:p w14:paraId="068D6297" w14:textId="77777777" w:rsidR="00020089" w:rsidRPr="00E14490" w:rsidRDefault="00020089" w:rsidP="00E14490">
                    <w:pPr>
                      <w:jc w:val="center"/>
                      <w:rPr>
                        <w:rFonts w:ascii="Journal" w:hAnsi="Journal"/>
                        <w:sz w:val="24"/>
                        <w:szCs w:val="24"/>
                        <w:lang w:val="ru-RU"/>
                      </w:rPr>
                    </w:pPr>
                    <w:r w:rsidRPr="00E14490">
                      <w:rPr>
                        <w:rFonts w:ascii="Journal" w:hAnsi="Journal"/>
                        <w:sz w:val="24"/>
                        <w:szCs w:val="24"/>
                        <w:lang w:val="ru-RU"/>
                      </w:rPr>
                      <w:t xml:space="preserve">Модули сбора и отображения статистики почтовой службы </w:t>
                    </w:r>
                    <w:proofErr w:type="spellStart"/>
                    <w:r w:rsidRPr="00E14490">
                      <w:rPr>
                        <w:rFonts w:ascii="Journal" w:hAnsi="Journal"/>
                        <w:sz w:val="24"/>
                        <w:szCs w:val="24"/>
                        <w:lang w:val="en-US"/>
                      </w:rPr>
                      <w:t>Sendmail</w:t>
                    </w:r>
                    <w:proofErr w:type="spellEnd"/>
                  </w:p>
                  <w:p w14:paraId="790BFE96" w14:textId="77777777" w:rsidR="00020089" w:rsidRPr="00E14490" w:rsidRDefault="00020089" w:rsidP="00E14490">
                    <w:pPr>
                      <w:jc w:val="center"/>
                      <w:rPr>
                        <w:rFonts w:ascii="Journal" w:hAnsi="Journal"/>
                        <w:szCs w:val="28"/>
                        <w:lang w:val="ru-RU"/>
                      </w:rPr>
                    </w:pPr>
                    <w:proofErr w:type="spellStart"/>
                    <w:r w:rsidRPr="00E14490">
                      <w:rPr>
                        <w:rFonts w:ascii="Journal" w:hAnsi="Journal"/>
                        <w:szCs w:val="28"/>
                        <w:lang w:val="ru-RU"/>
                      </w:rPr>
                      <w:t>одули</w:t>
                    </w:r>
                    <w:proofErr w:type="spellEnd"/>
                    <w:r w:rsidRPr="00E14490">
                      <w:rPr>
                        <w:rFonts w:ascii="Journal" w:hAnsi="Journal"/>
                        <w:szCs w:val="28"/>
                        <w:lang w:val="ru-RU"/>
                      </w:rPr>
                      <w:t xml:space="preserve"> сбора и отображения </w:t>
                    </w:r>
                    <w:proofErr w:type="spellStart"/>
                    <w:r w:rsidRPr="00E14490">
                      <w:rPr>
                        <w:rFonts w:ascii="Journal" w:hAnsi="Journal"/>
                        <w:szCs w:val="28"/>
                        <w:lang w:val="ru-RU"/>
                      </w:rPr>
                      <w:t>сттики</w:t>
                    </w:r>
                    <w:proofErr w:type="spellEnd"/>
                    <w:r w:rsidRPr="00E14490">
                      <w:rPr>
                        <w:rFonts w:ascii="Journal" w:hAnsi="Journal"/>
                        <w:szCs w:val="28"/>
                        <w:lang w:val="ru-RU"/>
                      </w:rPr>
                      <w:t xml:space="preserve"> почтовой службы </w:t>
                    </w:r>
                    <w:proofErr w:type="spellStart"/>
                    <w:r w:rsidRPr="00E14490">
                      <w:rPr>
                        <w:rFonts w:ascii="Journal" w:hAnsi="Journal"/>
                        <w:szCs w:val="28"/>
                        <w:lang w:val="en-US"/>
                      </w:rPr>
                      <w:t>Sendmail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020089">
      <w:rPr>
        <w:noProof/>
        <w:lang w:val="ru-RU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05B6B876" wp14:editId="4DCF3E3D">
              <wp:simplePos x="0" y="0"/>
              <wp:positionH relativeFrom="column">
                <wp:posOffset>5572125</wp:posOffset>
              </wp:positionH>
              <wp:positionV relativeFrom="paragraph">
                <wp:posOffset>-909955</wp:posOffset>
              </wp:positionV>
              <wp:extent cx="1270" cy="353060"/>
              <wp:effectExtent l="0" t="0" r="0" b="0"/>
              <wp:wrapNone/>
              <wp:docPr id="27" name="Lin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29ECF8" id="Line 214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8.75pt,-71.65pt" to="438.85pt,-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" strokeweight="2pt"/>
          </w:pict>
        </mc:Fallback>
      </mc:AlternateContent>
    </w:r>
    <w:r w:rsidR="00020089">
      <w:rPr>
        <w:noProof/>
        <w:lang w:val="ru-RU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22938CEB" wp14:editId="1191D649">
              <wp:simplePos x="0" y="0"/>
              <wp:positionH relativeFrom="column">
                <wp:posOffset>4495800</wp:posOffset>
              </wp:positionH>
              <wp:positionV relativeFrom="paragraph">
                <wp:posOffset>-548005</wp:posOffset>
              </wp:positionV>
              <wp:extent cx="1966595" cy="1270"/>
              <wp:effectExtent l="0" t="0" r="0" b="0"/>
              <wp:wrapNone/>
              <wp:docPr id="26" name="Line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66595" cy="12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58411F" id="Line 213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pt,-43.15pt" to="508.85pt,-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" strokeweight="2pt"/>
          </w:pict>
        </mc:Fallback>
      </mc:AlternateContent>
    </w:r>
    <w:r w:rsidR="00020089">
      <w:rPr>
        <w:noProof/>
        <w:lang w:val="ru-RU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22D669DD" wp14:editId="16A817BB">
              <wp:simplePos x="0" y="0"/>
              <wp:positionH relativeFrom="column">
                <wp:posOffset>4496435</wp:posOffset>
              </wp:positionH>
              <wp:positionV relativeFrom="paragraph">
                <wp:posOffset>-731520</wp:posOffset>
              </wp:positionV>
              <wp:extent cx="1947545" cy="8890"/>
              <wp:effectExtent l="0" t="0" r="0" b="0"/>
              <wp:wrapNone/>
              <wp:docPr id="25" name="Line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947545" cy="88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C9FC28" id="Line 212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.05pt,-57.6pt" to="507.4pt,-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" strokeweight="2pt"/>
          </w:pict>
        </mc:Fallback>
      </mc:AlternateContent>
    </w:r>
    <w:r w:rsidR="00020089">
      <w:rPr>
        <w:noProof/>
        <w:lang w:val="ru-RU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49A32F9C" wp14:editId="146642E0">
              <wp:simplePos x="0" y="0"/>
              <wp:positionH relativeFrom="column">
                <wp:posOffset>4486910</wp:posOffset>
              </wp:positionH>
              <wp:positionV relativeFrom="paragraph">
                <wp:posOffset>-899795</wp:posOffset>
              </wp:positionV>
              <wp:extent cx="635" cy="886460"/>
              <wp:effectExtent l="0" t="0" r="0" b="0"/>
              <wp:wrapNone/>
              <wp:docPr id="24" name="Line 2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2858EE" id="Line 210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3pt,-70.85pt" to="353.35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" strokeweight="2pt"/>
          </w:pict>
        </mc:Fallback>
      </mc:AlternateContent>
    </w:r>
    <w:r w:rsidR="00020089">
      <w:rPr>
        <w:noProof/>
        <w:lang w:val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B5F9A5D" wp14:editId="114C99D7">
              <wp:simplePos x="0" y="0"/>
              <wp:positionH relativeFrom="column">
                <wp:posOffset>-207010</wp:posOffset>
              </wp:positionH>
              <wp:positionV relativeFrom="paragraph">
                <wp:posOffset>-721995</wp:posOffset>
              </wp:positionV>
              <wp:extent cx="2522220" cy="635"/>
              <wp:effectExtent l="0" t="0" r="0" b="0"/>
              <wp:wrapNone/>
              <wp:docPr id="22" name="Line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222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261A1F" id="Line 19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3pt,-56.85pt" to="182.3pt,-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" strokeweight="1pt"/>
          </w:pict>
        </mc:Fallback>
      </mc:AlternateContent>
    </w:r>
    <w:r w:rsidR="00020089">
      <w:rPr>
        <w:noProof/>
        <w:lang w:val="ru-RU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A4ECE92" wp14:editId="2C57741B">
              <wp:simplePos x="0" y="0"/>
              <wp:positionH relativeFrom="column">
                <wp:posOffset>-207010</wp:posOffset>
              </wp:positionH>
              <wp:positionV relativeFrom="paragraph">
                <wp:posOffset>-541020</wp:posOffset>
              </wp:positionV>
              <wp:extent cx="2522220" cy="635"/>
              <wp:effectExtent l="0" t="0" r="0" b="0"/>
              <wp:wrapNone/>
              <wp:docPr id="21" name="Line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222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5B3818" id="Line 19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3pt,-42.6pt" to="182.3pt,-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" strokeweight="1pt"/>
          </w:pict>
        </mc:Fallback>
      </mc:AlternateContent>
    </w:r>
    <w:r w:rsidR="00020089">
      <w:rPr>
        <w:noProof/>
        <w:lang w:val="ru-RU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20E0B13" wp14:editId="5FCB9485">
              <wp:simplePos x="0" y="0"/>
              <wp:positionH relativeFrom="column">
                <wp:posOffset>-207010</wp:posOffset>
              </wp:positionH>
              <wp:positionV relativeFrom="paragraph">
                <wp:posOffset>-1249045</wp:posOffset>
              </wp:positionV>
              <wp:extent cx="2522220" cy="635"/>
              <wp:effectExtent l="0" t="0" r="0" b="0"/>
              <wp:wrapNone/>
              <wp:docPr id="20" name="Line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222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0F91FB" id="Line 19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3pt,-98.35pt" to="182.3pt,-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" strokeweight="1pt"/>
          </w:pict>
        </mc:Fallback>
      </mc:AlternateContent>
    </w:r>
    <w:r w:rsidR="00020089">
      <w:rPr>
        <w:noProof/>
        <w:lang w:val="ru-RU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00D8A22" wp14:editId="42790FB2">
              <wp:simplePos x="0" y="0"/>
              <wp:positionH relativeFrom="column">
                <wp:posOffset>-201930</wp:posOffset>
              </wp:positionH>
              <wp:positionV relativeFrom="paragraph">
                <wp:posOffset>-1079500</wp:posOffset>
              </wp:positionV>
              <wp:extent cx="2522220" cy="635"/>
              <wp:effectExtent l="0" t="0" r="0" b="0"/>
              <wp:wrapNone/>
              <wp:docPr id="19" name="Line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222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7EF4" id="Line 19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9pt,-85pt" to="182.7pt,-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" strokeweight="2pt"/>
          </w:pict>
        </mc:Fallback>
      </mc:AlternateContent>
    </w:r>
    <w:r w:rsidR="00020089">
      <w:rPr>
        <w:noProof/>
        <w:lang w:val="ru-RU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95BF53C" wp14:editId="17DBC2E9">
              <wp:simplePos x="0" y="0"/>
              <wp:positionH relativeFrom="column">
                <wp:posOffset>-206375</wp:posOffset>
              </wp:positionH>
              <wp:positionV relativeFrom="paragraph">
                <wp:posOffset>-900430</wp:posOffset>
              </wp:positionV>
              <wp:extent cx="6657975" cy="635"/>
              <wp:effectExtent l="0" t="0" r="0" b="0"/>
              <wp:wrapNone/>
              <wp:docPr id="18" name="Line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2F1F8C" id="Line 190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5pt,-70.9pt" to="508pt,-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" strokeweight="2pt"/>
          </w:pict>
        </mc:Fallback>
      </mc:AlternateContent>
    </w:r>
    <w:r w:rsidR="00020089">
      <w:rPr>
        <w:noProof/>
        <w:lang w:val="ru-RU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64D11C64" wp14:editId="453B0790">
              <wp:simplePos x="0" y="0"/>
              <wp:positionH relativeFrom="column">
                <wp:posOffset>2357755</wp:posOffset>
              </wp:positionH>
              <wp:positionV relativeFrom="paragraph">
                <wp:posOffset>-1282065</wp:posOffset>
              </wp:positionV>
              <wp:extent cx="4023995" cy="243205"/>
              <wp:effectExtent l="0" t="0" r="0" b="0"/>
              <wp:wrapNone/>
              <wp:docPr id="17" name="Rectangle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399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9B30E0E" w14:textId="7CF1E7D5" w:rsidR="00020089" w:rsidRDefault="00020089" w:rsidP="001C4D9C">
                          <w:pPr>
                            <w:jc w:val="center"/>
                            <w:rPr>
                              <w:noProof/>
                              <w:lang w:val="ru-RU"/>
                            </w:rPr>
                          </w:pPr>
                          <w:r>
                            <w:rPr>
                              <w:noProof/>
                              <w:lang w:val="ru-RU"/>
                            </w:rPr>
                            <w:t xml:space="preserve">ДП </w:t>
                          </w:r>
                          <w:r w:rsidRPr="00B05A5F">
                            <w:rPr>
                              <w:noProof/>
                              <w:lang w:val="ru-RU"/>
                            </w:rPr>
                            <w:t>09</w:t>
                          </w:r>
                          <w:r>
                            <w:rPr>
                              <w:noProof/>
                              <w:lang w:val="ru-RU"/>
                            </w:rPr>
                            <w:t>.02.0</w:t>
                          </w:r>
                          <w:r w:rsidR="00B228F1">
                            <w:rPr>
                              <w:noProof/>
                              <w:lang w:val="ru-RU"/>
                            </w:rPr>
                            <w:t>7</w:t>
                          </w:r>
                          <w:r>
                            <w:rPr>
                              <w:noProof/>
                              <w:lang w:val="ru-RU"/>
                            </w:rPr>
                            <w:t xml:space="preserve"> </w:t>
                          </w:r>
                          <w:r w:rsidR="00B228F1">
                            <w:rPr>
                              <w:noProof/>
                              <w:lang w:val="ru-RU"/>
                            </w:rPr>
                            <w:t>ИСП</w:t>
                          </w:r>
                          <w:r w:rsidR="002763CF">
                            <w:rPr>
                              <w:noProof/>
                              <w:szCs w:val="28"/>
                            </w:rPr>
                            <w:t xml:space="preserve"> – </w:t>
                          </w:r>
                          <w:r>
                            <w:rPr>
                              <w:noProof/>
                              <w:lang w:val="ru-RU"/>
                            </w:rPr>
                            <w:t>42</w:t>
                          </w:r>
                          <w:r w:rsidR="00B228F1">
                            <w:rPr>
                              <w:noProof/>
                              <w:lang w:val="ru-RU"/>
                            </w:rPr>
                            <w:t>1/2к</w:t>
                          </w:r>
                          <w:r>
                            <w:rPr>
                              <w:noProof/>
                              <w:lang w:val="ru-RU"/>
                            </w:rPr>
                            <w:t>.</w:t>
                          </w:r>
                          <w:r w:rsidR="00B228F1">
                            <w:rPr>
                              <w:noProof/>
                              <w:lang w:val="ru-RU"/>
                            </w:rPr>
                            <w:t>23</w:t>
                          </w:r>
                          <w:r>
                            <w:rPr>
                              <w:noProof/>
                              <w:lang w:val="ru-RU"/>
                            </w:rPr>
                            <w:t>.2</w:t>
                          </w:r>
                          <w:r w:rsidR="000F120D">
                            <w:rPr>
                              <w:noProof/>
                              <w:lang w:val="ru-RU"/>
                            </w:rPr>
                            <w:t>5</w:t>
                          </w:r>
                          <w:r>
                            <w:rPr>
                              <w:noProof/>
                              <w:lang w:val="ru-RU"/>
                            </w:rPr>
                            <w:t xml:space="preserve"> ПЗ</w:t>
                          </w:r>
                        </w:p>
                        <w:p w14:paraId="252F0C99" w14:textId="77777777" w:rsidR="00020089" w:rsidRPr="008B6A74" w:rsidRDefault="00020089" w:rsidP="00B228F1">
                          <w:pPr>
                            <w:rPr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D11C64" id="Rectangle 189" o:spid="_x0000_s1062" style="position:absolute;left:0;text-align:left;margin-left:185.65pt;margin-top:-100.95pt;width:316.85pt;height:19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" filled="f" stroked="f" strokeweight=".25pt">
              <v:textbox inset="1pt,1pt,1pt,1pt">
                <w:txbxContent>
                  <w:p w14:paraId="39B30E0E" w14:textId="7CF1E7D5" w:rsidR="00020089" w:rsidRDefault="00020089" w:rsidP="001C4D9C">
                    <w:pPr>
                      <w:jc w:val="center"/>
                      <w:rPr>
                        <w:noProof/>
                        <w:lang w:val="ru-RU"/>
                      </w:rPr>
                    </w:pPr>
                    <w:r>
                      <w:rPr>
                        <w:noProof/>
                        <w:lang w:val="ru-RU"/>
                      </w:rPr>
                      <w:t xml:space="preserve">ДП </w:t>
                    </w:r>
                    <w:r w:rsidRPr="00B05A5F">
                      <w:rPr>
                        <w:noProof/>
                        <w:lang w:val="ru-RU"/>
                      </w:rPr>
                      <w:t>09</w:t>
                    </w:r>
                    <w:r>
                      <w:rPr>
                        <w:noProof/>
                        <w:lang w:val="ru-RU"/>
                      </w:rPr>
                      <w:t>.02.0</w:t>
                    </w:r>
                    <w:r w:rsidR="00B228F1">
                      <w:rPr>
                        <w:noProof/>
                        <w:lang w:val="ru-RU"/>
                      </w:rPr>
                      <w:t>7</w:t>
                    </w:r>
                    <w:r>
                      <w:rPr>
                        <w:noProof/>
                        <w:lang w:val="ru-RU"/>
                      </w:rPr>
                      <w:t xml:space="preserve"> </w:t>
                    </w:r>
                    <w:r w:rsidR="00B228F1">
                      <w:rPr>
                        <w:noProof/>
                        <w:lang w:val="ru-RU"/>
                      </w:rPr>
                      <w:t>ИСП</w:t>
                    </w:r>
                    <w:r w:rsidR="002763CF">
                      <w:rPr>
                        <w:noProof/>
                        <w:szCs w:val="28"/>
                      </w:rPr>
                      <w:t xml:space="preserve"> – </w:t>
                    </w:r>
                    <w:r>
                      <w:rPr>
                        <w:noProof/>
                        <w:lang w:val="ru-RU"/>
                      </w:rPr>
                      <w:t>42</w:t>
                    </w:r>
                    <w:r w:rsidR="00B228F1">
                      <w:rPr>
                        <w:noProof/>
                        <w:lang w:val="ru-RU"/>
                      </w:rPr>
                      <w:t>1/2к</w:t>
                    </w:r>
                    <w:r>
                      <w:rPr>
                        <w:noProof/>
                        <w:lang w:val="ru-RU"/>
                      </w:rPr>
                      <w:t>.</w:t>
                    </w:r>
                    <w:r w:rsidR="00B228F1">
                      <w:rPr>
                        <w:noProof/>
                        <w:lang w:val="ru-RU"/>
                      </w:rPr>
                      <w:t>23</w:t>
                    </w:r>
                    <w:r>
                      <w:rPr>
                        <w:noProof/>
                        <w:lang w:val="ru-RU"/>
                      </w:rPr>
                      <w:t>.2</w:t>
                    </w:r>
                    <w:r w:rsidR="000F120D">
                      <w:rPr>
                        <w:noProof/>
                        <w:lang w:val="ru-RU"/>
                      </w:rPr>
                      <w:t>5</w:t>
                    </w:r>
                    <w:r>
                      <w:rPr>
                        <w:noProof/>
                        <w:lang w:val="ru-RU"/>
                      </w:rPr>
                      <w:t xml:space="preserve"> ПЗ</w:t>
                    </w:r>
                  </w:p>
                  <w:p w14:paraId="252F0C99" w14:textId="77777777" w:rsidR="00020089" w:rsidRPr="008B6A74" w:rsidRDefault="00020089" w:rsidP="00B228F1">
                    <w:pPr>
                      <w:rPr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020089">
      <w:rPr>
        <w:noProof/>
        <w:lang w:val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049DF3FC" wp14:editId="3AA5C7C4">
              <wp:simplePos x="0" y="0"/>
              <wp:positionH relativeFrom="column">
                <wp:posOffset>5061585</wp:posOffset>
              </wp:positionH>
              <wp:positionV relativeFrom="paragraph">
                <wp:posOffset>-713105</wp:posOffset>
              </wp:positionV>
              <wp:extent cx="487680" cy="158115"/>
              <wp:effectExtent l="0" t="0" r="0" b="0"/>
              <wp:wrapNone/>
              <wp:docPr id="16" name="Rectangle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768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6A6CC9A" w14:textId="2FB7FB82" w:rsidR="00020089" w:rsidRPr="00525DAB" w:rsidRDefault="00020089" w:rsidP="000133F1">
                          <w:pPr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6</w:t>
                          </w:r>
                        </w:p>
                        <w:p w14:paraId="6803EA2A" w14:textId="77777777" w:rsidR="00020089" w:rsidRPr="000133F1" w:rsidRDefault="00020089" w:rsidP="000133F1">
                          <w:pPr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9DF3FC" id="Rectangle 188" o:spid="_x0000_s1063" style="position:absolute;left:0;text-align:left;margin-left:398.55pt;margin-top:-56.15pt;width:38.4pt;height:12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" filled="f" stroked="f" strokeweight=".25pt">
              <v:textbox inset="1pt,1pt,1pt,1pt">
                <w:txbxContent>
                  <w:p w14:paraId="26A6CC9A" w14:textId="2FB7FB82" w:rsidR="00020089" w:rsidRPr="00525DAB" w:rsidRDefault="00020089" w:rsidP="000133F1">
                    <w:pPr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  <w:lang w:val="en-US"/>
                      </w:rPr>
                      <w:t>6</w:t>
                    </w:r>
                  </w:p>
                  <w:p w14:paraId="6803EA2A" w14:textId="77777777" w:rsidR="00020089" w:rsidRPr="000133F1" w:rsidRDefault="00020089" w:rsidP="000133F1">
                    <w:pPr>
                      <w:jc w:val="center"/>
                      <w:rPr>
                        <w:sz w:val="20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020089">
      <w:rPr>
        <w:noProof/>
        <w:lang w:val="ru-RU"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04ED6D0B" wp14:editId="237CF35F">
              <wp:simplePos x="0" y="0"/>
              <wp:positionH relativeFrom="column">
                <wp:posOffset>5048885</wp:posOffset>
              </wp:positionH>
              <wp:positionV relativeFrom="paragraph">
                <wp:posOffset>-880110</wp:posOffset>
              </wp:positionV>
              <wp:extent cx="487680" cy="157480"/>
              <wp:effectExtent l="0" t="0" r="0" b="0"/>
              <wp:wrapNone/>
              <wp:docPr id="15" name="Rectangle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768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E1E12D4" w14:textId="77777777" w:rsidR="00020089" w:rsidRPr="00943153" w:rsidRDefault="0002008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43153">
                            <w:rPr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ED6D0B" id="Rectangle 187" o:spid="_x0000_s1064" style="position:absolute;left:0;text-align:left;margin-left:397.55pt;margin-top:-69.3pt;width:38.4pt;height:12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" filled="f" stroked="f" strokeweight=".25pt">
              <v:textbox inset="1pt,1pt,1pt,1pt">
                <w:txbxContent>
                  <w:p w14:paraId="6E1E12D4" w14:textId="77777777" w:rsidR="00020089" w:rsidRPr="00943153" w:rsidRDefault="00020089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943153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 w:rsidR="00020089">
      <w:rPr>
        <w:noProof/>
        <w:lang w:val="ru-RU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B915C15" wp14:editId="62863990">
              <wp:simplePos x="0" y="0"/>
              <wp:positionH relativeFrom="column">
                <wp:posOffset>1969135</wp:posOffset>
              </wp:positionH>
              <wp:positionV relativeFrom="paragraph">
                <wp:posOffset>-1056005</wp:posOffset>
              </wp:positionV>
              <wp:extent cx="330835" cy="157480"/>
              <wp:effectExtent l="0" t="0" r="0" b="0"/>
              <wp:wrapNone/>
              <wp:docPr id="14" name="Rectangle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083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4100507" w14:textId="77777777" w:rsidR="00020089" w:rsidRPr="00943153" w:rsidRDefault="0002008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43153">
                            <w:rPr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915C15" id="Rectangle 186" o:spid="_x0000_s1065" style="position:absolute;left:0;text-align:left;margin-left:155.05pt;margin-top:-83.15pt;width:26.05pt;height:12.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" filled="f" stroked="f" strokeweight=".25pt">
              <v:textbox inset="1pt,1pt,1pt,1pt">
                <w:txbxContent>
                  <w:p w14:paraId="34100507" w14:textId="77777777" w:rsidR="00020089" w:rsidRPr="00943153" w:rsidRDefault="00020089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943153">
                      <w:rPr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 w:rsidR="00020089">
      <w:rPr>
        <w:noProof/>
        <w:lang w:val="ru-RU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525B4265" wp14:editId="120F0AEA">
              <wp:simplePos x="0" y="0"/>
              <wp:positionH relativeFrom="column">
                <wp:posOffset>1426210</wp:posOffset>
              </wp:positionH>
              <wp:positionV relativeFrom="paragraph">
                <wp:posOffset>-1062355</wp:posOffset>
              </wp:positionV>
              <wp:extent cx="507365" cy="157480"/>
              <wp:effectExtent l="0" t="0" r="0" b="0"/>
              <wp:wrapNone/>
              <wp:docPr id="13" name="Rectangle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736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AF645C9" w14:textId="77777777" w:rsidR="00020089" w:rsidRPr="00943153" w:rsidRDefault="0002008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943153">
                            <w:rPr>
                              <w:sz w:val="16"/>
                              <w:szCs w:val="16"/>
                            </w:rPr>
                            <w:t>Подпись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5B4265" id="Rectangle 185" o:spid="_x0000_s1066" style="position:absolute;left:0;text-align:left;margin-left:112.3pt;margin-top:-83.65pt;width:39.95pt;height:12.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" filled="f" stroked="f" strokeweight=".25pt">
              <v:textbox inset="1pt,1pt,1pt,1pt">
                <w:txbxContent>
                  <w:p w14:paraId="6AF645C9" w14:textId="77777777" w:rsidR="00020089" w:rsidRPr="00943153" w:rsidRDefault="00020089">
                    <w:pPr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 w:rsidRPr="00943153">
                      <w:rPr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020089">
      <w:rPr>
        <w:noProof/>
        <w:lang w:val="ru-RU"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66226DE6" wp14:editId="51DF07EA">
              <wp:simplePos x="0" y="0"/>
              <wp:positionH relativeFrom="column">
                <wp:posOffset>527050</wp:posOffset>
              </wp:positionH>
              <wp:positionV relativeFrom="paragraph">
                <wp:posOffset>-1062355</wp:posOffset>
              </wp:positionV>
              <wp:extent cx="852170" cy="157480"/>
              <wp:effectExtent l="0" t="0" r="0" b="0"/>
              <wp:wrapNone/>
              <wp:docPr id="12" name="Rectangle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217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49BCF6E" w14:textId="77777777" w:rsidR="00020089" w:rsidRPr="00943153" w:rsidRDefault="0002008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43153">
                            <w:rPr>
                              <w:sz w:val="16"/>
                              <w:szCs w:val="16"/>
                            </w:rPr>
                            <w:t xml:space="preserve">№ </w:t>
                          </w:r>
                          <w:proofErr w:type="spellStart"/>
                          <w:r w:rsidRPr="00943153">
                            <w:rPr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  <w:r w:rsidRPr="00943153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226DE6" id="Rectangle 184" o:spid="_x0000_s1067" style="position:absolute;left:0;text-align:left;margin-left:41.5pt;margin-top:-83.65pt;width:67.1pt;height:12.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" filled="f" stroked="f" strokeweight=".25pt">
              <v:textbox inset="1pt,1pt,1pt,1pt">
                <w:txbxContent>
                  <w:p w14:paraId="249BCF6E" w14:textId="77777777" w:rsidR="00020089" w:rsidRPr="00943153" w:rsidRDefault="00020089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943153">
                      <w:rPr>
                        <w:sz w:val="16"/>
                        <w:szCs w:val="16"/>
                      </w:rPr>
                      <w:t xml:space="preserve">№ </w:t>
                    </w:r>
                    <w:proofErr w:type="spellStart"/>
                    <w:r w:rsidRPr="00943153">
                      <w:rPr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94315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020089">
      <w:rPr>
        <w:noProof/>
        <w:lang w:val="ru-RU"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743F8368" wp14:editId="43A12019">
              <wp:simplePos x="0" y="0"/>
              <wp:positionH relativeFrom="column">
                <wp:posOffset>130810</wp:posOffset>
              </wp:positionH>
              <wp:positionV relativeFrom="paragraph">
                <wp:posOffset>-1056005</wp:posOffset>
              </wp:positionV>
              <wp:extent cx="364490" cy="157480"/>
              <wp:effectExtent l="0" t="0" r="0" b="0"/>
              <wp:wrapNone/>
              <wp:docPr id="11" name="Rectangle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4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16CCDC5" w14:textId="77777777" w:rsidR="00020089" w:rsidRPr="00943153" w:rsidRDefault="0002008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43153">
                            <w:rPr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3F8368" id="Rectangle 183" o:spid="_x0000_s1068" style="position:absolute;left:0;text-align:left;margin-left:10.3pt;margin-top:-83.15pt;width:28.7pt;height:12.4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" filled="f" stroked="f" strokeweight=".25pt">
              <v:textbox inset="1pt,1pt,1pt,1pt">
                <w:txbxContent>
                  <w:p w14:paraId="016CCDC5" w14:textId="77777777" w:rsidR="00020089" w:rsidRPr="00943153" w:rsidRDefault="00020089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943153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 w:rsidR="00020089">
      <w:rPr>
        <w:noProof/>
        <w:lang w:val="ru-RU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1759278A" wp14:editId="524EA569">
              <wp:simplePos x="0" y="0"/>
              <wp:positionH relativeFrom="column">
                <wp:posOffset>-192405</wp:posOffset>
              </wp:positionH>
              <wp:positionV relativeFrom="paragraph">
                <wp:posOffset>-1062355</wp:posOffset>
              </wp:positionV>
              <wp:extent cx="292100" cy="157480"/>
              <wp:effectExtent l="0" t="0" r="0" b="0"/>
              <wp:wrapNone/>
              <wp:docPr id="10" name="Rectangle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210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FCFA222" w14:textId="77777777" w:rsidR="00020089" w:rsidRPr="00943153" w:rsidRDefault="0002008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943153">
                            <w:rPr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  <w:r w:rsidRPr="00943153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59278A" id="Rectangle 182" o:spid="_x0000_s1069" style="position:absolute;left:0;text-align:left;margin-left:-15.15pt;margin-top:-83.65pt;width:23pt;height:12.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" filled="f" stroked="f" strokeweight=".25pt">
              <v:textbox inset="1pt,1pt,1pt,1pt">
                <w:txbxContent>
                  <w:p w14:paraId="1FCFA222" w14:textId="77777777" w:rsidR="00020089" w:rsidRPr="00943153" w:rsidRDefault="00020089">
                    <w:pPr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 w:rsidRPr="00943153">
                      <w:rPr>
                        <w:sz w:val="16"/>
                        <w:szCs w:val="16"/>
                      </w:rPr>
                      <w:t>Изм</w:t>
                    </w:r>
                    <w:proofErr w:type="spellEnd"/>
                    <w:r w:rsidRPr="0094315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020089">
      <w:rPr>
        <w:noProof/>
        <w:lang w:val="ru-RU"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2E2C838A" wp14:editId="7CBF092A">
              <wp:simplePos x="0" y="0"/>
              <wp:positionH relativeFrom="column">
                <wp:posOffset>-207010</wp:posOffset>
              </wp:positionH>
              <wp:positionV relativeFrom="paragraph">
                <wp:posOffset>-168910</wp:posOffset>
              </wp:positionV>
              <wp:extent cx="2522220" cy="635"/>
              <wp:effectExtent l="0" t="0" r="0" b="0"/>
              <wp:wrapNone/>
              <wp:docPr id="9" name="Line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222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128191" id="Line 181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3pt,-13.3pt" to="182.3pt,-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" strokeweight="1pt"/>
          </w:pict>
        </mc:Fallback>
      </mc:AlternateContent>
    </w:r>
    <w:r w:rsidR="00020089">
      <w:rPr>
        <w:noProof/>
        <w:lang w:val="ru-RU"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47CF8DC3" wp14:editId="007E5546">
              <wp:simplePos x="0" y="0"/>
              <wp:positionH relativeFrom="column">
                <wp:posOffset>-207010</wp:posOffset>
              </wp:positionH>
              <wp:positionV relativeFrom="paragraph">
                <wp:posOffset>-360045</wp:posOffset>
              </wp:positionV>
              <wp:extent cx="2522220" cy="635"/>
              <wp:effectExtent l="0" t="0" r="0" b="0"/>
              <wp:wrapNone/>
              <wp:docPr id="8" name="Line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222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04FBE" id="Line 180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3pt,-28.35pt" to="182.3pt,-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" strokeweight="1pt"/>
          </w:pict>
        </mc:Fallback>
      </mc:AlternateContent>
    </w:r>
    <w:r w:rsidR="00020089">
      <w:rPr>
        <w:noProof/>
        <w:lang w:val="ru-RU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099A1355" wp14:editId="76E4607E">
              <wp:simplePos x="0" y="0"/>
              <wp:positionH relativeFrom="column">
                <wp:posOffset>5029200</wp:posOffset>
              </wp:positionH>
              <wp:positionV relativeFrom="paragraph">
                <wp:posOffset>-909955</wp:posOffset>
              </wp:positionV>
              <wp:extent cx="1270" cy="353060"/>
              <wp:effectExtent l="0" t="0" r="0" b="0"/>
              <wp:wrapNone/>
              <wp:docPr id="7" name="Line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6C2C53" id="Line 179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-71.65pt" to="396.1pt,-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" strokeweight="2pt"/>
          </w:pict>
        </mc:Fallback>
      </mc:AlternateContent>
    </w:r>
    <w:r w:rsidR="00020089">
      <w:rPr>
        <w:noProof/>
        <w:lang w:val="ru-RU"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3256CB75" wp14:editId="46C8052B">
              <wp:simplePos x="0" y="0"/>
              <wp:positionH relativeFrom="column">
                <wp:posOffset>2311400</wp:posOffset>
              </wp:positionH>
              <wp:positionV relativeFrom="paragraph">
                <wp:posOffset>-1435100</wp:posOffset>
              </wp:positionV>
              <wp:extent cx="635" cy="1424305"/>
              <wp:effectExtent l="0" t="0" r="0" b="0"/>
              <wp:wrapNone/>
              <wp:docPr id="6" name="Line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8BC0A" id="Line 178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pt,-113pt" to="182.0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" strokeweight="2pt"/>
          </w:pict>
        </mc:Fallback>
      </mc:AlternateContent>
    </w:r>
    <w:r w:rsidR="00020089">
      <w:rPr>
        <w:noProof/>
        <w:lang w:val="ru-RU"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027B2F45" wp14:editId="4AD12C14">
              <wp:simplePos x="0" y="0"/>
              <wp:positionH relativeFrom="column">
                <wp:posOffset>1950085</wp:posOffset>
              </wp:positionH>
              <wp:positionV relativeFrom="paragraph">
                <wp:posOffset>-1440815</wp:posOffset>
              </wp:positionV>
              <wp:extent cx="635" cy="1424940"/>
              <wp:effectExtent l="0" t="0" r="0" b="0"/>
              <wp:wrapNone/>
              <wp:docPr id="5" name="Line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036A87" id="Line 177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55pt,-113.45pt" to="153.6pt,-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" strokeweight="2pt"/>
          </w:pict>
        </mc:Fallback>
      </mc:AlternateContent>
    </w:r>
    <w:r w:rsidR="00020089">
      <w:rPr>
        <w:noProof/>
        <w:lang w:val="ru-RU"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5594D614" wp14:editId="49E5B3CD">
              <wp:simplePos x="0" y="0"/>
              <wp:positionH relativeFrom="column">
                <wp:posOffset>1407160</wp:posOffset>
              </wp:positionH>
              <wp:positionV relativeFrom="paragraph">
                <wp:posOffset>-1437005</wp:posOffset>
              </wp:positionV>
              <wp:extent cx="635" cy="1424940"/>
              <wp:effectExtent l="0" t="0" r="0" b="0"/>
              <wp:wrapNone/>
              <wp:docPr id="4" name="Line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BDEFE6" id="Line 176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8pt,-113.15pt" to="110.85pt,-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" strokeweight="2pt"/>
          </w:pict>
        </mc:Fallback>
      </mc:AlternateContent>
    </w:r>
    <w:r w:rsidR="00020089">
      <w:rPr>
        <w:noProof/>
        <w:lang w:val="ru-RU"/>
      </w:rPr>
      <mc:AlternateContent>
        <mc:Choice Requires="wps">
          <w:drawing>
            <wp:anchor distT="0" distB="0" distL="114300" distR="114300" simplePos="0" relativeHeight="251638272" behindDoc="0" locked="0" layoutInCell="1" allowOverlap="1" wp14:anchorId="0C2FA6F4" wp14:editId="1B248C33">
              <wp:simplePos x="0" y="0"/>
              <wp:positionH relativeFrom="column">
                <wp:posOffset>502920</wp:posOffset>
              </wp:positionH>
              <wp:positionV relativeFrom="paragraph">
                <wp:posOffset>-1446530</wp:posOffset>
              </wp:positionV>
              <wp:extent cx="635" cy="1434465"/>
              <wp:effectExtent l="0" t="0" r="0" b="0"/>
              <wp:wrapNone/>
              <wp:docPr id="3" name="Line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446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32D3BA" id="Line 175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6pt,-113.9pt" to="39.65pt,-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" strokeweight="2pt"/>
          </w:pict>
        </mc:Fallback>
      </mc:AlternateContent>
    </w:r>
    <w:r w:rsidR="00020089">
      <w:rPr>
        <w:noProof/>
        <w:lang w:val="ru-RU"/>
      </w:rPr>
      <mc:AlternateContent>
        <mc:Choice Requires="wps">
          <w:drawing>
            <wp:anchor distT="0" distB="0" distL="114300" distR="114300" simplePos="0" relativeHeight="251637248" behindDoc="0" locked="0" layoutInCell="1" allowOverlap="1" wp14:anchorId="642344C9" wp14:editId="3812BF11">
              <wp:simplePos x="0" y="0"/>
              <wp:positionH relativeFrom="column">
                <wp:posOffset>-207010</wp:posOffset>
              </wp:positionH>
              <wp:positionV relativeFrom="paragraph">
                <wp:posOffset>-1451610</wp:posOffset>
              </wp:positionV>
              <wp:extent cx="6657975" cy="635"/>
              <wp:effectExtent l="0" t="0" r="0" b="0"/>
              <wp:wrapNone/>
              <wp:docPr id="2" name="Lin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F90192" id="Line 174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3pt,-114.3pt" to="507.95pt,-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" strokeweight="2pt"/>
          </w:pict>
        </mc:Fallback>
      </mc:AlternateContent>
    </w:r>
    <w:r w:rsidR="00020089">
      <w:rPr>
        <w:noProof/>
        <w:lang w:val="ru-RU"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4238C62B" wp14:editId="1717350B">
              <wp:simplePos x="0" y="0"/>
              <wp:positionH relativeFrom="column">
                <wp:posOffset>133350</wp:posOffset>
              </wp:positionH>
              <wp:positionV relativeFrom="paragraph">
                <wp:posOffset>-1442720</wp:posOffset>
              </wp:positionV>
              <wp:extent cx="635" cy="528955"/>
              <wp:effectExtent l="0" t="0" r="0" b="0"/>
              <wp:wrapNone/>
              <wp:docPr id="1" name="Lin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62EC59" id="Line 173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5pt,-113.6pt" to="10.55pt,-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58831" w14:textId="77777777" w:rsidR="00470102" w:rsidRDefault="00470102">
      <w:r>
        <w:separator/>
      </w:r>
    </w:p>
  </w:footnote>
  <w:footnote w:type="continuationSeparator" w:id="0">
    <w:p w14:paraId="152BF844" w14:textId="77777777" w:rsidR="00470102" w:rsidRDefault="00470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04695" w14:textId="77777777" w:rsidR="00020089" w:rsidRPr="00A647A9" w:rsidRDefault="00020089">
    <w:pPr>
      <w:pStyle w:val="a3"/>
      <w:rPr>
        <w:lang w:val="ru-RU"/>
      </w:rPr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34176" behindDoc="0" locked="0" layoutInCell="1" allowOverlap="1" wp14:anchorId="7A4C7243" wp14:editId="61C871D8">
              <wp:simplePos x="0" y="0"/>
              <wp:positionH relativeFrom="column">
                <wp:posOffset>-191135</wp:posOffset>
              </wp:positionH>
              <wp:positionV relativeFrom="paragraph">
                <wp:posOffset>178435</wp:posOffset>
              </wp:positionV>
              <wp:extent cx="6659880" cy="10332085"/>
              <wp:effectExtent l="0" t="0" r="0" b="0"/>
              <wp:wrapNone/>
              <wp:docPr id="47" name="Group 2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1134" y="295"/>
                        <a:chExt cx="10376" cy="15896"/>
                      </a:xfrm>
                    </wpg:grpSpPr>
                    <wps:wsp>
                      <wps:cNvPr id="48" name="Rectangle 2"/>
                      <wps:cNvSpPr>
                        <a:spLocks noChangeArrowheads="1"/>
                      </wps:cNvSpPr>
                      <wps:spPr bwMode="auto">
                        <a:xfrm>
                          <a:off x="1134" y="295"/>
                          <a:ext cx="10376" cy="1589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" name="Line 3"/>
                      <wps:cNvCnPr>
                        <a:cxnSpLocks noChangeShapeType="1"/>
                      </wps:cNvCnPr>
                      <wps:spPr bwMode="auto">
                        <a:xfrm>
                          <a:off x="1701" y="15356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Line 4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" name="Line 5"/>
                      <wps:cNvCnPr>
                        <a:cxnSpLocks noChangeShapeType="1"/>
                      </wps:cNvCnPr>
                      <wps:spPr bwMode="auto">
                        <a:xfrm>
                          <a:off x="2268" y="15356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" name="Line 6"/>
                      <wps:cNvCnPr>
                        <a:cxnSpLocks noChangeShapeType="1"/>
                      </wps:cNvCnPr>
                      <wps:spPr bwMode="auto">
                        <a:xfrm>
                          <a:off x="3686" y="15356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" name="Line 7"/>
                      <wps:cNvCnPr>
                        <a:cxnSpLocks noChangeShapeType="1"/>
                      </wps:cNvCnPr>
                      <wps:spPr bwMode="auto">
                        <a:xfrm>
                          <a:off x="4536" y="15364"/>
                          <a:ext cx="1" cy="81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8"/>
                      <wps:cNvCnPr>
                        <a:cxnSpLocks noChangeShapeType="1"/>
                      </wps:cNvCnPr>
                      <wps:spPr bwMode="auto">
                        <a:xfrm>
                          <a:off x="5103" y="15356"/>
                          <a:ext cx="1" cy="81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9"/>
                      <wps:cNvCnPr>
                        <a:cxnSpLocks noChangeShapeType="1"/>
                      </wps:cNvCnPr>
                      <wps:spPr bwMode="auto">
                        <a:xfrm>
                          <a:off x="10942" y="15356"/>
                          <a:ext cx="2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10"/>
                      <wps:cNvCnPr>
                        <a:cxnSpLocks noChangeShapeType="1"/>
                      </wps:cNvCnPr>
                      <wps:spPr bwMode="auto">
                        <a:xfrm>
                          <a:off x="1139" y="15629"/>
                          <a:ext cx="3954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11"/>
                      <wps:cNvCnPr>
                        <a:cxnSpLocks noChangeShapeType="1"/>
                      </wps:cNvCnPr>
                      <wps:spPr bwMode="auto">
                        <a:xfrm>
                          <a:off x="1139" y="15910"/>
                          <a:ext cx="395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12"/>
                      <wps:cNvCnPr>
                        <a:cxnSpLocks noChangeShapeType="1"/>
                      </wps:cNvCnPr>
                      <wps:spPr bwMode="auto">
                        <a:xfrm>
                          <a:off x="10949" y="15661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Rectangle 13"/>
                      <wps:cNvSpPr>
                        <a:spLocks noChangeArrowheads="1"/>
                      </wps:cNvSpPr>
                      <wps:spPr bwMode="auto">
                        <a:xfrm>
                          <a:off x="1162" y="15921"/>
                          <a:ext cx="519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5A9D2B" w14:textId="77777777" w:rsidR="00020089" w:rsidRPr="00943153" w:rsidRDefault="0002008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43153">
                              <w:rPr>
                                <w:sz w:val="16"/>
                                <w:szCs w:val="16"/>
                              </w:rPr>
                              <w:t>Изм</w:t>
                            </w:r>
                            <w:proofErr w:type="spellEnd"/>
                            <w:r w:rsidRPr="00943153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14"/>
                      <wps:cNvSpPr>
                        <a:spLocks noChangeArrowheads="1"/>
                      </wps:cNvSpPr>
                      <wps:spPr bwMode="auto">
                        <a:xfrm>
                          <a:off x="1725" y="15921"/>
                          <a:ext cx="519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310F18" w14:textId="77777777" w:rsidR="00020089" w:rsidRPr="00943153" w:rsidRDefault="0002008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3153">
                              <w:rPr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15"/>
                      <wps:cNvSpPr>
                        <a:spLocks noChangeArrowheads="1"/>
                      </wps:cNvSpPr>
                      <wps:spPr bwMode="auto">
                        <a:xfrm>
                          <a:off x="2310" y="15921"/>
                          <a:ext cx="1335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3E378B" w14:textId="77777777" w:rsidR="00020089" w:rsidRPr="00943153" w:rsidRDefault="0002008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3153">
                              <w:rPr>
                                <w:sz w:val="16"/>
                                <w:szCs w:val="16"/>
                              </w:rPr>
                              <w:t xml:space="preserve">№ </w:t>
                            </w:r>
                            <w:proofErr w:type="spellStart"/>
                            <w:r w:rsidRPr="00943153">
                              <w:rPr>
                                <w:sz w:val="16"/>
                                <w:szCs w:val="16"/>
                              </w:rPr>
                              <w:t>докум</w:t>
                            </w:r>
                            <w:proofErr w:type="spellEnd"/>
                            <w:r w:rsidRPr="00943153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Rectangle 16"/>
                      <wps:cNvSpPr>
                        <a:spLocks noChangeArrowheads="1"/>
                      </wps:cNvSpPr>
                      <wps:spPr bwMode="auto">
                        <a:xfrm>
                          <a:off x="3719" y="15921"/>
                          <a:ext cx="796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38225C" w14:textId="77777777" w:rsidR="00020089" w:rsidRPr="00943153" w:rsidRDefault="0002008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43153">
                              <w:rPr>
                                <w:sz w:val="16"/>
                                <w:szCs w:val="16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17"/>
                      <wps:cNvSpPr>
                        <a:spLocks noChangeArrowheads="1"/>
                      </wps:cNvSpPr>
                      <wps:spPr bwMode="auto">
                        <a:xfrm>
                          <a:off x="4560" y="15921"/>
                          <a:ext cx="519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A6D38D" w14:textId="77777777" w:rsidR="00020089" w:rsidRPr="00943153" w:rsidRDefault="0002008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3153">
                              <w:rPr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8"/>
                      <wps:cNvSpPr>
                        <a:spLocks noChangeArrowheads="1"/>
                      </wps:cNvSpPr>
                      <wps:spPr bwMode="auto">
                        <a:xfrm>
                          <a:off x="10965" y="15393"/>
                          <a:ext cx="519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37D148" w14:textId="77777777" w:rsidR="00020089" w:rsidRPr="00943153" w:rsidRDefault="0002008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3153">
                              <w:rPr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9"/>
                      <wps:cNvSpPr>
                        <a:spLocks noChangeArrowheads="1"/>
                      </wps:cNvSpPr>
                      <wps:spPr bwMode="auto">
                        <a:xfrm>
                          <a:off x="10965" y="15742"/>
                          <a:ext cx="519" cy="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7CE867" w14:textId="77777777" w:rsidR="00020089" w:rsidRPr="002C230D" w:rsidRDefault="00020089" w:rsidP="001C6733">
                            <w:pPr>
                              <w:rPr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20"/>
                      <wps:cNvSpPr>
                        <a:spLocks noChangeArrowheads="1"/>
                      </wps:cNvSpPr>
                      <wps:spPr bwMode="auto">
                        <a:xfrm>
                          <a:off x="5152" y="15572"/>
                          <a:ext cx="5746" cy="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371795" w14:textId="6F7ED4EB" w:rsidR="000F120D" w:rsidRDefault="000F120D" w:rsidP="000F120D">
                            <w:pPr>
                              <w:jc w:val="center"/>
                              <w:rPr>
                                <w:noProof/>
                                <w:lang w:val="ru-RU"/>
                              </w:rPr>
                            </w:pPr>
                            <w:r>
                              <w:rPr>
                                <w:noProof/>
                                <w:lang w:val="ru-RU"/>
                              </w:rPr>
                              <w:t xml:space="preserve">ДП </w:t>
                            </w:r>
                            <w:r w:rsidRPr="00B05A5F">
                              <w:rPr>
                                <w:noProof/>
                                <w:lang w:val="ru-RU"/>
                              </w:rPr>
                              <w:t>09</w:t>
                            </w:r>
                            <w:r>
                              <w:rPr>
                                <w:noProof/>
                                <w:lang w:val="ru-RU"/>
                              </w:rPr>
                              <w:t>.02.07 ИСП</w:t>
                            </w:r>
                            <w:r>
                              <w:rPr>
                                <w:noProof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noProof/>
                                <w:lang w:val="ru-RU"/>
                              </w:rPr>
                              <w:t>421/2к.23.2</w:t>
                            </w:r>
                            <w:r>
                              <w:rPr>
                                <w:noProof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noProof/>
                                <w:lang w:val="ru-RU"/>
                              </w:rPr>
                              <w:t xml:space="preserve"> ПЗ</w:t>
                            </w:r>
                          </w:p>
                          <w:p w14:paraId="4E906CA5" w14:textId="77777777" w:rsidR="000F120D" w:rsidRPr="008B6A74" w:rsidRDefault="000F120D" w:rsidP="000F120D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306CC245" w14:textId="77777777" w:rsidR="00020089" w:rsidRDefault="00020089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4C7243" id="Group 224" o:spid="_x0000_s1026" style="position:absolute;left:0;text-align:left;margin-left:-15.05pt;margin-top:14.05pt;width:524.4pt;height:813.55pt;z-index:251634176" coordorigin="1134,295" coordsize="10376,15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">
              <v:rect id="Rectangle 2" o:spid="_x0000_s1027" style="position:absolute;left:1134;top:295;width:10376;height:15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" filled="f" strokeweight="2pt"/>
              <v:line id="Line 3" o:spid="_x0000_s1028" style="position:absolute;visibility:visible;mso-wrap-style:square" from="1701,15356" to="1702,16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4" o:spid="_x0000_s1029" style="position:absolute;visibility:visible;mso-wrap-style:square" from="1139,15349" to="11498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5" o:spid="_x0000_s1030" style="position:absolute;visibility:visible;mso-wrap-style:square" from="2268,15356" to="2269,16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line id="Line 6" o:spid="_x0000_s1031" style="position:absolute;visibility:visible;mso-wrap-style:square" from="3686,15356" to="3687,16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7" o:spid="_x0000_s1032" style="position:absolute;visibility:visible;mso-wrap-style:square" from="4536,15364" to="4537,16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8" o:spid="_x0000_s1033" style="position:absolute;visibility:visible;mso-wrap-style:square" from="5103,15356" to="5104,16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9" o:spid="_x0000_s1034" style="position:absolute;visibility:visible;mso-wrap-style:square" from="10942,15356" to="10944,16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10" o:spid="_x0000_s1035" style="position:absolute;visibility:visible;mso-wrap-style:square" from="1139,15629" to="5093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<v:line id="Line 11" o:spid="_x0000_s1036" style="position:absolute;visibility:visible;mso-wrap-style:square" from="1139,15910" to="5093,15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12" o:spid="_x0000_s1037" style="position:absolute;visibility:visible;mso-wrap-style:square" from="10949,15661" to="11505,15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rect id="Rectangle 13" o:spid="_x0000_s1038" style="position:absolute;left:1162;top:15921;width:51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705A9D2B" w14:textId="77777777" w:rsidR="00020089" w:rsidRPr="00943153" w:rsidRDefault="0002008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43153">
                        <w:rPr>
                          <w:sz w:val="16"/>
                          <w:szCs w:val="16"/>
                        </w:rPr>
                        <w:t>Изм</w:t>
                      </w:r>
                      <w:proofErr w:type="spellEnd"/>
                      <w:r w:rsidRPr="00943153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725;top:15921;width:51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<v:textbox inset="1pt,1pt,1pt,1pt">
                  <w:txbxContent>
                    <w:p w14:paraId="10310F18" w14:textId="77777777" w:rsidR="00020089" w:rsidRPr="00943153" w:rsidRDefault="0002008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43153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310;top:15921;width:1335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7D3E378B" w14:textId="77777777" w:rsidR="00020089" w:rsidRPr="00943153" w:rsidRDefault="0002008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43153">
                        <w:rPr>
                          <w:sz w:val="16"/>
                          <w:szCs w:val="16"/>
                        </w:rPr>
                        <w:t xml:space="preserve">№ </w:t>
                      </w:r>
                      <w:proofErr w:type="spellStart"/>
                      <w:r w:rsidRPr="00943153">
                        <w:rPr>
                          <w:sz w:val="16"/>
                          <w:szCs w:val="16"/>
                        </w:rPr>
                        <w:t>докум</w:t>
                      </w:r>
                      <w:proofErr w:type="spellEnd"/>
                      <w:r w:rsidRPr="00943153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3719;top:15921;width:79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4B38225C" w14:textId="77777777" w:rsidR="00020089" w:rsidRPr="00943153" w:rsidRDefault="0002008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43153">
                        <w:rPr>
                          <w:sz w:val="16"/>
                          <w:szCs w:val="16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4560;top:15921;width:51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47A6D38D" w14:textId="77777777" w:rsidR="00020089" w:rsidRPr="00943153" w:rsidRDefault="0002008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43153"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0965;top:15393;width:519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D37D148" w14:textId="77777777" w:rsidR="00020089" w:rsidRPr="00943153" w:rsidRDefault="0002008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43153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0965;top:15742;width:519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4B7CE867" w14:textId="77777777" w:rsidR="00020089" w:rsidRPr="002C230D" w:rsidRDefault="00020089" w:rsidP="001C6733">
                      <w:pPr>
                        <w:rPr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5152;top:15572;width:5746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1A371795" w14:textId="6F7ED4EB" w:rsidR="000F120D" w:rsidRDefault="000F120D" w:rsidP="000F120D">
                      <w:pPr>
                        <w:jc w:val="center"/>
                        <w:rPr>
                          <w:noProof/>
                          <w:lang w:val="ru-RU"/>
                        </w:rPr>
                      </w:pPr>
                      <w:r>
                        <w:rPr>
                          <w:noProof/>
                          <w:lang w:val="ru-RU"/>
                        </w:rPr>
                        <w:t xml:space="preserve">ДП </w:t>
                      </w:r>
                      <w:r w:rsidRPr="00B05A5F">
                        <w:rPr>
                          <w:noProof/>
                          <w:lang w:val="ru-RU"/>
                        </w:rPr>
                        <w:t>09</w:t>
                      </w:r>
                      <w:r>
                        <w:rPr>
                          <w:noProof/>
                          <w:lang w:val="ru-RU"/>
                        </w:rPr>
                        <w:t>.02.07 ИСП</w:t>
                      </w:r>
                      <w:r>
                        <w:rPr>
                          <w:noProof/>
                          <w:szCs w:val="28"/>
                        </w:rPr>
                        <w:t xml:space="preserve"> – </w:t>
                      </w:r>
                      <w:r>
                        <w:rPr>
                          <w:noProof/>
                          <w:lang w:val="ru-RU"/>
                        </w:rPr>
                        <w:t>421/2к.23.2</w:t>
                      </w:r>
                      <w:r>
                        <w:rPr>
                          <w:noProof/>
                          <w:lang w:val="ru-RU"/>
                        </w:rPr>
                        <w:t>5</w:t>
                      </w:r>
                      <w:r>
                        <w:rPr>
                          <w:noProof/>
                          <w:lang w:val="ru-RU"/>
                        </w:rPr>
                        <w:t xml:space="preserve"> ПЗ</w:t>
                      </w:r>
                    </w:p>
                    <w:p w14:paraId="4E906CA5" w14:textId="77777777" w:rsidR="000F120D" w:rsidRPr="008B6A74" w:rsidRDefault="000F120D" w:rsidP="000F120D">
                      <w:pPr>
                        <w:rPr>
                          <w:lang w:val="ru-RU"/>
                        </w:rPr>
                      </w:pPr>
                    </w:p>
                    <w:p w14:paraId="306CC245" w14:textId="77777777" w:rsidR="00020089" w:rsidRDefault="00020089">
                      <w:pPr>
                        <w:jc w:val="center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756D2" w14:textId="77777777" w:rsidR="00020089" w:rsidRDefault="00020089">
    <w:pPr>
      <w:pStyle w:val="a3"/>
    </w:pPr>
    <w:r>
      <w:rPr>
        <w:noProof/>
        <w:sz w:val="20"/>
        <w:lang w:val="ru-RU"/>
      </w:rPr>
      <mc:AlternateContent>
        <mc:Choice Requires="wps">
          <w:drawing>
            <wp:anchor distT="0" distB="0" distL="114300" distR="114300" simplePos="0" relativeHeight="251635200" behindDoc="0" locked="0" layoutInCell="1" allowOverlap="1" wp14:anchorId="61C44EE6" wp14:editId="4313A8D1">
              <wp:simplePos x="0" y="0"/>
              <wp:positionH relativeFrom="column">
                <wp:posOffset>-210185</wp:posOffset>
              </wp:positionH>
              <wp:positionV relativeFrom="paragraph">
                <wp:posOffset>212725</wp:posOffset>
              </wp:positionV>
              <wp:extent cx="6666865" cy="10274935"/>
              <wp:effectExtent l="0" t="0" r="0" b="0"/>
              <wp:wrapNone/>
              <wp:docPr id="46" name="Rectangle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6865" cy="1027493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8AC77C" id="Rectangle 172" o:spid="_x0000_s1026" style="position:absolute;margin-left:-16.55pt;margin-top:16.75pt;width:524.95pt;height:809.0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67W8QIAADo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6F2D"/>
    <w:multiLevelType w:val="hybridMultilevel"/>
    <w:tmpl w:val="35D8FFBC"/>
    <w:lvl w:ilvl="0" w:tplc="DFDE9097">
      <w:start w:val="1"/>
      <w:numFmt w:val="bullet"/>
      <w:lvlText w:val="–"/>
      <w:lvlJc w:val="left"/>
      <w:pPr>
        <w:ind w:left="1571" w:hanging="360"/>
      </w:pPr>
      <w:rPr>
        <w:rFonts w:ascii="aakar" w:hAnsi="aakar" w:cs="aakar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74F24FC"/>
    <w:multiLevelType w:val="hybridMultilevel"/>
    <w:tmpl w:val="476C66E6"/>
    <w:lvl w:ilvl="0" w:tplc="994A4CC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7D7745D"/>
    <w:multiLevelType w:val="hybridMultilevel"/>
    <w:tmpl w:val="E2B84DEC"/>
    <w:lvl w:ilvl="0" w:tplc="85A0B8C4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7DF143F"/>
    <w:multiLevelType w:val="hybridMultilevel"/>
    <w:tmpl w:val="CB32BC4E"/>
    <w:lvl w:ilvl="0" w:tplc="DFDE9097">
      <w:start w:val="1"/>
      <w:numFmt w:val="bullet"/>
      <w:lvlText w:val="–"/>
      <w:lvlJc w:val="left"/>
      <w:pPr>
        <w:ind w:left="720" w:hanging="360"/>
      </w:pPr>
      <w:rPr>
        <w:rFonts w:ascii="aakar" w:hAnsi="aakar" w:cs="aaka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278B9"/>
    <w:multiLevelType w:val="hybridMultilevel"/>
    <w:tmpl w:val="4E8E0F72"/>
    <w:lvl w:ilvl="0" w:tplc="04190011">
      <w:start w:val="1"/>
      <w:numFmt w:val="decimal"/>
      <w:lvlText w:val="%1)"/>
      <w:lvlJc w:val="left"/>
      <w:pPr>
        <w:ind w:left="1931" w:hanging="360"/>
      </w:pPr>
    </w:lvl>
    <w:lvl w:ilvl="1" w:tplc="04190019">
      <w:start w:val="1"/>
      <w:numFmt w:val="lowerLetter"/>
      <w:lvlText w:val="%2."/>
      <w:lvlJc w:val="left"/>
      <w:pPr>
        <w:ind w:left="2651" w:hanging="360"/>
      </w:pPr>
    </w:lvl>
    <w:lvl w:ilvl="2" w:tplc="0419001B">
      <w:start w:val="1"/>
      <w:numFmt w:val="lowerRoman"/>
      <w:lvlText w:val="%3."/>
      <w:lvlJc w:val="right"/>
      <w:pPr>
        <w:ind w:left="3371" w:hanging="180"/>
      </w:pPr>
    </w:lvl>
    <w:lvl w:ilvl="3" w:tplc="0419000F">
      <w:start w:val="1"/>
      <w:numFmt w:val="decimal"/>
      <w:lvlText w:val="%4."/>
      <w:lvlJc w:val="left"/>
      <w:pPr>
        <w:ind w:left="4091" w:hanging="360"/>
      </w:pPr>
    </w:lvl>
    <w:lvl w:ilvl="4" w:tplc="04190019">
      <w:start w:val="1"/>
      <w:numFmt w:val="lowerLetter"/>
      <w:lvlText w:val="%5."/>
      <w:lvlJc w:val="left"/>
      <w:pPr>
        <w:ind w:left="4811" w:hanging="360"/>
      </w:pPr>
    </w:lvl>
    <w:lvl w:ilvl="5" w:tplc="0419001B">
      <w:start w:val="1"/>
      <w:numFmt w:val="lowerRoman"/>
      <w:lvlText w:val="%6."/>
      <w:lvlJc w:val="right"/>
      <w:pPr>
        <w:ind w:left="5531" w:hanging="180"/>
      </w:pPr>
    </w:lvl>
    <w:lvl w:ilvl="6" w:tplc="0419000F">
      <w:start w:val="1"/>
      <w:numFmt w:val="decimal"/>
      <w:lvlText w:val="%7."/>
      <w:lvlJc w:val="left"/>
      <w:pPr>
        <w:ind w:left="6251" w:hanging="360"/>
      </w:pPr>
    </w:lvl>
    <w:lvl w:ilvl="7" w:tplc="04190019">
      <w:start w:val="1"/>
      <w:numFmt w:val="lowerLetter"/>
      <w:lvlText w:val="%8."/>
      <w:lvlJc w:val="left"/>
      <w:pPr>
        <w:ind w:left="6971" w:hanging="360"/>
      </w:pPr>
    </w:lvl>
    <w:lvl w:ilvl="8" w:tplc="0419001B">
      <w:start w:val="1"/>
      <w:numFmt w:val="lowerRoman"/>
      <w:lvlText w:val="%9."/>
      <w:lvlJc w:val="right"/>
      <w:pPr>
        <w:ind w:left="7691" w:hanging="180"/>
      </w:pPr>
    </w:lvl>
  </w:abstractNum>
  <w:abstractNum w:abstractNumId="5" w15:restartNumberingAfterBreak="0">
    <w:nsid w:val="11DA7C2F"/>
    <w:multiLevelType w:val="hybridMultilevel"/>
    <w:tmpl w:val="E0A60542"/>
    <w:lvl w:ilvl="0" w:tplc="04190011">
      <w:start w:val="1"/>
      <w:numFmt w:val="decimal"/>
      <w:lvlText w:val="%1)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6" w15:restartNumberingAfterBreak="0">
    <w:nsid w:val="14D30B31"/>
    <w:multiLevelType w:val="hybridMultilevel"/>
    <w:tmpl w:val="19A40340"/>
    <w:lvl w:ilvl="0" w:tplc="85A0B8C4">
      <w:start w:val="1"/>
      <w:numFmt w:val="bullet"/>
      <w:lvlText w:val="‒"/>
      <w:lvlJc w:val="left"/>
      <w:pPr>
        <w:ind w:left="157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7" w15:restartNumberingAfterBreak="0">
    <w:nsid w:val="15D66A4C"/>
    <w:multiLevelType w:val="hybridMultilevel"/>
    <w:tmpl w:val="0CAC89F8"/>
    <w:lvl w:ilvl="0" w:tplc="91FAD20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89F3289"/>
    <w:multiLevelType w:val="hybridMultilevel"/>
    <w:tmpl w:val="55B6987A"/>
    <w:lvl w:ilvl="0" w:tplc="BCF0EC8C">
      <w:start w:val="1"/>
      <w:numFmt w:val="decimal"/>
      <w:lvlText w:val="%1."/>
      <w:lvlJc w:val="left"/>
      <w:pPr>
        <w:ind w:left="157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BA94E51"/>
    <w:multiLevelType w:val="multilevel"/>
    <w:tmpl w:val="3BA0C3D2"/>
    <w:lvl w:ilvl="0">
      <w:start w:val="1"/>
      <w:numFmt w:val="bullet"/>
      <w:suff w:val="space"/>
      <w:lvlText w:val="‒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F978A6"/>
    <w:multiLevelType w:val="hybridMultilevel"/>
    <w:tmpl w:val="166EDD4A"/>
    <w:lvl w:ilvl="0" w:tplc="DFDE9097">
      <w:start w:val="1"/>
      <w:numFmt w:val="bullet"/>
      <w:lvlText w:val="–"/>
      <w:lvlJc w:val="left"/>
      <w:pPr>
        <w:ind w:left="1855" w:hanging="360"/>
      </w:pPr>
      <w:rPr>
        <w:rFonts w:ascii="aakar" w:hAnsi="aakar" w:cs="aakar" w:hint="default"/>
      </w:rPr>
    </w:lvl>
    <w:lvl w:ilvl="1" w:tplc="04190003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1" w15:restartNumberingAfterBreak="0">
    <w:nsid w:val="323310EC"/>
    <w:multiLevelType w:val="hybridMultilevel"/>
    <w:tmpl w:val="CD98DE22"/>
    <w:lvl w:ilvl="0" w:tplc="9FDA1C6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5721C18"/>
    <w:multiLevelType w:val="hybridMultilevel"/>
    <w:tmpl w:val="A4DCF47C"/>
    <w:lvl w:ilvl="0" w:tplc="85A0B8C4">
      <w:start w:val="1"/>
      <w:numFmt w:val="bullet"/>
      <w:lvlText w:val="‒"/>
      <w:lvlJc w:val="left"/>
      <w:pPr>
        <w:ind w:left="1855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3" w15:restartNumberingAfterBreak="0">
    <w:nsid w:val="373F32A9"/>
    <w:multiLevelType w:val="multilevel"/>
    <w:tmpl w:val="7280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7A2CF1"/>
    <w:multiLevelType w:val="hybridMultilevel"/>
    <w:tmpl w:val="1EF26DF4"/>
    <w:lvl w:ilvl="0" w:tplc="66182144">
      <w:numFmt w:val="bullet"/>
      <w:lvlText w:val="-"/>
      <w:lvlJc w:val="left"/>
      <w:pPr>
        <w:tabs>
          <w:tab w:val="num" w:pos="1497"/>
        </w:tabs>
        <w:ind w:left="1497" w:hanging="570"/>
      </w:pPr>
      <w:rPr>
        <w:rFonts w:ascii="Times New Roman" w:eastAsia="Times New Roman" w:hAnsi="Times New Roman" w:cs="Times New Roman" w:hint="default"/>
      </w:rPr>
    </w:lvl>
    <w:lvl w:ilvl="1" w:tplc="B9F09E5E">
      <w:numFmt w:val="decimal"/>
      <w:pStyle w:val="-1"/>
      <w:lvlText w:val="%2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42D93FB0"/>
    <w:multiLevelType w:val="hybridMultilevel"/>
    <w:tmpl w:val="21F05B1E"/>
    <w:lvl w:ilvl="0" w:tplc="85A0B8C4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2058BA"/>
    <w:multiLevelType w:val="hybridMultilevel"/>
    <w:tmpl w:val="C99AAC44"/>
    <w:lvl w:ilvl="0" w:tplc="1AC8BCD0">
      <w:start w:val="1"/>
      <w:numFmt w:val="decimal"/>
      <w:suff w:val="space"/>
      <w:lvlText w:val="%1"/>
      <w:lvlJc w:val="left"/>
      <w:pPr>
        <w:ind w:left="5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900" w:hanging="360"/>
      </w:pPr>
    </w:lvl>
    <w:lvl w:ilvl="2" w:tplc="0419001B" w:tentative="1">
      <w:start w:val="1"/>
      <w:numFmt w:val="lowerRoman"/>
      <w:lvlText w:val="%3."/>
      <w:lvlJc w:val="right"/>
      <w:pPr>
        <w:ind w:left="6620" w:hanging="180"/>
      </w:pPr>
    </w:lvl>
    <w:lvl w:ilvl="3" w:tplc="0419000F" w:tentative="1">
      <w:start w:val="1"/>
      <w:numFmt w:val="decimal"/>
      <w:lvlText w:val="%4."/>
      <w:lvlJc w:val="left"/>
      <w:pPr>
        <w:ind w:left="7340" w:hanging="360"/>
      </w:pPr>
    </w:lvl>
    <w:lvl w:ilvl="4" w:tplc="04190019" w:tentative="1">
      <w:start w:val="1"/>
      <w:numFmt w:val="lowerLetter"/>
      <w:lvlText w:val="%5."/>
      <w:lvlJc w:val="left"/>
      <w:pPr>
        <w:ind w:left="8060" w:hanging="360"/>
      </w:pPr>
    </w:lvl>
    <w:lvl w:ilvl="5" w:tplc="0419001B" w:tentative="1">
      <w:start w:val="1"/>
      <w:numFmt w:val="lowerRoman"/>
      <w:lvlText w:val="%6."/>
      <w:lvlJc w:val="right"/>
      <w:pPr>
        <w:ind w:left="8780" w:hanging="180"/>
      </w:pPr>
    </w:lvl>
    <w:lvl w:ilvl="6" w:tplc="0419000F" w:tentative="1">
      <w:start w:val="1"/>
      <w:numFmt w:val="decimal"/>
      <w:lvlText w:val="%7."/>
      <w:lvlJc w:val="left"/>
      <w:pPr>
        <w:ind w:left="9500" w:hanging="360"/>
      </w:pPr>
    </w:lvl>
    <w:lvl w:ilvl="7" w:tplc="04190019" w:tentative="1">
      <w:start w:val="1"/>
      <w:numFmt w:val="lowerLetter"/>
      <w:lvlText w:val="%8."/>
      <w:lvlJc w:val="left"/>
      <w:pPr>
        <w:ind w:left="10220" w:hanging="360"/>
      </w:pPr>
    </w:lvl>
    <w:lvl w:ilvl="8" w:tplc="0419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17" w15:restartNumberingAfterBreak="0">
    <w:nsid w:val="52107B4E"/>
    <w:multiLevelType w:val="hybridMultilevel"/>
    <w:tmpl w:val="CACCB310"/>
    <w:lvl w:ilvl="0" w:tplc="85A0B8C4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F40B3C"/>
    <w:multiLevelType w:val="hybridMultilevel"/>
    <w:tmpl w:val="7572091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E326D46"/>
    <w:multiLevelType w:val="hybridMultilevel"/>
    <w:tmpl w:val="2E4EC514"/>
    <w:lvl w:ilvl="0" w:tplc="85A0B8C4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E42637C"/>
    <w:multiLevelType w:val="hybridMultilevel"/>
    <w:tmpl w:val="D4CAC436"/>
    <w:lvl w:ilvl="0" w:tplc="DFDE9097">
      <w:start w:val="1"/>
      <w:numFmt w:val="bullet"/>
      <w:lvlText w:val="–"/>
      <w:lvlJc w:val="left"/>
      <w:pPr>
        <w:ind w:left="1931" w:hanging="360"/>
      </w:pPr>
      <w:rPr>
        <w:rFonts w:ascii="aakar" w:hAnsi="aakar" w:cs="aakar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1" w15:restartNumberingAfterBreak="0">
    <w:nsid w:val="5F300589"/>
    <w:multiLevelType w:val="hybridMultilevel"/>
    <w:tmpl w:val="7ADCBA6C"/>
    <w:lvl w:ilvl="0" w:tplc="85A0B8C4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E7043E"/>
    <w:multiLevelType w:val="multilevel"/>
    <w:tmpl w:val="EFBA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0809E1"/>
    <w:multiLevelType w:val="multilevel"/>
    <w:tmpl w:val="9E722AD4"/>
    <w:lvl w:ilvl="0">
      <w:start w:val="1"/>
      <w:numFmt w:val="decimal"/>
      <w:pStyle w:val="7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4" w15:restartNumberingAfterBreak="0">
    <w:nsid w:val="729F0F3A"/>
    <w:multiLevelType w:val="hybridMultilevel"/>
    <w:tmpl w:val="B950CB7E"/>
    <w:lvl w:ilvl="0" w:tplc="8304C33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8F76857"/>
    <w:multiLevelType w:val="hybridMultilevel"/>
    <w:tmpl w:val="D6562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C56BD0"/>
    <w:multiLevelType w:val="hybridMultilevel"/>
    <w:tmpl w:val="D6562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AF4BA3"/>
    <w:multiLevelType w:val="hybridMultilevel"/>
    <w:tmpl w:val="D58635BA"/>
    <w:lvl w:ilvl="0" w:tplc="85A0B8C4">
      <w:start w:val="1"/>
      <w:numFmt w:val="bullet"/>
      <w:lvlText w:val="‒"/>
      <w:lvlJc w:val="left"/>
      <w:pPr>
        <w:ind w:left="1003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 w16cid:durableId="389689387">
    <w:abstractNumId w:val="14"/>
  </w:num>
  <w:num w:numId="2" w16cid:durableId="1736515242">
    <w:abstractNumId w:val="23"/>
  </w:num>
  <w:num w:numId="3" w16cid:durableId="1925532267">
    <w:abstractNumId w:val="0"/>
  </w:num>
  <w:num w:numId="4" w16cid:durableId="1930919337">
    <w:abstractNumId w:val="20"/>
  </w:num>
  <w:num w:numId="5" w16cid:durableId="771364813">
    <w:abstractNumId w:val="5"/>
  </w:num>
  <w:num w:numId="6" w16cid:durableId="245918997">
    <w:abstractNumId w:val="2"/>
  </w:num>
  <w:num w:numId="7" w16cid:durableId="406266295">
    <w:abstractNumId w:val="27"/>
  </w:num>
  <w:num w:numId="8" w16cid:durableId="515852437">
    <w:abstractNumId w:val="19"/>
  </w:num>
  <w:num w:numId="9" w16cid:durableId="2019962056">
    <w:abstractNumId w:val="27"/>
  </w:num>
  <w:num w:numId="10" w16cid:durableId="777143129">
    <w:abstractNumId w:val="10"/>
  </w:num>
  <w:num w:numId="11" w16cid:durableId="672800981">
    <w:abstractNumId w:val="16"/>
  </w:num>
  <w:num w:numId="12" w16cid:durableId="1623422014">
    <w:abstractNumId w:val="18"/>
  </w:num>
  <w:num w:numId="13" w16cid:durableId="1617979374">
    <w:abstractNumId w:val="8"/>
  </w:num>
  <w:num w:numId="14" w16cid:durableId="587885528">
    <w:abstractNumId w:val="24"/>
  </w:num>
  <w:num w:numId="15" w16cid:durableId="1354653763">
    <w:abstractNumId w:val="6"/>
  </w:num>
  <w:num w:numId="16" w16cid:durableId="773132984">
    <w:abstractNumId w:val="12"/>
  </w:num>
  <w:num w:numId="17" w16cid:durableId="582952237">
    <w:abstractNumId w:val="17"/>
  </w:num>
  <w:num w:numId="18" w16cid:durableId="1392190194">
    <w:abstractNumId w:val="15"/>
  </w:num>
  <w:num w:numId="19" w16cid:durableId="1148588767">
    <w:abstractNumId w:val="26"/>
  </w:num>
  <w:num w:numId="20" w16cid:durableId="1476265323">
    <w:abstractNumId w:val="25"/>
  </w:num>
  <w:num w:numId="21" w16cid:durableId="1506165872">
    <w:abstractNumId w:val="21"/>
  </w:num>
  <w:num w:numId="22" w16cid:durableId="2122798323">
    <w:abstractNumId w:val="22"/>
  </w:num>
  <w:num w:numId="23" w16cid:durableId="1723557811">
    <w:abstractNumId w:val="3"/>
  </w:num>
  <w:num w:numId="24" w16cid:durableId="810902165">
    <w:abstractNumId w:val="19"/>
  </w:num>
  <w:num w:numId="25" w16cid:durableId="840850206">
    <w:abstractNumId w:val="17"/>
  </w:num>
  <w:num w:numId="26" w16cid:durableId="5553595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69559392">
    <w:abstractNumId w:val="21"/>
  </w:num>
  <w:num w:numId="28" w16cid:durableId="516700802">
    <w:abstractNumId w:val="4"/>
  </w:num>
  <w:num w:numId="29" w16cid:durableId="1051881491">
    <w:abstractNumId w:val="1"/>
  </w:num>
  <w:num w:numId="30" w16cid:durableId="805204397">
    <w:abstractNumId w:val="11"/>
  </w:num>
  <w:num w:numId="31" w16cid:durableId="951977433">
    <w:abstractNumId w:val="7"/>
  </w:num>
  <w:num w:numId="32" w16cid:durableId="261959521">
    <w:abstractNumId w:val="13"/>
  </w:num>
  <w:num w:numId="33" w16cid:durableId="1077941897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1" w:dllVersion="512" w:checkStyle="1"/>
  <w:activeWritingStyle w:appName="MSWord" w:lang="ru-MD" w:vendorID="1" w:dllVersion="512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rawingGridHorizontalSpacing w:val="284"/>
  <w:drawingGridVerticalSpacing w:val="284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4CC"/>
    <w:rsid w:val="000000DE"/>
    <w:rsid w:val="000008D8"/>
    <w:rsid w:val="00000C45"/>
    <w:rsid w:val="0000148E"/>
    <w:rsid w:val="000022C4"/>
    <w:rsid w:val="00002492"/>
    <w:rsid w:val="00004335"/>
    <w:rsid w:val="0000437C"/>
    <w:rsid w:val="0000496F"/>
    <w:rsid w:val="00006B0A"/>
    <w:rsid w:val="00007755"/>
    <w:rsid w:val="00007BA9"/>
    <w:rsid w:val="00007EED"/>
    <w:rsid w:val="00011047"/>
    <w:rsid w:val="000114BF"/>
    <w:rsid w:val="00011E54"/>
    <w:rsid w:val="000129D9"/>
    <w:rsid w:val="00013164"/>
    <w:rsid w:val="00013175"/>
    <w:rsid w:val="00013386"/>
    <w:rsid w:val="000133F1"/>
    <w:rsid w:val="0001446D"/>
    <w:rsid w:val="00015C87"/>
    <w:rsid w:val="00017D8B"/>
    <w:rsid w:val="00020089"/>
    <w:rsid w:val="000200DB"/>
    <w:rsid w:val="000206F9"/>
    <w:rsid w:val="00021ABA"/>
    <w:rsid w:val="000226BC"/>
    <w:rsid w:val="00022CFC"/>
    <w:rsid w:val="00022F64"/>
    <w:rsid w:val="00023CCD"/>
    <w:rsid w:val="00023F2A"/>
    <w:rsid w:val="0002411D"/>
    <w:rsid w:val="000245B7"/>
    <w:rsid w:val="000251C4"/>
    <w:rsid w:val="00025AA9"/>
    <w:rsid w:val="0002618C"/>
    <w:rsid w:val="0002730B"/>
    <w:rsid w:val="00027D12"/>
    <w:rsid w:val="00027FA2"/>
    <w:rsid w:val="000317C3"/>
    <w:rsid w:val="00031E3C"/>
    <w:rsid w:val="00032D0E"/>
    <w:rsid w:val="00034056"/>
    <w:rsid w:val="000343A0"/>
    <w:rsid w:val="000344EB"/>
    <w:rsid w:val="000345D1"/>
    <w:rsid w:val="00034BD4"/>
    <w:rsid w:val="000359A7"/>
    <w:rsid w:val="00035DCC"/>
    <w:rsid w:val="00035E01"/>
    <w:rsid w:val="000364C0"/>
    <w:rsid w:val="00037258"/>
    <w:rsid w:val="0004039E"/>
    <w:rsid w:val="00042373"/>
    <w:rsid w:val="000424F7"/>
    <w:rsid w:val="00042FF3"/>
    <w:rsid w:val="000444AB"/>
    <w:rsid w:val="0004580F"/>
    <w:rsid w:val="00046016"/>
    <w:rsid w:val="00046202"/>
    <w:rsid w:val="00046A2F"/>
    <w:rsid w:val="00047E8A"/>
    <w:rsid w:val="000503BA"/>
    <w:rsid w:val="000510F0"/>
    <w:rsid w:val="00051B21"/>
    <w:rsid w:val="00053148"/>
    <w:rsid w:val="000533DB"/>
    <w:rsid w:val="0005374A"/>
    <w:rsid w:val="000540AB"/>
    <w:rsid w:val="000540DA"/>
    <w:rsid w:val="0005460B"/>
    <w:rsid w:val="00054DC7"/>
    <w:rsid w:val="00055130"/>
    <w:rsid w:val="000556A1"/>
    <w:rsid w:val="00056CFE"/>
    <w:rsid w:val="00057913"/>
    <w:rsid w:val="00057C2A"/>
    <w:rsid w:val="000602CA"/>
    <w:rsid w:val="000607EE"/>
    <w:rsid w:val="00060C70"/>
    <w:rsid w:val="0006245B"/>
    <w:rsid w:val="0006261F"/>
    <w:rsid w:val="00062656"/>
    <w:rsid w:val="00063C10"/>
    <w:rsid w:val="000648DC"/>
    <w:rsid w:val="00065103"/>
    <w:rsid w:val="00066545"/>
    <w:rsid w:val="00066622"/>
    <w:rsid w:val="00067BD8"/>
    <w:rsid w:val="00067D08"/>
    <w:rsid w:val="0007040C"/>
    <w:rsid w:val="00070E61"/>
    <w:rsid w:val="000728AC"/>
    <w:rsid w:val="00072C32"/>
    <w:rsid w:val="00073FCE"/>
    <w:rsid w:val="00074388"/>
    <w:rsid w:val="00074D20"/>
    <w:rsid w:val="000756D3"/>
    <w:rsid w:val="00075E8D"/>
    <w:rsid w:val="000766E2"/>
    <w:rsid w:val="000800D8"/>
    <w:rsid w:val="00080244"/>
    <w:rsid w:val="0008031F"/>
    <w:rsid w:val="00080714"/>
    <w:rsid w:val="00080AAE"/>
    <w:rsid w:val="00082BC4"/>
    <w:rsid w:val="00082ED0"/>
    <w:rsid w:val="00082FC0"/>
    <w:rsid w:val="000836B9"/>
    <w:rsid w:val="000841EB"/>
    <w:rsid w:val="00085537"/>
    <w:rsid w:val="00085934"/>
    <w:rsid w:val="00086D2F"/>
    <w:rsid w:val="00087634"/>
    <w:rsid w:val="00090771"/>
    <w:rsid w:val="00090ECC"/>
    <w:rsid w:val="00091065"/>
    <w:rsid w:val="000917E3"/>
    <w:rsid w:val="00091E81"/>
    <w:rsid w:val="00092486"/>
    <w:rsid w:val="00092DEC"/>
    <w:rsid w:val="00093E86"/>
    <w:rsid w:val="00094054"/>
    <w:rsid w:val="00095937"/>
    <w:rsid w:val="0009692D"/>
    <w:rsid w:val="00096956"/>
    <w:rsid w:val="00096DBC"/>
    <w:rsid w:val="000972A7"/>
    <w:rsid w:val="000977B2"/>
    <w:rsid w:val="00097863"/>
    <w:rsid w:val="00097E9E"/>
    <w:rsid w:val="000A0A85"/>
    <w:rsid w:val="000A0DD3"/>
    <w:rsid w:val="000A0DF6"/>
    <w:rsid w:val="000A1679"/>
    <w:rsid w:val="000A1A64"/>
    <w:rsid w:val="000A1D3F"/>
    <w:rsid w:val="000A20FD"/>
    <w:rsid w:val="000A27B1"/>
    <w:rsid w:val="000A5620"/>
    <w:rsid w:val="000A6008"/>
    <w:rsid w:val="000A6112"/>
    <w:rsid w:val="000A6EFF"/>
    <w:rsid w:val="000A7D25"/>
    <w:rsid w:val="000B0928"/>
    <w:rsid w:val="000B114E"/>
    <w:rsid w:val="000B1461"/>
    <w:rsid w:val="000B1AFD"/>
    <w:rsid w:val="000B2261"/>
    <w:rsid w:val="000B469E"/>
    <w:rsid w:val="000B4757"/>
    <w:rsid w:val="000B4BD8"/>
    <w:rsid w:val="000B4D29"/>
    <w:rsid w:val="000B4E9C"/>
    <w:rsid w:val="000B55D7"/>
    <w:rsid w:val="000B6B18"/>
    <w:rsid w:val="000B6D6C"/>
    <w:rsid w:val="000B6EA3"/>
    <w:rsid w:val="000B723B"/>
    <w:rsid w:val="000B79C0"/>
    <w:rsid w:val="000C15FF"/>
    <w:rsid w:val="000C2B92"/>
    <w:rsid w:val="000C3835"/>
    <w:rsid w:val="000C418F"/>
    <w:rsid w:val="000C4669"/>
    <w:rsid w:val="000C4D7F"/>
    <w:rsid w:val="000C5DEE"/>
    <w:rsid w:val="000C64D7"/>
    <w:rsid w:val="000C6617"/>
    <w:rsid w:val="000C75D8"/>
    <w:rsid w:val="000D08FC"/>
    <w:rsid w:val="000D0DC8"/>
    <w:rsid w:val="000D1AD3"/>
    <w:rsid w:val="000D22BF"/>
    <w:rsid w:val="000D2824"/>
    <w:rsid w:val="000D4FA6"/>
    <w:rsid w:val="000D5C6A"/>
    <w:rsid w:val="000D6B41"/>
    <w:rsid w:val="000D7D7D"/>
    <w:rsid w:val="000E07D0"/>
    <w:rsid w:val="000E1CEA"/>
    <w:rsid w:val="000E46EA"/>
    <w:rsid w:val="000E4EB6"/>
    <w:rsid w:val="000E51BE"/>
    <w:rsid w:val="000E5290"/>
    <w:rsid w:val="000E55DD"/>
    <w:rsid w:val="000E5D07"/>
    <w:rsid w:val="000E62A3"/>
    <w:rsid w:val="000E6795"/>
    <w:rsid w:val="000E6BDE"/>
    <w:rsid w:val="000E6E5A"/>
    <w:rsid w:val="000F06B5"/>
    <w:rsid w:val="000F0FB6"/>
    <w:rsid w:val="000F120D"/>
    <w:rsid w:val="000F14F6"/>
    <w:rsid w:val="000F1DEB"/>
    <w:rsid w:val="000F21A3"/>
    <w:rsid w:val="000F43DB"/>
    <w:rsid w:val="000F4DDD"/>
    <w:rsid w:val="000F5DEA"/>
    <w:rsid w:val="000F655A"/>
    <w:rsid w:val="000F7A15"/>
    <w:rsid w:val="000F7FC6"/>
    <w:rsid w:val="001008E0"/>
    <w:rsid w:val="00101114"/>
    <w:rsid w:val="001011C4"/>
    <w:rsid w:val="001015BD"/>
    <w:rsid w:val="001023B8"/>
    <w:rsid w:val="00102F6B"/>
    <w:rsid w:val="00104346"/>
    <w:rsid w:val="00104D17"/>
    <w:rsid w:val="00104DFD"/>
    <w:rsid w:val="00107799"/>
    <w:rsid w:val="00111782"/>
    <w:rsid w:val="00111DE0"/>
    <w:rsid w:val="00115685"/>
    <w:rsid w:val="00115BEA"/>
    <w:rsid w:val="00115DE2"/>
    <w:rsid w:val="00117CB9"/>
    <w:rsid w:val="001204CE"/>
    <w:rsid w:val="00120955"/>
    <w:rsid w:val="00120C46"/>
    <w:rsid w:val="00122824"/>
    <w:rsid w:val="00123078"/>
    <w:rsid w:val="00123CCB"/>
    <w:rsid w:val="00124EC0"/>
    <w:rsid w:val="0012507A"/>
    <w:rsid w:val="00125E19"/>
    <w:rsid w:val="001266AB"/>
    <w:rsid w:val="00126C41"/>
    <w:rsid w:val="00126C5B"/>
    <w:rsid w:val="0012716A"/>
    <w:rsid w:val="00127614"/>
    <w:rsid w:val="00127634"/>
    <w:rsid w:val="00127EED"/>
    <w:rsid w:val="001300BC"/>
    <w:rsid w:val="00131163"/>
    <w:rsid w:val="00131F47"/>
    <w:rsid w:val="0013370C"/>
    <w:rsid w:val="00133A18"/>
    <w:rsid w:val="001359AE"/>
    <w:rsid w:val="001363EF"/>
    <w:rsid w:val="00136B1C"/>
    <w:rsid w:val="00136F78"/>
    <w:rsid w:val="00137887"/>
    <w:rsid w:val="00141B8A"/>
    <w:rsid w:val="00141D6D"/>
    <w:rsid w:val="00142C4A"/>
    <w:rsid w:val="00142D37"/>
    <w:rsid w:val="00143403"/>
    <w:rsid w:val="0014385E"/>
    <w:rsid w:val="00144857"/>
    <w:rsid w:val="00145CD4"/>
    <w:rsid w:val="00146029"/>
    <w:rsid w:val="00146033"/>
    <w:rsid w:val="001465C1"/>
    <w:rsid w:val="00146FFB"/>
    <w:rsid w:val="00147FB1"/>
    <w:rsid w:val="00151090"/>
    <w:rsid w:val="0015130B"/>
    <w:rsid w:val="00151597"/>
    <w:rsid w:val="00152322"/>
    <w:rsid w:val="00152D3E"/>
    <w:rsid w:val="001536D1"/>
    <w:rsid w:val="001541A0"/>
    <w:rsid w:val="001544C4"/>
    <w:rsid w:val="00154A10"/>
    <w:rsid w:val="00156414"/>
    <w:rsid w:val="0015673B"/>
    <w:rsid w:val="001568EE"/>
    <w:rsid w:val="00156D90"/>
    <w:rsid w:val="00160108"/>
    <w:rsid w:val="00160F34"/>
    <w:rsid w:val="001611B5"/>
    <w:rsid w:val="00161258"/>
    <w:rsid w:val="001615BF"/>
    <w:rsid w:val="001625C8"/>
    <w:rsid w:val="00163069"/>
    <w:rsid w:val="00163421"/>
    <w:rsid w:val="00164C47"/>
    <w:rsid w:val="00164DF8"/>
    <w:rsid w:val="00165683"/>
    <w:rsid w:val="00165BB0"/>
    <w:rsid w:val="00166CE3"/>
    <w:rsid w:val="00166FEF"/>
    <w:rsid w:val="001670CC"/>
    <w:rsid w:val="0016721B"/>
    <w:rsid w:val="00167333"/>
    <w:rsid w:val="00167CFE"/>
    <w:rsid w:val="001713B4"/>
    <w:rsid w:val="00172093"/>
    <w:rsid w:val="00173167"/>
    <w:rsid w:val="00173292"/>
    <w:rsid w:val="00174473"/>
    <w:rsid w:val="00176590"/>
    <w:rsid w:val="001766B3"/>
    <w:rsid w:val="0017691E"/>
    <w:rsid w:val="00176C9B"/>
    <w:rsid w:val="001771D2"/>
    <w:rsid w:val="00177EFA"/>
    <w:rsid w:val="001810E4"/>
    <w:rsid w:val="001815C3"/>
    <w:rsid w:val="0018163C"/>
    <w:rsid w:val="00181755"/>
    <w:rsid w:val="00182107"/>
    <w:rsid w:val="00182C55"/>
    <w:rsid w:val="0018336C"/>
    <w:rsid w:val="001847FC"/>
    <w:rsid w:val="0018627B"/>
    <w:rsid w:val="00187151"/>
    <w:rsid w:val="00187AF5"/>
    <w:rsid w:val="00192519"/>
    <w:rsid w:val="00192732"/>
    <w:rsid w:val="00192735"/>
    <w:rsid w:val="00193112"/>
    <w:rsid w:val="0019331D"/>
    <w:rsid w:val="001937CF"/>
    <w:rsid w:val="00194917"/>
    <w:rsid w:val="00196E8D"/>
    <w:rsid w:val="00196FB3"/>
    <w:rsid w:val="001976DE"/>
    <w:rsid w:val="001A0350"/>
    <w:rsid w:val="001A0779"/>
    <w:rsid w:val="001A0F28"/>
    <w:rsid w:val="001A11FF"/>
    <w:rsid w:val="001A12F0"/>
    <w:rsid w:val="001A2C16"/>
    <w:rsid w:val="001A3EF7"/>
    <w:rsid w:val="001A413E"/>
    <w:rsid w:val="001A46A9"/>
    <w:rsid w:val="001A5073"/>
    <w:rsid w:val="001A5402"/>
    <w:rsid w:val="001A6F15"/>
    <w:rsid w:val="001A7335"/>
    <w:rsid w:val="001A7ABE"/>
    <w:rsid w:val="001A7BBE"/>
    <w:rsid w:val="001A7E90"/>
    <w:rsid w:val="001B0634"/>
    <w:rsid w:val="001B0820"/>
    <w:rsid w:val="001B0A86"/>
    <w:rsid w:val="001B1C6C"/>
    <w:rsid w:val="001B1E0A"/>
    <w:rsid w:val="001B232A"/>
    <w:rsid w:val="001B3E3D"/>
    <w:rsid w:val="001B48F5"/>
    <w:rsid w:val="001B5885"/>
    <w:rsid w:val="001B58BE"/>
    <w:rsid w:val="001B6D3A"/>
    <w:rsid w:val="001B73DD"/>
    <w:rsid w:val="001B74B0"/>
    <w:rsid w:val="001C03EE"/>
    <w:rsid w:val="001C2777"/>
    <w:rsid w:val="001C35C9"/>
    <w:rsid w:val="001C4126"/>
    <w:rsid w:val="001C42DD"/>
    <w:rsid w:val="001C4437"/>
    <w:rsid w:val="001C4AFD"/>
    <w:rsid w:val="001C4D9C"/>
    <w:rsid w:val="001C4F23"/>
    <w:rsid w:val="001C51A6"/>
    <w:rsid w:val="001C521F"/>
    <w:rsid w:val="001C56F5"/>
    <w:rsid w:val="001C5913"/>
    <w:rsid w:val="001C5F03"/>
    <w:rsid w:val="001C5F9F"/>
    <w:rsid w:val="001C6639"/>
    <w:rsid w:val="001C6733"/>
    <w:rsid w:val="001C6870"/>
    <w:rsid w:val="001C6917"/>
    <w:rsid w:val="001C6B81"/>
    <w:rsid w:val="001C6FD7"/>
    <w:rsid w:val="001C7906"/>
    <w:rsid w:val="001D0FD0"/>
    <w:rsid w:val="001D1065"/>
    <w:rsid w:val="001D112D"/>
    <w:rsid w:val="001D157A"/>
    <w:rsid w:val="001D2470"/>
    <w:rsid w:val="001D2CA9"/>
    <w:rsid w:val="001D38EF"/>
    <w:rsid w:val="001D3E6E"/>
    <w:rsid w:val="001D47BA"/>
    <w:rsid w:val="001D4F54"/>
    <w:rsid w:val="001D56CD"/>
    <w:rsid w:val="001D5934"/>
    <w:rsid w:val="001D6155"/>
    <w:rsid w:val="001D72AD"/>
    <w:rsid w:val="001D742A"/>
    <w:rsid w:val="001D78F3"/>
    <w:rsid w:val="001D7A80"/>
    <w:rsid w:val="001E0294"/>
    <w:rsid w:val="001E14F0"/>
    <w:rsid w:val="001E202F"/>
    <w:rsid w:val="001E26A4"/>
    <w:rsid w:val="001E3AFA"/>
    <w:rsid w:val="001E511C"/>
    <w:rsid w:val="001E5E3B"/>
    <w:rsid w:val="001E6021"/>
    <w:rsid w:val="001E78A8"/>
    <w:rsid w:val="001F061C"/>
    <w:rsid w:val="001F062D"/>
    <w:rsid w:val="001F070B"/>
    <w:rsid w:val="001F0AA9"/>
    <w:rsid w:val="001F0CDF"/>
    <w:rsid w:val="001F0E14"/>
    <w:rsid w:val="001F1077"/>
    <w:rsid w:val="001F1F6A"/>
    <w:rsid w:val="001F2BC7"/>
    <w:rsid w:val="001F301F"/>
    <w:rsid w:val="001F31E6"/>
    <w:rsid w:val="001F38E5"/>
    <w:rsid w:val="001F391A"/>
    <w:rsid w:val="001F433A"/>
    <w:rsid w:val="001F4CDF"/>
    <w:rsid w:val="001F4D94"/>
    <w:rsid w:val="001F4E46"/>
    <w:rsid w:val="001F4E4A"/>
    <w:rsid w:val="001F4F3C"/>
    <w:rsid w:val="001F4F7A"/>
    <w:rsid w:val="001F5612"/>
    <w:rsid w:val="001F6EF3"/>
    <w:rsid w:val="001F740C"/>
    <w:rsid w:val="001F7834"/>
    <w:rsid w:val="001F7B9A"/>
    <w:rsid w:val="001F7F3D"/>
    <w:rsid w:val="002019C8"/>
    <w:rsid w:val="0020213E"/>
    <w:rsid w:val="00206C4C"/>
    <w:rsid w:val="00206CE6"/>
    <w:rsid w:val="002079C5"/>
    <w:rsid w:val="00207A4A"/>
    <w:rsid w:val="00207D7A"/>
    <w:rsid w:val="0021085A"/>
    <w:rsid w:val="0021268C"/>
    <w:rsid w:val="00212C82"/>
    <w:rsid w:val="002131F7"/>
    <w:rsid w:val="00213CB4"/>
    <w:rsid w:val="00215017"/>
    <w:rsid w:val="002177D4"/>
    <w:rsid w:val="00217E1C"/>
    <w:rsid w:val="0022000D"/>
    <w:rsid w:val="00220694"/>
    <w:rsid w:val="00220879"/>
    <w:rsid w:val="00220BB2"/>
    <w:rsid w:val="002215E2"/>
    <w:rsid w:val="002222F0"/>
    <w:rsid w:val="00222B52"/>
    <w:rsid w:val="002234D0"/>
    <w:rsid w:val="00223E29"/>
    <w:rsid w:val="00224560"/>
    <w:rsid w:val="002249A3"/>
    <w:rsid w:val="002252A7"/>
    <w:rsid w:val="0022631E"/>
    <w:rsid w:val="00226D65"/>
    <w:rsid w:val="00227AD1"/>
    <w:rsid w:val="00230046"/>
    <w:rsid w:val="0023021B"/>
    <w:rsid w:val="00230B0B"/>
    <w:rsid w:val="0023153E"/>
    <w:rsid w:val="00232044"/>
    <w:rsid w:val="00232F25"/>
    <w:rsid w:val="002330B0"/>
    <w:rsid w:val="00233878"/>
    <w:rsid w:val="00234468"/>
    <w:rsid w:val="0023446F"/>
    <w:rsid w:val="00234B91"/>
    <w:rsid w:val="0023558B"/>
    <w:rsid w:val="00235A74"/>
    <w:rsid w:val="0023633E"/>
    <w:rsid w:val="0023677A"/>
    <w:rsid w:val="00237815"/>
    <w:rsid w:val="00237D7D"/>
    <w:rsid w:val="00241AF1"/>
    <w:rsid w:val="0024207A"/>
    <w:rsid w:val="002426FE"/>
    <w:rsid w:val="00242B80"/>
    <w:rsid w:val="00242E16"/>
    <w:rsid w:val="00242EB8"/>
    <w:rsid w:val="00243A25"/>
    <w:rsid w:val="00243BDF"/>
    <w:rsid w:val="0024402C"/>
    <w:rsid w:val="002447F5"/>
    <w:rsid w:val="00244A8A"/>
    <w:rsid w:val="0024508A"/>
    <w:rsid w:val="00245487"/>
    <w:rsid w:val="002461BB"/>
    <w:rsid w:val="00247CAC"/>
    <w:rsid w:val="00247E84"/>
    <w:rsid w:val="00247F08"/>
    <w:rsid w:val="002505C7"/>
    <w:rsid w:val="00250AF4"/>
    <w:rsid w:val="00251D32"/>
    <w:rsid w:val="00252E9C"/>
    <w:rsid w:val="00252F4F"/>
    <w:rsid w:val="00254E9C"/>
    <w:rsid w:val="00261FD0"/>
    <w:rsid w:val="0026438B"/>
    <w:rsid w:val="00264D8B"/>
    <w:rsid w:val="00265E36"/>
    <w:rsid w:val="00267271"/>
    <w:rsid w:val="00267B22"/>
    <w:rsid w:val="00267C85"/>
    <w:rsid w:val="00270290"/>
    <w:rsid w:val="002703A7"/>
    <w:rsid w:val="0027102A"/>
    <w:rsid w:val="00271D51"/>
    <w:rsid w:val="00272CF9"/>
    <w:rsid w:val="00272CFB"/>
    <w:rsid w:val="002739B4"/>
    <w:rsid w:val="00274A38"/>
    <w:rsid w:val="002763CF"/>
    <w:rsid w:val="00276D74"/>
    <w:rsid w:val="00277531"/>
    <w:rsid w:val="002778CA"/>
    <w:rsid w:val="00277977"/>
    <w:rsid w:val="00277D4A"/>
    <w:rsid w:val="00280689"/>
    <w:rsid w:val="00280D93"/>
    <w:rsid w:val="00281804"/>
    <w:rsid w:val="00281A5C"/>
    <w:rsid w:val="002820B1"/>
    <w:rsid w:val="002833F8"/>
    <w:rsid w:val="00283E30"/>
    <w:rsid w:val="00286CD0"/>
    <w:rsid w:val="00286FF6"/>
    <w:rsid w:val="002872AC"/>
    <w:rsid w:val="00290CCF"/>
    <w:rsid w:val="0029190F"/>
    <w:rsid w:val="00292C0F"/>
    <w:rsid w:val="0029343B"/>
    <w:rsid w:val="0029355D"/>
    <w:rsid w:val="00293588"/>
    <w:rsid w:val="0029367A"/>
    <w:rsid w:val="00293C33"/>
    <w:rsid w:val="00293C97"/>
    <w:rsid w:val="002950BE"/>
    <w:rsid w:val="00295BF2"/>
    <w:rsid w:val="00295DC2"/>
    <w:rsid w:val="002971BF"/>
    <w:rsid w:val="0029750A"/>
    <w:rsid w:val="00297619"/>
    <w:rsid w:val="00297703"/>
    <w:rsid w:val="0029797C"/>
    <w:rsid w:val="002A0618"/>
    <w:rsid w:val="002A17DD"/>
    <w:rsid w:val="002A2017"/>
    <w:rsid w:val="002A22A2"/>
    <w:rsid w:val="002A2460"/>
    <w:rsid w:val="002A2684"/>
    <w:rsid w:val="002A2B8D"/>
    <w:rsid w:val="002A2D36"/>
    <w:rsid w:val="002A3B70"/>
    <w:rsid w:val="002A3FE0"/>
    <w:rsid w:val="002A4485"/>
    <w:rsid w:val="002A4519"/>
    <w:rsid w:val="002A5BD2"/>
    <w:rsid w:val="002A6490"/>
    <w:rsid w:val="002B31BB"/>
    <w:rsid w:val="002B3889"/>
    <w:rsid w:val="002B45A5"/>
    <w:rsid w:val="002B4C5A"/>
    <w:rsid w:val="002B4F9D"/>
    <w:rsid w:val="002B5BAF"/>
    <w:rsid w:val="002B5C7A"/>
    <w:rsid w:val="002B701E"/>
    <w:rsid w:val="002B750F"/>
    <w:rsid w:val="002C0CED"/>
    <w:rsid w:val="002C219D"/>
    <w:rsid w:val="002C230D"/>
    <w:rsid w:val="002C4638"/>
    <w:rsid w:val="002C4819"/>
    <w:rsid w:val="002C491F"/>
    <w:rsid w:val="002C495D"/>
    <w:rsid w:val="002C52EC"/>
    <w:rsid w:val="002C5741"/>
    <w:rsid w:val="002C7FDD"/>
    <w:rsid w:val="002D0C6A"/>
    <w:rsid w:val="002D2255"/>
    <w:rsid w:val="002D278E"/>
    <w:rsid w:val="002D28D2"/>
    <w:rsid w:val="002D2D96"/>
    <w:rsid w:val="002D419F"/>
    <w:rsid w:val="002D49F6"/>
    <w:rsid w:val="002D4FC5"/>
    <w:rsid w:val="002D5EC6"/>
    <w:rsid w:val="002D5F05"/>
    <w:rsid w:val="002D638B"/>
    <w:rsid w:val="002D7585"/>
    <w:rsid w:val="002D7DB3"/>
    <w:rsid w:val="002E0688"/>
    <w:rsid w:val="002E0A39"/>
    <w:rsid w:val="002E0D29"/>
    <w:rsid w:val="002E1033"/>
    <w:rsid w:val="002E16D7"/>
    <w:rsid w:val="002E1AA4"/>
    <w:rsid w:val="002E2724"/>
    <w:rsid w:val="002E2A00"/>
    <w:rsid w:val="002E2CBA"/>
    <w:rsid w:val="002E3B31"/>
    <w:rsid w:val="002E5595"/>
    <w:rsid w:val="002E582D"/>
    <w:rsid w:val="002E6B56"/>
    <w:rsid w:val="002F03C1"/>
    <w:rsid w:val="002F090C"/>
    <w:rsid w:val="002F0B6A"/>
    <w:rsid w:val="002F0D58"/>
    <w:rsid w:val="002F0DFD"/>
    <w:rsid w:val="002F28C9"/>
    <w:rsid w:val="002F370D"/>
    <w:rsid w:val="002F4CB9"/>
    <w:rsid w:val="002F4ECC"/>
    <w:rsid w:val="002F60E6"/>
    <w:rsid w:val="002F618B"/>
    <w:rsid w:val="002F6BA6"/>
    <w:rsid w:val="002F6CA4"/>
    <w:rsid w:val="002F73C9"/>
    <w:rsid w:val="002F7E9B"/>
    <w:rsid w:val="00300229"/>
    <w:rsid w:val="003005F7"/>
    <w:rsid w:val="003008A2"/>
    <w:rsid w:val="00300F14"/>
    <w:rsid w:val="00301707"/>
    <w:rsid w:val="003035BE"/>
    <w:rsid w:val="00303708"/>
    <w:rsid w:val="0030371B"/>
    <w:rsid w:val="00303EA7"/>
    <w:rsid w:val="0030443E"/>
    <w:rsid w:val="003048EE"/>
    <w:rsid w:val="00304B2D"/>
    <w:rsid w:val="00305066"/>
    <w:rsid w:val="003051F7"/>
    <w:rsid w:val="00305502"/>
    <w:rsid w:val="0030557B"/>
    <w:rsid w:val="00306838"/>
    <w:rsid w:val="00306B9A"/>
    <w:rsid w:val="003070C9"/>
    <w:rsid w:val="0031115A"/>
    <w:rsid w:val="00311A5D"/>
    <w:rsid w:val="00311A87"/>
    <w:rsid w:val="0031204F"/>
    <w:rsid w:val="00313D01"/>
    <w:rsid w:val="00313F24"/>
    <w:rsid w:val="00314BBF"/>
    <w:rsid w:val="00315B0E"/>
    <w:rsid w:val="00316225"/>
    <w:rsid w:val="003178A3"/>
    <w:rsid w:val="00317ADC"/>
    <w:rsid w:val="00317C44"/>
    <w:rsid w:val="0032063C"/>
    <w:rsid w:val="00320C8F"/>
    <w:rsid w:val="00320E96"/>
    <w:rsid w:val="003212EF"/>
    <w:rsid w:val="00321520"/>
    <w:rsid w:val="003215EB"/>
    <w:rsid w:val="00321FB2"/>
    <w:rsid w:val="0032240B"/>
    <w:rsid w:val="0032255F"/>
    <w:rsid w:val="00322DEE"/>
    <w:rsid w:val="00323194"/>
    <w:rsid w:val="00323D56"/>
    <w:rsid w:val="00323F06"/>
    <w:rsid w:val="0032435C"/>
    <w:rsid w:val="00324DE6"/>
    <w:rsid w:val="003252EA"/>
    <w:rsid w:val="003254D6"/>
    <w:rsid w:val="00327DE8"/>
    <w:rsid w:val="0033163A"/>
    <w:rsid w:val="00331BC2"/>
    <w:rsid w:val="00331DE4"/>
    <w:rsid w:val="00331F65"/>
    <w:rsid w:val="00332669"/>
    <w:rsid w:val="00332B5F"/>
    <w:rsid w:val="00333CD2"/>
    <w:rsid w:val="00333FF0"/>
    <w:rsid w:val="003346BE"/>
    <w:rsid w:val="0033630F"/>
    <w:rsid w:val="003376C6"/>
    <w:rsid w:val="00337D3A"/>
    <w:rsid w:val="00337F83"/>
    <w:rsid w:val="0034076A"/>
    <w:rsid w:val="003419C9"/>
    <w:rsid w:val="003445D7"/>
    <w:rsid w:val="00344A74"/>
    <w:rsid w:val="003462B8"/>
    <w:rsid w:val="00346E74"/>
    <w:rsid w:val="00347326"/>
    <w:rsid w:val="00347F6F"/>
    <w:rsid w:val="0035007C"/>
    <w:rsid w:val="003500BF"/>
    <w:rsid w:val="003502AA"/>
    <w:rsid w:val="0035099F"/>
    <w:rsid w:val="00351285"/>
    <w:rsid w:val="00352039"/>
    <w:rsid w:val="00353293"/>
    <w:rsid w:val="003534A1"/>
    <w:rsid w:val="003534D5"/>
    <w:rsid w:val="00354C28"/>
    <w:rsid w:val="00354E24"/>
    <w:rsid w:val="0035523A"/>
    <w:rsid w:val="003554F3"/>
    <w:rsid w:val="003555C6"/>
    <w:rsid w:val="00355640"/>
    <w:rsid w:val="00355DB7"/>
    <w:rsid w:val="0035611A"/>
    <w:rsid w:val="00356AAE"/>
    <w:rsid w:val="00356C30"/>
    <w:rsid w:val="00356FF3"/>
    <w:rsid w:val="003578E6"/>
    <w:rsid w:val="00357951"/>
    <w:rsid w:val="00360811"/>
    <w:rsid w:val="00360C09"/>
    <w:rsid w:val="00360E3B"/>
    <w:rsid w:val="0036185F"/>
    <w:rsid w:val="00361E80"/>
    <w:rsid w:val="003620E1"/>
    <w:rsid w:val="00362497"/>
    <w:rsid w:val="00362609"/>
    <w:rsid w:val="00362B3D"/>
    <w:rsid w:val="00362C02"/>
    <w:rsid w:val="00362C04"/>
    <w:rsid w:val="0036363E"/>
    <w:rsid w:val="00364415"/>
    <w:rsid w:val="00364834"/>
    <w:rsid w:val="0036483B"/>
    <w:rsid w:val="00365765"/>
    <w:rsid w:val="003660B5"/>
    <w:rsid w:val="00366D42"/>
    <w:rsid w:val="00367008"/>
    <w:rsid w:val="003677D4"/>
    <w:rsid w:val="00370184"/>
    <w:rsid w:val="003715C7"/>
    <w:rsid w:val="0037257E"/>
    <w:rsid w:val="00372807"/>
    <w:rsid w:val="00372835"/>
    <w:rsid w:val="00372A30"/>
    <w:rsid w:val="00373304"/>
    <w:rsid w:val="00373A83"/>
    <w:rsid w:val="00373CF4"/>
    <w:rsid w:val="003748DB"/>
    <w:rsid w:val="003751B5"/>
    <w:rsid w:val="003752E4"/>
    <w:rsid w:val="00376260"/>
    <w:rsid w:val="00376D48"/>
    <w:rsid w:val="003772C6"/>
    <w:rsid w:val="00377D35"/>
    <w:rsid w:val="003800A2"/>
    <w:rsid w:val="0038057A"/>
    <w:rsid w:val="00380D20"/>
    <w:rsid w:val="00380F43"/>
    <w:rsid w:val="003828F6"/>
    <w:rsid w:val="00382CAA"/>
    <w:rsid w:val="00382FAC"/>
    <w:rsid w:val="0038301E"/>
    <w:rsid w:val="003836CA"/>
    <w:rsid w:val="00383789"/>
    <w:rsid w:val="003844B3"/>
    <w:rsid w:val="00387F2C"/>
    <w:rsid w:val="00392885"/>
    <w:rsid w:val="00392D87"/>
    <w:rsid w:val="00392FB5"/>
    <w:rsid w:val="00393B09"/>
    <w:rsid w:val="0039418D"/>
    <w:rsid w:val="00394232"/>
    <w:rsid w:val="0039430F"/>
    <w:rsid w:val="0039471A"/>
    <w:rsid w:val="00394D05"/>
    <w:rsid w:val="00395572"/>
    <w:rsid w:val="003960DC"/>
    <w:rsid w:val="003967B1"/>
    <w:rsid w:val="00396CAE"/>
    <w:rsid w:val="0039759F"/>
    <w:rsid w:val="00397EF1"/>
    <w:rsid w:val="003A10CE"/>
    <w:rsid w:val="003A11D4"/>
    <w:rsid w:val="003A18AC"/>
    <w:rsid w:val="003A1CEA"/>
    <w:rsid w:val="003A2500"/>
    <w:rsid w:val="003A3D1D"/>
    <w:rsid w:val="003A3EDE"/>
    <w:rsid w:val="003A4114"/>
    <w:rsid w:val="003A4E06"/>
    <w:rsid w:val="003A6351"/>
    <w:rsid w:val="003A73CE"/>
    <w:rsid w:val="003B0193"/>
    <w:rsid w:val="003B08AD"/>
    <w:rsid w:val="003B0D87"/>
    <w:rsid w:val="003B10A1"/>
    <w:rsid w:val="003B205F"/>
    <w:rsid w:val="003B2936"/>
    <w:rsid w:val="003B2993"/>
    <w:rsid w:val="003B4A41"/>
    <w:rsid w:val="003B5D84"/>
    <w:rsid w:val="003B621B"/>
    <w:rsid w:val="003B6C32"/>
    <w:rsid w:val="003B7013"/>
    <w:rsid w:val="003C03EE"/>
    <w:rsid w:val="003C0991"/>
    <w:rsid w:val="003C0E07"/>
    <w:rsid w:val="003C0E83"/>
    <w:rsid w:val="003C1D98"/>
    <w:rsid w:val="003C2DF4"/>
    <w:rsid w:val="003C360D"/>
    <w:rsid w:val="003C373F"/>
    <w:rsid w:val="003C586E"/>
    <w:rsid w:val="003C6157"/>
    <w:rsid w:val="003C637E"/>
    <w:rsid w:val="003C645F"/>
    <w:rsid w:val="003C6A03"/>
    <w:rsid w:val="003C6B09"/>
    <w:rsid w:val="003C71AE"/>
    <w:rsid w:val="003D0A2E"/>
    <w:rsid w:val="003D0C38"/>
    <w:rsid w:val="003D2DAF"/>
    <w:rsid w:val="003D3AC5"/>
    <w:rsid w:val="003D3B75"/>
    <w:rsid w:val="003D474C"/>
    <w:rsid w:val="003D48DD"/>
    <w:rsid w:val="003D67CC"/>
    <w:rsid w:val="003D7E70"/>
    <w:rsid w:val="003E05DF"/>
    <w:rsid w:val="003E1E03"/>
    <w:rsid w:val="003E23F9"/>
    <w:rsid w:val="003E250D"/>
    <w:rsid w:val="003E4443"/>
    <w:rsid w:val="003E44ED"/>
    <w:rsid w:val="003E67B8"/>
    <w:rsid w:val="003E6A1E"/>
    <w:rsid w:val="003E72D5"/>
    <w:rsid w:val="003F0884"/>
    <w:rsid w:val="003F301C"/>
    <w:rsid w:val="003F3420"/>
    <w:rsid w:val="003F392A"/>
    <w:rsid w:val="003F3DBA"/>
    <w:rsid w:val="003F4A3F"/>
    <w:rsid w:val="003F4F61"/>
    <w:rsid w:val="003F4F9E"/>
    <w:rsid w:val="003F6857"/>
    <w:rsid w:val="003F7960"/>
    <w:rsid w:val="003F79D4"/>
    <w:rsid w:val="00400181"/>
    <w:rsid w:val="00400EA2"/>
    <w:rsid w:val="0040198C"/>
    <w:rsid w:val="00401E44"/>
    <w:rsid w:val="00402899"/>
    <w:rsid w:val="00402CD7"/>
    <w:rsid w:val="004038A1"/>
    <w:rsid w:val="00404CF6"/>
    <w:rsid w:val="0040610D"/>
    <w:rsid w:val="00406780"/>
    <w:rsid w:val="004076E5"/>
    <w:rsid w:val="00407C07"/>
    <w:rsid w:val="00410370"/>
    <w:rsid w:val="00410792"/>
    <w:rsid w:val="004114CC"/>
    <w:rsid w:val="00411632"/>
    <w:rsid w:val="004118EA"/>
    <w:rsid w:val="00411A32"/>
    <w:rsid w:val="00412707"/>
    <w:rsid w:val="00412850"/>
    <w:rsid w:val="00413BA0"/>
    <w:rsid w:val="00413D00"/>
    <w:rsid w:val="00415AD4"/>
    <w:rsid w:val="00415CA2"/>
    <w:rsid w:val="00415E44"/>
    <w:rsid w:val="0041680B"/>
    <w:rsid w:val="0041708E"/>
    <w:rsid w:val="004207D9"/>
    <w:rsid w:val="00420DFF"/>
    <w:rsid w:val="00421768"/>
    <w:rsid w:val="00422155"/>
    <w:rsid w:val="00423F85"/>
    <w:rsid w:val="004254B6"/>
    <w:rsid w:val="00425A64"/>
    <w:rsid w:val="00426E32"/>
    <w:rsid w:val="00427D13"/>
    <w:rsid w:val="0043039F"/>
    <w:rsid w:val="00430BD8"/>
    <w:rsid w:val="004314E9"/>
    <w:rsid w:val="00432B73"/>
    <w:rsid w:val="00434B6F"/>
    <w:rsid w:val="00434EA6"/>
    <w:rsid w:val="00435070"/>
    <w:rsid w:val="00435863"/>
    <w:rsid w:val="00435AD1"/>
    <w:rsid w:val="00435C7B"/>
    <w:rsid w:val="00436409"/>
    <w:rsid w:val="0043645D"/>
    <w:rsid w:val="0043714C"/>
    <w:rsid w:val="00437929"/>
    <w:rsid w:val="00437C00"/>
    <w:rsid w:val="00440DAD"/>
    <w:rsid w:val="004427FA"/>
    <w:rsid w:val="00442E7B"/>
    <w:rsid w:val="00443A1C"/>
    <w:rsid w:val="00443FE0"/>
    <w:rsid w:val="00444933"/>
    <w:rsid w:val="00444A28"/>
    <w:rsid w:val="00444ADF"/>
    <w:rsid w:val="00445A54"/>
    <w:rsid w:val="00445D3B"/>
    <w:rsid w:val="00446218"/>
    <w:rsid w:val="0045004C"/>
    <w:rsid w:val="0045055B"/>
    <w:rsid w:val="00450732"/>
    <w:rsid w:val="0045078D"/>
    <w:rsid w:val="00450ADD"/>
    <w:rsid w:val="0045184B"/>
    <w:rsid w:val="00451B85"/>
    <w:rsid w:val="00451D44"/>
    <w:rsid w:val="00451DB8"/>
    <w:rsid w:val="00451DEC"/>
    <w:rsid w:val="004522AB"/>
    <w:rsid w:val="004534C1"/>
    <w:rsid w:val="004536F7"/>
    <w:rsid w:val="004540C7"/>
    <w:rsid w:val="004549B1"/>
    <w:rsid w:val="00454A01"/>
    <w:rsid w:val="00455475"/>
    <w:rsid w:val="004554BE"/>
    <w:rsid w:val="00455FBC"/>
    <w:rsid w:val="00456744"/>
    <w:rsid w:val="00456859"/>
    <w:rsid w:val="00456918"/>
    <w:rsid w:val="00456ABA"/>
    <w:rsid w:val="0045721D"/>
    <w:rsid w:val="00460396"/>
    <w:rsid w:val="0046045F"/>
    <w:rsid w:val="004613C4"/>
    <w:rsid w:val="00462215"/>
    <w:rsid w:val="00462477"/>
    <w:rsid w:val="0046295A"/>
    <w:rsid w:val="00462A35"/>
    <w:rsid w:val="00463F4F"/>
    <w:rsid w:val="004655E7"/>
    <w:rsid w:val="00465709"/>
    <w:rsid w:val="00465B15"/>
    <w:rsid w:val="00465F6B"/>
    <w:rsid w:val="00466C26"/>
    <w:rsid w:val="00467340"/>
    <w:rsid w:val="004700AB"/>
    <w:rsid w:val="00470102"/>
    <w:rsid w:val="004705A0"/>
    <w:rsid w:val="00470847"/>
    <w:rsid w:val="00470A83"/>
    <w:rsid w:val="00471D4C"/>
    <w:rsid w:val="00472AFB"/>
    <w:rsid w:val="00472E4F"/>
    <w:rsid w:val="00472F5E"/>
    <w:rsid w:val="00473BEF"/>
    <w:rsid w:val="00474855"/>
    <w:rsid w:val="004755FE"/>
    <w:rsid w:val="00475E48"/>
    <w:rsid w:val="00476965"/>
    <w:rsid w:val="00476C52"/>
    <w:rsid w:val="00476D40"/>
    <w:rsid w:val="0047721E"/>
    <w:rsid w:val="004802EA"/>
    <w:rsid w:val="0048046C"/>
    <w:rsid w:val="00480AB2"/>
    <w:rsid w:val="00481411"/>
    <w:rsid w:val="00481531"/>
    <w:rsid w:val="0048222D"/>
    <w:rsid w:val="00483773"/>
    <w:rsid w:val="00483C7E"/>
    <w:rsid w:val="004844C1"/>
    <w:rsid w:val="00484CB5"/>
    <w:rsid w:val="00484F98"/>
    <w:rsid w:val="00485313"/>
    <w:rsid w:val="004856F0"/>
    <w:rsid w:val="00486790"/>
    <w:rsid w:val="00486AB8"/>
    <w:rsid w:val="004906F7"/>
    <w:rsid w:val="0049155A"/>
    <w:rsid w:val="004915BF"/>
    <w:rsid w:val="00492BFF"/>
    <w:rsid w:val="00493745"/>
    <w:rsid w:val="00493890"/>
    <w:rsid w:val="004948A9"/>
    <w:rsid w:val="00494D20"/>
    <w:rsid w:val="0049571B"/>
    <w:rsid w:val="00495AC9"/>
    <w:rsid w:val="00496250"/>
    <w:rsid w:val="00496383"/>
    <w:rsid w:val="004967D5"/>
    <w:rsid w:val="00496F5C"/>
    <w:rsid w:val="004972C6"/>
    <w:rsid w:val="00497CB8"/>
    <w:rsid w:val="004A03EE"/>
    <w:rsid w:val="004A1037"/>
    <w:rsid w:val="004A13B9"/>
    <w:rsid w:val="004A2373"/>
    <w:rsid w:val="004A388A"/>
    <w:rsid w:val="004A41EF"/>
    <w:rsid w:val="004A47B5"/>
    <w:rsid w:val="004A4D07"/>
    <w:rsid w:val="004A4D69"/>
    <w:rsid w:val="004A5662"/>
    <w:rsid w:val="004A5976"/>
    <w:rsid w:val="004A5ABF"/>
    <w:rsid w:val="004A5CCC"/>
    <w:rsid w:val="004A5E68"/>
    <w:rsid w:val="004A604E"/>
    <w:rsid w:val="004A61E4"/>
    <w:rsid w:val="004A65BF"/>
    <w:rsid w:val="004A796C"/>
    <w:rsid w:val="004B0132"/>
    <w:rsid w:val="004B02A0"/>
    <w:rsid w:val="004B0E18"/>
    <w:rsid w:val="004B195C"/>
    <w:rsid w:val="004B32D0"/>
    <w:rsid w:val="004B36F1"/>
    <w:rsid w:val="004B3901"/>
    <w:rsid w:val="004B3978"/>
    <w:rsid w:val="004B3C31"/>
    <w:rsid w:val="004B4410"/>
    <w:rsid w:val="004B48A7"/>
    <w:rsid w:val="004B4C07"/>
    <w:rsid w:val="004B50C4"/>
    <w:rsid w:val="004B589E"/>
    <w:rsid w:val="004B6E29"/>
    <w:rsid w:val="004B6F12"/>
    <w:rsid w:val="004B7778"/>
    <w:rsid w:val="004B7E0E"/>
    <w:rsid w:val="004B7F91"/>
    <w:rsid w:val="004C0638"/>
    <w:rsid w:val="004C0832"/>
    <w:rsid w:val="004C3411"/>
    <w:rsid w:val="004C3457"/>
    <w:rsid w:val="004C36C1"/>
    <w:rsid w:val="004C3E40"/>
    <w:rsid w:val="004C443F"/>
    <w:rsid w:val="004C5A39"/>
    <w:rsid w:val="004C5CC6"/>
    <w:rsid w:val="004C5D78"/>
    <w:rsid w:val="004C633F"/>
    <w:rsid w:val="004C6572"/>
    <w:rsid w:val="004C6730"/>
    <w:rsid w:val="004C7642"/>
    <w:rsid w:val="004C778F"/>
    <w:rsid w:val="004D018E"/>
    <w:rsid w:val="004D09E4"/>
    <w:rsid w:val="004D0B3B"/>
    <w:rsid w:val="004D1A75"/>
    <w:rsid w:val="004D25CD"/>
    <w:rsid w:val="004D3948"/>
    <w:rsid w:val="004D53F0"/>
    <w:rsid w:val="004D5423"/>
    <w:rsid w:val="004D5985"/>
    <w:rsid w:val="004D59A9"/>
    <w:rsid w:val="004D77AA"/>
    <w:rsid w:val="004D7F3D"/>
    <w:rsid w:val="004E000C"/>
    <w:rsid w:val="004E0A46"/>
    <w:rsid w:val="004E15E4"/>
    <w:rsid w:val="004E1768"/>
    <w:rsid w:val="004E302A"/>
    <w:rsid w:val="004E35CF"/>
    <w:rsid w:val="004E3699"/>
    <w:rsid w:val="004E68F2"/>
    <w:rsid w:val="004E6B2A"/>
    <w:rsid w:val="004E6B9C"/>
    <w:rsid w:val="004E6CFB"/>
    <w:rsid w:val="004F0D6D"/>
    <w:rsid w:val="004F1261"/>
    <w:rsid w:val="004F1484"/>
    <w:rsid w:val="004F2466"/>
    <w:rsid w:val="004F35F1"/>
    <w:rsid w:val="004F4A8A"/>
    <w:rsid w:val="004F5328"/>
    <w:rsid w:val="004F5529"/>
    <w:rsid w:val="004F58AA"/>
    <w:rsid w:val="004F5B9F"/>
    <w:rsid w:val="004F6859"/>
    <w:rsid w:val="004F7C02"/>
    <w:rsid w:val="00500688"/>
    <w:rsid w:val="00500E47"/>
    <w:rsid w:val="0050161F"/>
    <w:rsid w:val="0050193E"/>
    <w:rsid w:val="005024FC"/>
    <w:rsid w:val="00502C7F"/>
    <w:rsid w:val="005044B3"/>
    <w:rsid w:val="00504847"/>
    <w:rsid w:val="00506633"/>
    <w:rsid w:val="005076AB"/>
    <w:rsid w:val="00507838"/>
    <w:rsid w:val="005078D7"/>
    <w:rsid w:val="00510245"/>
    <w:rsid w:val="00512069"/>
    <w:rsid w:val="00512848"/>
    <w:rsid w:val="00512A21"/>
    <w:rsid w:val="00512D63"/>
    <w:rsid w:val="005135FD"/>
    <w:rsid w:val="00513683"/>
    <w:rsid w:val="00513E28"/>
    <w:rsid w:val="00514B63"/>
    <w:rsid w:val="00514B69"/>
    <w:rsid w:val="0051587B"/>
    <w:rsid w:val="00515EC4"/>
    <w:rsid w:val="00516754"/>
    <w:rsid w:val="005205F1"/>
    <w:rsid w:val="00520B21"/>
    <w:rsid w:val="00520B67"/>
    <w:rsid w:val="005212EB"/>
    <w:rsid w:val="0052174E"/>
    <w:rsid w:val="00522163"/>
    <w:rsid w:val="005223B9"/>
    <w:rsid w:val="00522A33"/>
    <w:rsid w:val="00522C6A"/>
    <w:rsid w:val="00522F0D"/>
    <w:rsid w:val="00524F34"/>
    <w:rsid w:val="00525DAB"/>
    <w:rsid w:val="0052639C"/>
    <w:rsid w:val="00527863"/>
    <w:rsid w:val="00527D42"/>
    <w:rsid w:val="005301EE"/>
    <w:rsid w:val="005313F4"/>
    <w:rsid w:val="005328E0"/>
    <w:rsid w:val="00532D0F"/>
    <w:rsid w:val="00532D3A"/>
    <w:rsid w:val="00532E2F"/>
    <w:rsid w:val="00533FD9"/>
    <w:rsid w:val="0053425A"/>
    <w:rsid w:val="00534836"/>
    <w:rsid w:val="00535B01"/>
    <w:rsid w:val="00535E4A"/>
    <w:rsid w:val="00536F79"/>
    <w:rsid w:val="00540DD4"/>
    <w:rsid w:val="005411C1"/>
    <w:rsid w:val="00541256"/>
    <w:rsid w:val="005415AE"/>
    <w:rsid w:val="00542338"/>
    <w:rsid w:val="00542DA0"/>
    <w:rsid w:val="00542E6C"/>
    <w:rsid w:val="00543219"/>
    <w:rsid w:val="0054443C"/>
    <w:rsid w:val="00545915"/>
    <w:rsid w:val="0054673E"/>
    <w:rsid w:val="00546853"/>
    <w:rsid w:val="00547387"/>
    <w:rsid w:val="005475A7"/>
    <w:rsid w:val="0055104C"/>
    <w:rsid w:val="00551562"/>
    <w:rsid w:val="00551CF2"/>
    <w:rsid w:val="00551F07"/>
    <w:rsid w:val="00552EC4"/>
    <w:rsid w:val="0055334E"/>
    <w:rsid w:val="0055389A"/>
    <w:rsid w:val="0055396E"/>
    <w:rsid w:val="005544FC"/>
    <w:rsid w:val="0055451D"/>
    <w:rsid w:val="005545C4"/>
    <w:rsid w:val="00554E89"/>
    <w:rsid w:val="00554EAF"/>
    <w:rsid w:val="00554FCE"/>
    <w:rsid w:val="0055524E"/>
    <w:rsid w:val="005552C2"/>
    <w:rsid w:val="00555493"/>
    <w:rsid w:val="005556EE"/>
    <w:rsid w:val="00556ADC"/>
    <w:rsid w:val="00556B61"/>
    <w:rsid w:val="00556C6F"/>
    <w:rsid w:val="00556C83"/>
    <w:rsid w:val="00557A43"/>
    <w:rsid w:val="005606B8"/>
    <w:rsid w:val="00560CA4"/>
    <w:rsid w:val="00560D71"/>
    <w:rsid w:val="00560ED0"/>
    <w:rsid w:val="005621F5"/>
    <w:rsid w:val="00562691"/>
    <w:rsid w:val="00562ABA"/>
    <w:rsid w:val="00562BEC"/>
    <w:rsid w:val="005633DB"/>
    <w:rsid w:val="005644E7"/>
    <w:rsid w:val="005655B8"/>
    <w:rsid w:val="00565612"/>
    <w:rsid w:val="00565CAA"/>
    <w:rsid w:val="00567D70"/>
    <w:rsid w:val="00570450"/>
    <w:rsid w:val="00570A02"/>
    <w:rsid w:val="00571EE2"/>
    <w:rsid w:val="00573E4A"/>
    <w:rsid w:val="00573EE2"/>
    <w:rsid w:val="00575356"/>
    <w:rsid w:val="00575BBC"/>
    <w:rsid w:val="00576352"/>
    <w:rsid w:val="00576523"/>
    <w:rsid w:val="005769AE"/>
    <w:rsid w:val="00576ED3"/>
    <w:rsid w:val="005779F2"/>
    <w:rsid w:val="005806A6"/>
    <w:rsid w:val="00581365"/>
    <w:rsid w:val="00582D73"/>
    <w:rsid w:val="00582F44"/>
    <w:rsid w:val="00583FFA"/>
    <w:rsid w:val="00585C3F"/>
    <w:rsid w:val="00585F6B"/>
    <w:rsid w:val="00587697"/>
    <w:rsid w:val="00587BE8"/>
    <w:rsid w:val="00590AB9"/>
    <w:rsid w:val="00591C88"/>
    <w:rsid w:val="005928E1"/>
    <w:rsid w:val="00592D30"/>
    <w:rsid w:val="00592EFC"/>
    <w:rsid w:val="00594737"/>
    <w:rsid w:val="00595521"/>
    <w:rsid w:val="00595F8A"/>
    <w:rsid w:val="00596379"/>
    <w:rsid w:val="00596C57"/>
    <w:rsid w:val="00596E34"/>
    <w:rsid w:val="00596FF4"/>
    <w:rsid w:val="0059722C"/>
    <w:rsid w:val="00597495"/>
    <w:rsid w:val="005A0ACE"/>
    <w:rsid w:val="005A0CE7"/>
    <w:rsid w:val="005A1630"/>
    <w:rsid w:val="005A1B7F"/>
    <w:rsid w:val="005A2B11"/>
    <w:rsid w:val="005A33C2"/>
    <w:rsid w:val="005A3904"/>
    <w:rsid w:val="005A3C10"/>
    <w:rsid w:val="005A4C82"/>
    <w:rsid w:val="005A59FF"/>
    <w:rsid w:val="005A5E11"/>
    <w:rsid w:val="005A766F"/>
    <w:rsid w:val="005A7A9C"/>
    <w:rsid w:val="005A7F3E"/>
    <w:rsid w:val="005B0E0B"/>
    <w:rsid w:val="005B3166"/>
    <w:rsid w:val="005B36C9"/>
    <w:rsid w:val="005B39B1"/>
    <w:rsid w:val="005B3FCA"/>
    <w:rsid w:val="005B41BD"/>
    <w:rsid w:val="005B42BF"/>
    <w:rsid w:val="005B53CF"/>
    <w:rsid w:val="005B56D6"/>
    <w:rsid w:val="005B5C0A"/>
    <w:rsid w:val="005B5E38"/>
    <w:rsid w:val="005B60D7"/>
    <w:rsid w:val="005B7306"/>
    <w:rsid w:val="005C0AE7"/>
    <w:rsid w:val="005C0B80"/>
    <w:rsid w:val="005C1558"/>
    <w:rsid w:val="005C2031"/>
    <w:rsid w:val="005C218A"/>
    <w:rsid w:val="005C28A4"/>
    <w:rsid w:val="005C341D"/>
    <w:rsid w:val="005C39D1"/>
    <w:rsid w:val="005C6B46"/>
    <w:rsid w:val="005C7673"/>
    <w:rsid w:val="005C77E0"/>
    <w:rsid w:val="005C7CBE"/>
    <w:rsid w:val="005D01D1"/>
    <w:rsid w:val="005D0707"/>
    <w:rsid w:val="005D0BD8"/>
    <w:rsid w:val="005D1577"/>
    <w:rsid w:val="005D18E0"/>
    <w:rsid w:val="005D2D1E"/>
    <w:rsid w:val="005D2DC7"/>
    <w:rsid w:val="005D3CDB"/>
    <w:rsid w:val="005D3E4B"/>
    <w:rsid w:val="005D4AC9"/>
    <w:rsid w:val="005D54E5"/>
    <w:rsid w:val="005D5CA2"/>
    <w:rsid w:val="005D7894"/>
    <w:rsid w:val="005D7B10"/>
    <w:rsid w:val="005D7B6C"/>
    <w:rsid w:val="005D7C88"/>
    <w:rsid w:val="005D7F3B"/>
    <w:rsid w:val="005E047D"/>
    <w:rsid w:val="005E07C5"/>
    <w:rsid w:val="005E084C"/>
    <w:rsid w:val="005E0880"/>
    <w:rsid w:val="005E0B72"/>
    <w:rsid w:val="005E0E6D"/>
    <w:rsid w:val="005E1485"/>
    <w:rsid w:val="005E3C6C"/>
    <w:rsid w:val="005E3DA0"/>
    <w:rsid w:val="005E41C5"/>
    <w:rsid w:val="005E49DC"/>
    <w:rsid w:val="005E49F5"/>
    <w:rsid w:val="005E5F70"/>
    <w:rsid w:val="005E62F9"/>
    <w:rsid w:val="005E6476"/>
    <w:rsid w:val="005E7F41"/>
    <w:rsid w:val="005F2C0E"/>
    <w:rsid w:val="005F37FF"/>
    <w:rsid w:val="005F3CE1"/>
    <w:rsid w:val="005F3D99"/>
    <w:rsid w:val="005F3DD9"/>
    <w:rsid w:val="005F4171"/>
    <w:rsid w:val="005F517D"/>
    <w:rsid w:val="005F5AB8"/>
    <w:rsid w:val="005F5F8A"/>
    <w:rsid w:val="005F727A"/>
    <w:rsid w:val="005F76BB"/>
    <w:rsid w:val="005F77AC"/>
    <w:rsid w:val="005F7A1D"/>
    <w:rsid w:val="0060105A"/>
    <w:rsid w:val="0060135D"/>
    <w:rsid w:val="00602322"/>
    <w:rsid w:val="006029EF"/>
    <w:rsid w:val="00604FCD"/>
    <w:rsid w:val="00605930"/>
    <w:rsid w:val="00605FDC"/>
    <w:rsid w:val="00606548"/>
    <w:rsid w:val="006066AB"/>
    <w:rsid w:val="006074E4"/>
    <w:rsid w:val="00607F71"/>
    <w:rsid w:val="00611633"/>
    <w:rsid w:val="00611EC1"/>
    <w:rsid w:val="00612FF5"/>
    <w:rsid w:val="006134D8"/>
    <w:rsid w:val="006136ED"/>
    <w:rsid w:val="00614054"/>
    <w:rsid w:val="00614513"/>
    <w:rsid w:val="006150DE"/>
    <w:rsid w:val="00615ACD"/>
    <w:rsid w:val="00615E1F"/>
    <w:rsid w:val="00615FCD"/>
    <w:rsid w:val="0061757F"/>
    <w:rsid w:val="00617BB3"/>
    <w:rsid w:val="0062002E"/>
    <w:rsid w:val="00620BA0"/>
    <w:rsid w:val="00620CCF"/>
    <w:rsid w:val="00620FFE"/>
    <w:rsid w:val="0062242D"/>
    <w:rsid w:val="00622BF6"/>
    <w:rsid w:val="00623317"/>
    <w:rsid w:val="00624B4F"/>
    <w:rsid w:val="00624C47"/>
    <w:rsid w:val="0062519F"/>
    <w:rsid w:val="00625FD5"/>
    <w:rsid w:val="006262D7"/>
    <w:rsid w:val="006264C6"/>
    <w:rsid w:val="006265EC"/>
    <w:rsid w:val="006267BE"/>
    <w:rsid w:val="00626B2B"/>
    <w:rsid w:val="00626FA1"/>
    <w:rsid w:val="00630389"/>
    <w:rsid w:val="006309D4"/>
    <w:rsid w:val="00630BAB"/>
    <w:rsid w:val="00631006"/>
    <w:rsid w:val="006310AE"/>
    <w:rsid w:val="006325FC"/>
    <w:rsid w:val="006347DE"/>
    <w:rsid w:val="0063518B"/>
    <w:rsid w:val="006353E1"/>
    <w:rsid w:val="00636062"/>
    <w:rsid w:val="00636BAB"/>
    <w:rsid w:val="00637472"/>
    <w:rsid w:val="00637FDA"/>
    <w:rsid w:val="006415E5"/>
    <w:rsid w:val="006424D1"/>
    <w:rsid w:val="00642509"/>
    <w:rsid w:val="006427A5"/>
    <w:rsid w:val="006439AA"/>
    <w:rsid w:val="00644874"/>
    <w:rsid w:val="00644A6C"/>
    <w:rsid w:val="00644C0C"/>
    <w:rsid w:val="00646096"/>
    <w:rsid w:val="006466B6"/>
    <w:rsid w:val="00646968"/>
    <w:rsid w:val="0064748C"/>
    <w:rsid w:val="0065098A"/>
    <w:rsid w:val="00650CFF"/>
    <w:rsid w:val="006512A2"/>
    <w:rsid w:val="0065356F"/>
    <w:rsid w:val="00653E1B"/>
    <w:rsid w:val="006543AD"/>
    <w:rsid w:val="00654517"/>
    <w:rsid w:val="00654AE4"/>
    <w:rsid w:val="006556D4"/>
    <w:rsid w:val="006561DC"/>
    <w:rsid w:val="00656396"/>
    <w:rsid w:val="00656895"/>
    <w:rsid w:val="0065760E"/>
    <w:rsid w:val="006610AA"/>
    <w:rsid w:val="00661783"/>
    <w:rsid w:val="00661A37"/>
    <w:rsid w:val="00662006"/>
    <w:rsid w:val="006627C6"/>
    <w:rsid w:val="00664416"/>
    <w:rsid w:val="00664F1A"/>
    <w:rsid w:val="006656C1"/>
    <w:rsid w:val="006676DB"/>
    <w:rsid w:val="00667967"/>
    <w:rsid w:val="0067041C"/>
    <w:rsid w:val="0067052A"/>
    <w:rsid w:val="0067066B"/>
    <w:rsid w:val="00670D00"/>
    <w:rsid w:val="00671691"/>
    <w:rsid w:val="00671869"/>
    <w:rsid w:val="00671D93"/>
    <w:rsid w:val="00671E7A"/>
    <w:rsid w:val="006727C1"/>
    <w:rsid w:val="00672C23"/>
    <w:rsid w:val="00673528"/>
    <w:rsid w:val="00674744"/>
    <w:rsid w:val="006748BD"/>
    <w:rsid w:val="00675CA9"/>
    <w:rsid w:val="00676088"/>
    <w:rsid w:val="00676316"/>
    <w:rsid w:val="006768BD"/>
    <w:rsid w:val="006778FE"/>
    <w:rsid w:val="00680C43"/>
    <w:rsid w:val="006815E6"/>
    <w:rsid w:val="00681F4B"/>
    <w:rsid w:val="00682039"/>
    <w:rsid w:val="0068295A"/>
    <w:rsid w:val="00683107"/>
    <w:rsid w:val="00683974"/>
    <w:rsid w:val="00683CE2"/>
    <w:rsid w:val="00683F0B"/>
    <w:rsid w:val="00683FA3"/>
    <w:rsid w:val="006844A0"/>
    <w:rsid w:val="00684F7D"/>
    <w:rsid w:val="006856FB"/>
    <w:rsid w:val="0068717C"/>
    <w:rsid w:val="006914B5"/>
    <w:rsid w:val="006915E9"/>
    <w:rsid w:val="00691E2C"/>
    <w:rsid w:val="00692587"/>
    <w:rsid w:val="00693168"/>
    <w:rsid w:val="006939CB"/>
    <w:rsid w:val="00694E85"/>
    <w:rsid w:val="00695D74"/>
    <w:rsid w:val="00695ED8"/>
    <w:rsid w:val="00696C3F"/>
    <w:rsid w:val="00697172"/>
    <w:rsid w:val="006978AD"/>
    <w:rsid w:val="00697948"/>
    <w:rsid w:val="006A05ED"/>
    <w:rsid w:val="006A07EB"/>
    <w:rsid w:val="006A089A"/>
    <w:rsid w:val="006A1B05"/>
    <w:rsid w:val="006A410F"/>
    <w:rsid w:val="006A5591"/>
    <w:rsid w:val="006A6939"/>
    <w:rsid w:val="006A7284"/>
    <w:rsid w:val="006A79A0"/>
    <w:rsid w:val="006A7AA1"/>
    <w:rsid w:val="006B08D8"/>
    <w:rsid w:val="006B0E89"/>
    <w:rsid w:val="006B1A99"/>
    <w:rsid w:val="006B1C31"/>
    <w:rsid w:val="006B2E9B"/>
    <w:rsid w:val="006B3A4E"/>
    <w:rsid w:val="006B3AE3"/>
    <w:rsid w:val="006B462E"/>
    <w:rsid w:val="006B4E0F"/>
    <w:rsid w:val="006B6E13"/>
    <w:rsid w:val="006B7552"/>
    <w:rsid w:val="006C0C4F"/>
    <w:rsid w:val="006C126B"/>
    <w:rsid w:val="006C1831"/>
    <w:rsid w:val="006C1EC0"/>
    <w:rsid w:val="006C20C9"/>
    <w:rsid w:val="006C2AA5"/>
    <w:rsid w:val="006C35DF"/>
    <w:rsid w:val="006C366C"/>
    <w:rsid w:val="006C3DFC"/>
    <w:rsid w:val="006C52A5"/>
    <w:rsid w:val="006C5C13"/>
    <w:rsid w:val="006C68E0"/>
    <w:rsid w:val="006C6D1B"/>
    <w:rsid w:val="006C7C86"/>
    <w:rsid w:val="006C7E1B"/>
    <w:rsid w:val="006D0B4D"/>
    <w:rsid w:val="006D0D74"/>
    <w:rsid w:val="006D10BD"/>
    <w:rsid w:val="006D143C"/>
    <w:rsid w:val="006D1E66"/>
    <w:rsid w:val="006D26EC"/>
    <w:rsid w:val="006D460A"/>
    <w:rsid w:val="006D4987"/>
    <w:rsid w:val="006D4DF3"/>
    <w:rsid w:val="006D6203"/>
    <w:rsid w:val="006D6333"/>
    <w:rsid w:val="006D6347"/>
    <w:rsid w:val="006D65E8"/>
    <w:rsid w:val="006D6656"/>
    <w:rsid w:val="006D73C2"/>
    <w:rsid w:val="006D78BD"/>
    <w:rsid w:val="006D7B63"/>
    <w:rsid w:val="006E0A7C"/>
    <w:rsid w:val="006E0ACC"/>
    <w:rsid w:val="006E0C0D"/>
    <w:rsid w:val="006E0E21"/>
    <w:rsid w:val="006E12DF"/>
    <w:rsid w:val="006E12E5"/>
    <w:rsid w:val="006E16F5"/>
    <w:rsid w:val="006E2506"/>
    <w:rsid w:val="006E29D0"/>
    <w:rsid w:val="006E4FFE"/>
    <w:rsid w:val="006E571C"/>
    <w:rsid w:val="006E62DC"/>
    <w:rsid w:val="006E63DB"/>
    <w:rsid w:val="006E6516"/>
    <w:rsid w:val="006E72CD"/>
    <w:rsid w:val="006E791B"/>
    <w:rsid w:val="006E7FC6"/>
    <w:rsid w:val="006F05C1"/>
    <w:rsid w:val="006F0AB2"/>
    <w:rsid w:val="006F1B6F"/>
    <w:rsid w:val="006F1DBF"/>
    <w:rsid w:val="006F1F6E"/>
    <w:rsid w:val="006F244E"/>
    <w:rsid w:val="006F27CB"/>
    <w:rsid w:val="006F29AD"/>
    <w:rsid w:val="006F377C"/>
    <w:rsid w:val="006F3951"/>
    <w:rsid w:val="006F40BC"/>
    <w:rsid w:val="006F48AF"/>
    <w:rsid w:val="006F4FF1"/>
    <w:rsid w:val="006F5ACC"/>
    <w:rsid w:val="006F5CA8"/>
    <w:rsid w:val="006F6004"/>
    <w:rsid w:val="006F66D5"/>
    <w:rsid w:val="006F6E0E"/>
    <w:rsid w:val="006F7012"/>
    <w:rsid w:val="006F7912"/>
    <w:rsid w:val="006F7ABE"/>
    <w:rsid w:val="006F7F96"/>
    <w:rsid w:val="0070040B"/>
    <w:rsid w:val="007004F2"/>
    <w:rsid w:val="007008C3"/>
    <w:rsid w:val="00701947"/>
    <w:rsid w:val="00701BA1"/>
    <w:rsid w:val="00702E21"/>
    <w:rsid w:val="00703077"/>
    <w:rsid w:val="007042E3"/>
    <w:rsid w:val="0070435C"/>
    <w:rsid w:val="0070439E"/>
    <w:rsid w:val="00704F00"/>
    <w:rsid w:val="00705524"/>
    <w:rsid w:val="00705C0A"/>
    <w:rsid w:val="00705CD5"/>
    <w:rsid w:val="00706451"/>
    <w:rsid w:val="00706794"/>
    <w:rsid w:val="00706937"/>
    <w:rsid w:val="00706A57"/>
    <w:rsid w:val="00706E60"/>
    <w:rsid w:val="00710873"/>
    <w:rsid w:val="00711EF2"/>
    <w:rsid w:val="00712614"/>
    <w:rsid w:val="0071261F"/>
    <w:rsid w:val="00712C3C"/>
    <w:rsid w:val="00713002"/>
    <w:rsid w:val="00714288"/>
    <w:rsid w:val="00715F72"/>
    <w:rsid w:val="007160C4"/>
    <w:rsid w:val="007161CE"/>
    <w:rsid w:val="00716797"/>
    <w:rsid w:val="007167AC"/>
    <w:rsid w:val="00716857"/>
    <w:rsid w:val="0071710A"/>
    <w:rsid w:val="0071764D"/>
    <w:rsid w:val="007206CB"/>
    <w:rsid w:val="00720D79"/>
    <w:rsid w:val="00723D12"/>
    <w:rsid w:val="00724985"/>
    <w:rsid w:val="00724C5B"/>
    <w:rsid w:val="007252C1"/>
    <w:rsid w:val="007253CE"/>
    <w:rsid w:val="00726C67"/>
    <w:rsid w:val="0072701C"/>
    <w:rsid w:val="0072794D"/>
    <w:rsid w:val="0073057E"/>
    <w:rsid w:val="00730636"/>
    <w:rsid w:val="00730826"/>
    <w:rsid w:val="00731DA1"/>
    <w:rsid w:val="00733BA9"/>
    <w:rsid w:val="00733F88"/>
    <w:rsid w:val="00734246"/>
    <w:rsid w:val="0073466D"/>
    <w:rsid w:val="00734896"/>
    <w:rsid w:val="00734A7B"/>
    <w:rsid w:val="00735965"/>
    <w:rsid w:val="007363DA"/>
    <w:rsid w:val="007365E6"/>
    <w:rsid w:val="00737584"/>
    <w:rsid w:val="007404F9"/>
    <w:rsid w:val="00740CA4"/>
    <w:rsid w:val="007434F9"/>
    <w:rsid w:val="007440BB"/>
    <w:rsid w:val="00745D48"/>
    <w:rsid w:val="00746F89"/>
    <w:rsid w:val="007477E5"/>
    <w:rsid w:val="00751667"/>
    <w:rsid w:val="00751B42"/>
    <w:rsid w:val="00751F04"/>
    <w:rsid w:val="0075261B"/>
    <w:rsid w:val="00753B26"/>
    <w:rsid w:val="00754657"/>
    <w:rsid w:val="00754712"/>
    <w:rsid w:val="0075471B"/>
    <w:rsid w:val="007551F4"/>
    <w:rsid w:val="00755239"/>
    <w:rsid w:val="00755504"/>
    <w:rsid w:val="007558DC"/>
    <w:rsid w:val="00755C5C"/>
    <w:rsid w:val="00757154"/>
    <w:rsid w:val="0075753F"/>
    <w:rsid w:val="007576FE"/>
    <w:rsid w:val="00760934"/>
    <w:rsid w:val="00761BF1"/>
    <w:rsid w:val="0076452F"/>
    <w:rsid w:val="00764580"/>
    <w:rsid w:val="007656B0"/>
    <w:rsid w:val="00765A8C"/>
    <w:rsid w:val="0076691D"/>
    <w:rsid w:val="00766C8B"/>
    <w:rsid w:val="007670F1"/>
    <w:rsid w:val="00767CDE"/>
    <w:rsid w:val="007706F5"/>
    <w:rsid w:val="007710BD"/>
    <w:rsid w:val="0077165F"/>
    <w:rsid w:val="00771E5C"/>
    <w:rsid w:val="00772C6B"/>
    <w:rsid w:val="0077307C"/>
    <w:rsid w:val="0077459E"/>
    <w:rsid w:val="007759F3"/>
    <w:rsid w:val="00775C4C"/>
    <w:rsid w:val="00776234"/>
    <w:rsid w:val="00781DEF"/>
    <w:rsid w:val="00783D7E"/>
    <w:rsid w:val="00783F78"/>
    <w:rsid w:val="00784A53"/>
    <w:rsid w:val="00784F12"/>
    <w:rsid w:val="00785932"/>
    <w:rsid w:val="00787DE8"/>
    <w:rsid w:val="00790279"/>
    <w:rsid w:val="00790378"/>
    <w:rsid w:val="00791325"/>
    <w:rsid w:val="007917BC"/>
    <w:rsid w:val="0079195E"/>
    <w:rsid w:val="00792A52"/>
    <w:rsid w:val="00793D32"/>
    <w:rsid w:val="007951C9"/>
    <w:rsid w:val="007952F6"/>
    <w:rsid w:val="00795A53"/>
    <w:rsid w:val="00795D6A"/>
    <w:rsid w:val="00795F5F"/>
    <w:rsid w:val="0079637E"/>
    <w:rsid w:val="007A012A"/>
    <w:rsid w:val="007A1CFF"/>
    <w:rsid w:val="007A2887"/>
    <w:rsid w:val="007A39BD"/>
    <w:rsid w:val="007A56D3"/>
    <w:rsid w:val="007A5C78"/>
    <w:rsid w:val="007A6ED7"/>
    <w:rsid w:val="007A6EE7"/>
    <w:rsid w:val="007A7660"/>
    <w:rsid w:val="007B0250"/>
    <w:rsid w:val="007B0DA1"/>
    <w:rsid w:val="007B0E3F"/>
    <w:rsid w:val="007B15C4"/>
    <w:rsid w:val="007B1BC2"/>
    <w:rsid w:val="007B1E29"/>
    <w:rsid w:val="007B2C3E"/>
    <w:rsid w:val="007B34BC"/>
    <w:rsid w:val="007B3D56"/>
    <w:rsid w:val="007B4F81"/>
    <w:rsid w:val="007B5B26"/>
    <w:rsid w:val="007B5BD8"/>
    <w:rsid w:val="007B667E"/>
    <w:rsid w:val="007B67B8"/>
    <w:rsid w:val="007B68BA"/>
    <w:rsid w:val="007C0F57"/>
    <w:rsid w:val="007C1529"/>
    <w:rsid w:val="007C1A35"/>
    <w:rsid w:val="007C248C"/>
    <w:rsid w:val="007C26CE"/>
    <w:rsid w:val="007C2C72"/>
    <w:rsid w:val="007C4656"/>
    <w:rsid w:val="007C5932"/>
    <w:rsid w:val="007C60C2"/>
    <w:rsid w:val="007C6E49"/>
    <w:rsid w:val="007D0FB7"/>
    <w:rsid w:val="007D1961"/>
    <w:rsid w:val="007D2C02"/>
    <w:rsid w:val="007D2D11"/>
    <w:rsid w:val="007D34C4"/>
    <w:rsid w:val="007D36B4"/>
    <w:rsid w:val="007D41A8"/>
    <w:rsid w:val="007D4630"/>
    <w:rsid w:val="007D57E7"/>
    <w:rsid w:val="007D5BF4"/>
    <w:rsid w:val="007D74B8"/>
    <w:rsid w:val="007D7E5E"/>
    <w:rsid w:val="007E1054"/>
    <w:rsid w:val="007E17AC"/>
    <w:rsid w:val="007E1D40"/>
    <w:rsid w:val="007E4126"/>
    <w:rsid w:val="007E4B95"/>
    <w:rsid w:val="007E4F41"/>
    <w:rsid w:val="007E4FE1"/>
    <w:rsid w:val="007E583A"/>
    <w:rsid w:val="007E5E5D"/>
    <w:rsid w:val="007E61B4"/>
    <w:rsid w:val="007E7348"/>
    <w:rsid w:val="007E7F2D"/>
    <w:rsid w:val="007F1736"/>
    <w:rsid w:val="007F20CE"/>
    <w:rsid w:val="007F2E7C"/>
    <w:rsid w:val="007F35DE"/>
    <w:rsid w:val="007F38A5"/>
    <w:rsid w:val="007F5144"/>
    <w:rsid w:val="007F5FC0"/>
    <w:rsid w:val="007F64ED"/>
    <w:rsid w:val="007F69C2"/>
    <w:rsid w:val="007F69E1"/>
    <w:rsid w:val="007F6C8C"/>
    <w:rsid w:val="007F78D9"/>
    <w:rsid w:val="008014E5"/>
    <w:rsid w:val="00801DA3"/>
    <w:rsid w:val="00801FB7"/>
    <w:rsid w:val="008025CB"/>
    <w:rsid w:val="00802D02"/>
    <w:rsid w:val="0080365D"/>
    <w:rsid w:val="008036AD"/>
    <w:rsid w:val="00803878"/>
    <w:rsid w:val="00806056"/>
    <w:rsid w:val="00806694"/>
    <w:rsid w:val="0080674A"/>
    <w:rsid w:val="008068AD"/>
    <w:rsid w:val="00807B87"/>
    <w:rsid w:val="00807E1B"/>
    <w:rsid w:val="00810B9C"/>
    <w:rsid w:val="00811D6C"/>
    <w:rsid w:val="0081254B"/>
    <w:rsid w:val="00812BC0"/>
    <w:rsid w:val="00812C3D"/>
    <w:rsid w:val="008134DA"/>
    <w:rsid w:val="0081392A"/>
    <w:rsid w:val="00813C26"/>
    <w:rsid w:val="008142B9"/>
    <w:rsid w:val="0081468B"/>
    <w:rsid w:val="008155A9"/>
    <w:rsid w:val="00816668"/>
    <w:rsid w:val="00816F14"/>
    <w:rsid w:val="00817145"/>
    <w:rsid w:val="00817AC7"/>
    <w:rsid w:val="00817E67"/>
    <w:rsid w:val="00820158"/>
    <w:rsid w:val="008201C2"/>
    <w:rsid w:val="008209B3"/>
    <w:rsid w:val="00820CF6"/>
    <w:rsid w:val="00821249"/>
    <w:rsid w:val="00822220"/>
    <w:rsid w:val="00823126"/>
    <w:rsid w:val="0082337B"/>
    <w:rsid w:val="00824635"/>
    <w:rsid w:val="00824763"/>
    <w:rsid w:val="00824C4A"/>
    <w:rsid w:val="008264F6"/>
    <w:rsid w:val="00827A3B"/>
    <w:rsid w:val="00827DA0"/>
    <w:rsid w:val="00831365"/>
    <w:rsid w:val="008313C2"/>
    <w:rsid w:val="008318DC"/>
    <w:rsid w:val="00832222"/>
    <w:rsid w:val="00832370"/>
    <w:rsid w:val="00832975"/>
    <w:rsid w:val="00832D7D"/>
    <w:rsid w:val="008336CD"/>
    <w:rsid w:val="0083420E"/>
    <w:rsid w:val="0083427C"/>
    <w:rsid w:val="00835BEA"/>
    <w:rsid w:val="00836413"/>
    <w:rsid w:val="00836598"/>
    <w:rsid w:val="00837425"/>
    <w:rsid w:val="00837465"/>
    <w:rsid w:val="00840468"/>
    <w:rsid w:val="00842241"/>
    <w:rsid w:val="00842D5B"/>
    <w:rsid w:val="00843C9E"/>
    <w:rsid w:val="008442EB"/>
    <w:rsid w:val="00844A22"/>
    <w:rsid w:val="00844D94"/>
    <w:rsid w:val="00844DF7"/>
    <w:rsid w:val="008463BA"/>
    <w:rsid w:val="0084694F"/>
    <w:rsid w:val="00847208"/>
    <w:rsid w:val="008476E0"/>
    <w:rsid w:val="00852AFD"/>
    <w:rsid w:val="008543DE"/>
    <w:rsid w:val="00854747"/>
    <w:rsid w:val="008554B1"/>
    <w:rsid w:val="00855569"/>
    <w:rsid w:val="00855BA9"/>
    <w:rsid w:val="00856559"/>
    <w:rsid w:val="00856DD2"/>
    <w:rsid w:val="00860212"/>
    <w:rsid w:val="008626E5"/>
    <w:rsid w:val="00862D31"/>
    <w:rsid w:val="008642D7"/>
    <w:rsid w:val="00864711"/>
    <w:rsid w:val="00864F2A"/>
    <w:rsid w:val="0086501A"/>
    <w:rsid w:val="008669A5"/>
    <w:rsid w:val="008674BF"/>
    <w:rsid w:val="00871DB2"/>
    <w:rsid w:val="0087269E"/>
    <w:rsid w:val="008726F9"/>
    <w:rsid w:val="00872BBF"/>
    <w:rsid w:val="008733AD"/>
    <w:rsid w:val="00874B74"/>
    <w:rsid w:val="00874EC6"/>
    <w:rsid w:val="00874F04"/>
    <w:rsid w:val="00875033"/>
    <w:rsid w:val="008754FA"/>
    <w:rsid w:val="008756D4"/>
    <w:rsid w:val="00875756"/>
    <w:rsid w:val="00875C9F"/>
    <w:rsid w:val="00875D61"/>
    <w:rsid w:val="00875F13"/>
    <w:rsid w:val="00875FC3"/>
    <w:rsid w:val="00876327"/>
    <w:rsid w:val="0087683E"/>
    <w:rsid w:val="00876C5D"/>
    <w:rsid w:val="00876DE5"/>
    <w:rsid w:val="00877DB1"/>
    <w:rsid w:val="00880255"/>
    <w:rsid w:val="00880A41"/>
    <w:rsid w:val="008816EF"/>
    <w:rsid w:val="0088258A"/>
    <w:rsid w:val="00883820"/>
    <w:rsid w:val="00883BCA"/>
    <w:rsid w:val="00884CB1"/>
    <w:rsid w:val="00886161"/>
    <w:rsid w:val="00886306"/>
    <w:rsid w:val="008916D3"/>
    <w:rsid w:val="00891B4C"/>
    <w:rsid w:val="00891DE5"/>
    <w:rsid w:val="00892849"/>
    <w:rsid w:val="00892889"/>
    <w:rsid w:val="0089311D"/>
    <w:rsid w:val="00893987"/>
    <w:rsid w:val="00893A7D"/>
    <w:rsid w:val="00894432"/>
    <w:rsid w:val="008944AF"/>
    <w:rsid w:val="008946DC"/>
    <w:rsid w:val="00894DAD"/>
    <w:rsid w:val="0089523A"/>
    <w:rsid w:val="008960A8"/>
    <w:rsid w:val="008963D7"/>
    <w:rsid w:val="00896817"/>
    <w:rsid w:val="00896CFE"/>
    <w:rsid w:val="00897051"/>
    <w:rsid w:val="00897706"/>
    <w:rsid w:val="00897AB7"/>
    <w:rsid w:val="008A096B"/>
    <w:rsid w:val="008A18EC"/>
    <w:rsid w:val="008A192A"/>
    <w:rsid w:val="008A1F0C"/>
    <w:rsid w:val="008A363D"/>
    <w:rsid w:val="008A3871"/>
    <w:rsid w:val="008A4772"/>
    <w:rsid w:val="008A629F"/>
    <w:rsid w:val="008A632E"/>
    <w:rsid w:val="008A6463"/>
    <w:rsid w:val="008A66BB"/>
    <w:rsid w:val="008A6C9D"/>
    <w:rsid w:val="008A6E62"/>
    <w:rsid w:val="008A778C"/>
    <w:rsid w:val="008B082A"/>
    <w:rsid w:val="008B102F"/>
    <w:rsid w:val="008B1535"/>
    <w:rsid w:val="008B1F9E"/>
    <w:rsid w:val="008B2CB6"/>
    <w:rsid w:val="008B4E90"/>
    <w:rsid w:val="008B5071"/>
    <w:rsid w:val="008B50AE"/>
    <w:rsid w:val="008B5100"/>
    <w:rsid w:val="008B56FA"/>
    <w:rsid w:val="008B6A74"/>
    <w:rsid w:val="008B7105"/>
    <w:rsid w:val="008B76E7"/>
    <w:rsid w:val="008B78CD"/>
    <w:rsid w:val="008C0152"/>
    <w:rsid w:val="008C04DA"/>
    <w:rsid w:val="008C09BD"/>
    <w:rsid w:val="008C1FB3"/>
    <w:rsid w:val="008C366D"/>
    <w:rsid w:val="008C3A72"/>
    <w:rsid w:val="008C3A75"/>
    <w:rsid w:val="008C3DE9"/>
    <w:rsid w:val="008C40DF"/>
    <w:rsid w:val="008C5079"/>
    <w:rsid w:val="008C5F8B"/>
    <w:rsid w:val="008C685A"/>
    <w:rsid w:val="008C69BA"/>
    <w:rsid w:val="008C7DC2"/>
    <w:rsid w:val="008C7E50"/>
    <w:rsid w:val="008D01B8"/>
    <w:rsid w:val="008D1E13"/>
    <w:rsid w:val="008D22EE"/>
    <w:rsid w:val="008D324B"/>
    <w:rsid w:val="008D3957"/>
    <w:rsid w:val="008D3B56"/>
    <w:rsid w:val="008D455E"/>
    <w:rsid w:val="008D46E7"/>
    <w:rsid w:val="008D4877"/>
    <w:rsid w:val="008D4ADE"/>
    <w:rsid w:val="008D4C1E"/>
    <w:rsid w:val="008D5781"/>
    <w:rsid w:val="008D5868"/>
    <w:rsid w:val="008D5ACA"/>
    <w:rsid w:val="008D65D7"/>
    <w:rsid w:val="008D6E4E"/>
    <w:rsid w:val="008D7019"/>
    <w:rsid w:val="008D7238"/>
    <w:rsid w:val="008E02A2"/>
    <w:rsid w:val="008E17C1"/>
    <w:rsid w:val="008E1855"/>
    <w:rsid w:val="008E1CD5"/>
    <w:rsid w:val="008E22CC"/>
    <w:rsid w:val="008E450E"/>
    <w:rsid w:val="008E60CC"/>
    <w:rsid w:val="008E6CCB"/>
    <w:rsid w:val="008F004B"/>
    <w:rsid w:val="008F0271"/>
    <w:rsid w:val="008F0A08"/>
    <w:rsid w:val="008F1CA1"/>
    <w:rsid w:val="008F2104"/>
    <w:rsid w:val="008F3178"/>
    <w:rsid w:val="008F40C4"/>
    <w:rsid w:val="008F4449"/>
    <w:rsid w:val="008F48BF"/>
    <w:rsid w:val="008F641E"/>
    <w:rsid w:val="008F658F"/>
    <w:rsid w:val="008F6823"/>
    <w:rsid w:val="00900E63"/>
    <w:rsid w:val="0090184D"/>
    <w:rsid w:val="00901EE0"/>
    <w:rsid w:val="00902652"/>
    <w:rsid w:val="00903151"/>
    <w:rsid w:val="00903675"/>
    <w:rsid w:val="00904475"/>
    <w:rsid w:val="009048B7"/>
    <w:rsid w:val="00904F0A"/>
    <w:rsid w:val="00905826"/>
    <w:rsid w:val="00905CE1"/>
    <w:rsid w:val="0090605F"/>
    <w:rsid w:val="0090612A"/>
    <w:rsid w:val="009067FA"/>
    <w:rsid w:val="00906881"/>
    <w:rsid w:val="009107D6"/>
    <w:rsid w:val="00911096"/>
    <w:rsid w:val="00911A37"/>
    <w:rsid w:val="00911A6E"/>
    <w:rsid w:val="00912ACE"/>
    <w:rsid w:val="009131AB"/>
    <w:rsid w:val="0091364B"/>
    <w:rsid w:val="00915D32"/>
    <w:rsid w:val="009160B3"/>
    <w:rsid w:val="0091716C"/>
    <w:rsid w:val="009178F8"/>
    <w:rsid w:val="009179C9"/>
    <w:rsid w:val="00917F1B"/>
    <w:rsid w:val="009209A3"/>
    <w:rsid w:val="00920A34"/>
    <w:rsid w:val="00921205"/>
    <w:rsid w:val="0092193D"/>
    <w:rsid w:val="00921FC3"/>
    <w:rsid w:val="00922675"/>
    <w:rsid w:val="00923E9B"/>
    <w:rsid w:val="009248E0"/>
    <w:rsid w:val="009249D2"/>
    <w:rsid w:val="009251F6"/>
    <w:rsid w:val="009262D1"/>
    <w:rsid w:val="00926A86"/>
    <w:rsid w:val="009278D2"/>
    <w:rsid w:val="00927923"/>
    <w:rsid w:val="00927A4E"/>
    <w:rsid w:val="00927CB0"/>
    <w:rsid w:val="0093009A"/>
    <w:rsid w:val="00931026"/>
    <w:rsid w:val="0093162A"/>
    <w:rsid w:val="00931FA8"/>
    <w:rsid w:val="0093271F"/>
    <w:rsid w:val="00932A69"/>
    <w:rsid w:val="00932E47"/>
    <w:rsid w:val="00932FA6"/>
    <w:rsid w:val="00933724"/>
    <w:rsid w:val="00933C5D"/>
    <w:rsid w:val="00934A38"/>
    <w:rsid w:val="00934A98"/>
    <w:rsid w:val="0093532D"/>
    <w:rsid w:val="00936A57"/>
    <w:rsid w:val="00940A12"/>
    <w:rsid w:val="00941B5F"/>
    <w:rsid w:val="00942213"/>
    <w:rsid w:val="00942E80"/>
    <w:rsid w:val="00943153"/>
    <w:rsid w:val="00943773"/>
    <w:rsid w:val="00944115"/>
    <w:rsid w:val="0094413B"/>
    <w:rsid w:val="009448FE"/>
    <w:rsid w:val="009449A2"/>
    <w:rsid w:val="0094515B"/>
    <w:rsid w:val="00946EE2"/>
    <w:rsid w:val="00947826"/>
    <w:rsid w:val="00950638"/>
    <w:rsid w:val="009516E1"/>
    <w:rsid w:val="00953380"/>
    <w:rsid w:val="0095416D"/>
    <w:rsid w:val="00955E0E"/>
    <w:rsid w:val="009561A8"/>
    <w:rsid w:val="009561FA"/>
    <w:rsid w:val="009563E5"/>
    <w:rsid w:val="00956DE5"/>
    <w:rsid w:val="009570CB"/>
    <w:rsid w:val="0095712D"/>
    <w:rsid w:val="009572E1"/>
    <w:rsid w:val="00961186"/>
    <w:rsid w:val="009611E5"/>
    <w:rsid w:val="00962284"/>
    <w:rsid w:val="009624E4"/>
    <w:rsid w:val="009629BC"/>
    <w:rsid w:val="00962AB9"/>
    <w:rsid w:val="00963006"/>
    <w:rsid w:val="0096395F"/>
    <w:rsid w:val="00963B33"/>
    <w:rsid w:val="00963BB5"/>
    <w:rsid w:val="009644D6"/>
    <w:rsid w:val="0096463D"/>
    <w:rsid w:val="0096502F"/>
    <w:rsid w:val="00965E44"/>
    <w:rsid w:val="0096652E"/>
    <w:rsid w:val="009705D5"/>
    <w:rsid w:val="00970E36"/>
    <w:rsid w:val="00971E53"/>
    <w:rsid w:val="0097292C"/>
    <w:rsid w:val="00972D81"/>
    <w:rsid w:val="00973B8B"/>
    <w:rsid w:val="009745AE"/>
    <w:rsid w:val="0097520D"/>
    <w:rsid w:val="009756CB"/>
    <w:rsid w:val="009778ED"/>
    <w:rsid w:val="0098081C"/>
    <w:rsid w:val="009813B6"/>
    <w:rsid w:val="00981484"/>
    <w:rsid w:val="00981FF6"/>
    <w:rsid w:val="009831BD"/>
    <w:rsid w:val="0098332F"/>
    <w:rsid w:val="00983454"/>
    <w:rsid w:val="00983EE2"/>
    <w:rsid w:val="00984192"/>
    <w:rsid w:val="00984575"/>
    <w:rsid w:val="00984748"/>
    <w:rsid w:val="00984B31"/>
    <w:rsid w:val="00984CEA"/>
    <w:rsid w:val="00985072"/>
    <w:rsid w:val="009863EE"/>
    <w:rsid w:val="00986B94"/>
    <w:rsid w:val="009870DA"/>
    <w:rsid w:val="009873F9"/>
    <w:rsid w:val="0099159A"/>
    <w:rsid w:val="00992BDC"/>
    <w:rsid w:val="00992E0D"/>
    <w:rsid w:val="009937A9"/>
    <w:rsid w:val="00993861"/>
    <w:rsid w:val="0099413E"/>
    <w:rsid w:val="00994B33"/>
    <w:rsid w:val="00994C19"/>
    <w:rsid w:val="00994C38"/>
    <w:rsid w:val="009952F0"/>
    <w:rsid w:val="009956E2"/>
    <w:rsid w:val="00997474"/>
    <w:rsid w:val="00997A80"/>
    <w:rsid w:val="00997B10"/>
    <w:rsid w:val="00997EA7"/>
    <w:rsid w:val="009A0CE0"/>
    <w:rsid w:val="009A1BBC"/>
    <w:rsid w:val="009A26DE"/>
    <w:rsid w:val="009A26E9"/>
    <w:rsid w:val="009A2784"/>
    <w:rsid w:val="009A33DC"/>
    <w:rsid w:val="009A45DE"/>
    <w:rsid w:val="009A4CE0"/>
    <w:rsid w:val="009A5FE4"/>
    <w:rsid w:val="009A659C"/>
    <w:rsid w:val="009A663B"/>
    <w:rsid w:val="009A75C4"/>
    <w:rsid w:val="009B03EF"/>
    <w:rsid w:val="009B0585"/>
    <w:rsid w:val="009B10CC"/>
    <w:rsid w:val="009B16FE"/>
    <w:rsid w:val="009B2247"/>
    <w:rsid w:val="009B31F9"/>
    <w:rsid w:val="009B34C6"/>
    <w:rsid w:val="009B5E37"/>
    <w:rsid w:val="009B737D"/>
    <w:rsid w:val="009B77A3"/>
    <w:rsid w:val="009B7ACA"/>
    <w:rsid w:val="009C024E"/>
    <w:rsid w:val="009C0596"/>
    <w:rsid w:val="009C0D7C"/>
    <w:rsid w:val="009C1711"/>
    <w:rsid w:val="009C2167"/>
    <w:rsid w:val="009C284D"/>
    <w:rsid w:val="009C291C"/>
    <w:rsid w:val="009C2A3F"/>
    <w:rsid w:val="009C3317"/>
    <w:rsid w:val="009C3575"/>
    <w:rsid w:val="009C41D2"/>
    <w:rsid w:val="009C482B"/>
    <w:rsid w:val="009C4BE4"/>
    <w:rsid w:val="009C53BA"/>
    <w:rsid w:val="009C53D8"/>
    <w:rsid w:val="009C54EC"/>
    <w:rsid w:val="009C585A"/>
    <w:rsid w:val="009C59AB"/>
    <w:rsid w:val="009C6133"/>
    <w:rsid w:val="009C667A"/>
    <w:rsid w:val="009C6739"/>
    <w:rsid w:val="009C67B8"/>
    <w:rsid w:val="009C695E"/>
    <w:rsid w:val="009D0123"/>
    <w:rsid w:val="009D03C4"/>
    <w:rsid w:val="009D1DDE"/>
    <w:rsid w:val="009D2D04"/>
    <w:rsid w:val="009D35BC"/>
    <w:rsid w:val="009D3AE1"/>
    <w:rsid w:val="009D3D85"/>
    <w:rsid w:val="009D4617"/>
    <w:rsid w:val="009D5487"/>
    <w:rsid w:val="009D55A6"/>
    <w:rsid w:val="009D5FF3"/>
    <w:rsid w:val="009D6847"/>
    <w:rsid w:val="009D6E4C"/>
    <w:rsid w:val="009D701B"/>
    <w:rsid w:val="009D77AE"/>
    <w:rsid w:val="009E0C20"/>
    <w:rsid w:val="009E14F5"/>
    <w:rsid w:val="009E160E"/>
    <w:rsid w:val="009E2543"/>
    <w:rsid w:val="009E3764"/>
    <w:rsid w:val="009E4EFB"/>
    <w:rsid w:val="009E5385"/>
    <w:rsid w:val="009E59A4"/>
    <w:rsid w:val="009E5A1A"/>
    <w:rsid w:val="009E6A24"/>
    <w:rsid w:val="009E71B9"/>
    <w:rsid w:val="009E74E7"/>
    <w:rsid w:val="009E7C82"/>
    <w:rsid w:val="009E7CB3"/>
    <w:rsid w:val="009F1262"/>
    <w:rsid w:val="009F1FF6"/>
    <w:rsid w:val="009F2345"/>
    <w:rsid w:val="009F27D0"/>
    <w:rsid w:val="009F3BF7"/>
    <w:rsid w:val="009F3C21"/>
    <w:rsid w:val="009F3E99"/>
    <w:rsid w:val="009F54F6"/>
    <w:rsid w:val="009F62E2"/>
    <w:rsid w:val="009F64C3"/>
    <w:rsid w:val="009F6993"/>
    <w:rsid w:val="009F69E7"/>
    <w:rsid w:val="009F6B05"/>
    <w:rsid w:val="009F6F8D"/>
    <w:rsid w:val="009F7FA2"/>
    <w:rsid w:val="00A00021"/>
    <w:rsid w:val="00A0033D"/>
    <w:rsid w:val="00A00C0A"/>
    <w:rsid w:val="00A0105D"/>
    <w:rsid w:val="00A02A53"/>
    <w:rsid w:val="00A03659"/>
    <w:rsid w:val="00A03A7D"/>
    <w:rsid w:val="00A043D5"/>
    <w:rsid w:val="00A0446E"/>
    <w:rsid w:val="00A04704"/>
    <w:rsid w:val="00A04F6D"/>
    <w:rsid w:val="00A04FFE"/>
    <w:rsid w:val="00A052C4"/>
    <w:rsid w:val="00A05826"/>
    <w:rsid w:val="00A05953"/>
    <w:rsid w:val="00A063C2"/>
    <w:rsid w:val="00A0694C"/>
    <w:rsid w:val="00A0731F"/>
    <w:rsid w:val="00A074C5"/>
    <w:rsid w:val="00A107E0"/>
    <w:rsid w:val="00A10E69"/>
    <w:rsid w:val="00A11648"/>
    <w:rsid w:val="00A121E6"/>
    <w:rsid w:val="00A13CDB"/>
    <w:rsid w:val="00A13D45"/>
    <w:rsid w:val="00A15D71"/>
    <w:rsid w:val="00A16638"/>
    <w:rsid w:val="00A169C8"/>
    <w:rsid w:val="00A174C8"/>
    <w:rsid w:val="00A176AF"/>
    <w:rsid w:val="00A17BB8"/>
    <w:rsid w:val="00A20F4A"/>
    <w:rsid w:val="00A21576"/>
    <w:rsid w:val="00A21839"/>
    <w:rsid w:val="00A2335E"/>
    <w:rsid w:val="00A233BF"/>
    <w:rsid w:val="00A2496F"/>
    <w:rsid w:val="00A24D55"/>
    <w:rsid w:val="00A2529F"/>
    <w:rsid w:val="00A258FA"/>
    <w:rsid w:val="00A268EC"/>
    <w:rsid w:val="00A27018"/>
    <w:rsid w:val="00A30827"/>
    <w:rsid w:val="00A314DE"/>
    <w:rsid w:val="00A32E8E"/>
    <w:rsid w:val="00A3411B"/>
    <w:rsid w:val="00A34B89"/>
    <w:rsid w:val="00A34CA8"/>
    <w:rsid w:val="00A35BAE"/>
    <w:rsid w:val="00A35C0E"/>
    <w:rsid w:val="00A35EBB"/>
    <w:rsid w:val="00A36175"/>
    <w:rsid w:val="00A36468"/>
    <w:rsid w:val="00A36CED"/>
    <w:rsid w:val="00A37A79"/>
    <w:rsid w:val="00A37EA5"/>
    <w:rsid w:val="00A407B4"/>
    <w:rsid w:val="00A40C42"/>
    <w:rsid w:val="00A40C84"/>
    <w:rsid w:val="00A41E78"/>
    <w:rsid w:val="00A4252D"/>
    <w:rsid w:val="00A427A4"/>
    <w:rsid w:val="00A4286E"/>
    <w:rsid w:val="00A42B13"/>
    <w:rsid w:val="00A43FEB"/>
    <w:rsid w:val="00A442A8"/>
    <w:rsid w:val="00A449DA"/>
    <w:rsid w:val="00A44BF7"/>
    <w:rsid w:val="00A44D89"/>
    <w:rsid w:val="00A44E9D"/>
    <w:rsid w:val="00A461CB"/>
    <w:rsid w:val="00A46DF6"/>
    <w:rsid w:val="00A47659"/>
    <w:rsid w:val="00A47684"/>
    <w:rsid w:val="00A478AE"/>
    <w:rsid w:val="00A50661"/>
    <w:rsid w:val="00A50FC3"/>
    <w:rsid w:val="00A51AC5"/>
    <w:rsid w:val="00A52053"/>
    <w:rsid w:val="00A52357"/>
    <w:rsid w:val="00A52379"/>
    <w:rsid w:val="00A52580"/>
    <w:rsid w:val="00A539B4"/>
    <w:rsid w:val="00A543ED"/>
    <w:rsid w:val="00A555F2"/>
    <w:rsid w:val="00A56136"/>
    <w:rsid w:val="00A5690C"/>
    <w:rsid w:val="00A56EA2"/>
    <w:rsid w:val="00A57603"/>
    <w:rsid w:val="00A57C9A"/>
    <w:rsid w:val="00A601AC"/>
    <w:rsid w:val="00A60598"/>
    <w:rsid w:val="00A609E4"/>
    <w:rsid w:val="00A61128"/>
    <w:rsid w:val="00A62A3A"/>
    <w:rsid w:val="00A6314F"/>
    <w:rsid w:val="00A634A6"/>
    <w:rsid w:val="00A63DA6"/>
    <w:rsid w:val="00A647A9"/>
    <w:rsid w:val="00A64D8A"/>
    <w:rsid w:val="00A64E20"/>
    <w:rsid w:val="00A65727"/>
    <w:rsid w:val="00A667B8"/>
    <w:rsid w:val="00A67936"/>
    <w:rsid w:val="00A67C9F"/>
    <w:rsid w:val="00A71033"/>
    <w:rsid w:val="00A711B2"/>
    <w:rsid w:val="00A71702"/>
    <w:rsid w:val="00A72BB1"/>
    <w:rsid w:val="00A73669"/>
    <w:rsid w:val="00A73A1F"/>
    <w:rsid w:val="00A7542A"/>
    <w:rsid w:val="00A755B5"/>
    <w:rsid w:val="00A77014"/>
    <w:rsid w:val="00A77C54"/>
    <w:rsid w:val="00A80EF9"/>
    <w:rsid w:val="00A81731"/>
    <w:rsid w:val="00A81D4B"/>
    <w:rsid w:val="00A821FD"/>
    <w:rsid w:val="00A833A9"/>
    <w:rsid w:val="00A83423"/>
    <w:rsid w:val="00A83603"/>
    <w:rsid w:val="00A83E2E"/>
    <w:rsid w:val="00A841E7"/>
    <w:rsid w:val="00A8585C"/>
    <w:rsid w:val="00A861F0"/>
    <w:rsid w:val="00A86301"/>
    <w:rsid w:val="00A86D94"/>
    <w:rsid w:val="00A87195"/>
    <w:rsid w:val="00A908DE"/>
    <w:rsid w:val="00A90BE8"/>
    <w:rsid w:val="00A91BFB"/>
    <w:rsid w:val="00A92A3D"/>
    <w:rsid w:val="00A9327E"/>
    <w:rsid w:val="00A936E3"/>
    <w:rsid w:val="00A94EB9"/>
    <w:rsid w:val="00A960FD"/>
    <w:rsid w:val="00AA0078"/>
    <w:rsid w:val="00AA0658"/>
    <w:rsid w:val="00AA0EFE"/>
    <w:rsid w:val="00AA13FB"/>
    <w:rsid w:val="00AA4015"/>
    <w:rsid w:val="00AA4069"/>
    <w:rsid w:val="00AA41F8"/>
    <w:rsid w:val="00AA4B07"/>
    <w:rsid w:val="00AA5D6E"/>
    <w:rsid w:val="00AA6CDC"/>
    <w:rsid w:val="00AA77CD"/>
    <w:rsid w:val="00AA7EC7"/>
    <w:rsid w:val="00AB08A2"/>
    <w:rsid w:val="00AB0A5D"/>
    <w:rsid w:val="00AB1F1E"/>
    <w:rsid w:val="00AB2392"/>
    <w:rsid w:val="00AB2DD2"/>
    <w:rsid w:val="00AB3310"/>
    <w:rsid w:val="00AB36C6"/>
    <w:rsid w:val="00AB45C3"/>
    <w:rsid w:val="00AB5A4D"/>
    <w:rsid w:val="00AB67A0"/>
    <w:rsid w:val="00AB74FC"/>
    <w:rsid w:val="00AB75BF"/>
    <w:rsid w:val="00AC0140"/>
    <w:rsid w:val="00AC10CC"/>
    <w:rsid w:val="00AC3241"/>
    <w:rsid w:val="00AC3A84"/>
    <w:rsid w:val="00AC3BF6"/>
    <w:rsid w:val="00AC4948"/>
    <w:rsid w:val="00AC496A"/>
    <w:rsid w:val="00AC4EF3"/>
    <w:rsid w:val="00AC50B8"/>
    <w:rsid w:val="00AC525A"/>
    <w:rsid w:val="00AC5335"/>
    <w:rsid w:val="00AC76C9"/>
    <w:rsid w:val="00AD0581"/>
    <w:rsid w:val="00AD1638"/>
    <w:rsid w:val="00AD2B92"/>
    <w:rsid w:val="00AD4015"/>
    <w:rsid w:val="00AD5444"/>
    <w:rsid w:val="00AD5A22"/>
    <w:rsid w:val="00AD6488"/>
    <w:rsid w:val="00AD7518"/>
    <w:rsid w:val="00AD78F5"/>
    <w:rsid w:val="00AE091E"/>
    <w:rsid w:val="00AE162E"/>
    <w:rsid w:val="00AE1DFB"/>
    <w:rsid w:val="00AE24B1"/>
    <w:rsid w:val="00AE3B65"/>
    <w:rsid w:val="00AE3B6D"/>
    <w:rsid w:val="00AE3C72"/>
    <w:rsid w:val="00AE405D"/>
    <w:rsid w:val="00AE41C9"/>
    <w:rsid w:val="00AE427A"/>
    <w:rsid w:val="00AE592B"/>
    <w:rsid w:val="00AE5E91"/>
    <w:rsid w:val="00AE6055"/>
    <w:rsid w:val="00AF0236"/>
    <w:rsid w:val="00AF048A"/>
    <w:rsid w:val="00AF0F7F"/>
    <w:rsid w:val="00AF1155"/>
    <w:rsid w:val="00AF1336"/>
    <w:rsid w:val="00AF16F5"/>
    <w:rsid w:val="00AF176A"/>
    <w:rsid w:val="00AF2075"/>
    <w:rsid w:val="00AF2D36"/>
    <w:rsid w:val="00AF34CB"/>
    <w:rsid w:val="00AF3C9A"/>
    <w:rsid w:val="00AF4745"/>
    <w:rsid w:val="00AF5127"/>
    <w:rsid w:val="00AF54B3"/>
    <w:rsid w:val="00AF6D88"/>
    <w:rsid w:val="00B003E1"/>
    <w:rsid w:val="00B0172C"/>
    <w:rsid w:val="00B017CC"/>
    <w:rsid w:val="00B01E40"/>
    <w:rsid w:val="00B01F36"/>
    <w:rsid w:val="00B03157"/>
    <w:rsid w:val="00B03295"/>
    <w:rsid w:val="00B033B5"/>
    <w:rsid w:val="00B042D0"/>
    <w:rsid w:val="00B047F8"/>
    <w:rsid w:val="00B04944"/>
    <w:rsid w:val="00B04AC9"/>
    <w:rsid w:val="00B05A5F"/>
    <w:rsid w:val="00B05C63"/>
    <w:rsid w:val="00B0608E"/>
    <w:rsid w:val="00B06504"/>
    <w:rsid w:val="00B07125"/>
    <w:rsid w:val="00B10240"/>
    <w:rsid w:val="00B1039F"/>
    <w:rsid w:val="00B104F7"/>
    <w:rsid w:val="00B10B82"/>
    <w:rsid w:val="00B10DA5"/>
    <w:rsid w:val="00B11CCC"/>
    <w:rsid w:val="00B12B9C"/>
    <w:rsid w:val="00B12CF2"/>
    <w:rsid w:val="00B12D90"/>
    <w:rsid w:val="00B13741"/>
    <w:rsid w:val="00B13EE4"/>
    <w:rsid w:val="00B14164"/>
    <w:rsid w:val="00B14A39"/>
    <w:rsid w:val="00B16895"/>
    <w:rsid w:val="00B16FE8"/>
    <w:rsid w:val="00B170F9"/>
    <w:rsid w:val="00B1747B"/>
    <w:rsid w:val="00B1758C"/>
    <w:rsid w:val="00B17DE3"/>
    <w:rsid w:val="00B200E0"/>
    <w:rsid w:val="00B20E85"/>
    <w:rsid w:val="00B20F23"/>
    <w:rsid w:val="00B21313"/>
    <w:rsid w:val="00B21838"/>
    <w:rsid w:val="00B21F3C"/>
    <w:rsid w:val="00B223E4"/>
    <w:rsid w:val="00B228F1"/>
    <w:rsid w:val="00B24659"/>
    <w:rsid w:val="00B252C0"/>
    <w:rsid w:val="00B259E2"/>
    <w:rsid w:val="00B25DF3"/>
    <w:rsid w:val="00B2655A"/>
    <w:rsid w:val="00B3081C"/>
    <w:rsid w:val="00B31334"/>
    <w:rsid w:val="00B316C1"/>
    <w:rsid w:val="00B3278E"/>
    <w:rsid w:val="00B32F7B"/>
    <w:rsid w:val="00B3330A"/>
    <w:rsid w:val="00B33607"/>
    <w:rsid w:val="00B33843"/>
    <w:rsid w:val="00B33AEE"/>
    <w:rsid w:val="00B34C7C"/>
    <w:rsid w:val="00B366D8"/>
    <w:rsid w:val="00B37B92"/>
    <w:rsid w:val="00B37CC4"/>
    <w:rsid w:val="00B41882"/>
    <w:rsid w:val="00B427E9"/>
    <w:rsid w:val="00B429AD"/>
    <w:rsid w:val="00B42C1A"/>
    <w:rsid w:val="00B432C4"/>
    <w:rsid w:val="00B441DC"/>
    <w:rsid w:val="00B44D6D"/>
    <w:rsid w:val="00B4525D"/>
    <w:rsid w:val="00B45982"/>
    <w:rsid w:val="00B46222"/>
    <w:rsid w:val="00B467BE"/>
    <w:rsid w:val="00B46C10"/>
    <w:rsid w:val="00B4702F"/>
    <w:rsid w:val="00B47078"/>
    <w:rsid w:val="00B473D8"/>
    <w:rsid w:val="00B4759B"/>
    <w:rsid w:val="00B47805"/>
    <w:rsid w:val="00B50657"/>
    <w:rsid w:val="00B50DB8"/>
    <w:rsid w:val="00B5127C"/>
    <w:rsid w:val="00B535C1"/>
    <w:rsid w:val="00B53ACF"/>
    <w:rsid w:val="00B54128"/>
    <w:rsid w:val="00B547AE"/>
    <w:rsid w:val="00B56322"/>
    <w:rsid w:val="00B57AC5"/>
    <w:rsid w:val="00B607BE"/>
    <w:rsid w:val="00B60F4C"/>
    <w:rsid w:val="00B62D87"/>
    <w:rsid w:val="00B631A1"/>
    <w:rsid w:val="00B65FAE"/>
    <w:rsid w:val="00B662B8"/>
    <w:rsid w:val="00B668D7"/>
    <w:rsid w:val="00B66FB7"/>
    <w:rsid w:val="00B70770"/>
    <w:rsid w:val="00B71749"/>
    <w:rsid w:val="00B718B5"/>
    <w:rsid w:val="00B73B09"/>
    <w:rsid w:val="00B73F42"/>
    <w:rsid w:val="00B764C3"/>
    <w:rsid w:val="00B776EE"/>
    <w:rsid w:val="00B77CC7"/>
    <w:rsid w:val="00B80054"/>
    <w:rsid w:val="00B800B4"/>
    <w:rsid w:val="00B80CB1"/>
    <w:rsid w:val="00B8171B"/>
    <w:rsid w:val="00B82B11"/>
    <w:rsid w:val="00B844F7"/>
    <w:rsid w:val="00B84578"/>
    <w:rsid w:val="00B84999"/>
    <w:rsid w:val="00B84B1A"/>
    <w:rsid w:val="00B84CF8"/>
    <w:rsid w:val="00B8508B"/>
    <w:rsid w:val="00B850FC"/>
    <w:rsid w:val="00B85B8D"/>
    <w:rsid w:val="00B86787"/>
    <w:rsid w:val="00B867CA"/>
    <w:rsid w:val="00B867E1"/>
    <w:rsid w:val="00B87CD7"/>
    <w:rsid w:val="00B87E7E"/>
    <w:rsid w:val="00B912FD"/>
    <w:rsid w:val="00B9153C"/>
    <w:rsid w:val="00B920C6"/>
    <w:rsid w:val="00B92282"/>
    <w:rsid w:val="00B922FC"/>
    <w:rsid w:val="00B931CE"/>
    <w:rsid w:val="00B936B6"/>
    <w:rsid w:val="00B947C5"/>
    <w:rsid w:val="00B9503F"/>
    <w:rsid w:val="00B95277"/>
    <w:rsid w:val="00B9596E"/>
    <w:rsid w:val="00B95971"/>
    <w:rsid w:val="00B9616B"/>
    <w:rsid w:val="00B9791B"/>
    <w:rsid w:val="00BA0689"/>
    <w:rsid w:val="00BA07FA"/>
    <w:rsid w:val="00BA0BBA"/>
    <w:rsid w:val="00BA179A"/>
    <w:rsid w:val="00BA2AF8"/>
    <w:rsid w:val="00BA2EBA"/>
    <w:rsid w:val="00BA3009"/>
    <w:rsid w:val="00BA6DCD"/>
    <w:rsid w:val="00BA7E86"/>
    <w:rsid w:val="00BB0253"/>
    <w:rsid w:val="00BB15D9"/>
    <w:rsid w:val="00BB167E"/>
    <w:rsid w:val="00BB16A6"/>
    <w:rsid w:val="00BB2D7C"/>
    <w:rsid w:val="00BB3FE4"/>
    <w:rsid w:val="00BB41B1"/>
    <w:rsid w:val="00BB5041"/>
    <w:rsid w:val="00BB59FA"/>
    <w:rsid w:val="00BB66EE"/>
    <w:rsid w:val="00BC0056"/>
    <w:rsid w:val="00BC0858"/>
    <w:rsid w:val="00BC1012"/>
    <w:rsid w:val="00BC1D5E"/>
    <w:rsid w:val="00BC1DE2"/>
    <w:rsid w:val="00BC1ED6"/>
    <w:rsid w:val="00BC24ED"/>
    <w:rsid w:val="00BC281D"/>
    <w:rsid w:val="00BC3251"/>
    <w:rsid w:val="00BC363F"/>
    <w:rsid w:val="00BC3F8F"/>
    <w:rsid w:val="00BC42BD"/>
    <w:rsid w:val="00BC44F1"/>
    <w:rsid w:val="00BC5B4D"/>
    <w:rsid w:val="00BC7195"/>
    <w:rsid w:val="00BC7433"/>
    <w:rsid w:val="00BC7857"/>
    <w:rsid w:val="00BD138D"/>
    <w:rsid w:val="00BD13CB"/>
    <w:rsid w:val="00BD3236"/>
    <w:rsid w:val="00BD3BB3"/>
    <w:rsid w:val="00BD4154"/>
    <w:rsid w:val="00BD44F3"/>
    <w:rsid w:val="00BD51D6"/>
    <w:rsid w:val="00BD5C26"/>
    <w:rsid w:val="00BD7AA3"/>
    <w:rsid w:val="00BE0B77"/>
    <w:rsid w:val="00BE2598"/>
    <w:rsid w:val="00BE36DF"/>
    <w:rsid w:val="00BE3D89"/>
    <w:rsid w:val="00BE4546"/>
    <w:rsid w:val="00BE47CD"/>
    <w:rsid w:val="00BE6B48"/>
    <w:rsid w:val="00BE7021"/>
    <w:rsid w:val="00BE77A8"/>
    <w:rsid w:val="00BE797B"/>
    <w:rsid w:val="00BF0A18"/>
    <w:rsid w:val="00BF0DA1"/>
    <w:rsid w:val="00BF1067"/>
    <w:rsid w:val="00BF1815"/>
    <w:rsid w:val="00BF20BC"/>
    <w:rsid w:val="00BF238E"/>
    <w:rsid w:val="00BF240E"/>
    <w:rsid w:val="00BF4F73"/>
    <w:rsid w:val="00BF5707"/>
    <w:rsid w:val="00BF5E3A"/>
    <w:rsid w:val="00BF63E8"/>
    <w:rsid w:val="00BF6CF3"/>
    <w:rsid w:val="00C03FDD"/>
    <w:rsid w:val="00C04A5E"/>
    <w:rsid w:val="00C04FDD"/>
    <w:rsid w:val="00C05714"/>
    <w:rsid w:val="00C05A79"/>
    <w:rsid w:val="00C06F57"/>
    <w:rsid w:val="00C075C2"/>
    <w:rsid w:val="00C101D0"/>
    <w:rsid w:val="00C11F92"/>
    <w:rsid w:val="00C12343"/>
    <w:rsid w:val="00C13B7B"/>
    <w:rsid w:val="00C13B7D"/>
    <w:rsid w:val="00C14663"/>
    <w:rsid w:val="00C1518A"/>
    <w:rsid w:val="00C15ECC"/>
    <w:rsid w:val="00C1601C"/>
    <w:rsid w:val="00C16206"/>
    <w:rsid w:val="00C167CE"/>
    <w:rsid w:val="00C16E25"/>
    <w:rsid w:val="00C16F81"/>
    <w:rsid w:val="00C17014"/>
    <w:rsid w:val="00C20C14"/>
    <w:rsid w:val="00C2199E"/>
    <w:rsid w:val="00C2277A"/>
    <w:rsid w:val="00C246FE"/>
    <w:rsid w:val="00C24854"/>
    <w:rsid w:val="00C24862"/>
    <w:rsid w:val="00C260B8"/>
    <w:rsid w:val="00C2699F"/>
    <w:rsid w:val="00C26F79"/>
    <w:rsid w:val="00C27132"/>
    <w:rsid w:val="00C27BDF"/>
    <w:rsid w:val="00C30FD2"/>
    <w:rsid w:val="00C315F6"/>
    <w:rsid w:val="00C3186F"/>
    <w:rsid w:val="00C31BF7"/>
    <w:rsid w:val="00C32C01"/>
    <w:rsid w:val="00C3402E"/>
    <w:rsid w:val="00C3416B"/>
    <w:rsid w:val="00C36C7C"/>
    <w:rsid w:val="00C36FF7"/>
    <w:rsid w:val="00C3765F"/>
    <w:rsid w:val="00C403EF"/>
    <w:rsid w:val="00C41334"/>
    <w:rsid w:val="00C418A9"/>
    <w:rsid w:val="00C422C4"/>
    <w:rsid w:val="00C43C81"/>
    <w:rsid w:val="00C4475C"/>
    <w:rsid w:val="00C45378"/>
    <w:rsid w:val="00C45F5C"/>
    <w:rsid w:val="00C46431"/>
    <w:rsid w:val="00C464AF"/>
    <w:rsid w:val="00C4679A"/>
    <w:rsid w:val="00C469C6"/>
    <w:rsid w:val="00C46E2E"/>
    <w:rsid w:val="00C4724D"/>
    <w:rsid w:val="00C473DB"/>
    <w:rsid w:val="00C50059"/>
    <w:rsid w:val="00C5005E"/>
    <w:rsid w:val="00C5028C"/>
    <w:rsid w:val="00C50BCB"/>
    <w:rsid w:val="00C50DED"/>
    <w:rsid w:val="00C53AB7"/>
    <w:rsid w:val="00C54804"/>
    <w:rsid w:val="00C55DAB"/>
    <w:rsid w:val="00C57461"/>
    <w:rsid w:val="00C5748E"/>
    <w:rsid w:val="00C577E6"/>
    <w:rsid w:val="00C578CD"/>
    <w:rsid w:val="00C600D3"/>
    <w:rsid w:val="00C60F74"/>
    <w:rsid w:val="00C613FF"/>
    <w:rsid w:val="00C61870"/>
    <w:rsid w:val="00C62114"/>
    <w:rsid w:val="00C633A9"/>
    <w:rsid w:val="00C66834"/>
    <w:rsid w:val="00C6769D"/>
    <w:rsid w:val="00C67E2A"/>
    <w:rsid w:val="00C70567"/>
    <w:rsid w:val="00C7371B"/>
    <w:rsid w:val="00C747B2"/>
    <w:rsid w:val="00C748B0"/>
    <w:rsid w:val="00C75EBF"/>
    <w:rsid w:val="00C75FDC"/>
    <w:rsid w:val="00C76D04"/>
    <w:rsid w:val="00C77D2F"/>
    <w:rsid w:val="00C8058C"/>
    <w:rsid w:val="00C81B65"/>
    <w:rsid w:val="00C82380"/>
    <w:rsid w:val="00C8238F"/>
    <w:rsid w:val="00C829DC"/>
    <w:rsid w:val="00C82E65"/>
    <w:rsid w:val="00C83191"/>
    <w:rsid w:val="00C83C57"/>
    <w:rsid w:val="00C84879"/>
    <w:rsid w:val="00C84F57"/>
    <w:rsid w:val="00C85D61"/>
    <w:rsid w:val="00C8609A"/>
    <w:rsid w:val="00C8611D"/>
    <w:rsid w:val="00C862E7"/>
    <w:rsid w:val="00C869DD"/>
    <w:rsid w:val="00C86AF3"/>
    <w:rsid w:val="00C86D2D"/>
    <w:rsid w:val="00C86D30"/>
    <w:rsid w:val="00C87260"/>
    <w:rsid w:val="00C87670"/>
    <w:rsid w:val="00C878C6"/>
    <w:rsid w:val="00C908A1"/>
    <w:rsid w:val="00C9101C"/>
    <w:rsid w:val="00C92E1A"/>
    <w:rsid w:val="00C93483"/>
    <w:rsid w:val="00C93DD2"/>
    <w:rsid w:val="00C93E10"/>
    <w:rsid w:val="00C93ED4"/>
    <w:rsid w:val="00C940CB"/>
    <w:rsid w:val="00C94C46"/>
    <w:rsid w:val="00C94D3B"/>
    <w:rsid w:val="00C95131"/>
    <w:rsid w:val="00C95A62"/>
    <w:rsid w:val="00C96022"/>
    <w:rsid w:val="00C96C6F"/>
    <w:rsid w:val="00C97224"/>
    <w:rsid w:val="00C9722D"/>
    <w:rsid w:val="00CA02E2"/>
    <w:rsid w:val="00CA0458"/>
    <w:rsid w:val="00CA0598"/>
    <w:rsid w:val="00CA15C0"/>
    <w:rsid w:val="00CA2E70"/>
    <w:rsid w:val="00CA2FB9"/>
    <w:rsid w:val="00CA3F2C"/>
    <w:rsid w:val="00CA53B6"/>
    <w:rsid w:val="00CA5C8A"/>
    <w:rsid w:val="00CA730E"/>
    <w:rsid w:val="00CA788B"/>
    <w:rsid w:val="00CA78D7"/>
    <w:rsid w:val="00CB0F35"/>
    <w:rsid w:val="00CB14CA"/>
    <w:rsid w:val="00CB1C25"/>
    <w:rsid w:val="00CB25D7"/>
    <w:rsid w:val="00CB26E4"/>
    <w:rsid w:val="00CB27D9"/>
    <w:rsid w:val="00CB2AF8"/>
    <w:rsid w:val="00CB3BC4"/>
    <w:rsid w:val="00CB47D4"/>
    <w:rsid w:val="00CB48CF"/>
    <w:rsid w:val="00CB4DE5"/>
    <w:rsid w:val="00CB524E"/>
    <w:rsid w:val="00CB60B2"/>
    <w:rsid w:val="00CB675F"/>
    <w:rsid w:val="00CB6A58"/>
    <w:rsid w:val="00CB7716"/>
    <w:rsid w:val="00CB7CE5"/>
    <w:rsid w:val="00CC0882"/>
    <w:rsid w:val="00CC103B"/>
    <w:rsid w:val="00CC17D9"/>
    <w:rsid w:val="00CC1EEC"/>
    <w:rsid w:val="00CC1F11"/>
    <w:rsid w:val="00CC1F25"/>
    <w:rsid w:val="00CC21FC"/>
    <w:rsid w:val="00CC2430"/>
    <w:rsid w:val="00CC2A26"/>
    <w:rsid w:val="00CC2C67"/>
    <w:rsid w:val="00CC2F35"/>
    <w:rsid w:val="00CC3DD0"/>
    <w:rsid w:val="00CC7648"/>
    <w:rsid w:val="00CC7919"/>
    <w:rsid w:val="00CD0C96"/>
    <w:rsid w:val="00CD2C6B"/>
    <w:rsid w:val="00CD519E"/>
    <w:rsid w:val="00CD6417"/>
    <w:rsid w:val="00CD68E9"/>
    <w:rsid w:val="00CD7890"/>
    <w:rsid w:val="00CE11D2"/>
    <w:rsid w:val="00CE14BF"/>
    <w:rsid w:val="00CE19B3"/>
    <w:rsid w:val="00CE26C7"/>
    <w:rsid w:val="00CE26ED"/>
    <w:rsid w:val="00CE3457"/>
    <w:rsid w:val="00CE3E95"/>
    <w:rsid w:val="00CE43DA"/>
    <w:rsid w:val="00CE4912"/>
    <w:rsid w:val="00CE60E4"/>
    <w:rsid w:val="00CE6B3A"/>
    <w:rsid w:val="00CE7CA1"/>
    <w:rsid w:val="00CE7E57"/>
    <w:rsid w:val="00CF0A9B"/>
    <w:rsid w:val="00CF0C52"/>
    <w:rsid w:val="00CF14C7"/>
    <w:rsid w:val="00CF1FA7"/>
    <w:rsid w:val="00CF4C79"/>
    <w:rsid w:val="00CF55D5"/>
    <w:rsid w:val="00CF5C43"/>
    <w:rsid w:val="00CF61BE"/>
    <w:rsid w:val="00CF63C4"/>
    <w:rsid w:val="00CF6B02"/>
    <w:rsid w:val="00CF72C1"/>
    <w:rsid w:val="00CF7693"/>
    <w:rsid w:val="00CF770A"/>
    <w:rsid w:val="00D008A0"/>
    <w:rsid w:val="00D00A13"/>
    <w:rsid w:val="00D00BCC"/>
    <w:rsid w:val="00D01188"/>
    <w:rsid w:val="00D016BC"/>
    <w:rsid w:val="00D01710"/>
    <w:rsid w:val="00D01900"/>
    <w:rsid w:val="00D0207F"/>
    <w:rsid w:val="00D02675"/>
    <w:rsid w:val="00D02823"/>
    <w:rsid w:val="00D051DE"/>
    <w:rsid w:val="00D05E9E"/>
    <w:rsid w:val="00D06293"/>
    <w:rsid w:val="00D0774F"/>
    <w:rsid w:val="00D102FA"/>
    <w:rsid w:val="00D12241"/>
    <w:rsid w:val="00D12BAB"/>
    <w:rsid w:val="00D15352"/>
    <w:rsid w:val="00D15E80"/>
    <w:rsid w:val="00D1673F"/>
    <w:rsid w:val="00D17280"/>
    <w:rsid w:val="00D17FC7"/>
    <w:rsid w:val="00D20C27"/>
    <w:rsid w:val="00D20C6C"/>
    <w:rsid w:val="00D21883"/>
    <w:rsid w:val="00D22AC8"/>
    <w:rsid w:val="00D23692"/>
    <w:rsid w:val="00D24626"/>
    <w:rsid w:val="00D24E80"/>
    <w:rsid w:val="00D24F81"/>
    <w:rsid w:val="00D25132"/>
    <w:rsid w:val="00D2591B"/>
    <w:rsid w:val="00D25934"/>
    <w:rsid w:val="00D25969"/>
    <w:rsid w:val="00D25B97"/>
    <w:rsid w:val="00D269AC"/>
    <w:rsid w:val="00D2719C"/>
    <w:rsid w:val="00D27D95"/>
    <w:rsid w:val="00D30347"/>
    <w:rsid w:val="00D30701"/>
    <w:rsid w:val="00D3145F"/>
    <w:rsid w:val="00D31703"/>
    <w:rsid w:val="00D318DC"/>
    <w:rsid w:val="00D3251E"/>
    <w:rsid w:val="00D325E3"/>
    <w:rsid w:val="00D32DF2"/>
    <w:rsid w:val="00D35440"/>
    <w:rsid w:val="00D35D50"/>
    <w:rsid w:val="00D366AC"/>
    <w:rsid w:val="00D36CEA"/>
    <w:rsid w:val="00D37931"/>
    <w:rsid w:val="00D40D4C"/>
    <w:rsid w:val="00D40FE5"/>
    <w:rsid w:val="00D415C2"/>
    <w:rsid w:val="00D417B1"/>
    <w:rsid w:val="00D41821"/>
    <w:rsid w:val="00D42E06"/>
    <w:rsid w:val="00D42F01"/>
    <w:rsid w:val="00D4441E"/>
    <w:rsid w:val="00D44A1F"/>
    <w:rsid w:val="00D44BE0"/>
    <w:rsid w:val="00D47157"/>
    <w:rsid w:val="00D4738D"/>
    <w:rsid w:val="00D504AD"/>
    <w:rsid w:val="00D51827"/>
    <w:rsid w:val="00D51D84"/>
    <w:rsid w:val="00D53354"/>
    <w:rsid w:val="00D536A6"/>
    <w:rsid w:val="00D54A48"/>
    <w:rsid w:val="00D54C6A"/>
    <w:rsid w:val="00D5715A"/>
    <w:rsid w:val="00D57787"/>
    <w:rsid w:val="00D579CE"/>
    <w:rsid w:val="00D60C81"/>
    <w:rsid w:val="00D60C8F"/>
    <w:rsid w:val="00D615A8"/>
    <w:rsid w:val="00D61B5E"/>
    <w:rsid w:val="00D61BCE"/>
    <w:rsid w:val="00D61E12"/>
    <w:rsid w:val="00D62338"/>
    <w:rsid w:val="00D624F1"/>
    <w:rsid w:val="00D62E2A"/>
    <w:rsid w:val="00D6306B"/>
    <w:rsid w:val="00D635C4"/>
    <w:rsid w:val="00D637A0"/>
    <w:rsid w:val="00D64710"/>
    <w:rsid w:val="00D64C9C"/>
    <w:rsid w:val="00D64DE0"/>
    <w:rsid w:val="00D65F8C"/>
    <w:rsid w:val="00D6611C"/>
    <w:rsid w:val="00D66C21"/>
    <w:rsid w:val="00D7086D"/>
    <w:rsid w:val="00D70E54"/>
    <w:rsid w:val="00D73C91"/>
    <w:rsid w:val="00D74DC7"/>
    <w:rsid w:val="00D74E34"/>
    <w:rsid w:val="00D77381"/>
    <w:rsid w:val="00D774ED"/>
    <w:rsid w:val="00D77940"/>
    <w:rsid w:val="00D8036E"/>
    <w:rsid w:val="00D804A2"/>
    <w:rsid w:val="00D80AA0"/>
    <w:rsid w:val="00D80E27"/>
    <w:rsid w:val="00D82013"/>
    <w:rsid w:val="00D82548"/>
    <w:rsid w:val="00D834EC"/>
    <w:rsid w:val="00D83E87"/>
    <w:rsid w:val="00D84105"/>
    <w:rsid w:val="00D84E00"/>
    <w:rsid w:val="00D86367"/>
    <w:rsid w:val="00D87240"/>
    <w:rsid w:val="00D90C30"/>
    <w:rsid w:val="00D91124"/>
    <w:rsid w:val="00D9257B"/>
    <w:rsid w:val="00D92615"/>
    <w:rsid w:val="00D92C35"/>
    <w:rsid w:val="00D92DD7"/>
    <w:rsid w:val="00D93990"/>
    <w:rsid w:val="00D94061"/>
    <w:rsid w:val="00D9445A"/>
    <w:rsid w:val="00D94B0A"/>
    <w:rsid w:val="00D9527C"/>
    <w:rsid w:val="00D9652F"/>
    <w:rsid w:val="00DA065A"/>
    <w:rsid w:val="00DA2901"/>
    <w:rsid w:val="00DA32A7"/>
    <w:rsid w:val="00DA37AF"/>
    <w:rsid w:val="00DA6CFD"/>
    <w:rsid w:val="00DA6D10"/>
    <w:rsid w:val="00DA70B2"/>
    <w:rsid w:val="00DA73E8"/>
    <w:rsid w:val="00DA769F"/>
    <w:rsid w:val="00DB04D0"/>
    <w:rsid w:val="00DB0D52"/>
    <w:rsid w:val="00DB1342"/>
    <w:rsid w:val="00DB158C"/>
    <w:rsid w:val="00DB1E95"/>
    <w:rsid w:val="00DB227C"/>
    <w:rsid w:val="00DB22BD"/>
    <w:rsid w:val="00DB27C3"/>
    <w:rsid w:val="00DB2848"/>
    <w:rsid w:val="00DB29D1"/>
    <w:rsid w:val="00DB4306"/>
    <w:rsid w:val="00DB4C4A"/>
    <w:rsid w:val="00DB5129"/>
    <w:rsid w:val="00DB51C4"/>
    <w:rsid w:val="00DB5730"/>
    <w:rsid w:val="00DB5AB0"/>
    <w:rsid w:val="00DB6683"/>
    <w:rsid w:val="00DB6AD2"/>
    <w:rsid w:val="00DB6EB7"/>
    <w:rsid w:val="00DB6F2C"/>
    <w:rsid w:val="00DB7AE7"/>
    <w:rsid w:val="00DC0013"/>
    <w:rsid w:val="00DC0248"/>
    <w:rsid w:val="00DC11BF"/>
    <w:rsid w:val="00DC1F6C"/>
    <w:rsid w:val="00DC2158"/>
    <w:rsid w:val="00DC2242"/>
    <w:rsid w:val="00DC2FAC"/>
    <w:rsid w:val="00DC3169"/>
    <w:rsid w:val="00DC3F2E"/>
    <w:rsid w:val="00DC408A"/>
    <w:rsid w:val="00DC45BE"/>
    <w:rsid w:val="00DC5DA0"/>
    <w:rsid w:val="00DC6087"/>
    <w:rsid w:val="00DC62B7"/>
    <w:rsid w:val="00DC6613"/>
    <w:rsid w:val="00DC6B1E"/>
    <w:rsid w:val="00DC6F02"/>
    <w:rsid w:val="00DC7A73"/>
    <w:rsid w:val="00DC7B6A"/>
    <w:rsid w:val="00DD0CEA"/>
    <w:rsid w:val="00DD0FEA"/>
    <w:rsid w:val="00DD1291"/>
    <w:rsid w:val="00DD1F7D"/>
    <w:rsid w:val="00DD229F"/>
    <w:rsid w:val="00DD2933"/>
    <w:rsid w:val="00DD402C"/>
    <w:rsid w:val="00DD4101"/>
    <w:rsid w:val="00DD4612"/>
    <w:rsid w:val="00DD4E08"/>
    <w:rsid w:val="00DD53C9"/>
    <w:rsid w:val="00DD57DB"/>
    <w:rsid w:val="00DD5D58"/>
    <w:rsid w:val="00DD64C1"/>
    <w:rsid w:val="00DD6879"/>
    <w:rsid w:val="00DD6D30"/>
    <w:rsid w:val="00DD7235"/>
    <w:rsid w:val="00DD783C"/>
    <w:rsid w:val="00DD7D33"/>
    <w:rsid w:val="00DE03D0"/>
    <w:rsid w:val="00DE277C"/>
    <w:rsid w:val="00DE3F34"/>
    <w:rsid w:val="00DE3FBC"/>
    <w:rsid w:val="00DE53F3"/>
    <w:rsid w:val="00DE5B04"/>
    <w:rsid w:val="00DE5D31"/>
    <w:rsid w:val="00DE620D"/>
    <w:rsid w:val="00DE6B84"/>
    <w:rsid w:val="00DE6C87"/>
    <w:rsid w:val="00DE755E"/>
    <w:rsid w:val="00DF0B4F"/>
    <w:rsid w:val="00DF160A"/>
    <w:rsid w:val="00DF162E"/>
    <w:rsid w:val="00DF1911"/>
    <w:rsid w:val="00DF1990"/>
    <w:rsid w:val="00DF27C2"/>
    <w:rsid w:val="00DF2A00"/>
    <w:rsid w:val="00DF2CEB"/>
    <w:rsid w:val="00DF3633"/>
    <w:rsid w:val="00DF3DE7"/>
    <w:rsid w:val="00DF4228"/>
    <w:rsid w:val="00DF4470"/>
    <w:rsid w:val="00DF547B"/>
    <w:rsid w:val="00DF5996"/>
    <w:rsid w:val="00DF5D3C"/>
    <w:rsid w:val="00DF6292"/>
    <w:rsid w:val="00DF6EF4"/>
    <w:rsid w:val="00E019DE"/>
    <w:rsid w:val="00E02634"/>
    <w:rsid w:val="00E02748"/>
    <w:rsid w:val="00E02B29"/>
    <w:rsid w:val="00E02F24"/>
    <w:rsid w:val="00E03EDB"/>
    <w:rsid w:val="00E045D5"/>
    <w:rsid w:val="00E04A23"/>
    <w:rsid w:val="00E0564A"/>
    <w:rsid w:val="00E07C91"/>
    <w:rsid w:val="00E10565"/>
    <w:rsid w:val="00E11428"/>
    <w:rsid w:val="00E11797"/>
    <w:rsid w:val="00E11ECC"/>
    <w:rsid w:val="00E11EEC"/>
    <w:rsid w:val="00E12CA7"/>
    <w:rsid w:val="00E1363D"/>
    <w:rsid w:val="00E1411E"/>
    <w:rsid w:val="00E14490"/>
    <w:rsid w:val="00E149A1"/>
    <w:rsid w:val="00E14D7F"/>
    <w:rsid w:val="00E150C1"/>
    <w:rsid w:val="00E15500"/>
    <w:rsid w:val="00E157A9"/>
    <w:rsid w:val="00E17376"/>
    <w:rsid w:val="00E21B02"/>
    <w:rsid w:val="00E230E2"/>
    <w:rsid w:val="00E23DDB"/>
    <w:rsid w:val="00E24115"/>
    <w:rsid w:val="00E24701"/>
    <w:rsid w:val="00E248DE"/>
    <w:rsid w:val="00E24B92"/>
    <w:rsid w:val="00E24B9E"/>
    <w:rsid w:val="00E25D09"/>
    <w:rsid w:val="00E260AE"/>
    <w:rsid w:val="00E26377"/>
    <w:rsid w:val="00E27F8E"/>
    <w:rsid w:val="00E30402"/>
    <w:rsid w:val="00E319F2"/>
    <w:rsid w:val="00E31ECC"/>
    <w:rsid w:val="00E31F16"/>
    <w:rsid w:val="00E328B5"/>
    <w:rsid w:val="00E33943"/>
    <w:rsid w:val="00E33C4C"/>
    <w:rsid w:val="00E33DCE"/>
    <w:rsid w:val="00E34466"/>
    <w:rsid w:val="00E34B3E"/>
    <w:rsid w:val="00E354D5"/>
    <w:rsid w:val="00E35727"/>
    <w:rsid w:val="00E35F22"/>
    <w:rsid w:val="00E3604B"/>
    <w:rsid w:val="00E36359"/>
    <w:rsid w:val="00E36C05"/>
    <w:rsid w:val="00E3715B"/>
    <w:rsid w:val="00E37DD6"/>
    <w:rsid w:val="00E40486"/>
    <w:rsid w:val="00E40D0F"/>
    <w:rsid w:val="00E42AD0"/>
    <w:rsid w:val="00E43E7C"/>
    <w:rsid w:val="00E440A4"/>
    <w:rsid w:val="00E447ED"/>
    <w:rsid w:val="00E4486A"/>
    <w:rsid w:val="00E45BC7"/>
    <w:rsid w:val="00E46539"/>
    <w:rsid w:val="00E469F1"/>
    <w:rsid w:val="00E46CEB"/>
    <w:rsid w:val="00E4734B"/>
    <w:rsid w:val="00E47454"/>
    <w:rsid w:val="00E4794D"/>
    <w:rsid w:val="00E5091E"/>
    <w:rsid w:val="00E516A6"/>
    <w:rsid w:val="00E53FF0"/>
    <w:rsid w:val="00E542DC"/>
    <w:rsid w:val="00E567DC"/>
    <w:rsid w:val="00E577FD"/>
    <w:rsid w:val="00E60694"/>
    <w:rsid w:val="00E61277"/>
    <w:rsid w:val="00E6175D"/>
    <w:rsid w:val="00E6201B"/>
    <w:rsid w:val="00E62290"/>
    <w:rsid w:val="00E63474"/>
    <w:rsid w:val="00E634F7"/>
    <w:rsid w:val="00E64457"/>
    <w:rsid w:val="00E64F0B"/>
    <w:rsid w:val="00E653CF"/>
    <w:rsid w:val="00E65BCE"/>
    <w:rsid w:val="00E66935"/>
    <w:rsid w:val="00E6732A"/>
    <w:rsid w:val="00E67463"/>
    <w:rsid w:val="00E67FDD"/>
    <w:rsid w:val="00E705C6"/>
    <w:rsid w:val="00E70643"/>
    <w:rsid w:val="00E70C80"/>
    <w:rsid w:val="00E70F2D"/>
    <w:rsid w:val="00E71C40"/>
    <w:rsid w:val="00E73452"/>
    <w:rsid w:val="00E73747"/>
    <w:rsid w:val="00E73E67"/>
    <w:rsid w:val="00E74F27"/>
    <w:rsid w:val="00E75768"/>
    <w:rsid w:val="00E76BAD"/>
    <w:rsid w:val="00E77686"/>
    <w:rsid w:val="00E777AE"/>
    <w:rsid w:val="00E8035D"/>
    <w:rsid w:val="00E808FD"/>
    <w:rsid w:val="00E80DC3"/>
    <w:rsid w:val="00E82644"/>
    <w:rsid w:val="00E831F3"/>
    <w:rsid w:val="00E833AB"/>
    <w:rsid w:val="00E83C69"/>
    <w:rsid w:val="00E840BD"/>
    <w:rsid w:val="00E841DA"/>
    <w:rsid w:val="00E84E8A"/>
    <w:rsid w:val="00E854FA"/>
    <w:rsid w:val="00E858BD"/>
    <w:rsid w:val="00E87A4F"/>
    <w:rsid w:val="00E87D62"/>
    <w:rsid w:val="00E87E13"/>
    <w:rsid w:val="00E9006B"/>
    <w:rsid w:val="00E9048A"/>
    <w:rsid w:val="00E90721"/>
    <w:rsid w:val="00E907FB"/>
    <w:rsid w:val="00E90C88"/>
    <w:rsid w:val="00E91188"/>
    <w:rsid w:val="00E911BE"/>
    <w:rsid w:val="00E921C2"/>
    <w:rsid w:val="00E9222E"/>
    <w:rsid w:val="00E92F58"/>
    <w:rsid w:val="00E94F1B"/>
    <w:rsid w:val="00E9502A"/>
    <w:rsid w:val="00E95907"/>
    <w:rsid w:val="00E963B5"/>
    <w:rsid w:val="00E96BE4"/>
    <w:rsid w:val="00EA0422"/>
    <w:rsid w:val="00EA09A1"/>
    <w:rsid w:val="00EA1427"/>
    <w:rsid w:val="00EA1BE3"/>
    <w:rsid w:val="00EA1CCB"/>
    <w:rsid w:val="00EA1D26"/>
    <w:rsid w:val="00EA28E1"/>
    <w:rsid w:val="00EA36DE"/>
    <w:rsid w:val="00EA38A8"/>
    <w:rsid w:val="00EA4045"/>
    <w:rsid w:val="00EA47E3"/>
    <w:rsid w:val="00EA4C96"/>
    <w:rsid w:val="00EA5B33"/>
    <w:rsid w:val="00EA5BB4"/>
    <w:rsid w:val="00EA6004"/>
    <w:rsid w:val="00EA6D72"/>
    <w:rsid w:val="00EB08F3"/>
    <w:rsid w:val="00EB0A0E"/>
    <w:rsid w:val="00EB1017"/>
    <w:rsid w:val="00EB1128"/>
    <w:rsid w:val="00EB4F4A"/>
    <w:rsid w:val="00EB51E3"/>
    <w:rsid w:val="00EB5AB4"/>
    <w:rsid w:val="00EB5B99"/>
    <w:rsid w:val="00EB67B2"/>
    <w:rsid w:val="00EB67EB"/>
    <w:rsid w:val="00EB6B1C"/>
    <w:rsid w:val="00EB6C3A"/>
    <w:rsid w:val="00EC0228"/>
    <w:rsid w:val="00EC030D"/>
    <w:rsid w:val="00EC185F"/>
    <w:rsid w:val="00EC1FE3"/>
    <w:rsid w:val="00EC23D7"/>
    <w:rsid w:val="00EC2BA0"/>
    <w:rsid w:val="00EC2DFC"/>
    <w:rsid w:val="00EC553A"/>
    <w:rsid w:val="00EC5BC7"/>
    <w:rsid w:val="00EC716B"/>
    <w:rsid w:val="00EC716C"/>
    <w:rsid w:val="00ED11EE"/>
    <w:rsid w:val="00ED23E7"/>
    <w:rsid w:val="00ED2BE3"/>
    <w:rsid w:val="00ED5009"/>
    <w:rsid w:val="00ED5803"/>
    <w:rsid w:val="00ED7047"/>
    <w:rsid w:val="00ED7AAB"/>
    <w:rsid w:val="00EE0446"/>
    <w:rsid w:val="00EE0E1E"/>
    <w:rsid w:val="00EE11A1"/>
    <w:rsid w:val="00EE1D48"/>
    <w:rsid w:val="00EE1F35"/>
    <w:rsid w:val="00EE2081"/>
    <w:rsid w:val="00EE2BA9"/>
    <w:rsid w:val="00EE2EDD"/>
    <w:rsid w:val="00EE2F22"/>
    <w:rsid w:val="00EE36E0"/>
    <w:rsid w:val="00EE51AC"/>
    <w:rsid w:val="00EE5B3A"/>
    <w:rsid w:val="00EE6566"/>
    <w:rsid w:val="00EE676A"/>
    <w:rsid w:val="00EE6A9E"/>
    <w:rsid w:val="00EE6C44"/>
    <w:rsid w:val="00EE6D77"/>
    <w:rsid w:val="00EE6F9A"/>
    <w:rsid w:val="00EE7E46"/>
    <w:rsid w:val="00EF074D"/>
    <w:rsid w:val="00EF1811"/>
    <w:rsid w:val="00EF25E2"/>
    <w:rsid w:val="00EF3031"/>
    <w:rsid w:val="00EF34C5"/>
    <w:rsid w:val="00EF435F"/>
    <w:rsid w:val="00EF4F0E"/>
    <w:rsid w:val="00EF5910"/>
    <w:rsid w:val="00EF5A24"/>
    <w:rsid w:val="00EF5D37"/>
    <w:rsid w:val="00EF6CAF"/>
    <w:rsid w:val="00F00EC5"/>
    <w:rsid w:val="00F01441"/>
    <w:rsid w:val="00F01569"/>
    <w:rsid w:val="00F01E0D"/>
    <w:rsid w:val="00F02AB9"/>
    <w:rsid w:val="00F0323A"/>
    <w:rsid w:val="00F04CDF"/>
    <w:rsid w:val="00F04D01"/>
    <w:rsid w:val="00F04DC9"/>
    <w:rsid w:val="00F05111"/>
    <w:rsid w:val="00F053F2"/>
    <w:rsid w:val="00F0682E"/>
    <w:rsid w:val="00F07281"/>
    <w:rsid w:val="00F07403"/>
    <w:rsid w:val="00F1167A"/>
    <w:rsid w:val="00F11970"/>
    <w:rsid w:val="00F120E9"/>
    <w:rsid w:val="00F12781"/>
    <w:rsid w:val="00F137B6"/>
    <w:rsid w:val="00F13950"/>
    <w:rsid w:val="00F13E42"/>
    <w:rsid w:val="00F146AA"/>
    <w:rsid w:val="00F1532A"/>
    <w:rsid w:val="00F15816"/>
    <w:rsid w:val="00F159D9"/>
    <w:rsid w:val="00F15AA7"/>
    <w:rsid w:val="00F16187"/>
    <w:rsid w:val="00F16A89"/>
    <w:rsid w:val="00F17A76"/>
    <w:rsid w:val="00F202AB"/>
    <w:rsid w:val="00F20CDC"/>
    <w:rsid w:val="00F211C1"/>
    <w:rsid w:val="00F2193D"/>
    <w:rsid w:val="00F21EDF"/>
    <w:rsid w:val="00F22902"/>
    <w:rsid w:val="00F23843"/>
    <w:rsid w:val="00F23ECB"/>
    <w:rsid w:val="00F24578"/>
    <w:rsid w:val="00F24696"/>
    <w:rsid w:val="00F24C71"/>
    <w:rsid w:val="00F2635B"/>
    <w:rsid w:val="00F3003E"/>
    <w:rsid w:val="00F323D0"/>
    <w:rsid w:val="00F32432"/>
    <w:rsid w:val="00F32A64"/>
    <w:rsid w:val="00F3307F"/>
    <w:rsid w:val="00F33356"/>
    <w:rsid w:val="00F33A96"/>
    <w:rsid w:val="00F33B50"/>
    <w:rsid w:val="00F34A41"/>
    <w:rsid w:val="00F34F13"/>
    <w:rsid w:val="00F35063"/>
    <w:rsid w:val="00F352F5"/>
    <w:rsid w:val="00F35488"/>
    <w:rsid w:val="00F35742"/>
    <w:rsid w:val="00F36BB1"/>
    <w:rsid w:val="00F37023"/>
    <w:rsid w:val="00F37BCE"/>
    <w:rsid w:val="00F41E48"/>
    <w:rsid w:val="00F42211"/>
    <w:rsid w:val="00F425D4"/>
    <w:rsid w:val="00F42878"/>
    <w:rsid w:val="00F4318D"/>
    <w:rsid w:val="00F44543"/>
    <w:rsid w:val="00F4469B"/>
    <w:rsid w:val="00F44CB0"/>
    <w:rsid w:val="00F456AA"/>
    <w:rsid w:val="00F46409"/>
    <w:rsid w:val="00F46E47"/>
    <w:rsid w:val="00F47451"/>
    <w:rsid w:val="00F50141"/>
    <w:rsid w:val="00F514A8"/>
    <w:rsid w:val="00F52109"/>
    <w:rsid w:val="00F521AA"/>
    <w:rsid w:val="00F54021"/>
    <w:rsid w:val="00F54251"/>
    <w:rsid w:val="00F54548"/>
    <w:rsid w:val="00F55165"/>
    <w:rsid w:val="00F55478"/>
    <w:rsid w:val="00F55A58"/>
    <w:rsid w:val="00F56A5A"/>
    <w:rsid w:val="00F62C9A"/>
    <w:rsid w:val="00F6317A"/>
    <w:rsid w:val="00F6378A"/>
    <w:rsid w:val="00F63AAF"/>
    <w:rsid w:val="00F63B94"/>
    <w:rsid w:val="00F648D7"/>
    <w:rsid w:val="00F64AB1"/>
    <w:rsid w:val="00F64C6E"/>
    <w:rsid w:val="00F64F3D"/>
    <w:rsid w:val="00F66C6B"/>
    <w:rsid w:val="00F66FB0"/>
    <w:rsid w:val="00F67F86"/>
    <w:rsid w:val="00F706DF"/>
    <w:rsid w:val="00F70EAB"/>
    <w:rsid w:val="00F726E6"/>
    <w:rsid w:val="00F72903"/>
    <w:rsid w:val="00F744DD"/>
    <w:rsid w:val="00F75088"/>
    <w:rsid w:val="00F77924"/>
    <w:rsid w:val="00F77E91"/>
    <w:rsid w:val="00F8059C"/>
    <w:rsid w:val="00F8209A"/>
    <w:rsid w:val="00F82C13"/>
    <w:rsid w:val="00F83206"/>
    <w:rsid w:val="00F83893"/>
    <w:rsid w:val="00F847BD"/>
    <w:rsid w:val="00F84824"/>
    <w:rsid w:val="00F84B78"/>
    <w:rsid w:val="00F86201"/>
    <w:rsid w:val="00F867DA"/>
    <w:rsid w:val="00F90041"/>
    <w:rsid w:val="00F901BC"/>
    <w:rsid w:val="00F90603"/>
    <w:rsid w:val="00F908E4"/>
    <w:rsid w:val="00F90BE6"/>
    <w:rsid w:val="00F9165D"/>
    <w:rsid w:val="00F91D8E"/>
    <w:rsid w:val="00F91E52"/>
    <w:rsid w:val="00F91F01"/>
    <w:rsid w:val="00F92517"/>
    <w:rsid w:val="00F931E6"/>
    <w:rsid w:val="00F935C9"/>
    <w:rsid w:val="00F9385C"/>
    <w:rsid w:val="00F9459E"/>
    <w:rsid w:val="00F94D54"/>
    <w:rsid w:val="00F954F9"/>
    <w:rsid w:val="00F96B84"/>
    <w:rsid w:val="00F96ED7"/>
    <w:rsid w:val="00FA0249"/>
    <w:rsid w:val="00FA0931"/>
    <w:rsid w:val="00FA0D91"/>
    <w:rsid w:val="00FA190F"/>
    <w:rsid w:val="00FA2A64"/>
    <w:rsid w:val="00FA3264"/>
    <w:rsid w:val="00FA37C3"/>
    <w:rsid w:val="00FA3F8D"/>
    <w:rsid w:val="00FA45D5"/>
    <w:rsid w:val="00FA5854"/>
    <w:rsid w:val="00FA58ED"/>
    <w:rsid w:val="00FA59EC"/>
    <w:rsid w:val="00FA5D39"/>
    <w:rsid w:val="00FA6076"/>
    <w:rsid w:val="00FA6973"/>
    <w:rsid w:val="00FA72D8"/>
    <w:rsid w:val="00FB06DA"/>
    <w:rsid w:val="00FB2075"/>
    <w:rsid w:val="00FB3275"/>
    <w:rsid w:val="00FB3329"/>
    <w:rsid w:val="00FB4188"/>
    <w:rsid w:val="00FB499C"/>
    <w:rsid w:val="00FB566A"/>
    <w:rsid w:val="00FB5DAB"/>
    <w:rsid w:val="00FB635C"/>
    <w:rsid w:val="00FB75FC"/>
    <w:rsid w:val="00FB774E"/>
    <w:rsid w:val="00FB7923"/>
    <w:rsid w:val="00FC2698"/>
    <w:rsid w:val="00FC2883"/>
    <w:rsid w:val="00FC5C02"/>
    <w:rsid w:val="00FC5F33"/>
    <w:rsid w:val="00FC665F"/>
    <w:rsid w:val="00FC680E"/>
    <w:rsid w:val="00FC7057"/>
    <w:rsid w:val="00FC73D7"/>
    <w:rsid w:val="00FC7D6A"/>
    <w:rsid w:val="00FC7DD1"/>
    <w:rsid w:val="00FD050F"/>
    <w:rsid w:val="00FD0F38"/>
    <w:rsid w:val="00FD1524"/>
    <w:rsid w:val="00FD164F"/>
    <w:rsid w:val="00FD2057"/>
    <w:rsid w:val="00FD3603"/>
    <w:rsid w:val="00FD467C"/>
    <w:rsid w:val="00FD4A8B"/>
    <w:rsid w:val="00FD4BFB"/>
    <w:rsid w:val="00FD6214"/>
    <w:rsid w:val="00FD6BF5"/>
    <w:rsid w:val="00FD73C9"/>
    <w:rsid w:val="00FD7BBC"/>
    <w:rsid w:val="00FE0312"/>
    <w:rsid w:val="00FE04A9"/>
    <w:rsid w:val="00FE2231"/>
    <w:rsid w:val="00FE2436"/>
    <w:rsid w:val="00FE2715"/>
    <w:rsid w:val="00FE2A17"/>
    <w:rsid w:val="00FE2B5F"/>
    <w:rsid w:val="00FE3C75"/>
    <w:rsid w:val="00FE3F35"/>
    <w:rsid w:val="00FE4489"/>
    <w:rsid w:val="00FE44A5"/>
    <w:rsid w:val="00FE4657"/>
    <w:rsid w:val="00FE4A99"/>
    <w:rsid w:val="00FE4EA6"/>
    <w:rsid w:val="00FE6AC6"/>
    <w:rsid w:val="00FE6C54"/>
    <w:rsid w:val="00FE70A5"/>
    <w:rsid w:val="00FE7DB8"/>
    <w:rsid w:val="00FE7F0E"/>
    <w:rsid w:val="00FF0172"/>
    <w:rsid w:val="00FF05A3"/>
    <w:rsid w:val="00FF0E0B"/>
    <w:rsid w:val="00FF156C"/>
    <w:rsid w:val="00FF1603"/>
    <w:rsid w:val="00FF2A61"/>
    <w:rsid w:val="00FF2B8C"/>
    <w:rsid w:val="00FF3FAB"/>
    <w:rsid w:val="00FF4230"/>
    <w:rsid w:val="00FF5140"/>
    <w:rsid w:val="00FF5641"/>
    <w:rsid w:val="00FF6247"/>
    <w:rsid w:val="00FF6771"/>
    <w:rsid w:val="00FF69BA"/>
    <w:rsid w:val="00FF6F84"/>
    <w:rsid w:val="00FF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5EF270"/>
  <w15:chartTrackingRefBased/>
  <w15:docId w15:val="{C9AE322A-D274-469D-8D77-C70FBE1DC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annotation text" w:uiPriority="99"/>
    <w:lsdException w:name="header" w:uiPriority="99"/>
    <w:lsdException w:name="footer" w:uiPriority="99"/>
    <w:lsdException w:name="caption" w:uiPriority="35" w:qFormat="1"/>
    <w:lsdException w:name="annotation reference" w:uiPriority="99"/>
    <w:lsdException w:name="Title" w:qFormat="1"/>
    <w:lsdException w:name="Body Text Indent" w:uiPriority="99"/>
    <w:lsdException w:name="Subtitle" w:qFormat="1"/>
    <w:lsdException w:name="Followed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44ADF"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link w:val="10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link w:val="20"/>
    <w:uiPriority w:val="9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0">
    <w:name w:val="heading 3"/>
    <w:basedOn w:val="a"/>
    <w:next w:val="a"/>
    <w:link w:val="31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0">
    <w:name w:val="heading 4"/>
    <w:basedOn w:val="a"/>
    <w:next w:val="a"/>
    <w:link w:val="41"/>
    <w:qFormat/>
    <w:pPr>
      <w:suppressAutoHyphens/>
      <w:spacing w:line="336" w:lineRule="auto"/>
      <w:jc w:val="center"/>
      <w:outlineLvl w:val="3"/>
    </w:pPr>
    <w:rPr>
      <w:b/>
    </w:rPr>
  </w:style>
  <w:style w:type="paragraph" w:styleId="5">
    <w:name w:val="heading 5"/>
    <w:basedOn w:val="a"/>
    <w:next w:val="a"/>
    <w:qFormat/>
    <w:rsid w:val="000B55D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pPr>
      <w:keepNext/>
      <w:numPr>
        <w:numId w:val="2"/>
      </w:numPr>
      <w:spacing w:line="360" w:lineRule="auto"/>
      <w:jc w:val="center"/>
      <w:outlineLvl w:val="6"/>
    </w:pPr>
    <w:rPr>
      <w:szCs w:val="24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008E0"/>
    <w:rPr>
      <w:b/>
      <w:caps/>
      <w:kern w:val="28"/>
      <w:sz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1E0294"/>
    <w:rPr>
      <w:b/>
      <w:sz w:val="28"/>
      <w:lang w:val="uk-UA"/>
    </w:rPr>
  </w:style>
  <w:style w:type="character" w:customStyle="1" w:styleId="31">
    <w:name w:val="Заголовок 3 Знак"/>
    <w:link w:val="30"/>
    <w:rsid w:val="001008E0"/>
    <w:rPr>
      <w:b/>
      <w:sz w:val="28"/>
      <w:lang w:val="uk-UA"/>
    </w:rPr>
  </w:style>
  <w:style w:type="character" w:customStyle="1" w:styleId="41">
    <w:name w:val="Заголовок 4 Знак"/>
    <w:link w:val="40"/>
    <w:rsid w:val="001008E0"/>
    <w:rPr>
      <w:b/>
      <w:sz w:val="28"/>
      <w:lang w:val="uk-UA"/>
    </w:rPr>
  </w:style>
  <w:style w:type="character" w:customStyle="1" w:styleId="70">
    <w:name w:val="Заголовок 7 Знак"/>
    <w:link w:val="7"/>
    <w:rsid w:val="0004039E"/>
    <w:rPr>
      <w:sz w:val="28"/>
      <w:szCs w:val="24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rsid w:val="001008E0"/>
    <w:rPr>
      <w:sz w:val="28"/>
      <w:lang w:val="uk-UA"/>
    </w:rPr>
  </w:style>
  <w:style w:type="paragraph" w:styleId="a5">
    <w:name w:val="caption"/>
    <w:basedOn w:val="a"/>
    <w:next w:val="a"/>
    <w:uiPriority w:val="35"/>
    <w:qFormat/>
    <w:pPr>
      <w:suppressAutoHyphens/>
      <w:spacing w:line="336" w:lineRule="auto"/>
      <w:jc w:val="center"/>
    </w:p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link w:val="a6"/>
    <w:uiPriority w:val="99"/>
    <w:rsid w:val="001008E0"/>
    <w:rPr>
      <w:sz w:val="28"/>
      <w:lang w:val="uk-UA"/>
    </w:rPr>
  </w:style>
  <w:style w:type="character" w:styleId="a8">
    <w:name w:val="page number"/>
    <w:rPr>
      <w:rFonts w:ascii="Times New Roman" w:hAnsi="Times New Roman"/>
      <w:noProof w:val="0"/>
      <w:lang w:val="uk-UA"/>
    </w:rPr>
  </w:style>
  <w:style w:type="paragraph" w:styleId="11">
    <w:name w:val="toc 1"/>
    <w:basedOn w:val="a"/>
    <w:next w:val="a"/>
    <w:autoRedefine/>
    <w:uiPriority w:val="39"/>
    <w:rsid w:val="007B34BC"/>
    <w:pPr>
      <w:spacing w:line="360" w:lineRule="auto"/>
      <w:jc w:val="left"/>
    </w:pPr>
    <w:rPr>
      <w:bCs/>
      <w:szCs w:val="28"/>
    </w:rPr>
  </w:style>
  <w:style w:type="paragraph" w:styleId="21">
    <w:name w:val="toc 2"/>
    <w:basedOn w:val="a"/>
    <w:next w:val="a"/>
    <w:autoRedefine/>
    <w:uiPriority w:val="39"/>
    <w:rsid w:val="001465C1"/>
    <w:pPr>
      <w:tabs>
        <w:tab w:val="right" w:leader="dot" w:pos="9741"/>
      </w:tabs>
      <w:spacing w:line="360" w:lineRule="auto"/>
      <w:jc w:val="left"/>
    </w:pPr>
    <w:rPr>
      <w:smallCaps/>
      <w:sz w:val="20"/>
    </w:rPr>
  </w:style>
  <w:style w:type="paragraph" w:styleId="32">
    <w:name w:val="toc 3"/>
    <w:basedOn w:val="a"/>
    <w:next w:val="a"/>
    <w:autoRedefine/>
    <w:semiHidden/>
    <w:rsid w:val="0004039E"/>
    <w:pPr>
      <w:ind w:left="560"/>
      <w:jc w:val="left"/>
    </w:pPr>
    <w:rPr>
      <w:i/>
      <w:iCs/>
      <w:sz w:val="20"/>
    </w:rPr>
  </w:style>
  <w:style w:type="paragraph" w:styleId="42">
    <w:name w:val="toc 4"/>
    <w:basedOn w:val="a"/>
    <w:next w:val="a"/>
    <w:autoRedefine/>
    <w:semiHidden/>
    <w:pPr>
      <w:ind w:left="840"/>
      <w:jc w:val="left"/>
    </w:pPr>
    <w:rPr>
      <w:sz w:val="18"/>
      <w:szCs w:val="18"/>
    </w:rPr>
  </w:style>
  <w:style w:type="paragraph" w:styleId="a9">
    <w:name w:val="Body Text"/>
    <w:basedOn w:val="a"/>
    <w:link w:val="aa"/>
    <w:pPr>
      <w:spacing w:line="336" w:lineRule="auto"/>
      <w:ind w:firstLine="851"/>
    </w:pPr>
  </w:style>
  <w:style w:type="character" w:customStyle="1" w:styleId="aa">
    <w:name w:val="Основной текст Знак"/>
    <w:link w:val="a9"/>
    <w:rsid w:val="001008E0"/>
    <w:rPr>
      <w:sz w:val="28"/>
      <w:lang w:val="uk-UA"/>
    </w:rPr>
  </w:style>
  <w:style w:type="paragraph" w:customStyle="1" w:styleId="ab">
    <w:name w:val="Переменные"/>
    <w:basedOn w:val="a9"/>
    <w:pPr>
      <w:tabs>
        <w:tab w:val="left" w:pos="482"/>
      </w:tabs>
      <w:ind w:left="482" w:hanging="482"/>
    </w:pPr>
  </w:style>
  <w:style w:type="paragraph" w:styleId="ac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d">
    <w:name w:val="Формула"/>
    <w:basedOn w:val="a9"/>
    <w:pPr>
      <w:tabs>
        <w:tab w:val="center" w:pos="4536"/>
        <w:tab w:val="right" w:pos="9356"/>
      </w:tabs>
      <w:ind w:firstLine="0"/>
    </w:pPr>
  </w:style>
  <w:style w:type="paragraph" w:styleId="22">
    <w:name w:val="Body Text 2"/>
    <w:basedOn w:val="a"/>
    <w:link w:val="23"/>
    <w:rPr>
      <w:sz w:val="26"/>
    </w:rPr>
  </w:style>
  <w:style w:type="character" w:customStyle="1" w:styleId="23">
    <w:name w:val="Основной текст 2 Знак"/>
    <w:link w:val="22"/>
    <w:rsid w:val="0004039E"/>
    <w:rPr>
      <w:sz w:val="26"/>
      <w:lang w:val="uk-UA" w:eastAsia="ru-RU" w:bidi="ar-SA"/>
    </w:rPr>
  </w:style>
  <w:style w:type="paragraph" w:styleId="ae">
    <w:name w:val="Body Text Indent"/>
    <w:basedOn w:val="a"/>
    <w:link w:val="af"/>
    <w:uiPriority w:val="99"/>
    <w:pPr>
      <w:spacing w:after="120"/>
      <w:ind w:left="360"/>
    </w:pPr>
  </w:style>
  <w:style w:type="character" w:customStyle="1" w:styleId="af">
    <w:name w:val="Основной текст с отступом Знак"/>
    <w:link w:val="ae"/>
    <w:uiPriority w:val="99"/>
    <w:rsid w:val="006309D4"/>
    <w:rPr>
      <w:sz w:val="28"/>
      <w:lang w:val="uk-UA"/>
    </w:rPr>
  </w:style>
  <w:style w:type="paragraph" w:customStyle="1" w:styleId="af0">
    <w:name w:val="Название"/>
    <w:basedOn w:val="a"/>
    <w:qFormat/>
    <w:pPr>
      <w:jc w:val="center"/>
    </w:pPr>
    <w:rPr>
      <w:szCs w:val="24"/>
      <w:lang w:val="ru-RU"/>
    </w:rPr>
  </w:style>
  <w:style w:type="paragraph" w:styleId="33">
    <w:name w:val="Body Text Indent 3"/>
    <w:basedOn w:val="a"/>
    <w:link w:val="34"/>
    <w:rsid w:val="009E74E7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link w:val="33"/>
    <w:rsid w:val="001008E0"/>
    <w:rPr>
      <w:sz w:val="16"/>
      <w:szCs w:val="16"/>
      <w:lang w:val="uk-UA"/>
    </w:rPr>
  </w:style>
  <w:style w:type="paragraph" w:styleId="af1">
    <w:name w:val="footnote text"/>
    <w:basedOn w:val="a"/>
    <w:semiHidden/>
    <w:pPr>
      <w:jc w:val="left"/>
    </w:pPr>
    <w:rPr>
      <w:sz w:val="20"/>
      <w:lang w:val="ru-RU"/>
    </w:rPr>
  </w:style>
  <w:style w:type="character" w:styleId="af2">
    <w:name w:val="footnote reference"/>
    <w:semiHidden/>
    <w:rPr>
      <w:vertAlign w:val="superscript"/>
    </w:rPr>
  </w:style>
  <w:style w:type="paragraph" w:styleId="35">
    <w:name w:val="List 3"/>
    <w:basedOn w:val="a"/>
    <w:rsid w:val="009E74E7"/>
    <w:pPr>
      <w:ind w:left="566" w:hanging="283"/>
      <w:jc w:val="left"/>
    </w:pPr>
    <w:rPr>
      <w:sz w:val="20"/>
      <w:lang w:val="ru-RU"/>
    </w:rPr>
  </w:style>
  <w:style w:type="paragraph" w:styleId="24">
    <w:name w:val="List Bullet 2"/>
    <w:basedOn w:val="a"/>
    <w:autoRedefine/>
    <w:rsid w:val="009E74E7"/>
    <w:pPr>
      <w:overflowPunct w:val="0"/>
      <w:autoSpaceDE w:val="0"/>
      <w:autoSpaceDN w:val="0"/>
      <w:adjustRightInd w:val="0"/>
      <w:ind w:firstLine="540"/>
      <w:textAlignment w:val="baseline"/>
    </w:pPr>
    <w:rPr>
      <w:sz w:val="20"/>
      <w:lang w:val="ru-RU"/>
    </w:rPr>
  </w:style>
  <w:style w:type="paragraph" w:customStyle="1" w:styleId="12">
    <w:name w:val="Обычный1"/>
    <w:rsid w:val="003502AA"/>
    <w:pPr>
      <w:spacing w:before="100" w:after="100"/>
    </w:pPr>
    <w:rPr>
      <w:snapToGrid w:val="0"/>
      <w:sz w:val="24"/>
    </w:rPr>
  </w:style>
  <w:style w:type="paragraph" w:customStyle="1" w:styleId="13">
    <w:name w:val="Мой заголовок 1"/>
    <w:basedOn w:val="a"/>
    <w:link w:val="14"/>
    <w:autoRedefine/>
    <w:rsid w:val="00832370"/>
    <w:pPr>
      <w:tabs>
        <w:tab w:val="right" w:leader="dot" w:pos="9781"/>
      </w:tabs>
      <w:spacing w:line="360" w:lineRule="auto"/>
      <w:jc w:val="center"/>
    </w:pPr>
    <w:rPr>
      <w:lang w:val="ru-RU"/>
    </w:rPr>
  </w:style>
  <w:style w:type="character" w:customStyle="1" w:styleId="14">
    <w:name w:val="Мой заголовок 1 Знак"/>
    <w:link w:val="13"/>
    <w:rsid w:val="00832370"/>
    <w:rPr>
      <w:sz w:val="28"/>
      <w:lang w:val="ru-RU" w:eastAsia="ru-RU" w:bidi="ar-SA"/>
    </w:rPr>
  </w:style>
  <w:style w:type="paragraph" w:customStyle="1" w:styleId="25">
    <w:name w:val="Мой заголовок 2"/>
    <w:basedOn w:val="7"/>
    <w:link w:val="26"/>
    <w:rsid w:val="006427A5"/>
    <w:pPr>
      <w:tabs>
        <w:tab w:val="clear" w:pos="420"/>
        <w:tab w:val="num" w:pos="1134"/>
      </w:tabs>
      <w:ind w:left="426" w:firstLine="284"/>
      <w:jc w:val="both"/>
    </w:pPr>
  </w:style>
  <w:style w:type="character" w:customStyle="1" w:styleId="26">
    <w:name w:val="Мой заголовок 2 Знак"/>
    <w:basedOn w:val="70"/>
    <w:link w:val="25"/>
    <w:rsid w:val="0004039E"/>
    <w:rPr>
      <w:sz w:val="28"/>
      <w:szCs w:val="24"/>
    </w:rPr>
  </w:style>
  <w:style w:type="table" w:styleId="af3">
    <w:name w:val="Table Grid"/>
    <w:basedOn w:val="a1"/>
    <w:qFormat/>
    <w:rsid w:val="008733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1">
    <w:name w:val="Заголовок-1"/>
    <w:basedOn w:val="a"/>
    <w:rsid w:val="001C35C9"/>
    <w:pPr>
      <w:numPr>
        <w:ilvl w:val="1"/>
        <w:numId w:val="1"/>
      </w:numPr>
      <w:tabs>
        <w:tab w:val="clear" w:pos="2007"/>
      </w:tabs>
      <w:spacing w:line="360" w:lineRule="auto"/>
      <w:ind w:left="0" w:firstLine="851"/>
      <w:jc w:val="center"/>
    </w:pPr>
    <w:rPr>
      <w:szCs w:val="28"/>
    </w:rPr>
  </w:style>
  <w:style w:type="paragraph" w:customStyle="1" w:styleId="3">
    <w:name w:val="Мой заголовок 3"/>
    <w:basedOn w:val="a"/>
    <w:link w:val="36"/>
    <w:rsid w:val="006427A5"/>
    <w:pPr>
      <w:numPr>
        <w:ilvl w:val="1"/>
        <w:numId w:val="2"/>
      </w:numPr>
      <w:spacing w:line="360" w:lineRule="auto"/>
      <w:jc w:val="left"/>
    </w:pPr>
  </w:style>
  <w:style w:type="character" w:customStyle="1" w:styleId="36">
    <w:name w:val="Мой заголовок 3 Знак"/>
    <w:link w:val="3"/>
    <w:rsid w:val="00B10DA5"/>
    <w:rPr>
      <w:sz w:val="28"/>
      <w:lang w:val="uk-UA"/>
    </w:rPr>
  </w:style>
  <w:style w:type="character" w:styleId="af4">
    <w:name w:val="Hyperlink"/>
    <w:rsid w:val="0004039E"/>
    <w:rPr>
      <w:color w:val="0000FF"/>
      <w:u w:val="single"/>
    </w:rPr>
  </w:style>
  <w:style w:type="paragraph" w:customStyle="1" w:styleId="4">
    <w:name w:val="Мой заголовок 4"/>
    <w:basedOn w:val="3"/>
    <w:rsid w:val="00F120E9"/>
    <w:pPr>
      <w:numPr>
        <w:ilvl w:val="2"/>
      </w:numPr>
      <w:tabs>
        <w:tab w:val="clear" w:pos="720"/>
        <w:tab w:val="num" w:pos="851"/>
      </w:tabs>
      <w:ind w:left="426" w:hanging="284"/>
      <w:jc w:val="center"/>
    </w:pPr>
    <w:rPr>
      <w:lang w:val="ru-RU"/>
    </w:rPr>
  </w:style>
  <w:style w:type="paragraph" w:styleId="50">
    <w:name w:val="toc 5"/>
    <w:basedOn w:val="a"/>
    <w:next w:val="a"/>
    <w:autoRedefine/>
    <w:semiHidden/>
    <w:rsid w:val="0071710A"/>
    <w:pPr>
      <w:ind w:left="1120"/>
      <w:jc w:val="left"/>
    </w:pPr>
    <w:rPr>
      <w:sz w:val="18"/>
      <w:szCs w:val="18"/>
    </w:rPr>
  </w:style>
  <w:style w:type="paragraph" w:styleId="15">
    <w:name w:val="index 1"/>
    <w:basedOn w:val="a"/>
    <w:next w:val="a"/>
    <w:autoRedefine/>
    <w:semiHidden/>
    <w:rsid w:val="00D774ED"/>
    <w:pPr>
      <w:ind w:left="280" w:hanging="280"/>
    </w:pPr>
  </w:style>
  <w:style w:type="paragraph" w:styleId="6">
    <w:name w:val="toc 6"/>
    <w:basedOn w:val="a"/>
    <w:next w:val="a"/>
    <w:autoRedefine/>
    <w:semiHidden/>
    <w:rsid w:val="0071710A"/>
    <w:pPr>
      <w:ind w:left="1400"/>
      <w:jc w:val="left"/>
    </w:pPr>
    <w:rPr>
      <w:sz w:val="18"/>
      <w:szCs w:val="18"/>
    </w:rPr>
  </w:style>
  <w:style w:type="paragraph" w:styleId="71">
    <w:name w:val="toc 7"/>
    <w:basedOn w:val="a"/>
    <w:next w:val="a"/>
    <w:autoRedefine/>
    <w:semiHidden/>
    <w:rsid w:val="0071710A"/>
    <w:pPr>
      <w:ind w:left="168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71710A"/>
    <w:pPr>
      <w:ind w:left="196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71710A"/>
    <w:pPr>
      <w:ind w:left="2240"/>
      <w:jc w:val="left"/>
    </w:pPr>
    <w:rPr>
      <w:sz w:val="18"/>
      <w:szCs w:val="18"/>
    </w:rPr>
  </w:style>
  <w:style w:type="character" w:customStyle="1" w:styleId="af5">
    <w:name w:val="курсовик"/>
    <w:rsid w:val="00CC1EEC"/>
    <w:rPr>
      <w:rFonts w:ascii="GOST type B" w:hAnsi="GOST type B"/>
      <w:i/>
      <w:iCs/>
      <w:w w:val="90"/>
      <w:sz w:val="40"/>
    </w:rPr>
  </w:style>
  <w:style w:type="character" w:customStyle="1" w:styleId="72">
    <w:name w:val="курсовик7мм"/>
    <w:rsid w:val="00CC1EEC"/>
    <w:rPr>
      <w:rFonts w:ascii="GOST type B" w:hAnsi="GOST type B"/>
      <w:i/>
      <w:iCs/>
      <w:w w:val="90"/>
      <w:sz w:val="52"/>
    </w:rPr>
  </w:style>
  <w:style w:type="character" w:customStyle="1" w:styleId="af6">
    <w:name w:val="курстекст"/>
    <w:rsid w:val="003B6C32"/>
    <w:rPr>
      <w:rFonts w:ascii="GOST type B" w:hAnsi="GOST type B"/>
      <w:i/>
      <w:iCs/>
      <w:w w:val="90"/>
      <w:sz w:val="32"/>
    </w:rPr>
  </w:style>
  <w:style w:type="paragraph" w:styleId="af7">
    <w:name w:val="Plain Text"/>
    <w:basedOn w:val="a"/>
    <w:link w:val="af8"/>
    <w:rsid w:val="007F35DE"/>
    <w:pPr>
      <w:jc w:val="left"/>
    </w:pPr>
    <w:rPr>
      <w:rFonts w:ascii="Courier New" w:hAnsi="Courier New"/>
      <w:sz w:val="20"/>
      <w:lang w:val="ru-RU"/>
    </w:rPr>
  </w:style>
  <w:style w:type="character" w:customStyle="1" w:styleId="af8">
    <w:name w:val="Текст Знак"/>
    <w:link w:val="af7"/>
    <w:rsid w:val="001008E0"/>
    <w:rPr>
      <w:rFonts w:ascii="Courier New" w:hAnsi="Courier New"/>
    </w:rPr>
  </w:style>
  <w:style w:type="paragraph" w:styleId="af9">
    <w:name w:val="Normal (Web)"/>
    <w:basedOn w:val="a"/>
    <w:uiPriority w:val="99"/>
    <w:rsid w:val="00494D20"/>
    <w:pPr>
      <w:spacing w:before="100" w:beforeAutospacing="1" w:after="100" w:afterAutospacing="1"/>
      <w:jc w:val="left"/>
    </w:pPr>
    <w:rPr>
      <w:color w:val="FFFFFF"/>
      <w:sz w:val="24"/>
      <w:szCs w:val="24"/>
      <w:lang w:val="ru-RU"/>
    </w:rPr>
  </w:style>
  <w:style w:type="paragraph" w:customStyle="1" w:styleId="27">
    <w:name w:val="Мой стиль 2"/>
    <w:basedOn w:val="2"/>
    <w:rsid w:val="00A86D94"/>
    <w:pPr>
      <w:keepNext/>
      <w:spacing w:line="360" w:lineRule="auto"/>
      <w:ind w:left="0" w:firstLine="851"/>
    </w:pPr>
    <w:rPr>
      <w:b w:val="0"/>
      <w:szCs w:val="28"/>
      <w:lang w:val="ru-RU"/>
    </w:rPr>
  </w:style>
  <w:style w:type="paragraph" w:customStyle="1" w:styleId="16">
    <w:name w:val="Обычный1"/>
    <w:rsid w:val="00A86D94"/>
    <w:pPr>
      <w:ind w:left="709" w:right="566" w:firstLine="284"/>
      <w:jc w:val="both"/>
    </w:pPr>
    <w:rPr>
      <w:sz w:val="28"/>
    </w:rPr>
  </w:style>
  <w:style w:type="paragraph" w:customStyle="1" w:styleId="17">
    <w:name w:val="1"/>
    <w:basedOn w:val="a"/>
    <w:next w:val="af9"/>
    <w:rsid w:val="00A86D94"/>
    <w:pPr>
      <w:spacing w:before="100" w:after="100"/>
      <w:jc w:val="left"/>
    </w:pPr>
    <w:rPr>
      <w:sz w:val="24"/>
      <w:lang w:val="ru-RU"/>
    </w:rPr>
  </w:style>
  <w:style w:type="paragraph" w:styleId="28">
    <w:name w:val="Body Text Indent 2"/>
    <w:basedOn w:val="a"/>
    <w:rsid w:val="00A86D94"/>
    <w:pPr>
      <w:spacing w:after="120" w:line="480" w:lineRule="auto"/>
      <w:ind w:left="283"/>
    </w:pPr>
  </w:style>
  <w:style w:type="paragraph" w:customStyle="1" w:styleId="37">
    <w:name w:val="Мой стиль 3"/>
    <w:basedOn w:val="30"/>
    <w:rsid w:val="00A86D94"/>
    <w:pPr>
      <w:keepNext/>
      <w:spacing w:line="360" w:lineRule="auto"/>
      <w:ind w:left="0" w:firstLine="851"/>
      <w:jc w:val="left"/>
    </w:pPr>
    <w:rPr>
      <w:b w:val="0"/>
      <w:szCs w:val="28"/>
      <w:lang w:val="ru-RU"/>
    </w:rPr>
  </w:style>
  <w:style w:type="paragraph" w:customStyle="1" w:styleId="18">
    <w:name w:val="Мой стиль1"/>
    <w:basedOn w:val="1"/>
    <w:rsid w:val="00A86D94"/>
    <w:pPr>
      <w:keepNext/>
      <w:suppressAutoHyphens w:val="0"/>
      <w:spacing w:before="240" w:after="60" w:line="480" w:lineRule="auto"/>
      <w:jc w:val="both"/>
    </w:pPr>
    <w:rPr>
      <w:rFonts w:cs="Arial"/>
      <w:b w:val="0"/>
      <w:bCs/>
      <w:caps w:val="0"/>
      <w:kern w:val="32"/>
      <w:szCs w:val="32"/>
      <w:lang w:val="ru-RU"/>
    </w:rPr>
  </w:style>
  <w:style w:type="paragraph" w:customStyle="1" w:styleId="afa">
    <w:name w:val="Чертежный"/>
    <w:rsid w:val="00E91188"/>
    <w:pPr>
      <w:jc w:val="both"/>
    </w:pPr>
    <w:rPr>
      <w:rFonts w:ascii="ISOCPEUR" w:hAnsi="ISOCPEUR"/>
      <w:i/>
      <w:sz w:val="28"/>
      <w:lang w:val="uk-UA"/>
    </w:rPr>
  </w:style>
  <w:style w:type="paragraph" w:styleId="38">
    <w:name w:val="Body Text 3"/>
    <w:basedOn w:val="a"/>
    <w:rsid w:val="00042FF3"/>
    <w:pPr>
      <w:spacing w:after="120"/>
    </w:pPr>
    <w:rPr>
      <w:sz w:val="16"/>
      <w:szCs w:val="16"/>
    </w:rPr>
  </w:style>
  <w:style w:type="paragraph" w:customStyle="1" w:styleId="19">
    <w:name w:val="Мой стиль 1 Знак"/>
    <w:basedOn w:val="1"/>
    <w:rsid w:val="000B55D7"/>
    <w:pPr>
      <w:keepNext/>
      <w:spacing w:line="480" w:lineRule="auto"/>
      <w:ind w:firstLine="851"/>
    </w:pPr>
    <w:rPr>
      <w:b w:val="0"/>
      <w:caps w:val="0"/>
      <w:kern w:val="0"/>
      <w:szCs w:val="28"/>
      <w:lang w:val="ru-RU"/>
    </w:rPr>
  </w:style>
  <w:style w:type="paragraph" w:customStyle="1" w:styleId="afb">
    <w:name w:val="Мой стиль(для таблицы) Знак Знак"/>
    <w:basedOn w:val="11"/>
    <w:rsid w:val="000B55D7"/>
    <w:pPr>
      <w:tabs>
        <w:tab w:val="right" w:leader="dot" w:pos="9912"/>
      </w:tabs>
      <w:suppressAutoHyphens/>
      <w:spacing w:line="480" w:lineRule="auto"/>
      <w:ind w:firstLine="456"/>
    </w:pPr>
    <w:rPr>
      <w:bCs w:val="0"/>
      <w:noProof/>
      <w:lang w:val="ru-RU"/>
    </w:rPr>
  </w:style>
  <w:style w:type="paragraph" w:styleId="afc">
    <w:name w:val="List Paragraph"/>
    <w:basedOn w:val="a"/>
    <w:uiPriority w:val="34"/>
    <w:qFormat/>
    <w:rsid w:val="00894DAD"/>
    <w:pPr>
      <w:ind w:left="720"/>
      <w:contextualSpacing/>
      <w:jc w:val="left"/>
    </w:pPr>
    <w:rPr>
      <w:rFonts w:ascii="Calibri" w:eastAsia="Calibri" w:hAnsi="Calibri"/>
      <w:sz w:val="22"/>
      <w:szCs w:val="22"/>
      <w:lang w:val="ru-RU" w:eastAsia="en-US"/>
    </w:rPr>
  </w:style>
  <w:style w:type="character" w:styleId="afd">
    <w:name w:val="Emphasis"/>
    <w:qFormat/>
    <w:rsid w:val="00644A6C"/>
    <w:rPr>
      <w:i/>
      <w:iCs/>
    </w:rPr>
  </w:style>
  <w:style w:type="paragraph" w:styleId="afe">
    <w:name w:val="Balloon Text"/>
    <w:basedOn w:val="a"/>
    <w:link w:val="aff"/>
    <w:uiPriority w:val="99"/>
    <w:rsid w:val="00931026"/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link w:val="afe"/>
    <w:uiPriority w:val="99"/>
    <w:rsid w:val="00931026"/>
    <w:rPr>
      <w:rFonts w:ascii="Segoe UI" w:hAnsi="Segoe UI" w:cs="Segoe UI"/>
      <w:sz w:val="18"/>
      <w:szCs w:val="18"/>
      <w:lang w:val="uk-UA" w:eastAsia="ru-RU"/>
    </w:rPr>
  </w:style>
  <w:style w:type="character" w:customStyle="1" w:styleId="citation">
    <w:name w:val="citation"/>
    <w:rsid w:val="0002618C"/>
  </w:style>
  <w:style w:type="character" w:styleId="aff0">
    <w:name w:val="FollowedHyperlink"/>
    <w:uiPriority w:val="99"/>
    <w:unhideWhenUsed/>
    <w:rsid w:val="001008E0"/>
    <w:rPr>
      <w:color w:val="954F72"/>
      <w:u w:val="single"/>
    </w:rPr>
  </w:style>
  <w:style w:type="paragraph" w:styleId="HTML">
    <w:name w:val="HTML Preformatted"/>
    <w:basedOn w:val="a"/>
    <w:link w:val="HTML0"/>
    <w:unhideWhenUsed/>
    <w:rsid w:val="00100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000000"/>
      <w:sz w:val="20"/>
      <w:lang w:val="ru-RU"/>
    </w:rPr>
  </w:style>
  <w:style w:type="character" w:customStyle="1" w:styleId="HTML0">
    <w:name w:val="Стандартный HTML Знак"/>
    <w:link w:val="HTML"/>
    <w:rsid w:val="001008E0"/>
    <w:rPr>
      <w:rFonts w:ascii="Courier New" w:hAnsi="Courier New" w:cs="Courier New"/>
      <w:color w:val="000000"/>
    </w:rPr>
  </w:style>
  <w:style w:type="paragraph" w:customStyle="1" w:styleId="msonormal0">
    <w:name w:val="msonormal"/>
    <w:basedOn w:val="a"/>
    <w:uiPriority w:val="99"/>
    <w:rsid w:val="001008E0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character" w:customStyle="1" w:styleId="aff1">
    <w:name w:val="Стандарт Знак"/>
    <w:link w:val="aff2"/>
    <w:locked/>
    <w:rsid w:val="001008E0"/>
    <w:rPr>
      <w:sz w:val="28"/>
      <w:szCs w:val="24"/>
    </w:rPr>
  </w:style>
  <w:style w:type="paragraph" w:customStyle="1" w:styleId="aff2">
    <w:name w:val="Стандарт"/>
    <w:basedOn w:val="a"/>
    <w:link w:val="aff1"/>
    <w:rsid w:val="001008E0"/>
    <w:pPr>
      <w:spacing w:line="360" w:lineRule="auto"/>
    </w:pPr>
    <w:rPr>
      <w:szCs w:val="24"/>
      <w:lang w:val="ru-RU"/>
    </w:rPr>
  </w:style>
  <w:style w:type="paragraph" w:customStyle="1" w:styleId="140">
    <w:name w:val="Обычный+14"/>
    <w:basedOn w:val="a"/>
    <w:rsid w:val="001008E0"/>
    <w:pPr>
      <w:jc w:val="left"/>
    </w:pPr>
    <w:rPr>
      <w:sz w:val="24"/>
      <w:szCs w:val="24"/>
      <w:lang w:val="ru-RU"/>
    </w:rPr>
  </w:style>
  <w:style w:type="paragraph" w:customStyle="1" w:styleId="141">
    <w:name w:val="Обычный + 14 пт"/>
    <w:aliases w:val="По ширине,Слева:  0,63 см,Первая строка:  0,95 см,Справа:..."/>
    <w:basedOn w:val="afc"/>
    <w:rsid w:val="001008E0"/>
    <w:pPr>
      <w:tabs>
        <w:tab w:val="left" w:pos="142"/>
      </w:tabs>
      <w:spacing w:line="360" w:lineRule="auto"/>
      <w:ind w:left="360" w:right="180" w:firstLine="540"/>
    </w:pPr>
    <w:rPr>
      <w:rFonts w:ascii="Times New Roman" w:hAnsi="Times New Roman"/>
      <w:color w:val="000000"/>
      <w:w w:val="89"/>
      <w:sz w:val="28"/>
      <w:szCs w:val="28"/>
    </w:rPr>
  </w:style>
  <w:style w:type="character" w:customStyle="1" w:styleId="apple-style-span">
    <w:name w:val="apple-style-span"/>
    <w:rsid w:val="001008E0"/>
  </w:style>
  <w:style w:type="character" w:customStyle="1" w:styleId="apple-converted-space">
    <w:name w:val="apple-converted-space"/>
    <w:rsid w:val="001008E0"/>
  </w:style>
  <w:style w:type="character" w:customStyle="1" w:styleId="texample">
    <w:name w:val="texample"/>
    <w:rsid w:val="001008E0"/>
  </w:style>
  <w:style w:type="character" w:customStyle="1" w:styleId="fontstyle01">
    <w:name w:val="fontstyle01"/>
    <w:rsid w:val="001008E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rsid w:val="001008E0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paragraph" w:styleId="29">
    <w:name w:val="List 2"/>
    <w:basedOn w:val="a"/>
    <w:rsid w:val="00FD6BF5"/>
    <w:pPr>
      <w:ind w:left="566" w:hanging="283"/>
      <w:contextualSpacing/>
    </w:pPr>
  </w:style>
  <w:style w:type="character" w:styleId="aff3">
    <w:name w:val="Placeholder Text"/>
    <w:basedOn w:val="a0"/>
    <w:uiPriority w:val="99"/>
    <w:semiHidden/>
    <w:rsid w:val="00046A2F"/>
    <w:rPr>
      <w:color w:val="808080"/>
    </w:rPr>
  </w:style>
  <w:style w:type="paragraph" w:customStyle="1" w:styleId="aff4">
    <w:name w:val="Простой текст"/>
    <w:basedOn w:val="a"/>
    <w:link w:val="aff5"/>
    <w:qFormat/>
    <w:rsid w:val="001E0294"/>
    <w:pPr>
      <w:spacing w:line="360" w:lineRule="auto"/>
      <w:ind w:left="284" w:right="284" w:firstLine="709"/>
      <w:jc w:val="left"/>
    </w:pPr>
    <w:rPr>
      <w:szCs w:val="28"/>
      <w:lang w:val="ru-RU"/>
    </w:rPr>
  </w:style>
  <w:style w:type="character" w:customStyle="1" w:styleId="aff5">
    <w:name w:val="Простой текст Знак"/>
    <w:link w:val="aff4"/>
    <w:qFormat/>
    <w:rsid w:val="001E0294"/>
    <w:rPr>
      <w:sz w:val="28"/>
      <w:szCs w:val="28"/>
    </w:rPr>
  </w:style>
  <w:style w:type="paragraph" w:customStyle="1" w:styleId="aff6">
    <w:name w:val="Назв картинки"/>
    <w:basedOn w:val="ae"/>
    <w:link w:val="aff7"/>
    <w:qFormat/>
    <w:rsid w:val="001E0294"/>
    <w:pPr>
      <w:spacing w:after="0" w:line="480" w:lineRule="auto"/>
      <w:ind w:left="993" w:right="284" w:hanging="284"/>
      <w:jc w:val="center"/>
    </w:pPr>
    <w:rPr>
      <w:szCs w:val="28"/>
      <w:lang w:val="ru-RU"/>
    </w:rPr>
  </w:style>
  <w:style w:type="character" w:customStyle="1" w:styleId="aff7">
    <w:name w:val="Назв картинки Знак"/>
    <w:link w:val="aff6"/>
    <w:qFormat/>
    <w:rsid w:val="001E0294"/>
    <w:rPr>
      <w:sz w:val="28"/>
      <w:szCs w:val="28"/>
    </w:rPr>
  </w:style>
  <w:style w:type="paragraph" w:customStyle="1" w:styleId="aff8">
    <w:name w:val="мой заголовок"/>
    <w:basedOn w:val="ae"/>
    <w:link w:val="aff9"/>
    <w:qFormat/>
    <w:rsid w:val="001E0294"/>
    <w:pPr>
      <w:spacing w:after="0" w:line="480" w:lineRule="auto"/>
      <w:ind w:left="284" w:right="284" w:firstLine="851"/>
      <w:jc w:val="center"/>
    </w:pPr>
    <w:rPr>
      <w:szCs w:val="28"/>
      <w:lang w:val="ru-RU"/>
    </w:rPr>
  </w:style>
  <w:style w:type="character" w:customStyle="1" w:styleId="aff9">
    <w:name w:val="мой заголовок Знак"/>
    <w:link w:val="aff8"/>
    <w:qFormat/>
    <w:rsid w:val="001E0294"/>
    <w:rPr>
      <w:sz w:val="28"/>
      <w:szCs w:val="28"/>
    </w:rPr>
  </w:style>
  <w:style w:type="paragraph" w:customStyle="1" w:styleId="affa">
    <w:name w:val="Подпункт"/>
    <w:basedOn w:val="a"/>
    <w:link w:val="affb"/>
    <w:qFormat/>
    <w:rsid w:val="001E0294"/>
    <w:pPr>
      <w:spacing w:line="480" w:lineRule="auto"/>
      <w:ind w:left="284" w:right="284" w:firstLine="709"/>
    </w:pPr>
    <w:rPr>
      <w:szCs w:val="28"/>
      <w:lang w:val="en-US"/>
    </w:rPr>
  </w:style>
  <w:style w:type="character" w:customStyle="1" w:styleId="affb">
    <w:name w:val="Подпункт Знак"/>
    <w:link w:val="affa"/>
    <w:qFormat/>
    <w:rsid w:val="001E0294"/>
    <w:rPr>
      <w:sz w:val="28"/>
      <w:szCs w:val="28"/>
      <w:lang w:val="en-US"/>
    </w:rPr>
  </w:style>
  <w:style w:type="character" w:customStyle="1" w:styleId="affc">
    <w:name w:val="Текст примечания Знак"/>
    <w:basedOn w:val="a0"/>
    <w:link w:val="affd"/>
    <w:uiPriority w:val="99"/>
    <w:rsid w:val="001E0294"/>
  </w:style>
  <w:style w:type="paragraph" w:styleId="affd">
    <w:name w:val="annotation text"/>
    <w:basedOn w:val="a"/>
    <w:link w:val="affc"/>
    <w:uiPriority w:val="99"/>
    <w:unhideWhenUsed/>
    <w:rsid w:val="001E0294"/>
    <w:pPr>
      <w:jc w:val="left"/>
    </w:pPr>
    <w:rPr>
      <w:sz w:val="20"/>
      <w:lang w:val="ru-RU"/>
    </w:rPr>
  </w:style>
  <w:style w:type="character" w:customStyle="1" w:styleId="affe">
    <w:name w:val="Тема примечания Знак"/>
    <w:basedOn w:val="affc"/>
    <w:link w:val="afff"/>
    <w:uiPriority w:val="99"/>
    <w:rsid w:val="001E0294"/>
    <w:rPr>
      <w:b/>
      <w:bCs/>
    </w:rPr>
  </w:style>
  <w:style w:type="paragraph" w:styleId="afff">
    <w:name w:val="annotation subject"/>
    <w:basedOn w:val="affd"/>
    <w:next w:val="affd"/>
    <w:link w:val="affe"/>
    <w:uiPriority w:val="99"/>
    <w:unhideWhenUsed/>
    <w:rsid w:val="001E02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228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569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24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9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14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4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991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648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10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9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1329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91102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276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4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0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5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4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179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1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7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99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33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3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&#1056;&#1072;&#1073;&#1086;&#1095;&#1080;&#1081;%20&#1089;&#1090;&#1086;&#1083;\&#1051;&#1040;&#1041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084A5-6E3E-4C03-9D8B-D89A79AC2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ЛАБ.DOT</Template>
  <TotalTime>2607</TotalTime>
  <Pages>10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общего и профессионального образования РФ</vt:lpstr>
    </vt:vector>
  </TitlesOfParts>
  <Company>Home office</Company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общего и профессионального образования РФ</dc:title>
  <dc:subject/>
  <dc:creator>VAMK</dc:creator>
  <cp:keywords/>
  <cp:lastModifiedBy>Артём Хилков</cp:lastModifiedBy>
  <cp:revision>1099</cp:revision>
  <cp:lastPrinted>2024-06-06T17:13:00Z</cp:lastPrinted>
  <dcterms:created xsi:type="dcterms:W3CDTF">2023-12-03T15:57:00Z</dcterms:created>
  <dcterms:modified xsi:type="dcterms:W3CDTF">2025-05-13T23:27:00Z</dcterms:modified>
</cp:coreProperties>
</file>