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ABF5" w14:textId="77777777" w:rsidR="009A0CE0" w:rsidRPr="0080365D" w:rsidRDefault="009A0CE0" w:rsidP="00575BBC">
      <w:pPr>
        <w:spacing w:line="480" w:lineRule="auto"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t>СОДЕРЖАНИЕ</w:t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251CDA3F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12898A4F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Введение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18BA3EF" w14:textId="6226F0D0" w:rsidR="00B05A5F" w:rsidRPr="0080365D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6</w:t>
            </w:r>
          </w:p>
        </w:tc>
      </w:tr>
      <w:tr w:rsidR="0080365D" w:rsidRPr="0080365D" w14:paraId="50A56FD9" w14:textId="77777777" w:rsidTr="00E2795F">
        <w:trPr>
          <w:trHeight w:val="20"/>
        </w:trPr>
        <w:tc>
          <w:tcPr>
            <w:tcW w:w="8504" w:type="dxa"/>
            <w:shd w:val="clear" w:color="auto" w:fill="auto"/>
          </w:tcPr>
          <w:p w14:paraId="5EED753B" w14:textId="77777777" w:rsidR="00B05A5F" w:rsidRPr="0080365D" w:rsidRDefault="00B05A5F" w:rsidP="004948A9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 Общая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6B74A2C" w14:textId="5AA21429" w:rsidR="00B05A5F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F4AE2A1" w14:textId="77777777" w:rsidTr="00E2795F">
        <w:trPr>
          <w:trHeight w:val="417"/>
        </w:trPr>
        <w:tc>
          <w:tcPr>
            <w:tcW w:w="8504" w:type="dxa"/>
            <w:shd w:val="clear" w:color="auto" w:fill="auto"/>
          </w:tcPr>
          <w:p w14:paraId="75C0A6F4" w14:textId="257A0BE7" w:rsidR="00B05A5F" w:rsidRPr="0080365D" w:rsidRDefault="00CF61BE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 xml:space="preserve">1.1 </w:t>
            </w:r>
            <w:r w:rsidR="00CC1F25" w:rsidRPr="0080365D">
              <w:rPr>
                <w:szCs w:val="28"/>
                <w:lang w:val="ru-RU"/>
              </w:rPr>
              <w:t>Постановка задачи</w:t>
            </w:r>
            <w:r w:rsidR="00EF6CAF" w:rsidRPr="0080365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D1D7A6" w14:textId="7F53BF5B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2961BB6" w14:textId="77777777" w:rsidTr="00E2795F">
        <w:trPr>
          <w:trHeight w:val="330"/>
        </w:trPr>
        <w:tc>
          <w:tcPr>
            <w:tcW w:w="8504" w:type="dxa"/>
            <w:shd w:val="clear" w:color="auto" w:fill="auto"/>
          </w:tcPr>
          <w:p w14:paraId="56E526E9" w14:textId="412D71F8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1.1.1</w:t>
            </w:r>
            <w:r w:rsidR="00B05A5F" w:rsidRPr="0080365D">
              <w:rPr>
                <w:szCs w:val="28"/>
                <w:lang w:val="ru-RU"/>
              </w:rPr>
              <w:t xml:space="preserve"> </w:t>
            </w:r>
            <w:r w:rsidRPr="0080365D">
              <w:rPr>
                <w:szCs w:val="28"/>
                <w:lang w:val="ru-RU"/>
              </w:rPr>
              <w:t>Назначение задачи</w:t>
            </w:r>
          </w:p>
        </w:tc>
        <w:tc>
          <w:tcPr>
            <w:tcW w:w="496" w:type="dxa"/>
            <w:shd w:val="clear" w:color="auto" w:fill="auto"/>
          </w:tcPr>
          <w:p w14:paraId="30128C1E" w14:textId="21600AB3" w:rsidR="00B05A5F" w:rsidRPr="0080365D" w:rsidRDefault="00D77A62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9</w:t>
            </w:r>
          </w:p>
        </w:tc>
      </w:tr>
      <w:tr w:rsidR="0080365D" w:rsidRPr="0080365D" w14:paraId="34760B1D" w14:textId="77777777" w:rsidTr="00E2795F">
        <w:trPr>
          <w:trHeight w:val="375"/>
        </w:trPr>
        <w:tc>
          <w:tcPr>
            <w:tcW w:w="8504" w:type="dxa"/>
            <w:shd w:val="clear" w:color="auto" w:fill="auto"/>
          </w:tcPr>
          <w:p w14:paraId="04746AC2" w14:textId="47B1B118" w:rsidR="00B05A5F" w:rsidRPr="0080365D" w:rsidRDefault="00CC1F25" w:rsidP="00CF61BE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>
              <w:rPr>
                <w:szCs w:val="28"/>
                <w:lang w:val="en-US"/>
              </w:rPr>
              <w:t>2</w:t>
            </w:r>
            <w:r w:rsidRPr="0080365D">
              <w:rPr>
                <w:szCs w:val="28"/>
                <w:lang w:val="ru-RU"/>
              </w:rPr>
              <w:t xml:space="preserve"> Требования к программе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130493B" w14:textId="3D55A1AA" w:rsidR="00B05A5F" w:rsidRPr="0080365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</w:t>
            </w:r>
          </w:p>
        </w:tc>
      </w:tr>
      <w:tr w:rsidR="0080365D" w:rsidRPr="0080365D" w14:paraId="5099C252" w14:textId="77777777" w:rsidTr="00E2795F">
        <w:trPr>
          <w:trHeight w:val="420"/>
        </w:trPr>
        <w:tc>
          <w:tcPr>
            <w:tcW w:w="8504" w:type="dxa"/>
            <w:shd w:val="clear" w:color="auto" w:fill="auto"/>
          </w:tcPr>
          <w:p w14:paraId="2F953799" w14:textId="6B04B970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1.1.</w:t>
            </w:r>
            <w:r w:rsidR="0062627E" w:rsidRPr="0062627E">
              <w:rPr>
                <w:szCs w:val="28"/>
                <w:lang w:val="ru-RU"/>
              </w:rPr>
              <w:t>3</w:t>
            </w:r>
            <w:r w:rsidRPr="0080365D">
              <w:rPr>
                <w:szCs w:val="28"/>
                <w:lang w:val="ru-RU"/>
              </w:rPr>
              <w:t xml:space="preserve"> Требования к составу и параметрам технических средств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A82A251" w14:textId="255547F5" w:rsidR="00B05A5F" w:rsidRPr="00E2795F" w:rsidRDefault="002C4200" w:rsidP="004948A9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 w:rsidRPr="002C4200"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7D10A492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8A7A3D" w14:textId="1B29EC3A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 Описание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98060DB" w14:textId="1316FFDD" w:rsidR="00B05A5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5A8A87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2866E47" w14:textId="03FB77BF" w:rsidR="00B05A5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1.2.1 Выбор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A41495F" w14:textId="011A8386" w:rsidR="00B05A5F" w:rsidRPr="0080365D" w:rsidRDefault="002C4200" w:rsidP="00CC1F25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  <w:r w:rsidR="00D77A62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0852B84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EEDA3B6" w14:textId="248DE924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1.2.2 Элементы языка программирования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DAE71DB" w14:textId="00645C85" w:rsidR="00EF6CAF" w:rsidRPr="0080365D" w:rsidRDefault="002C420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D77A62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5CC48219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AE16B4E" w14:textId="78DC92C9" w:rsidR="00EF6CAF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 Специальная часть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04DE3C86" w14:textId="452085BA" w:rsidR="00EF6CAF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3AFF6FD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1D21EA8" w14:textId="29AFB1B4" w:rsidR="00CC1F25" w:rsidRPr="0062627E" w:rsidRDefault="00CC1F25" w:rsidP="00CC1F25">
            <w:pPr>
              <w:spacing w:line="360" w:lineRule="auto"/>
              <w:rPr>
                <w:szCs w:val="28"/>
                <w:lang w:val="en-US"/>
              </w:rPr>
            </w:pPr>
            <w:r w:rsidRPr="0080365D">
              <w:rPr>
                <w:szCs w:val="28"/>
                <w:lang w:val="ru-RU"/>
              </w:rPr>
              <w:t xml:space="preserve">2.1 </w:t>
            </w:r>
            <w:r w:rsidR="0062627E">
              <w:rPr>
                <w:szCs w:val="28"/>
                <w:lang w:val="ru-RU"/>
              </w:rPr>
              <w:t>Диаграмма предметной области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4EEDF75" w14:textId="05BB8AF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  <w:tr w:rsidR="0080365D" w:rsidRPr="0080365D" w14:paraId="22029E9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6760CFF" w14:textId="2BE8DF4E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 Описание алгоритма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9DD834A" w14:textId="5CD3AD1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57374BFF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FF32DBD" w14:textId="2BA5ECF2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2.1 Алгоритм работы системы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F2E8880" w14:textId="79F0D1DB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1A9417ED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62772F5" w14:textId="7F53131C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2.2 Алгоритм работы подпрограмм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27200C2" w14:textId="3ECE953E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3</w:t>
            </w:r>
          </w:p>
        </w:tc>
      </w:tr>
      <w:tr w:rsidR="0080365D" w:rsidRPr="0080365D" w14:paraId="690441F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6C37E115" w14:textId="28DC6DB8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3 Текст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36C2C4CA" w14:textId="3AE87000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2A1BB184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8012974" w14:textId="20EC4163" w:rsidR="00CC1F25" w:rsidRPr="0080365D" w:rsidRDefault="00CC1F25" w:rsidP="00CC1F25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 Инструкция работы с программой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FA00CE6" w14:textId="41F03245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5895B876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9F0075D" w14:textId="58E98C3B" w:rsidR="00CC1F25" w:rsidRPr="0080365D" w:rsidRDefault="00CC1F25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</w:t>
            </w:r>
            <w:r w:rsidR="00AF2D36" w:rsidRPr="0080365D">
              <w:rPr>
                <w:szCs w:val="28"/>
                <w:lang w:val="ru-RU"/>
              </w:rPr>
              <w:t>.</w:t>
            </w:r>
            <w:r w:rsidR="0062627E">
              <w:rPr>
                <w:szCs w:val="28"/>
                <w:lang w:val="ru-RU"/>
              </w:rPr>
              <w:t>4.1 Общие сведения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48574F9B" w14:textId="4B998654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66A0E9C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B942722" w14:textId="40BEA61C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4.2 Вызов и загрузка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1DADFA5A" w14:textId="66B86301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  <w:tr w:rsidR="0080365D" w:rsidRPr="0080365D" w14:paraId="00F1BC10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0B8FF623" w14:textId="37DF2A30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4.3 Входные и выходные данные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2CE24EB2" w14:textId="06A0DE67" w:rsidR="00CC1F25" w:rsidRPr="00566EFD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7</w:t>
            </w:r>
          </w:p>
        </w:tc>
      </w:tr>
      <w:tr w:rsidR="0080365D" w:rsidRPr="0080365D" w14:paraId="008C7F97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4710EB45" w14:textId="7740EC4F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4.4 Сообщения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F1E82CA" w14:textId="3E93293D" w:rsidR="00CC1F25" w:rsidRPr="00E2795F" w:rsidRDefault="00D77A62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  <w:r w:rsidR="00026480">
              <w:rPr>
                <w:szCs w:val="28"/>
                <w:lang w:val="ru-RU"/>
              </w:rPr>
              <w:t>8</w:t>
            </w:r>
          </w:p>
        </w:tc>
      </w:tr>
      <w:tr w:rsidR="0080365D" w:rsidRPr="0080365D" w14:paraId="5CC7837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5AB1F7A2" w14:textId="28A7B14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 Описание процесса отладки программы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875DDB6" w14:textId="34A010AF" w:rsidR="00CC1F25" w:rsidRPr="00D77A62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76EFD675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103FBA88" w14:textId="2CBDFCA2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5.1 Методы отладки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77E3BDA8" w14:textId="46B42203" w:rsidR="00CC1F25" w:rsidRPr="00026480" w:rsidRDefault="00026480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29</w:t>
            </w:r>
          </w:p>
        </w:tc>
      </w:tr>
      <w:tr w:rsidR="0080365D" w:rsidRPr="0080365D" w14:paraId="32D9059B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2412239E" w14:textId="0303A109" w:rsidR="00CC1F25" w:rsidRPr="0080365D" w:rsidRDefault="00AF2D36" w:rsidP="00AF2D36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5.2 Тестирование и отладка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66ED2609" w14:textId="48C713C2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0</w:t>
            </w:r>
          </w:p>
        </w:tc>
      </w:tr>
      <w:tr w:rsidR="0080365D" w:rsidRPr="0080365D" w14:paraId="42820543" w14:textId="77777777" w:rsidTr="00E2795F">
        <w:trPr>
          <w:trHeight w:val="450"/>
        </w:trPr>
        <w:tc>
          <w:tcPr>
            <w:tcW w:w="8504" w:type="dxa"/>
            <w:shd w:val="clear" w:color="auto" w:fill="auto"/>
          </w:tcPr>
          <w:p w14:paraId="37946A49" w14:textId="190B95C7" w:rsidR="00CC1F25" w:rsidRPr="0080365D" w:rsidRDefault="00AF2D36" w:rsidP="003620E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2.</w:t>
            </w:r>
            <w:r w:rsidR="0062627E">
              <w:rPr>
                <w:szCs w:val="28"/>
                <w:lang w:val="ru-RU"/>
              </w:rPr>
              <w:t>5.3 Контрольный пример</w:t>
            </w:r>
          </w:p>
        </w:tc>
        <w:tc>
          <w:tcPr>
            <w:tcW w:w="496" w:type="dxa"/>
            <w:shd w:val="clear" w:color="auto" w:fill="auto"/>
            <w:vAlign w:val="center"/>
          </w:tcPr>
          <w:p w14:paraId="53BE319C" w14:textId="7F03A153" w:rsidR="00CC1F25" w:rsidRPr="00026480" w:rsidRDefault="003C6C87" w:rsidP="004948A9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3</w:t>
            </w:r>
            <w:r w:rsidR="00026480">
              <w:rPr>
                <w:szCs w:val="28"/>
                <w:lang w:val="ru-RU"/>
              </w:rPr>
              <w:t>2</w:t>
            </w:r>
          </w:p>
        </w:tc>
      </w:tr>
    </w:tbl>
    <w:p w14:paraId="2671DFD1" w14:textId="77777777" w:rsidR="00B0355C" w:rsidRDefault="00B0355C">
      <w:r>
        <w:br w:type="page"/>
      </w:r>
    </w:p>
    <w:tbl>
      <w:tblPr>
        <w:tblW w:w="9000" w:type="dxa"/>
        <w:tblInd w:w="959" w:type="dxa"/>
        <w:tblLook w:val="04A0" w:firstRow="1" w:lastRow="0" w:firstColumn="1" w:lastColumn="0" w:noHBand="0" w:noVBand="1"/>
      </w:tblPr>
      <w:tblGrid>
        <w:gridCol w:w="8504"/>
        <w:gridCol w:w="496"/>
      </w:tblGrid>
      <w:tr w:rsidR="0080365D" w:rsidRPr="0080365D" w14:paraId="05E276F8" w14:textId="77777777" w:rsidTr="0067066B">
        <w:trPr>
          <w:trHeight w:val="417"/>
        </w:trPr>
        <w:tc>
          <w:tcPr>
            <w:tcW w:w="8680" w:type="dxa"/>
            <w:shd w:val="clear" w:color="auto" w:fill="auto"/>
          </w:tcPr>
          <w:p w14:paraId="6AE1E696" w14:textId="60187CA0" w:rsidR="00C422C4" w:rsidRPr="0080365D" w:rsidRDefault="00C422C4" w:rsidP="004D7F3D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lastRenderedPageBreak/>
              <w:t>3 Экономическая часть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7757FF1A" w14:textId="3F417E28" w:rsidR="00C422C4" w:rsidRPr="00D90E54" w:rsidRDefault="00E2795F" w:rsidP="00451D44">
            <w:pPr>
              <w:spacing w:line="360" w:lineRule="auto"/>
              <w:jc w:val="right"/>
              <w:rPr>
                <w:szCs w:val="28"/>
                <w:highlight w:val="yellow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394F32CE" w14:textId="77777777" w:rsidTr="0067066B">
        <w:trPr>
          <w:trHeight w:val="504"/>
        </w:trPr>
        <w:tc>
          <w:tcPr>
            <w:tcW w:w="8680" w:type="dxa"/>
            <w:shd w:val="clear" w:color="auto" w:fill="auto"/>
          </w:tcPr>
          <w:p w14:paraId="61F05FCE" w14:textId="27D99914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Заключение</w:t>
            </w:r>
          </w:p>
        </w:tc>
        <w:tc>
          <w:tcPr>
            <w:tcW w:w="320" w:type="dxa"/>
            <w:shd w:val="clear" w:color="auto" w:fill="auto"/>
          </w:tcPr>
          <w:p w14:paraId="5D985DB1" w14:textId="41562CA0" w:rsidR="004D7F3D" w:rsidRPr="00566EFD" w:rsidRDefault="00E2795F" w:rsidP="00451D44">
            <w:pPr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4</w:t>
            </w:r>
          </w:p>
        </w:tc>
      </w:tr>
      <w:tr w:rsidR="0080365D" w:rsidRPr="0080365D" w14:paraId="0EFD9377" w14:textId="77777777" w:rsidTr="0067066B">
        <w:trPr>
          <w:trHeight w:val="375"/>
        </w:trPr>
        <w:tc>
          <w:tcPr>
            <w:tcW w:w="8680" w:type="dxa"/>
            <w:shd w:val="clear" w:color="auto" w:fill="auto"/>
          </w:tcPr>
          <w:p w14:paraId="2E5CEB11" w14:textId="14B28DFD" w:rsidR="004D7F3D" w:rsidRPr="0080365D" w:rsidRDefault="004D7F3D" w:rsidP="00D41821">
            <w:pPr>
              <w:spacing w:line="360" w:lineRule="auto"/>
              <w:rPr>
                <w:szCs w:val="28"/>
                <w:lang w:val="ru-RU"/>
              </w:rPr>
            </w:pPr>
            <w:r w:rsidRPr="0080365D">
              <w:rPr>
                <w:szCs w:val="28"/>
                <w:lang w:val="ru-RU"/>
              </w:rPr>
              <w:t>Литература</w:t>
            </w:r>
          </w:p>
        </w:tc>
        <w:tc>
          <w:tcPr>
            <w:tcW w:w="320" w:type="dxa"/>
            <w:shd w:val="clear" w:color="auto" w:fill="auto"/>
            <w:vAlign w:val="center"/>
          </w:tcPr>
          <w:p w14:paraId="3DB2CA09" w14:textId="2FB55522" w:rsidR="004D7F3D" w:rsidRPr="00566EFD" w:rsidRDefault="00E2795F" w:rsidP="00D41821">
            <w:pPr>
              <w:spacing w:line="360" w:lineRule="auto"/>
              <w:jc w:val="righ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  <w:r w:rsidR="00026480">
              <w:rPr>
                <w:szCs w:val="28"/>
                <w:lang w:val="ru-RU"/>
              </w:rPr>
              <w:t>5</w:t>
            </w:r>
          </w:p>
        </w:tc>
      </w:tr>
    </w:tbl>
    <w:p w14:paraId="7EA35951" w14:textId="1F0A0814" w:rsidR="004D7F3D" w:rsidRPr="0080365D" w:rsidRDefault="004D7F3D" w:rsidP="005545C4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86185BC" w14:textId="52AC6597" w:rsidR="008F40C4" w:rsidRPr="0080365D" w:rsidRDefault="008F40C4" w:rsidP="007440F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ВВЕДЕНИЕ</w:t>
      </w:r>
    </w:p>
    <w:p w14:paraId="5B33C6A5" w14:textId="1B3D3ECC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Современные технологии виртуальной реальности открывают новые возможности в сфере образования, позволяя создавать интерактивные и иммерсивные среды для изучения различных дисциплин. Особую значимость такие решения приобретают в контексте исторического образования</w:t>
      </w:r>
      <w:r w:rsidR="00B26D5E">
        <w:rPr>
          <w:szCs w:val="28"/>
          <w:lang w:val="ru-RU"/>
        </w:rPr>
        <w:t>.</w:t>
      </w:r>
      <w:r w:rsidRPr="00F006CF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В</w:t>
      </w:r>
      <w:r w:rsidRPr="00F006CF">
        <w:rPr>
          <w:szCs w:val="28"/>
          <w:lang w:val="ru-RU"/>
        </w:rPr>
        <w:t>изуализация событий прошлого способствует более глубокому пониманию материала. Разработка виртуального музея, посвященного Великой Отечественной войне, представляет актуальный проект, направленный на сохранение исторической памяти и повышение эффективности образовательного процесса.</w:t>
      </w:r>
    </w:p>
    <w:p w14:paraId="6C588599" w14:textId="179EC8D1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Необходимость создания виртуального музея обусловлена рядом факторов, связанных с образовательными потребностями и с технологическим прогрессом:</w:t>
      </w:r>
    </w:p>
    <w:p w14:paraId="1B0A40BC" w14:textId="61EA6AC2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Сохранение исторической памяти. Современное поколение все реже сталкивается с живыми свидетельствами событий Великой Отечественной войны.</w:t>
      </w:r>
    </w:p>
    <w:p w14:paraId="73623367" w14:textId="415890FD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Интерактивность обучения. Традиционные методы преподавания истории часто ограничиваются лекциями и учебниками.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технологии дают возможность погрузиться в исторический контекст</w:t>
      </w:r>
      <w:r w:rsidR="00557243">
        <w:rPr>
          <w:rFonts w:ascii="Times New Roman" w:hAnsi="Times New Roman"/>
          <w:sz w:val="28"/>
          <w:szCs w:val="36"/>
        </w:rPr>
        <w:t xml:space="preserve"> и</w:t>
      </w:r>
      <w:r w:rsidRPr="00F006CF">
        <w:rPr>
          <w:rFonts w:ascii="Times New Roman" w:hAnsi="Times New Roman"/>
          <w:sz w:val="28"/>
          <w:szCs w:val="36"/>
        </w:rPr>
        <w:t xml:space="preserve"> взаимодействовать с экспонатами</w:t>
      </w:r>
      <w:r w:rsidR="00557243">
        <w:rPr>
          <w:rFonts w:ascii="Times New Roman" w:hAnsi="Times New Roman"/>
          <w:sz w:val="28"/>
          <w:szCs w:val="36"/>
        </w:rPr>
        <w:t>.</w:t>
      </w:r>
    </w:p>
    <w:p w14:paraId="195ADEB9" w14:textId="77777777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Доступность образовательных ресурсов. Не все учебные заведения имеют возможность организовать посещение реальных музеев или мемориальных комплексов. Виртуальный музей устраняет географические и финансовые барьеры.</w:t>
      </w:r>
    </w:p>
    <w:p w14:paraId="4E1F0CB0" w14:textId="25294CA6" w:rsidR="00F006CF" w:rsidRPr="00F006CF" w:rsidRDefault="00F006CF" w:rsidP="00106F74">
      <w:pPr>
        <w:pStyle w:val="afc"/>
        <w:numPr>
          <w:ilvl w:val="1"/>
          <w:numId w:val="3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F006CF">
        <w:rPr>
          <w:rFonts w:ascii="Times New Roman" w:hAnsi="Times New Roman"/>
          <w:sz w:val="28"/>
          <w:szCs w:val="36"/>
        </w:rPr>
        <w:t>Развитие цифровых компетенций. Использование VR в обучении способствует формированию навыков работы с современными технологиями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F006CF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F006CF">
        <w:rPr>
          <w:rFonts w:ascii="Times New Roman" w:hAnsi="Times New Roman"/>
          <w:sz w:val="28"/>
          <w:szCs w:val="36"/>
        </w:rPr>
        <w:t xml:space="preserve"> особенно важно для студентов IT</w:t>
      </w:r>
      <w:r w:rsidR="005F3783">
        <w:rPr>
          <w:rFonts w:ascii="Times New Roman" w:hAnsi="Times New Roman"/>
          <w:sz w:val="28"/>
          <w:szCs w:val="36"/>
        </w:rPr>
        <w:t>–</w:t>
      </w:r>
      <w:r w:rsidRPr="00F006CF">
        <w:rPr>
          <w:rFonts w:ascii="Times New Roman" w:hAnsi="Times New Roman"/>
          <w:sz w:val="28"/>
          <w:szCs w:val="36"/>
        </w:rPr>
        <w:t>специальностей.</w:t>
      </w:r>
    </w:p>
    <w:p w14:paraId="18369F98" w14:textId="6ECC280B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Основной целью проекта является создание интерактивного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приложения, которое позволит пользователям изучать историю Великой Отечественной войны через виртуальную экспозицию.</w:t>
      </w:r>
    </w:p>
    <w:p w14:paraId="02955407" w14:textId="54A4E2B0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Для достижения цели необходимо решить следующие задачи:</w:t>
      </w:r>
    </w:p>
    <w:p w14:paraId="35C540CC" w14:textId="43B1D3C3" w:rsidR="00F006CF" w:rsidRPr="00F8591E" w:rsidRDefault="00F006CF" w:rsidP="00E415E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концепции виртуального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музея,</w:t>
      </w:r>
      <w:r w:rsidR="00E415E4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>включая структуру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экспозиции, тематические зоны и способы взаимодействия с контентом;</w:t>
      </w:r>
    </w:p>
    <w:p w14:paraId="6B53AB0D" w14:textId="0F93F4A7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lastRenderedPageBreak/>
        <w:t>создание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моделей исторических объектов и реконструкции ключевых событий;</w:t>
      </w:r>
    </w:p>
    <w:p w14:paraId="03D5F382" w14:textId="15411124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реализация механизмов взаимодействия в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среде, включая навигацию, управление интерфейсом и работу с интерактивными элементами;</w:t>
      </w:r>
    </w:p>
    <w:p w14:paraId="41EB775A" w14:textId="50495845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интеграция мультимедийного контента, </w:t>
      </w:r>
      <w:r w:rsidR="00B26D5E">
        <w:rPr>
          <w:rFonts w:ascii="Times New Roman" w:hAnsi="Times New Roman"/>
          <w:sz w:val="28"/>
          <w:szCs w:val="36"/>
        </w:rPr>
        <w:t xml:space="preserve">например, </w:t>
      </w:r>
      <w:r w:rsidRPr="00AB0018">
        <w:rPr>
          <w:rFonts w:ascii="Times New Roman" w:hAnsi="Times New Roman"/>
          <w:sz w:val="28"/>
          <w:szCs w:val="36"/>
        </w:rPr>
        <w:t>аудиогиды, архивные фотографии и видеохроника, для расширения информационной составляющей;</w:t>
      </w:r>
    </w:p>
    <w:p w14:paraId="014E8939" w14:textId="093B8683" w:rsidR="00F006CF" w:rsidRPr="00AB0018" w:rsidRDefault="00F006CF" w:rsidP="00106F74">
      <w:pPr>
        <w:pStyle w:val="afc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 xml:space="preserve">обеспечение производительности и стабильности приложения, чтобы </w:t>
      </w:r>
      <w:r w:rsidR="004F783F">
        <w:rPr>
          <w:rFonts w:ascii="Times New Roman" w:hAnsi="Times New Roman"/>
          <w:sz w:val="28"/>
          <w:szCs w:val="36"/>
        </w:rPr>
        <w:t>программа</w:t>
      </w:r>
      <w:r w:rsidRPr="00AB0018">
        <w:rPr>
          <w:rFonts w:ascii="Times New Roman" w:hAnsi="Times New Roman"/>
          <w:sz w:val="28"/>
          <w:szCs w:val="36"/>
        </w:rPr>
        <w:t xml:space="preserve"> могл</w:t>
      </w:r>
      <w:r w:rsidR="004F783F">
        <w:rPr>
          <w:rFonts w:ascii="Times New Roman" w:hAnsi="Times New Roman"/>
          <w:sz w:val="28"/>
          <w:szCs w:val="36"/>
        </w:rPr>
        <w:t>а</w:t>
      </w:r>
      <w:r w:rsidRPr="00AB0018">
        <w:rPr>
          <w:rFonts w:ascii="Times New Roman" w:hAnsi="Times New Roman"/>
          <w:sz w:val="28"/>
          <w:szCs w:val="36"/>
        </w:rPr>
        <w:t xml:space="preserve"> работать на стандартном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оборудовании без чрезмерных требований к hardware.</w:t>
      </w:r>
    </w:p>
    <w:p w14:paraId="3CF2F4CC" w14:textId="523CCECD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имеет теоретическую, и прикладную ценность:</w:t>
      </w:r>
    </w:p>
    <w:p w14:paraId="4FA60C94" w14:textId="72B58607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Научная новизна проекта заключается в адаптации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технологий для образовательных целей с учетом специфики исторического контента. В отличие от коммерческих VR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приложений, данный проект ориентирован на учебный процесс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требует особого подхода к подаче информации и методике взаимодействия.</w:t>
      </w:r>
    </w:p>
    <w:p w14:paraId="303D603C" w14:textId="11B6F7A0" w:rsidR="00F006CF" w:rsidRPr="00AB0018" w:rsidRDefault="00F006CF" w:rsidP="00106F74">
      <w:pPr>
        <w:pStyle w:val="afc"/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Практическая значимость выражается в возможности внедрения приложения в образовательные программы колледжа. Виртуальный музей может использоваться не только на занятиях по истории, но и в рамках междисциплинарных проектов, связанных с программированием, 3D</w:t>
      </w:r>
      <w:r w:rsidR="005F3783">
        <w:rPr>
          <w:rFonts w:ascii="Times New Roman" w:hAnsi="Times New Roman"/>
          <w:sz w:val="28"/>
          <w:szCs w:val="36"/>
        </w:rPr>
        <w:t>–</w:t>
      </w:r>
      <w:r w:rsidRPr="00AB0018">
        <w:rPr>
          <w:rFonts w:ascii="Times New Roman" w:hAnsi="Times New Roman"/>
          <w:sz w:val="28"/>
          <w:szCs w:val="36"/>
        </w:rPr>
        <w:t>моделированием и дизайном.</w:t>
      </w:r>
    </w:p>
    <w:p w14:paraId="3DA1A8CD" w14:textId="18EB3472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Проект имеет важное социальное значение</w:t>
      </w:r>
      <w:r w:rsidR="004F783F">
        <w:rPr>
          <w:szCs w:val="28"/>
          <w:lang w:val="ru-RU"/>
        </w:rPr>
        <w:t xml:space="preserve"> и</w:t>
      </w:r>
      <w:r w:rsidRPr="00F006CF">
        <w:rPr>
          <w:szCs w:val="28"/>
          <w:lang w:val="ru-RU"/>
        </w:rPr>
        <w:t xml:space="preserve"> способствует патриотическому воспитанию молодежи:</w:t>
      </w:r>
    </w:p>
    <w:p w14:paraId="7DD5937D" w14:textId="4BBA0638" w:rsidR="00F006CF" w:rsidRPr="00AB0018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Формирование исторического сознания. Виртуальный музей помогает студентам осознать масштаб и трагизм событий войны</w:t>
      </w:r>
      <w:r w:rsidR="00B26D5E">
        <w:rPr>
          <w:rFonts w:ascii="Times New Roman" w:hAnsi="Times New Roman"/>
          <w:sz w:val="28"/>
          <w:szCs w:val="36"/>
        </w:rPr>
        <w:t xml:space="preserve">. Это </w:t>
      </w:r>
      <w:r w:rsidRPr="00AB0018">
        <w:rPr>
          <w:rFonts w:ascii="Times New Roman" w:hAnsi="Times New Roman"/>
          <w:sz w:val="28"/>
          <w:szCs w:val="36"/>
        </w:rPr>
        <w:t>трудно передать через сухие факты учебников.</w:t>
      </w:r>
    </w:p>
    <w:p w14:paraId="05882C82" w14:textId="3BF55FF4" w:rsidR="00F006CF" w:rsidRPr="00F8591E" w:rsidRDefault="00F006CF" w:rsidP="00846095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szCs w:val="36"/>
        </w:rPr>
      </w:pPr>
      <w:r w:rsidRPr="00F8591E">
        <w:rPr>
          <w:rFonts w:ascii="Times New Roman" w:hAnsi="Times New Roman"/>
          <w:sz w:val="28"/>
          <w:szCs w:val="36"/>
        </w:rPr>
        <w:t>Связь поколений. Возможность интерактивного изучения истории делает более близкой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и понятной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для современной</w:t>
      </w:r>
      <w:r w:rsidR="00E415E4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36"/>
        </w:rPr>
        <w:t>молодежи, привыкшей к цифровым</w:t>
      </w:r>
      <w:r w:rsidR="00F8591E" w:rsidRPr="00F8591E">
        <w:rPr>
          <w:rFonts w:ascii="Times New Roman" w:hAnsi="Times New Roman"/>
          <w:sz w:val="28"/>
          <w:szCs w:val="36"/>
        </w:rPr>
        <w:t xml:space="preserve"> </w:t>
      </w:r>
      <w:r w:rsidRPr="00F8591E">
        <w:rPr>
          <w:rFonts w:ascii="Times New Roman" w:hAnsi="Times New Roman"/>
          <w:sz w:val="28"/>
          <w:szCs w:val="44"/>
        </w:rPr>
        <w:t>технологиям.</w:t>
      </w:r>
    </w:p>
    <w:p w14:paraId="2ACBA64E" w14:textId="356ED4DC" w:rsidR="00B0572B" w:rsidRPr="00B0572B" w:rsidRDefault="00F006CF" w:rsidP="00106F74">
      <w:pPr>
        <w:pStyle w:val="afc"/>
        <w:numPr>
          <w:ilvl w:val="0"/>
          <w:numId w:val="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Популяризация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истории.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 xml:space="preserve"> Использование </w:t>
      </w:r>
      <w:r w:rsidR="00B0572B" w:rsidRPr="00B0572B">
        <w:rPr>
          <w:rFonts w:ascii="Times New Roman" w:hAnsi="Times New Roman"/>
          <w:sz w:val="28"/>
          <w:szCs w:val="36"/>
        </w:rPr>
        <w:t xml:space="preserve">    </w:t>
      </w:r>
      <w:r w:rsidRPr="00AB0018">
        <w:rPr>
          <w:rFonts w:ascii="Times New Roman" w:hAnsi="Times New Roman"/>
          <w:sz w:val="28"/>
          <w:szCs w:val="36"/>
        </w:rPr>
        <w:t>современных</w:t>
      </w:r>
      <w:r w:rsidR="00B0572B" w:rsidRPr="00B0572B">
        <w:rPr>
          <w:rFonts w:ascii="Times New Roman" w:hAnsi="Times New Roman"/>
          <w:sz w:val="28"/>
          <w:szCs w:val="36"/>
        </w:rPr>
        <w:t xml:space="preserve"> 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0572B">
        <w:rPr>
          <w:rFonts w:ascii="Times New Roman" w:hAnsi="Times New Roman"/>
          <w:sz w:val="28"/>
          <w:szCs w:val="36"/>
          <w:lang w:val="en-US"/>
        </w:rPr>
        <w:t xml:space="preserve"> </w:t>
      </w:r>
      <w:r w:rsidR="00B0572B" w:rsidRPr="00B0572B">
        <w:rPr>
          <w:rFonts w:ascii="Times New Roman" w:hAnsi="Times New Roman"/>
          <w:sz w:val="28"/>
          <w:szCs w:val="36"/>
        </w:rPr>
        <w:t xml:space="preserve">  </w:t>
      </w:r>
      <w:r w:rsidRPr="00AB0018">
        <w:rPr>
          <w:rFonts w:ascii="Times New Roman" w:hAnsi="Times New Roman"/>
          <w:sz w:val="28"/>
          <w:szCs w:val="36"/>
        </w:rPr>
        <w:t>технологий</w:t>
      </w:r>
    </w:p>
    <w:p w14:paraId="542021B6" w14:textId="44812DED" w:rsidR="00F006CF" w:rsidRPr="000431E8" w:rsidRDefault="00F006CF" w:rsidP="00B0572B">
      <w:pPr>
        <w:spacing w:line="360" w:lineRule="auto"/>
        <w:contextualSpacing/>
        <w:rPr>
          <w:szCs w:val="36"/>
          <w:lang w:val="ru-RU"/>
        </w:rPr>
      </w:pPr>
      <w:proofErr w:type="spellStart"/>
      <w:r w:rsidRPr="00B0572B">
        <w:rPr>
          <w:szCs w:val="36"/>
        </w:rPr>
        <w:lastRenderedPageBreak/>
        <w:t>повышает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интерес</w:t>
      </w:r>
      <w:proofErr w:type="spellEnd"/>
      <w:r w:rsidRPr="00B0572B">
        <w:rPr>
          <w:szCs w:val="36"/>
        </w:rPr>
        <w:t xml:space="preserve"> к </w:t>
      </w:r>
      <w:proofErr w:type="spellStart"/>
      <w:r w:rsidRPr="00B0572B">
        <w:rPr>
          <w:szCs w:val="36"/>
        </w:rPr>
        <w:t>изучению</w:t>
      </w:r>
      <w:proofErr w:type="spellEnd"/>
      <w:r w:rsidRPr="00B0572B">
        <w:rPr>
          <w:szCs w:val="36"/>
        </w:rPr>
        <w:t xml:space="preserve"> </w:t>
      </w:r>
      <w:proofErr w:type="spellStart"/>
      <w:r w:rsidRPr="00B0572B">
        <w:rPr>
          <w:szCs w:val="36"/>
        </w:rPr>
        <w:t>прошлого</w:t>
      </w:r>
      <w:proofErr w:type="spellEnd"/>
      <w:r w:rsidRPr="00B0572B">
        <w:rPr>
          <w:szCs w:val="36"/>
        </w:rPr>
        <w:t>.</w:t>
      </w:r>
    </w:p>
    <w:p w14:paraId="6FBA1C94" w14:textId="3AA28DB5" w:rsidR="00F006CF" w:rsidRPr="00F006CF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Создание виртуального музея –</w:t>
      </w:r>
      <w:r w:rsidR="00F8591E">
        <w:rPr>
          <w:szCs w:val="28"/>
          <w:lang w:val="ru-RU"/>
        </w:rPr>
        <w:t xml:space="preserve"> </w:t>
      </w:r>
      <w:r w:rsidRPr="00F006CF">
        <w:rPr>
          <w:szCs w:val="28"/>
          <w:lang w:val="ru-RU"/>
        </w:rPr>
        <w:t>это только первый этап в развитии образовательных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решений. В дальнейшем проект может быть расширен за счет следующих направлений:</w:t>
      </w:r>
    </w:p>
    <w:p w14:paraId="51E75552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добавление новых экспозиций, посвященных другим историческим периодам или событиям регионального значения;</w:t>
      </w:r>
    </w:p>
    <w:p w14:paraId="32C118DC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разработка мультиплеерного режима, позволяющего студентам совместно посещать музей и участвовать в виртуальных экскурсиях;</w:t>
      </w:r>
    </w:p>
    <w:p w14:paraId="34E3833E" w14:textId="68B78923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интеграция с мобильными платформами</w:t>
      </w:r>
      <w:r w:rsidR="00B26D5E">
        <w:rPr>
          <w:rFonts w:ascii="Times New Roman" w:hAnsi="Times New Roman"/>
          <w:sz w:val="28"/>
          <w:szCs w:val="36"/>
        </w:rPr>
        <w:t>.</w:t>
      </w:r>
      <w:r w:rsidRPr="00AB0018">
        <w:rPr>
          <w:rFonts w:ascii="Times New Roman" w:hAnsi="Times New Roman"/>
          <w:sz w:val="28"/>
          <w:szCs w:val="36"/>
        </w:rPr>
        <w:t xml:space="preserve"> </w:t>
      </w:r>
      <w:r w:rsidR="00B26D5E">
        <w:rPr>
          <w:rFonts w:ascii="Times New Roman" w:hAnsi="Times New Roman"/>
          <w:sz w:val="28"/>
          <w:szCs w:val="36"/>
        </w:rPr>
        <w:t>Это</w:t>
      </w:r>
      <w:r w:rsidRPr="00AB0018">
        <w:rPr>
          <w:rFonts w:ascii="Times New Roman" w:hAnsi="Times New Roman"/>
          <w:sz w:val="28"/>
          <w:szCs w:val="36"/>
        </w:rPr>
        <w:t xml:space="preserve"> сделает приложение доступным для более широкой аудитории;</w:t>
      </w:r>
    </w:p>
    <w:p w14:paraId="172EBAC4" w14:textId="77777777" w:rsidR="00F006CF" w:rsidRPr="00AB0018" w:rsidRDefault="00F006CF" w:rsidP="00106F74">
      <w:pPr>
        <w:pStyle w:val="afc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36"/>
        </w:rPr>
      </w:pPr>
      <w:r w:rsidRPr="00AB0018">
        <w:rPr>
          <w:rFonts w:ascii="Times New Roman" w:hAnsi="Times New Roman"/>
          <w:sz w:val="28"/>
          <w:szCs w:val="36"/>
        </w:rPr>
        <w:t>использование технологий искусственного интеллекта для создания динамических экскурсий, адаптирующихся под уровень знаний пользователя.</w:t>
      </w:r>
    </w:p>
    <w:p w14:paraId="0A0760FD" w14:textId="5B1C1CCC" w:rsidR="00BE292E" w:rsidRPr="005B6636" w:rsidRDefault="00F006CF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F006CF">
        <w:rPr>
          <w:szCs w:val="28"/>
          <w:lang w:val="ru-RU"/>
        </w:rPr>
        <w:t>Разработка виртуального музея Великой Отечественной войны представляет комплексный проект, объединяющий образовательные, технологические и социальные аспекты. Применение VR</w:t>
      </w:r>
      <w:r w:rsidR="005F3783">
        <w:rPr>
          <w:szCs w:val="28"/>
          <w:lang w:val="ru-RU"/>
        </w:rPr>
        <w:t>–</w:t>
      </w:r>
      <w:r w:rsidRPr="00F006CF">
        <w:rPr>
          <w:szCs w:val="28"/>
          <w:lang w:val="ru-RU"/>
        </w:rPr>
        <w:t>технологий позволяет создать уникальную интерактивную среду, которая не только обогащает учебный процесс, но и способствует сохранению исторической памяти. Реализация данного проекта в стенах Владимирского политехнического колледжа станет важным шагом в развитии цифровых образовательных ресурсов и откроет новые возможности для изучения истории с помощью современных технологий.</w:t>
      </w:r>
    </w:p>
    <w:p w14:paraId="3AB3DB98" w14:textId="39D2B1E3" w:rsidR="000431E8" w:rsidRPr="00AA15A2" w:rsidRDefault="000431E8" w:rsidP="000431E8">
      <w:pPr>
        <w:spacing w:line="360" w:lineRule="auto"/>
        <w:ind w:firstLine="851"/>
        <w:contextualSpacing/>
        <w:rPr>
          <w:lang w:val="ru-RU"/>
        </w:rPr>
      </w:pPr>
      <w:r w:rsidRPr="000431E8">
        <w:rPr>
          <w:lang w:val="ru-RU"/>
        </w:rPr>
        <w:t xml:space="preserve">ГАПОУ ВО </w:t>
      </w:r>
      <w:r w:rsidR="00AA15A2">
        <w:rPr>
          <w:lang w:val="ru-RU"/>
        </w:rPr>
        <w:t>«</w:t>
      </w:r>
      <w:r w:rsidRPr="000431E8">
        <w:rPr>
          <w:lang w:val="ru-RU"/>
        </w:rPr>
        <w:t>Владимирский политехнический колледж</w:t>
      </w:r>
      <w:r w:rsidR="00AA15A2">
        <w:rPr>
          <w:lang w:val="ru-RU"/>
        </w:rPr>
        <w:t>»</w:t>
      </w:r>
      <w:r w:rsidRPr="000431E8">
        <w:rPr>
          <w:lang w:val="ru-RU"/>
        </w:rPr>
        <w:t xml:space="preserve"> – одно из ведущих образовательных учреждений среднего профессионального образования Владимирской области. Колледж готовит квалифицированных специалистов в различных сферах</w:t>
      </w:r>
      <w:r w:rsidR="00AA15A2" w:rsidRPr="00AA15A2">
        <w:rPr>
          <w:lang w:val="ru-RU"/>
        </w:rPr>
        <w:t>.</w:t>
      </w:r>
    </w:p>
    <w:p w14:paraId="6514DBA1" w14:textId="5E7D9346" w:rsidR="009B31F9" w:rsidRPr="0080365D" w:rsidRDefault="000431E8" w:rsidP="00D91124">
      <w:pPr>
        <w:spacing w:line="360" w:lineRule="auto"/>
        <w:ind w:firstLine="851"/>
        <w:contextualSpacing/>
        <w:rPr>
          <w:highlight w:val="yellow"/>
          <w:lang w:val="ru-RU"/>
        </w:rPr>
      </w:pPr>
      <w:r w:rsidRPr="000431E8">
        <w:rPr>
          <w:lang w:val="ru-RU"/>
        </w:rPr>
        <w:t>Современная материально</w:t>
      </w:r>
      <w:r w:rsidR="00591E81" w:rsidRPr="000431E8">
        <w:rPr>
          <w:lang w:val="ru-RU"/>
        </w:rPr>
        <w:t>–</w:t>
      </w:r>
      <w:r w:rsidRPr="000431E8">
        <w:rPr>
          <w:lang w:val="ru-RU"/>
        </w:rPr>
        <w:t>техническая база, сотрудничество с предприятиями региона и внедрение инновационных образовательных технологий позволяют студентам получать актуальные знания и практические навыки. Колледж активно развивает цифровые компетенции</w:t>
      </w:r>
      <w:r w:rsidR="00026480">
        <w:rPr>
          <w:lang w:val="ru-RU"/>
        </w:rPr>
        <w:t>.</w:t>
      </w:r>
      <w:r w:rsidRPr="000431E8">
        <w:rPr>
          <w:lang w:val="ru-RU"/>
        </w:rPr>
        <w:t xml:space="preserve"> </w:t>
      </w:r>
      <w:r w:rsidR="00026480">
        <w:rPr>
          <w:lang w:val="ru-RU"/>
        </w:rPr>
        <w:t>Это</w:t>
      </w:r>
      <w:r w:rsidRPr="000431E8">
        <w:rPr>
          <w:lang w:val="ru-RU"/>
        </w:rPr>
        <w:t xml:space="preserve"> делает подходящей площадкой для внедрения </w:t>
      </w:r>
      <w:r w:rsidRPr="000431E8">
        <w:rPr>
          <w:lang w:val="en-US"/>
        </w:rPr>
        <w:t>VR</w:t>
      </w:r>
      <w:r w:rsidR="00AA15A2" w:rsidRPr="000431E8">
        <w:rPr>
          <w:lang w:val="ru-RU"/>
        </w:rPr>
        <w:t>–</w:t>
      </w:r>
      <w:r w:rsidRPr="000431E8">
        <w:rPr>
          <w:lang w:val="ru-RU"/>
        </w:rPr>
        <w:t>приложений в учебный процесс.</w:t>
      </w:r>
      <w:r w:rsidR="009B31F9" w:rsidRPr="0080365D">
        <w:rPr>
          <w:highlight w:val="yellow"/>
          <w:lang w:val="ru-RU"/>
        </w:rPr>
        <w:br w:type="page"/>
      </w:r>
    </w:p>
    <w:p w14:paraId="429FA177" w14:textId="1B530041" w:rsidR="005545C4" w:rsidRPr="0080365D" w:rsidRDefault="005545C4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1 ОБЩАЯ ЧАСТЬ</w:t>
      </w:r>
    </w:p>
    <w:p w14:paraId="5A3D77FB" w14:textId="2FCB46E5" w:rsidR="005545C4" w:rsidRPr="0080365D" w:rsidRDefault="003A18AC" w:rsidP="00DD229F">
      <w:pPr>
        <w:spacing w:line="36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1.1 Постановка задачи</w:t>
      </w:r>
    </w:p>
    <w:p w14:paraId="246B8840" w14:textId="5BA79787" w:rsidR="003A18AC" w:rsidRPr="0080365D" w:rsidRDefault="003A18AC" w:rsidP="003A4E06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1.1.1 Назначение задачи</w:t>
      </w:r>
    </w:p>
    <w:p w14:paraId="3D3D3E76" w14:textId="12DD046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 xml:space="preserve">Разработка приложения виртуальной реальности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Виртуальный музей времен Великой Отечественной войны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="003A42EF">
        <w:rPr>
          <w:rFonts w:ascii="TimesNewRomanPSMT" w:hAnsi="TimesNewRomanPSMT"/>
          <w:szCs w:val="28"/>
          <w:lang w:val="ru-RU"/>
        </w:rPr>
        <w:t xml:space="preserve"> для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="003A42EF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направлена на создание интерактивной образовательной среды, позволяющей изучать исторические события в формате VR. Приложение предназначено для использования в учебном процессе ГАПОУ ВО </w:t>
      </w:r>
      <w:r w:rsidR="006C2C4E">
        <w:rPr>
          <w:rFonts w:ascii="TimesNewRomanPSMT" w:hAnsi="TimesNewRomanPSMT"/>
          <w:szCs w:val="28"/>
          <w:lang w:val="ru-RU"/>
        </w:rPr>
        <w:t>«</w:t>
      </w:r>
      <w:r w:rsidRPr="00AB0018">
        <w:rPr>
          <w:rFonts w:ascii="TimesNewRomanPSMT" w:hAnsi="TimesNewRomanPSMT"/>
          <w:szCs w:val="28"/>
          <w:lang w:val="ru-RU"/>
        </w:rPr>
        <w:t>Владимирский политехнический колледж</w:t>
      </w:r>
      <w:r w:rsidR="006C2C4E">
        <w:rPr>
          <w:rFonts w:ascii="TimesNewRomanPSMT" w:hAnsi="TimesNewRomanPSMT"/>
          <w:szCs w:val="28"/>
          <w:lang w:val="ru-RU"/>
        </w:rPr>
        <w:t>»</w:t>
      </w:r>
      <w:r w:rsidRPr="00AB0018">
        <w:rPr>
          <w:rFonts w:ascii="TimesNewRomanPSMT" w:hAnsi="TimesNewRomanPSMT"/>
          <w:szCs w:val="28"/>
          <w:lang w:val="ru-RU"/>
        </w:rPr>
        <w:t xml:space="preserve"> с целью повышения наглядности и вовлеченности в изучение темы.</w:t>
      </w:r>
    </w:p>
    <w:p w14:paraId="71920D81" w14:textId="77777777" w:rsidR="00AB0018" w:rsidRPr="00AB0018" w:rsidRDefault="00AB0018" w:rsidP="007440FF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Основные функции приложения включают:</w:t>
      </w:r>
    </w:p>
    <w:p w14:paraId="0B1D0980" w14:textId="77777777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воссоздание виртуальных экспозиций, посвященных ключевым событиям Великой Отечественной войны;</w:t>
      </w:r>
    </w:p>
    <w:p w14:paraId="74021BE2" w14:textId="7972682D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обеспечение интерактивного взаимодействия с объектами музея;</w:t>
      </w:r>
    </w:p>
    <w:p w14:paraId="0FF4A9A3" w14:textId="0322EC5A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поддержка навигации в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пространстве с использованием контроллеров SteamVR;</w:t>
      </w:r>
    </w:p>
    <w:p w14:paraId="381C817F" w14:textId="362A1A54" w:rsidR="00AB0018" w:rsidRPr="00AB0018" w:rsidRDefault="00AB0018" w:rsidP="007440FF">
      <w:pPr>
        <w:pStyle w:val="ae"/>
        <w:numPr>
          <w:ilvl w:val="0"/>
          <w:numId w:val="8"/>
        </w:numPr>
        <w:spacing w:after="0" w:line="360" w:lineRule="auto"/>
        <w:ind w:left="0" w:firstLine="851"/>
        <w:contextualSpacing/>
        <w:rPr>
          <w:rFonts w:ascii="TimesNewRomanPSMT" w:hAnsi="TimesNewRomanPSMT"/>
          <w:szCs w:val="28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интеграция с базой данных для хранения и управления контентом.</w:t>
      </w:r>
    </w:p>
    <w:p w14:paraId="426B0B39" w14:textId="28C5CC84" w:rsidR="003500BF" w:rsidRPr="0080365D" w:rsidRDefault="00AB0018" w:rsidP="007440FF">
      <w:pPr>
        <w:pStyle w:val="ae"/>
        <w:spacing w:after="0" w:line="360" w:lineRule="auto"/>
        <w:ind w:left="0" w:firstLine="851"/>
        <w:contextualSpacing/>
        <w:rPr>
          <w:rStyle w:val="fontstyle01"/>
          <w:color w:val="auto"/>
          <w:lang w:val="ru-RU"/>
        </w:rPr>
      </w:pPr>
      <w:r w:rsidRPr="00AB0018">
        <w:rPr>
          <w:rFonts w:ascii="TimesNewRomanPSMT" w:hAnsi="TimesNewRomanPSMT"/>
          <w:szCs w:val="28"/>
          <w:lang w:val="ru-RU"/>
        </w:rPr>
        <w:t>Приложение разрабатывается с учетом</w:t>
      </w:r>
      <w:r w:rsidR="005F3783">
        <w:rPr>
          <w:rFonts w:ascii="TimesNewRomanPSMT" w:hAnsi="TimesNewRomanPSMT"/>
          <w:szCs w:val="28"/>
          <w:lang w:val="ru-RU"/>
        </w:rPr>
        <w:t xml:space="preserve"> всех</w:t>
      </w:r>
      <w:r w:rsidRPr="00AB0018">
        <w:rPr>
          <w:rFonts w:ascii="TimesNewRomanPSMT" w:hAnsi="TimesNewRomanPSMT"/>
          <w:szCs w:val="28"/>
          <w:lang w:val="ru-RU"/>
        </w:rPr>
        <w:t xml:space="preserve"> требований современного образовательного процесса, обеспечивая доступность, удобство использования и техническую совместимость с</w:t>
      </w:r>
      <w:r w:rsidR="005F3783">
        <w:rPr>
          <w:rFonts w:ascii="TimesNewRomanPSMT" w:hAnsi="TimesNewRomanPSMT"/>
          <w:szCs w:val="28"/>
          <w:lang w:val="ru-RU"/>
        </w:rPr>
        <w:t xml:space="preserve"> самым новейшим и популярным</w:t>
      </w:r>
      <w:r w:rsidRPr="00AB0018">
        <w:rPr>
          <w:rFonts w:ascii="TimesNewRomanPSMT" w:hAnsi="TimesNewRomanPSMT"/>
          <w:szCs w:val="28"/>
          <w:lang w:val="ru-RU"/>
        </w:rPr>
        <w:t xml:space="preserve"> VR</w:t>
      </w:r>
      <w:r w:rsidR="005F3783">
        <w:rPr>
          <w:rFonts w:ascii="TimesNewRomanPSMT" w:hAnsi="TimesNewRomanPSMT"/>
          <w:szCs w:val="28"/>
          <w:lang w:val="ru-RU"/>
        </w:rPr>
        <w:t>–</w:t>
      </w:r>
      <w:r w:rsidRPr="00AB0018">
        <w:rPr>
          <w:rFonts w:ascii="TimesNewRomanPSMT" w:hAnsi="TimesNewRomanPSMT"/>
          <w:szCs w:val="28"/>
          <w:lang w:val="ru-RU"/>
        </w:rPr>
        <w:t>оборудованием.</w:t>
      </w:r>
    </w:p>
    <w:p w14:paraId="4CEECE2A" w14:textId="0A115CC0" w:rsidR="006C1EC0" w:rsidRPr="0080365D" w:rsidRDefault="006C1EC0" w:rsidP="006C2C4E">
      <w:pPr>
        <w:shd w:val="clear" w:color="auto" w:fill="FFFFFF"/>
        <w:spacing w:before="240" w:line="480" w:lineRule="auto"/>
        <w:ind w:firstLine="851"/>
        <w:rPr>
          <w:lang w:val="ru-RU"/>
        </w:rPr>
      </w:pPr>
      <w:r w:rsidRPr="0080365D">
        <w:rPr>
          <w:szCs w:val="28"/>
          <w:lang w:val="ru-RU"/>
        </w:rPr>
        <w:t xml:space="preserve">1.1.2 </w:t>
      </w:r>
      <w:r w:rsidR="0062627E" w:rsidRPr="0062627E">
        <w:rPr>
          <w:szCs w:val="28"/>
          <w:lang w:val="ru-RU"/>
        </w:rPr>
        <w:t>Требования к программе</w:t>
      </w:r>
    </w:p>
    <w:p w14:paraId="5201D44E" w14:textId="6A1D392E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Функциональные требования:</w:t>
      </w:r>
    </w:p>
    <w:p w14:paraId="2B3A8A94" w14:textId="0E6D905F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разработка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приложения с использованием </w:t>
      </w:r>
      <w:proofErr w:type="spellStart"/>
      <w:r w:rsidRPr="004D37BF">
        <w:rPr>
          <w:color w:val="auto"/>
          <w:sz w:val="28"/>
          <w:szCs w:val="28"/>
        </w:rPr>
        <w:t>Unity</w:t>
      </w:r>
      <w:proofErr w:type="spellEnd"/>
      <w:r w:rsidRPr="004D37BF">
        <w:rPr>
          <w:color w:val="auto"/>
          <w:sz w:val="28"/>
          <w:szCs w:val="28"/>
        </w:rPr>
        <w:t xml:space="preserve"> и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7FE32C39" w14:textId="1C07D05C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создание интерактивной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среды виртуального музея;</w:t>
      </w:r>
    </w:p>
    <w:p w14:paraId="49248C74" w14:textId="59E599D8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реализация навигации по экспозициям с помощью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контроллеров;</w:t>
      </w:r>
    </w:p>
    <w:p w14:paraId="1A2D20D3" w14:textId="77777777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интеграция базы данных для хранения информации об экспонатах;</w:t>
      </w:r>
    </w:p>
    <w:p w14:paraId="5050FA98" w14:textId="0840DB2A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загрузки и отображения мультимедийного контента;</w:t>
      </w:r>
    </w:p>
    <w:p w14:paraId="4DAA7F0C" w14:textId="3B249B25" w:rsidR="004D37BF" w:rsidRPr="004D37BF" w:rsidRDefault="004D37BF" w:rsidP="00106F74">
      <w:pPr>
        <w:pStyle w:val="af9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lastRenderedPageBreak/>
        <w:t>реализация системы управления через интерфейс администратора.</w:t>
      </w:r>
    </w:p>
    <w:p w14:paraId="20D8C36E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Технические требования:</w:t>
      </w:r>
    </w:p>
    <w:p w14:paraId="36CE2528" w14:textId="72297DAD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 xml:space="preserve">гарнитур, совместимых с </w:t>
      </w:r>
      <w:proofErr w:type="spellStart"/>
      <w:r w:rsidRPr="004D37BF">
        <w:rPr>
          <w:color w:val="auto"/>
          <w:sz w:val="28"/>
          <w:szCs w:val="28"/>
        </w:rPr>
        <w:t>SteamVR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1D745357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использование C# для разработки логики приложения;</w:t>
      </w:r>
    </w:p>
    <w:p w14:paraId="12ADE1FC" w14:textId="7777777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применение WindowsForms для административного интерфейса;</w:t>
      </w:r>
    </w:p>
    <w:p w14:paraId="33C34EEC" w14:textId="62B06227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 xml:space="preserve">хранение данных в СУБД </w:t>
      </w:r>
      <w:proofErr w:type="spellStart"/>
      <w:r w:rsidR="00ED33C5">
        <w:rPr>
          <w:color w:val="auto"/>
          <w:sz w:val="28"/>
          <w:szCs w:val="28"/>
          <w:lang w:val="en-US"/>
        </w:rPr>
        <w:t>PHPMyAdmin</w:t>
      </w:r>
      <w:proofErr w:type="spellEnd"/>
      <w:r w:rsidRPr="004D37BF">
        <w:rPr>
          <w:color w:val="auto"/>
          <w:sz w:val="28"/>
          <w:szCs w:val="28"/>
        </w:rPr>
        <w:t>;</w:t>
      </w:r>
    </w:p>
    <w:p w14:paraId="66B78D6C" w14:textId="3C99AE75" w:rsidR="004D37BF" w:rsidRPr="004D37BF" w:rsidRDefault="004D37BF" w:rsidP="00106F74">
      <w:pPr>
        <w:pStyle w:val="af9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совместимость с операционной системой Windows 10 и новее.</w:t>
      </w:r>
    </w:p>
    <w:p w14:paraId="2AB95256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Интерфейсные требования:</w:t>
      </w:r>
    </w:p>
    <w:p w14:paraId="22986883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интуитивно понятное меню для пользователя;</w:t>
      </w:r>
    </w:p>
    <w:p w14:paraId="4BEE3711" w14:textId="77777777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голосовые подсказки и текстовые инструкции;</w:t>
      </w:r>
    </w:p>
    <w:p w14:paraId="0CC359FA" w14:textId="42716E2F" w:rsidR="004D37BF" w:rsidRPr="004D37BF" w:rsidRDefault="004D37BF" w:rsidP="00106F74">
      <w:pPr>
        <w:pStyle w:val="af9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адаптация управления под стандартные схемы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взаимодействия.</w:t>
      </w:r>
    </w:p>
    <w:p w14:paraId="3D5F7448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Надежность и безопасность:</w:t>
      </w:r>
    </w:p>
    <w:p w14:paraId="11FCCB4C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обеспечение стабильной работы приложения без критических ошибок;</w:t>
      </w:r>
    </w:p>
    <w:p w14:paraId="2A0FCD9F" w14:textId="77777777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защита базы данных от несанкционированного доступа;</w:t>
      </w:r>
    </w:p>
    <w:p w14:paraId="3B500A47" w14:textId="529E8759" w:rsidR="004D37BF" w:rsidRPr="004D37BF" w:rsidRDefault="004D37BF" w:rsidP="00106F74">
      <w:pPr>
        <w:pStyle w:val="af9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регулярное создание резервных копий данных.</w:t>
      </w:r>
    </w:p>
    <w:p w14:paraId="08A7248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Производительность:</w:t>
      </w:r>
    </w:p>
    <w:p w14:paraId="0F30331F" w14:textId="55BAAF9E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оптимизация 3D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моделей для плавного рендеринга в VR;</w:t>
      </w:r>
    </w:p>
    <w:p w14:paraId="4725DFF6" w14:textId="77777777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минимальная задержка при загрузке контента;</w:t>
      </w:r>
    </w:p>
    <w:p w14:paraId="130DC6F2" w14:textId="26BB498F" w:rsidR="004D37BF" w:rsidRPr="004D37BF" w:rsidRDefault="004D37BF" w:rsidP="00106F74">
      <w:pPr>
        <w:pStyle w:val="af9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поддержка частоты кадров не ниже 90 FPS для комфортного использования.</w:t>
      </w:r>
    </w:p>
    <w:p w14:paraId="1295FEF2" w14:textId="77777777" w:rsidR="004D37BF" w:rsidRPr="004D37BF" w:rsidRDefault="004D37BF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Условия эксплуатации:</w:t>
      </w:r>
    </w:p>
    <w:p w14:paraId="1F6232E7" w14:textId="3A6B826F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наличие VR</w:t>
      </w:r>
      <w:r w:rsidR="005F3783">
        <w:rPr>
          <w:color w:val="auto"/>
          <w:sz w:val="28"/>
          <w:szCs w:val="28"/>
        </w:rPr>
        <w:t>–</w:t>
      </w:r>
      <w:r w:rsidRPr="004D37BF">
        <w:rPr>
          <w:color w:val="auto"/>
          <w:sz w:val="28"/>
          <w:szCs w:val="28"/>
        </w:rPr>
        <w:t>оборудования с рекомендуемыми характеристиками;</w:t>
      </w:r>
    </w:p>
    <w:p w14:paraId="1547891C" w14:textId="77777777" w:rsidR="004D37BF" w:rsidRPr="004D37BF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установленный SteamVR и актуальные драйверы;</w:t>
      </w:r>
    </w:p>
    <w:p w14:paraId="168C8CA9" w14:textId="770B949A" w:rsidR="006C1EC0" w:rsidRDefault="004D37BF" w:rsidP="00106F74">
      <w:pPr>
        <w:pStyle w:val="af9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ind w:left="0" w:firstLine="851"/>
        <w:contextualSpacing/>
        <w:jc w:val="both"/>
        <w:rPr>
          <w:color w:val="auto"/>
          <w:sz w:val="28"/>
          <w:szCs w:val="28"/>
        </w:rPr>
      </w:pPr>
      <w:r w:rsidRPr="004D37BF">
        <w:rPr>
          <w:color w:val="auto"/>
          <w:sz w:val="28"/>
          <w:szCs w:val="28"/>
        </w:rPr>
        <w:t>доступ к локальной сети или интернету для работы с базой данных.</w:t>
      </w:r>
    </w:p>
    <w:p w14:paraId="6FCA3010" w14:textId="4CAEC23E" w:rsidR="002152E2" w:rsidRPr="0080365D" w:rsidRDefault="002152E2" w:rsidP="00106F74">
      <w:pPr>
        <w:pStyle w:val="af9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2152E2">
        <w:rPr>
          <w:color w:val="auto"/>
          <w:sz w:val="28"/>
          <w:szCs w:val="28"/>
        </w:rPr>
        <w:t>Соблюдение перечисленных требований гарантирует создание функционального VR</w:t>
      </w:r>
      <w:r w:rsidR="00DB2D29">
        <w:rPr>
          <w:color w:val="auto"/>
          <w:sz w:val="28"/>
          <w:szCs w:val="28"/>
        </w:rPr>
        <w:t>–</w:t>
      </w:r>
      <w:r w:rsidRPr="002152E2">
        <w:rPr>
          <w:color w:val="auto"/>
          <w:sz w:val="28"/>
          <w:szCs w:val="28"/>
        </w:rPr>
        <w:t>приложения, соответствующего поставленным задачам.</w:t>
      </w:r>
    </w:p>
    <w:p w14:paraId="09E8A78E" w14:textId="31AFB403" w:rsidR="006C1EC0" w:rsidRPr="0067352F" w:rsidRDefault="006C1EC0" w:rsidP="006C2C4E">
      <w:pPr>
        <w:pStyle w:val="af9"/>
        <w:shd w:val="clear" w:color="auto" w:fill="FFFFFF"/>
        <w:spacing w:before="240" w:beforeAutospacing="0" w:after="0" w:afterAutospacing="0" w:line="480" w:lineRule="auto"/>
        <w:ind w:firstLine="851"/>
        <w:jc w:val="both"/>
        <w:rPr>
          <w:color w:val="auto"/>
          <w:sz w:val="28"/>
          <w:szCs w:val="28"/>
        </w:rPr>
      </w:pPr>
      <w:r w:rsidRPr="0080365D">
        <w:rPr>
          <w:color w:val="auto"/>
          <w:sz w:val="28"/>
          <w:szCs w:val="28"/>
        </w:rPr>
        <w:t xml:space="preserve">1.1.3 </w:t>
      </w:r>
      <w:r w:rsidR="0062627E" w:rsidRPr="0062627E">
        <w:rPr>
          <w:color w:val="auto"/>
          <w:sz w:val="28"/>
          <w:szCs w:val="28"/>
        </w:rPr>
        <w:t>Требования к составу и параметрам технических средств</w:t>
      </w:r>
    </w:p>
    <w:p w14:paraId="5D2E41D5" w14:textId="7CFFBD8E" w:rsidR="00B0572B" w:rsidRPr="00B0572B" w:rsidRDefault="00AD6507" w:rsidP="00106F74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t>Для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успешной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разработки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и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 функционирования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 xml:space="preserve">приложения </w:t>
      </w:r>
      <w:r w:rsidR="00B0572B" w:rsidRPr="00B0572B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виртуальной</w:t>
      </w:r>
    </w:p>
    <w:p w14:paraId="4AFCB044" w14:textId="369715DB" w:rsidR="00AD6507" w:rsidRPr="00AD6507" w:rsidRDefault="00AD6507" w:rsidP="00B0572B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 w:rsidRPr="00AD6507">
        <w:rPr>
          <w:color w:val="auto"/>
          <w:sz w:val="28"/>
          <w:szCs w:val="28"/>
        </w:rPr>
        <w:lastRenderedPageBreak/>
        <w:t xml:space="preserve">реальности </w:t>
      </w:r>
      <w:r w:rsidR="006C2C4E">
        <w:rPr>
          <w:color w:val="auto"/>
          <w:sz w:val="28"/>
          <w:szCs w:val="28"/>
        </w:rPr>
        <w:t>«</w:t>
      </w:r>
      <w:r w:rsidRPr="00AD6507">
        <w:rPr>
          <w:color w:val="auto"/>
          <w:sz w:val="28"/>
          <w:szCs w:val="28"/>
        </w:rPr>
        <w:t>Виртуальный музей времен Великой Отечественной войны</w:t>
      </w:r>
      <w:r w:rsidR="006C2C4E">
        <w:rPr>
          <w:color w:val="auto"/>
          <w:sz w:val="28"/>
          <w:szCs w:val="28"/>
        </w:rPr>
        <w:t>»</w:t>
      </w:r>
      <w:r w:rsidRPr="00AD6507">
        <w:rPr>
          <w:color w:val="auto"/>
          <w:sz w:val="28"/>
          <w:szCs w:val="28"/>
        </w:rPr>
        <w:t xml:space="preserve"> </w:t>
      </w:r>
      <w:r w:rsidR="002A5486">
        <w:rPr>
          <w:color w:val="auto"/>
          <w:sz w:val="28"/>
          <w:szCs w:val="28"/>
        </w:rPr>
        <w:t xml:space="preserve">для ГАПОУ ВО </w:t>
      </w:r>
      <w:r w:rsidR="006C2C4E">
        <w:rPr>
          <w:color w:val="auto"/>
          <w:sz w:val="28"/>
          <w:szCs w:val="28"/>
        </w:rPr>
        <w:t>«</w:t>
      </w:r>
      <w:r w:rsidR="002A5486">
        <w:rPr>
          <w:color w:val="auto"/>
          <w:sz w:val="28"/>
          <w:szCs w:val="28"/>
        </w:rPr>
        <w:t>Владимирский политехнический колледж</w:t>
      </w:r>
      <w:r w:rsidR="006C2C4E">
        <w:rPr>
          <w:color w:val="auto"/>
          <w:sz w:val="28"/>
          <w:szCs w:val="28"/>
        </w:rPr>
        <w:t>»</w:t>
      </w:r>
      <w:r w:rsidR="002A5486">
        <w:rPr>
          <w:color w:val="auto"/>
          <w:sz w:val="28"/>
          <w:szCs w:val="28"/>
        </w:rPr>
        <w:t xml:space="preserve"> </w:t>
      </w:r>
      <w:r w:rsidRPr="00AD6507">
        <w:rPr>
          <w:color w:val="auto"/>
          <w:sz w:val="28"/>
          <w:szCs w:val="28"/>
        </w:rPr>
        <w:t>необходимо обеспечить соответствие технических средств</w:t>
      </w:r>
      <w:r w:rsidR="00EA3661">
        <w:rPr>
          <w:color w:val="auto"/>
          <w:sz w:val="28"/>
          <w:szCs w:val="28"/>
        </w:rPr>
        <w:t xml:space="preserve"> в соответствии с таблицами 1–2.</w:t>
      </w:r>
    </w:p>
    <w:p w14:paraId="73B29397" w14:textId="48126800" w:rsidR="004C5A39" w:rsidRDefault="00D54F89" w:rsidP="00D54F89">
      <w:pPr>
        <w:pStyle w:val="af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contextualSpacing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Таблица 1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="00AD6507" w:rsidRPr="00AD6507">
        <w:rPr>
          <w:color w:val="auto"/>
          <w:sz w:val="28"/>
          <w:szCs w:val="28"/>
        </w:rPr>
        <w:t>Минимальные требования для разработки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72"/>
        <w:gridCol w:w="6939"/>
      </w:tblGrid>
      <w:tr w:rsidR="00D54F89" w14:paraId="5A90FF1F" w14:textId="77777777" w:rsidTr="00851E37">
        <w:trPr>
          <w:trHeight w:val="125"/>
        </w:trPr>
        <w:tc>
          <w:tcPr>
            <w:tcW w:w="2972" w:type="dxa"/>
          </w:tcPr>
          <w:p w14:paraId="198FD88A" w14:textId="1BF6973A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939" w:type="dxa"/>
          </w:tcPr>
          <w:p w14:paraId="3E72F0E9" w14:textId="2EC3135D" w:rsidR="00D54F89" w:rsidRPr="00D54F89" w:rsidRDefault="00D54F89" w:rsidP="00D42305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D54F89" w14:paraId="6900DF06" w14:textId="77777777" w:rsidTr="00851E37">
        <w:trPr>
          <w:trHeight w:val="70"/>
        </w:trPr>
        <w:tc>
          <w:tcPr>
            <w:tcW w:w="2972" w:type="dxa"/>
          </w:tcPr>
          <w:p w14:paraId="7808E449" w14:textId="5936D71C" w:rsid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939" w:type="dxa"/>
          </w:tcPr>
          <w:p w14:paraId="082AB225" w14:textId="560151A7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D54F89" w14:paraId="6CDC185D" w14:textId="77777777" w:rsidTr="00851E37">
        <w:trPr>
          <w:trHeight w:val="70"/>
        </w:trPr>
        <w:tc>
          <w:tcPr>
            <w:tcW w:w="2972" w:type="dxa"/>
          </w:tcPr>
          <w:p w14:paraId="1CAEB467" w14:textId="1A0D24ED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939" w:type="dxa"/>
          </w:tcPr>
          <w:p w14:paraId="754B828C" w14:textId="752C9095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Intel Core i5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4590 / AMD FX 8350 или эквивалент</w:t>
            </w:r>
          </w:p>
        </w:tc>
      </w:tr>
      <w:tr w:rsidR="00D54F89" w:rsidRPr="00D42305" w14:paraId="008B5ED2" w14:textId="77777777" w:rsidTr="00851E37">
        <w:trPr>
          <w:trHeight w:val="70"/>
        </w:trPr>
        <w:tc>
          <w:tcPr>
            <w:tcW w:w="2972" w:type="dxa"/>
          </w:tcPr>
          <w:p w14:paraId="0798385C" w14:textId="17AAE484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939" w:type="dxa"/>
          </w:tcPr>
          <w:p w14:paraId="75B6CAB4" w14:textId="3C1C0E8C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8 ГБ и боле</w:t>
            </w:r>
            <w:r>
              <w:rPr>
                <w:color w:val="auto"/>
                <w:sz w:val="28"/>
                <w:szCs w:val="28"/>
              </w:rPr>
              <w:t>е</w:t>
            </w:r>
          </w:p>
        </w:tc>
      </w:tr>
      <w:tr w:rsidR="00D54F89" w:rsidRPr="00D42305" w14:paraId="411B1D9C" w14:textId="77777777" w:rsidTr="00851E37">
        <w:trPr>
          <w:trHeight w:val="343"/>
        </w:trPr>
        <w:tc>
          <w:tcPr>
            <w:tcW w:w="2972" w:type="dxa"/>
          </w:tcPr>
          <w:p w14:paraId="7DC1427A" w14:textId="17037D5E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939" w:type="dxa"/>
          </w:tcPr>
          <w:p w14:paraId="7A203841" w14:textId="4963F433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NVIDIA GTX 970 / AMD Radeon R9 290 и выше, с поддержкой DirectX 11</w:t>
            </w:r>
          </w:p>
        </w:tc>
      </w:tr>
      <w:tr w:rsidR="00D54F89" w:rsidRPr="00D42305" w14:paraId="5149EFA9" w14:textId="77777777" w:rsidTr="00851E37">
        <w:trPr>
          <w:trHeight w:val="551"/>
        </w:trPr>
        <w:tc>
          <w:tcPr>
            <w:tcW w:w="2972" w:type="dxa"/>
          </w:tcPr>
          <w:p w14:paraId="484BB739" w14:textId="41D07836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939" w:type="dxa"/>
          </w:tcPr>
          <w:p w14:paraId="1BC0DF79" w14:textId="0C6EFA26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>SSD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</w:rPr>
              <w:t>накопитель объемом не менее 20 ГБ для установки Unity, SteamVR и сопутствующих инструментов</w:t>
            </w:r>
          </w:p>
        </w:tc>
      </w:tr>
      <w:tr w:rsidR="00D54F89" w:rsidRPr="00D42305" w14:paraId="339B4CA0" w14:textId="77777777" w:rsidTr="00851E37">
        <w:trPr>
          <w:trHeight w:val="281"/>
        </w:trPr>
        <w:tc>
          <w:tcPr>
            <w:tcW w:w="2972" w:type="dxa"/>
          </w:tcPr>
          <w:p w14:paraId="1C7C03E8" w14:textId="6381367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939" w:type="dxa"/>
          </w:tcPr>
          <w:p w14:paraId="5CAEA921" w14:textId="3629B21A" w:rsidR="00D54F89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D54F89" w:rsidRPr="00D42305" w14:paraId="0CAF0AF8" w14:textId="77777777" w:rsidTr="00851E37">
        <w:trPr>
          <w:trHeight w:val="70"/>
        </w:trPr>
        <w:tc>
          <w:tcPr>
            <w:tcW w:w="2972" w:type="dxa"/>
          </w:tcPr>
          <w:p w14:paraId="67D776B5" w14:textId="5A9EEC1B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939" w:type="dxa"/>
          </w:tcPr>
          <w:p w14:paraId="4FF1DCC3" w14:textId="0041654E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D42305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D42305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>
              <w:rPr>
                <w:color w:val="auto"/>
                <w:sz w:val="28"/>
                <w:szCs w:val="28"/>
              </w:rPr>
              <w:t>1</w:t>
            </w:r>
            <w:r w:rsidR="00D42305" w:rsidRPr="00D42305">
              <w:rPr>
                <w:color w:val="auto"/>
                <w:sz w:val="28"/>
                <w:szCs w:val="28"/>
              </w:rPr>
              <w:t>920×1080 и выше</w:t>
            </w:r>
          </w:p>
        </w:tc>
      </w:tr>
      <w:tr w:rsidR="00D54F89" w14:paraId="7ADD8640" w14:textId="77777777" w:rsidTr="00851E37">
        <w:trPr>
          <w:trHeight w:val="153"/>
        </w:trPr>
        <w:tc>
          <w:tcPr>
            <w:tcW w:w="2972" w:type="dxa"/>
          </w:tcPr>
          <w:p w14:paraId="324495AD" w14:textId="5AED1FDF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939" w:type="dxa"/>
          </w:tcPr>
          <w:p w14:paraId="0C2ECF90" w14:textId="3CB81B84" w:rsidR="00D54F89" w:rsidRPr="00E65997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D42305" w:rsidRPr="00D42305" w14:paraId="514B9444" w14:textId="77777777" w:rsidTr="00851E37">
        <w:trPr>
          <w:trHeight w:val="70"/>
        </w:trPr>
        <w:tc>
          <w:tcPr>
            <w:tcW w:w="2972" w:type="dxa"/>
          </w:tcPr>
          <w:p w14:paraId="3E486217" w14:textId="6C431160" w:rsid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939" w:type="dxa"/>
          </w:tcPr>
          <w:p w14:paraId="79E7EBBC" w14:textId="2E16809E" w:rsidR="00D42305" w:rsidRPr="00D42305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D54F89" w:rsidRPr="00D42305" w14:paraId="698B4070" w14:textId="77777777" w:rsidTr="00851E37">
        <w:trPr>
          <w:trHeight w:val="295"/>
        </w:trPr>
        <w:tc>
          <w:tcPr>
            <w:tcW w:w="2972" w:type="dxa"/>
          </w:tcPr>
          <w:p w14:paraId="1F743545" w14:textId="692EB3A0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939" w:type="dxa"/>
          </w:tcPr>
          <w:p w14:paraId="482C60D2" w14:textId="35963012" w:rsidR="00D54F89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D42305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D54F89" w14:paraId="7831D4F8" w14:textId="77777777" w:rsidTr="00851E37">
        <w:trPr>
          <w:trHeight w:val="70"/>
        </w:trPr>
        <w:tc>
          <w:tcPr>
            <w:tcW w:w="2972" w:type="dxa"/>
          </w:tcPr>
          <w:p w14:paraId="1E33F4F6" w14:textId="2BE0AB41" w:rsidR="00D54F89" w:rsidRPr="00D54F89" w:rsidRDefault="00D54F89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939" w:type="dxa"/>
          </w:tcPr>
          <w:p w14:paraId="4A4946E6" w14:textId="279D78C7" w:rsidR="00D54F89" w:rsidRDefault="00D42305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86797E0" w14:textId="7E22B4F7" w:rsidR="00D54F89" w:rsidRPr="00B0572B" w:rsidRDefault="00E65997" w:rsidP="00106F74">
      <w:pPr>
        <w:pStyle w:val="af9"/>
        <w:shd w:val="clear" w:color="auto" w:fill="FFFFFF"/>
        <w:tabs>
          <w:tab w:val="left" w:pos="1134"/>
        </w:tabs>
        <w:spacing w:before="240" w:beforeAutospacing="0" w:after="0" w:afterAutospacing="0" w:line="360" w:lineRule="auto"/>
        <w:jc w:val="both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</w:rPr>
        <w:t xml:space="preserve">Таблица 2 </w:t>
      </w:r>
      <w:r w:rsidR="005F3783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E65997">
        <w:rPr>
          <w:color w:val="auto"/>
          <w:sz w:val="28"/>
          <w:szCs w:val="28"/>
        </w:rPr>
        <w:t>Рекомендуемые системные требования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E65997" w:rsidRPr="00D54F89" w14:paraId="17CC12BF" w14:textId="77777777" w:rsidTr="0074184C">
        <w:trPr>
          <w:trHeight w:val="341"/>
        </w:trPr>
        <w:tc>
          <w:tcPr>
            <w:tcW w:w="3539" w:type="dxa"/>
          </w:tcPr>
          <w:p w14:paraId="03B956EF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Параметр</w:t>
            </w:r>
          </w:p>
        </w:tc>
        <w:tc>
          <w:tcPr>
            <w:tcW w:w="6372" w:type="dxa"/>
          </w:tcPr>
          <w:p w14:paraId="7848B170" w14:textId="77777777" w:rsidR="00E65997" w:rsidRPr="00D54F89" w:rsidRDefault="00E65997" w:rsidP="00B645BD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jc w:val="center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Требование</w:t>
            </w:r>
          </w:p>
        </w:tc>
      </w:tr>
      <w:tr w:rsidR="00E65997" w:rsidRPr="00D42305" w14:paraId="5CF10A6D" w14:textId="77777777" w:rsidTr="0074184C">
        <w:trPr>
          <w:trHeight w:val="417"/>
        </w:trPr>
        <w:tc>
          <w:tcPr>
            <w:tcW w:w="3539" w:type="dxa"/>
          </w:tcPr>
          <w:p w14:paraId="0AF7E303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Операционная система</w:t>
            </w:r>
          </w:p>
        </w:tc>
        <w:tc>
          <w:tcPr>
            <w:tcW w:w="6372" w:type="dxa"/>
          </w:tcPr>
          <w:p w14:paraId="62CC915A" w14:textId="232950E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Windows 10 или новее</w:t>
            </w:r>
          </w:p>
        </w:tc>
      </w:tr>
      <w:tr w:rsidR="00E65997" w14:paraId="76FD27ED" w14:textId="77777777" w:rsidTr="0074184C">
        <w:trPr>
          <w:trHeight w:val="409"/>
        </w:trPr>
        <w:tc>
          <w:tcPr>
            <w:tcW w:w="3539" w:type="dxa"/>
          </w:tcPr>
          <w:p w14:paraId="2629E48C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Процессор</w:t>
            </w:r>
          </w:p>
        </w:tc>
        <w:tc>
          <w:tcPr>
            <w:tcW w:w="6372" w:type="dxa"/>
          </w:tcPr>
          <w:p w14:paraId="30318662" w14:textId="2EEA4549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E65997">
              <w:rPr>
                <w:color w:val="auto"/>
                <w:sz w:val="28"/>
                <w:szCs w:val="28"/>
                <w:lang w:val="en-US"/>
              </w:rPr>
              <w:t>Intel Core i7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 w:rsidRPr="00E65997">
              <w:rPr>
                <w:color w:val="auto"/>
                <w:sz w:val="28"/>
                <w:szCs w:val="28"/>
                <w:lang w:val="en-US"/>
              </w:rPr>
              <w:t>9700K / AMD Ryzen 7 3700X и выше</w:t>
            </w:r>
          </w:p>
        </w:tc>
      </w:tr>
      <w:tr w:rsidR="00E65997" w:rsidRPr="00D42305" w14:paraId="4FE09EB4" w14:textId="77777777" w:rsidTr="0074184C">
        <w:trPr>
          <w:trHeight w:val="415"/>
        </w:trPr>
        <w:tc>
          <w:tcPr>
            <w:tcW w:w="3539" w:type="dxa"/>
          </w:tcPr>
          <w:p w14:paraId="68F1B67E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Оперативная память</w:t>
            </w:r>
          </w:p>
        </w:tc>
        <w:tc>
          <w:tcPr>
            <w:tcW w:w="6372" w:type="dxa"/>
          </w:tcPr>
          <w:p w14:paraId="1BF2E24F" w14:textId="21F324C0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16 ГБ и более</w:t>
            </w:r>
          </w:p>
        </w:tc>
      </w:tr>
      <w:tr w:rsidR="00E65997" w:rsidRPr="00D42305" w14:paraId="6227B9AD" w14:textId="77777777" w:rsidTr="0074184C">
        <w:trPr>
          <w:trHeight w:val="421"/>
        </w:trPr>
        <w:tc>
          <w:tcPr>
            <w:tcW w:w="3539" w:type="dxa"/>
          </w:tcPr>
          <w:p w14:paraId="77354D75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Графический адаптер</w:t>
            </w:r>
          </w:p>
        </w:tc>
        <w:tc>
          <w:tcPr>
            <w:tcW w:w="6372" w:type="dxa"/>
          </w:tcPr>
          <w:p w14:paraId="52E97B30" w14:textId="44DF51B4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NVIDIA RTX 2060 / AMD RX 5700 и выше</w:t>
            </w:r>
          </w:p>
        </w:tc>
      </w:tr>
      <w:tr w:rsidR="00E65997" w:rsidRPr="00D42305" w14:paraId="0C9DD55E" w14:textId="77777777" w:rsidTr="0074184C">
        <w:trPr>
          <w:trHeight w:val="413"/>
        </w:trPr>
        <w:tc>
          <w:tcPr>
            <w:tcW w:w="3539" w:type="dxa"/>
            <w:tcBorders>
              <w:bottom w:val="single" w:sz="4" w:space="0" w:color="auto"/>
            </w:tcBorders>
          </w:tcPr>
          <w:p w14:paraId="290B0880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Жесткий диск</w:t>
            </w:r>
          </w:p>
        </w:tc>
        <w:tc>
          <w:tcPr>
            <w:tcW w:w="6372" w:type="dxa"/>
            <w:tcBorders>
              <w:bottom w:val="single" w:sz="4" w:space="0" w:color="auto"/>
            </w:tcBorders>
          </w:tcPr>
          <w:p w14:paraId="2751EA7F" w14:textId="71CBF283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E65997">
              <w:rPr>
                <w:color w:val="auto"/>
                <w:sz w:val="28"/>
                <w:szCs w:val="28"/>
              </w:rPr>
              <w:t>NVMe SSD объемом 500 ГБ и более</w:t>
            </w:r>
          </w:p>
        </w:tc>
      </w:tr>
      <w:tr w:rsidR="00E65997" w:rsidRPr="00D42305" w14:paraId="0B4AE7F2" w14:textId="77777777" w:rsidTr="00851E37">
        <w:trPr>
          <w:trHeight w:val="70"/>
        </w:trPr>
        <w:tc>
          <w:tcPr>
            <w:tcW w:w="3539" w:type="dxa"/>
            <w:tcBorders>
              <w:bottom w:val="nil"/>
            </w:tcBorders>
          </w:tcPr>
          <w:p w14:paraId="1E0F38B7" w14:textId="74057E5A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en-US"/>
              </w:rPr>
              <w:t>VR</w:t>
            </w:r>
            <w:r w:rsidR="005F3783">
              <w:rPr>
                <w:color w:val="auto"/>
                <w:sz w:val="28"/>
                <w:szCs w:val="28"/>
                <w:lang w:val="en-US"/>
              </w:rPr>
              <w:t>–</w:t>
            </w:r>
            <w:r>
              <w:rPr>
                <w:color w:val="auto"/>
                <w:sz w:val="28"/>
                <w:szCs w:val="28"/>
              </w:rPr>
              <w:t>гарнитура</w:t>
            </w:r>
          </w:p>
        </w:tc>
        <w:tc>
          <w:tcPr>
            <w:tcW w:w="6372" w:type="dxa"/>
            <w:tcBorders>
              <w:bottom w:val="nil"/>
            </w:tcBorders>
          </w:tcPr>
          <w:p w14:paraId="48FF757C" w14:textId="77777777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HTC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Vive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Oculus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Rift</w:t>
            </w:r>
            <w:r w:rsidRPr="00D42305">
              <w:rPr>
                <w:color w:val="auto"/>
                <w:sz w:val="28"/>
                <w:szCs w:val="28"/>
              </w:rPr>
              <w:t xml:space="preserve">,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Valve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Index</w:t>
            </w:r>
            <w:r w:rsidRPr="00D42305">
              <w:rPr>
                <w:color w:val="auto"/>
                <w:sz w:val="28"/>
                <w:szCs w:val="28"/>
              </w:rPr>
              <w:t xml:space="preserve"> или аналоги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</w:rPr>
              <w:t>с контроллерами</w:t>
            </w:r>
          </w:p>
        </w:tc>
      </w:tr>
      <w:tr w:rsidR="00E65997" w:rsidRPr="00D42305" w14:paraId="188D0D8B" w14:textId="77777777" w:rsidTr="00851E37">
        <w:trPr>
          <w:trHeight w:val="70"/>
        </w:trPr>
        <w:tc>
          <w:tcPr>
            <w:tcW w:w="3539" w:type="dxa"/>
          </w:tcPr>
          <w:p w14:paraId="53B0F6D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Монитор</w:t>
            </w:r>
          </w:p>
        </w:tc>
        <w:tc>
          <w:tcPr>
            <w:tcW w:w="6372" w:type="dxa"/>
          </w:tcPr>
          <w:p w14:paraId="46FAA4B2" w14:textId="3BEEDF41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С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разрешением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Full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</w:t>
            </w:r>
            <w:r w:rsidR="00E65997" w:rsidRPr="00D42305">
              <w:rPr>
                <w:color w:val="auto"/>
                <w:sz w:val="28"/>
                <w:szCs w:val="28"/>
                <w:lang w:val="en-US"/>
              </w:rPr>
              <w:t>HD</w:t>
            </w:r>
            <w:r w:rsidR="00E65997" w:rsidRPr="00D42305">
              <w:rPr>
                <w:color w:val="auto"/>
                <w:sz w:val="28"/>
                <w:szCs w:val="28"/>
              </w:rPr>
              <w:t xml:space="preserve"> 1920×1080 и выше</w:t>
            </w:r>
          </w:p>
        </w:tc>
      </w:tr>
      <w:tr w:rsidR="00E65997" w14:paraId="3764550B" w14:textId="77777777" w:rsidTr="00851E37">
        <w:trPr>
          <w:trHeight w:val="70"/>
        </w:trPr>
        <w:tc>
          <w:tcPr>
            <w:tcW w:w="3539" w:type="dxa"/>
          </w:tcPr>
          <w:p w14:paraId="764D4EE8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Программное обеспечение</w:t>
            </w:r>
          </w:p>
        </w:tc>
        <w:tc>
          <w:tcPr>
            <w:tcW w:w="6372" w:type="dxa"/>
          </w:tcPr>
          <w:p w14:paraId="0ED90A14" w14:textId="06BED711" w:rsidR="00E65997" w:rsidRP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SteamVR</w:t>
            </w:r>
          </w:p>
        </w:tc>
      </w:tr>
      <w:tr w:rsidR="00E65997" w:rsidRPr="00D42305" w14:paraId="1B229420" w14:textId="77777777" w:rsidTr="00851E37">
        <w:trPr>
          <w:trHeight w:val="70"/>
        </w:trPr>
        <w:tc>
          <w:tcPr>
            <w:tcW w:w="3539" w:type="dxa"/>
          </w:tcPr>
          <w:p w14:paraId="1F1F4E2E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Пространство</w:t>
            </w:r>
          </w:p>
        </w:tc>
        <w:tc>
          <w:tcPr>
            <w:tcW w:w="6372" w:type="dxa"/>
          </w:tcPr>
          <w:p w14:paraId="0F07039F" w14:textId="0B1EDCC9" w:rsidR="00E65997" w:rsidRPr="00D42305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 w:rsidRPr="00D42305">
              <w:rPr>
                <w:color w:val="auto"/>
                <w:sz w:val="28"/>
                <w:szCs w:val="28"/>
              </w:rPr>
              <w:t xml:space="preserve">Пространство для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Room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Scale</w:t>
            </w:r>
            <w:r w:rsidRPr="00D42305">
              <w:rPr>
                <w:color w:val="auto"/>
                <w:sz w:val="28"/>
                <w:szCs w:val="28"/>
              </w:rPr>
              <w:t xml:space="preserve"> </w:t>
            </w:r>
            <w:r w:rsidRPr="00D42305">
              <w:rPr>
                <w:color w:val="auto"/>
                <w:sz w:val="28"/>
                <w:szCs w:val="28"/>
                <w:lang w:val="en-US"/>
              </w:rPr>
              <w:t>VR</w:t>
            </w:r>
          </w:p>
        </w:tc>
      </w:tr>
      <w:tr w:rsidR="00E65997" w:rsidRPr="00D42305" w14:paraId="7482AF6A" w14:textId="77777777" w:rsidTr="00851E37">
        <w:trPr>
          <w:trHeight w:val="123"/>
        </w:trPr>
        <w:tc>
          <w:tcPr>
            <w:tcW w:w="3539" w:type="dxa"/>
          </w:tcPr>
          <w:p w14:paraId="18994D4B" w14:textId="77777777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Доступ в интернет</w:t>
            </w:r>
          </w:p>
        </w:tc>
        <w:tc>
          <w:tcPr>
            <w:tcW w:w="6372" w:type="dxa"/>
          </w:tcPr>
          <w:p w14:paraId="4C36FC87" w14:textId="16F005B0" w:rsidR="00E65997" w:rsidRPr="00D42305" w:rsidRDefault="009027E6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Д</w:t>
            </w:r>
            <w:r w:rsidR="00E65997" w:rsidRPr="00D42305">
              <w:rPr>
                <w:color w:val="auto"/>
                <w:sz w:val="28"/>
                <w:szCs w:val="28"/>
              </w:rPr>
              <w:t>ля загрузки обновлений и работы с облачными данными</w:t>
            </w:r>
          </w:p>
        </w:tc>
      </w:tr>
      <w:tr w:rsidR="00E65997" w14:paraId="5C85B759" w14:textId="77777777" w:rsidTr="00851E37">
        <w:trPr>
          <w:trHeight w:val="70"/>
        </w:trPr>
        <w:tc>
          <w:tcPr>
            <w:tcW w:w="3539" w:type="dxa"/>
          </w:tcPr>
          <w:p w14:paraId="549076AF" w14:textId="5AB7779B" w:rsidR="00E65997" w:rsidRPr="00D54F89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t>Веб</w:t>
            </w:r>
            <w:r w:rsidR="005F3783">
              <w:rPr>
                <w:color w:val="auto"/>
                <w:sz w:val="28"/>
                <w:szCs w:val="28"/>
              </w:rPr>
              <w:t>–</w:t>
            </w:r>
            <w:r>
              <w:rPr>
                <w:color w:val="auto"/>
                <w:sz w:val="28"/>
                <w:szCs w:val="28"/>
              </w:rPr>
              <w:t>сервер</w:t>
            </w:r>
          </w:p>
        </w:tc>
        <w:tc>
          <w:tcPr>
            <w:tcW w:w="6372" w:type="dxa"/>
          </w:tcPr>
          <w:p w14:paraId="4525F71C" w14:textId="77777777" w:rsidR="00E65997" w:rsidRDefault="00E65997" w:rsidP="00BF5917">
            <w:pPr>
              <w:pStyle w:val="af9"/>
              <w:tabs>
                <w:tab w:val="left" w:pos="1134"/>
              </w:tabs>
              <w:spacing w:before="0" w:beforeAutospacing="0" w:after="0" w:afterAutospacing="0"/>
              <w:contextualSpacing/>
              <w:rPr>
                <w:color w:val="auto"/>
                <w:sz w:val="28"/>
                <w:szCs w:val="28"/>
                <w:lang w:val="en-US"/>
              </w:rPr>
            </w:pPr>
            <w:r w:rsidRPr="00D42305">
              <w:rPr>
                <w:color w:val="auto"/>
                <w:sz w:val="28"/>
                <w:szCs w:val="28"/>
                <w:lang w:val="en-US"/>
              </w:rPr>
              <w:t>Apache, Nginx с PHP 7.4+ и MySQL 5.7+/MariaDB</w:t>
            </w:r>
          </w:p>
        </w:tc>
      </w:tr>
    </w:tbl>
    <w:p w14:paraId="41717FDB" w14:textId="77777777" w:rsidR="00B0572B" w:rsidRPr="00E2795F" w:rsidRDefault="002F1AD6" w:rsidP="00E65997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 xml:space="preserve">Перечисленные </w:t>
      </w:r>
      <w:r w:rsidR="00E65997" w:rsidRPr="00E65997">
        <w:rPr>
          <w:szCs w:val="28"/>
          <w:lang w:val="ru-RU"/>
        </w:rPr>
        <w:t xml:space="preserve">требования обеспечивают стабильную работу приложения </w:t>
      </w:r>
    </w:p>
    <w:p w14:paraId="4F3F156E" w14:textId="7D4E5721" w:rsidR="00E65997" w:rsidRDefault="00E65997" w:rsidP="00B0572B">
      <w:pPr>
        <w:spacing w:before="240" w:line="360" w:lineRule="auto"/>
        <w:rPr>
          <w:szCs w:val="28"/>
          <w:lang w:val="ru-RU"/>
        </w:rPr>
      </w:pPr>
      <w:r w:rsidRPr="00E65997">
        <w:rPr>
          <w:szCs w:val="28"/>
          <w:lang w:val="ru-RU"/>
        </w:rPr>
        <w:lastRenderedPageBreak/>
        <w:t>на всех этапах разработки и эксплуатации.</w:t>
      </w:r>
    </w:p>
    <w:p w14:paraId="1470A4B0" w14:textId="03117195" w:rsidR="00C748B0" w:rsidRPr="0080365D" w:rsidRDefault="00C748B0" w:rsidP="006C2C4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 Описание языка программирования</w:t>
      </w:r>
    </w:p>
    <w:p w14:paraId="406ABAE5" w14:textId="6A208D7D" w:rsidR="00C748B0" w:rsidRPr="00EA3661" w:rsidRDefault="00EA3661" w:rsidP="00EA3661">
      <w:pPr>
        <w:tabs>
          <w:tab w:val="left" w:pos="993"/>
          <w:tab w:val="left" w:pos="1276"/>
        </w:tabs>
        <w:spacing w:line="480" w:lineRule="auto"/>
        <w:ind w:firstLine="851"/>
        <w:contextualSpacing/>
        <w:rPr>
          <w:szCs w:val="28"/>
        </w:rPr>
      </w:pPr>
      <w:r>
        <w:rPr>
          <w:szCs w:val="28"/>
          <w:lang w:val="ru-RU"/>
        </w:rPr>
        <w:t xml:space="preserve">1.2.1 </w:t>
      </w:r>
      <w:r w:rsidR="00C748B0" w:rsidRPr="00EA3661">
        <w:rPr>
          <w:szCs w:val="28"/>
        </w:rPr>
        <w:t>Выбор языка программирования</w:t>
      </w:r>
    </w:p>
    <w:p w14:paraId="522C3511" w14:textId="092B50EB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Для разработки приложения виртуальной реальности </w:t>
      </w:r>
      <w:r w:rsidR="006C2C4E">
        <w:rPr>
          <w:szCs w:val="28"/>
          <w:lang w:val="ru-RU"/>
        </w:rPr>
        <w:t>«</w:t>
      </w:r>
      <w:r w:rsidRPr="002C420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3A42EF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3A42EF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2C4200">
        <w:rPr>
          <w:szCs w:val="28"/>
          <w:lang w:val="ru-RU"/>
        </w:rPr>
        <w:t xml:space="preserve"> </w:t>
      </w:r>
      <w:r w:rsidR="00A71456">
        <w:rPr>
          <w:szCs w:val="28"/>
          <w:lang w:val="ru-RU"/>
        </w:rPr>
        <w:t>были</w:t>
      </w:r>
      <w:r w:rsidR="00EA3661">
        <w:rPr>
          <w:szCs w:val="28"/>
          <w:lang w:val="ru-RU"/>
        </w:rPr>
        <w:t xml:space="preserve"> рассмотрены следующие языки</w:t>
      </w:r>
      <w:r w:rsidR="00A71456">
        <w:rPr>
          <w:szCs w:val="28"/>
          <w:lang w:val="ru-RU"/>
        </w:rPr>
        <w:t xml:space="preserve"> программирования</w:t>
      </w:r>
      <w:r w:rsidRPr="002C4200">
        <w:rPr>
          <w:szCs w:val="28"/>
          <w:lang w:val="ru-RU"/>
        </w:rPr>
        <w:t>:</w:t>
      </w:r>
      <w:r w:rsidR="00EA3661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C++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Java</w:t>
      </w:r>
      <w:r w:rsidR="00EA3661">
        <w:rPr>
          <w:szCs w:val="28"/>
          <w:lang w:val="ru-RU"/>
        </w:rPr>
        <w:t xml:space="preserve">, </w:t>
      </w:r>
      <w:r w:rsidRPr="002C4200">
        <w:rPr>
          <w:szCs w:val="28"/>
          <w:lang w:val="ru-RU"/>
        </w:rPr>
        <w:t>Python.</w:t>
      </w:r>
    </w:p>
    <w:p w14:paraId="04FCA1A0" w14:textId="559910F3" w:rsidR="008A0A40" w:rsidRPr="002C4200" w:rsidRDefault="005B37D6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Языки</w:t>
      </w:r>
      <w:r w:rsidR="008A0A40" w:rsidRPr="002C4200">
        <w:rPr>
          <w:szCs w:val="28"/>
          <w:lang w:val="ru-RU"/>
        </w:rPr>
        <w:t xml:space="preserve"> облада</w:t>
      </w:r>
      <w:r>
        <w:rPr>
          <w:szCs w:val="28"/>
          <w:lang w:val="ru-RU"/>
        </w:rPr>
        <w:t>ю</w:t>
      </w:r>
      <w:r w:rsidR="008A0A40" w:rsidRPr="002C4200">
        <w:rPr>
          <w:szCs w:val="28"/>
          <w:lang w:val="ru-RU"/>
        </w:rPr>
        <w:t>т своими особенностями, преимуществами и недостатками.</w:t>
      </w:r>
    </w:p>
    <w:p w14:paraId="6AD11F6F" w14:textId="4917B114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это,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ориентированный язык программирования, разработанный компанией Microsoft в рамках платформы .NET. </w:t>
      </w:r>
      <w:r w:rsidR="00557243">
        <w:rPr>
          <w:szCs w:val="28"/>
          <w:lang w:val="ru-RU"/>
        </w:rPr>
        <w:t>Язык</w:t>
      </w:r>
      <w:r w:rsidRPr="002C4200">
        <w:rPr>
          <w:szCs w:val="28"/>
          <w:lang w:val="ru-RU"/>
        </w:rPr>
        <w:t xml:space="preserve"> сочетает в себе высокую производительность, безопасность типов и простоту синтаксиса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2C4200">
        <w:rPr>
          <w:szCs w:val="28"/>
          <w:lang w:val="ru-RU"/>
        </w:rPr>
        <w:t xml:space="preserve">делает </w:t>
      </w:r>
      <w:r w:rsidR="00557243">
        <w:rPr>
          <w:szCs w:val="28"/>
          <w:lang w:val="ru-RU"/>
        </w:rPr>
        <w:t xml:space="preserve">язык </w:t>
      </w:r>
      <w:r w:rsidRPr="002C4200">
        <w:rPr>
          <w:szCs w:val="28"/>
          <w:lang w:val="ru-RU"/>
        </w:rPr>
        <w:t>удобным для создания сложных приложений, включая игры и VR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>проекты.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6</w:t>
      </w:r>
      <w:r w:rsidR="00B0355C" w:rsidRPr="00B0355C">
        <w:rPr>
          <w:szCs w:val="28"/>
          <w:lang w:val="ru-RU"/>
        </w:rPr>
        <w:t>]</w:t>
      </w:r>
    </w:p>
    <w:p w14:paraId="73AFDAE2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C#:</w:t>
      </w:r>
    </w:p>
    <w:p w14:paraId="3C6D1028" w14:textId="3D2A6029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является строго типизированным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 xml:space="preserve">–ориентированным языком. Это позволяет структурировать код, разделять логику на классы и использовать наследование, полиморфизм и инкапсуляцию. </w:t>
      </w:r>
      <w:r w:rsidR="005B37D6">
        <w:rPr>
          <w:szCs w:val="28"/>
          <w:lang w:val="ru-RU"/>
        </w:rPr>
        <w:t>Строгая типизация</w:t>
      </w:r>
      <w:r w:rsidRPr="002C4200">
        <w:rPr>
          <w:szCs w:val="28"/>
          <w:lang w:val="ru-RU"/>
        </w:rPr>
        <w:t xml:space="preserve"> способствует удобному управлению игровыми объектами и взаимодействию с виртуальной средой.</w:t>
      </w:r>
    </w:p>
    <w:p w14:paraId="3F119257" w14:textId="33897138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 асинхронное программирование. Это полезно для загрузки данных в VR–приложении без зависаний. Также язык обладает мощными инструментами для работы с коллекциями, событиями и делегатами.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важно при проектировании сложных систем взаимодействия.</w:t>
      </w:r>
    </w:p>
    <w:p w14:paraId="2027FC35" w14:textId="53F4E2AC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Unity использует C# в качестве основного языка скриптов, предоставляя разработчику удобные API для управления игровыми объектами, физикой, анимацией и пользовательским интерфейсом. Благодаря этому C# становится естественным выбором для VR–разработки.</w:t>
      </w:r>
    </w:p>
    <w:p w14:paraId="3903469C" w14:textId="09DB1E7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работает с автоматическим управлением памятью. Это уменьшает вероятность утечек памяти в VR–приложениях. Также язык поддерживает </w:t>
      </w:r>
      <w:r w:rsidRPr="002C4200">
        <w:rPr>
          <w:szCs w:val="28"/>
          <w:lang w:val="ru-RU"/>
        </w:rPr>
        <w:lastRenderedPageBreak/>
        <w:t xml:space="preserve">безопасные типы данных. </w:t>
      </w:r>
      <w:r w:rsidRPr="005B37D6">
        <w:rPr>
          <w:szCs w:val="28"/>
          <w:lang w:val="ru-RU"/>
        </w:rPr>
        <w:t>Это</w:t>
      </w:r>
      <w:r w:rsidRPr="002C4200">
        <w:rPr>
          <w:szCs w:val="28"/>
          <w:lang w:val="ru-RU"/>
        </w:rPr>
        <w:t xml:space="preserve"> снижает риск ошибок, связанных с неправильной работой с памятью.</w:t>
      </w:r>
    </w:p>
    <w:p w14:paraId="4DB8A1D7" w14:textId="05A5488D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в сочетании с .NET и Mono позволяет разрабатывать приложения для Windows, macOS, Linux и даже мобильных платформ. Это делает язык хорошим выбором для создания VR–приложений, которые могут быть портированы на разные устройства.</w:t>
      </w:r>
    </w:p>
    <w:p w14:paraId="3F25A6C6" w14:textId="2D809FD6" w:rsidR="008A0A40" w:rsidRPr="002C4200" w:rsidRDefault="008A0A40" w:rsidP="006C2C4E">
      <w:pPr>
        <w:pStyle w:val="ae"/>
        <w:numPr>
          <w:ilvl w:val="1"/>
          <w:numId w:val="14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поддерживается мощной экосистемой инструментов, включая Visual Studio, Rider и JetBrains, а также имеет огромную базу библиотек и фреймворков,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.NET Core, ASP.NET, Entity Framework.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1</w:t>
      </w:r>
      <w:r w:rsidR="00A42635" w:rsidRPr="00A42635">
        <w:rPr>
          <w:szCs w:val="28"/>
          <w:lang w:val="ru-RU"/>
        </w:rPr>
        <w:t>8</w:t>
      </w:r>
      <w:r w:rsidR="00B0355C" w:rsidRPr="00B0355C">
        <w:rPr>
          <w:szCs w:val="28"/>
          <w:lang w:val="ru-RU"/>
        </w:rPr>
        <w:t>]</w:t>
      </w:r>
    </w:p>
    <w:p w14:paraId="227BC276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C#:</w:t>
      </w:r>
    </w:p>
    <w:p w14:paraId="00DFFC1E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является основным языком программирования для разработки на платформе Unity, которая используется в данном проекте. Благодаря встроенной поддержке C#, разработчики могут эффективно работать с игровыми объектами, сценами, анимацией и физическими процессами.</w:t>
      </w:r>
    </w:p>
    <w:p w14:paraId="0D8CE79D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удобные средства работы с памятью, автоматическое управление памятью и защиту от ряда ошибок, связанных с указателями. Это снижает вероятность утечек памяти и ошибок доступа.</w:t>
      </w:r>
    </w:p>
    <w:p w14:paraId="719E2ACA" w14:textId="77777777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C# активно поддерживается Microsoft, обладает широкой документацией, обширным сообществом разработчиков, а также множеством библиотек и фреймворков. Это упрощает разработку сложных приложений.</w:t>
      </w:r>
    </w:p>
    <w:p w14:paraId="5BDC8B25" w14:textId="0BF13785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Использование C# в связке с платформой .NET обеспечивает простоту взаимодействия с базами данных, в том числе Microsoft SQL Server. Поддержка </w:t>
      </w:r>
      <w:proofErr w:type="spellStart"/>
      <w:r w:rsidRPr="002C4200">
        <w:rPr>
          <w:szCs w:val="28"/>
          <w:lang w:val="ru-RU"/>
        </w:rPr>
        <w:t>Entity</w:t>
      </w:r>
      <w:proofErr w:type="spellEnd"/>
      <w:r w:rsidRPr="002C4200">
        <w:rPr>
          <w:szCs w:val="28"/>
          <w:lang w:val="ru-RU"/>
        </w:rPr>
        <w:t xml:space="preserve"> Framework и ADO.NET позволяет работать с базами данных на высоком уровне абстракции.</w:t>
      </w:r>
    </w:p>
    <w:p w14:paraId="36D2E122" w14:textId="00CF78AC" w:rsidR="008A0A40" w:rsidRPr="002C4200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C# предлагает встроенные механизмы безопасности</w:t>
      </w:r>
      <w:r w:rsidR="00B26D5E">
        <w:rPr>
          <w:szCs w:val="28"/>
          <w:lang w:val="ru-RU"/>
        </w:rPr>
        <w:t>, например,</w:t>
      </w:r>
      <w:r w:rsidRPr="002C4200">
        <w:rPr>
          <w:szCs w:val="28"/>
          <w:lang w:val="ru-RU"/>
        </w:rPr>
        <w:t xml:space="preserve"> строгая типизация, исключения и защита от неконтролируемых операций с памятью. Это делает надежным языком для разработки сложных приложений.</w:t>
      </w:r>
    </w:p>
    <w:p w14:paraId="5237BBF0" w14:textId="781171F7" w:rsidR="0074184C" w:rsidRPr="0074184C" w:rsidRDefault="008A0A40" w:rsidP="006C2C4E">
      <w:pPr>
        <w:pStyle w:val="ae"/>
        <w:numPr>
          <w:ilvl w:val="1"/>
          <w:numId w:val="15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Современные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версии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C# и</w:t>
      </w:r>
      <w:r w:rsidR="00E415E4">
        <w:rPr>
          <w:szCs w:val="28"/>
          <w:lang w:val="ru-RU"/>
        </w:rPr>
        <w:t xml:space="preserve"> </w:t>
      </w:r>
      <w:r w:rsidRPr="002C4200">
        <w:rPr>
          <w:szCs w:val="28"/>
          <w:lang w:val="ru-RU"/>
        </w:rPr>
        <w:t>.NET позволяют создавать</w:t>
      </w:r>
      <w:r w:rsidR="00F8591E" w:rsidRPr="00F8591E">
        <w:rPr>
          <w:szCs w:val="28"/>
          <w:lang w:val="ru-RU"/>
        </w:rPr>
        <w:t xml:space="preserve"> </w:t>
      </w:r>
      <w:r w:rsidRPr="00F8591E">
        <w:rPr>
          <w:szCs w:val="28"/>
          <w:lang w:val="ru-RU"/>
        </w:rPr>
        <w:t xml:space="preserve">кроссплатформенные приложения, включая поддержку Windows, </w:t>
      </w:r>
      <w:proofErr w:type="spellStart"/>
      <w:r w:rsidRPr="00F8591E">
        <w:rPr>
          <w:szCs w:val="28"/>
          <w:lang w:val="ru-RU"/>
        </w:rPr>
        <w:t>macOS</w:t>
      </w:r>
      <w:proofErr w:type="spellEnd"/>
      <w:r w:rsidRPr="00F8591E">
        <w:rPr>
          <w:szCs w:val="28"/>
          <w:lang w:val="ru-RU"/>
        </w:rPr>
        <w:t xml:space="preserve"> и Linux, а</w:t>
      </w:r>
    </w:p>
    <w:p w14:paraId="5313B542" w14:textId="18FD8DDB" w:rsidR="008A0A40" w:rsidRPr="00F8591E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F8591E">
        <w:rPr>
          <w:szCs w:val="28"/>
          <w:lang w:val="ru-RU"/>
        </w:rPr>
        <w:lastRenderedPageBreak/>
        <w:t xml:space="preserve">также различных VR–устройств, </w:t>
      </w:r>
      <w:r w:rsidR="00B26D5E" w:rsidRPr="00F8591E">
        <w:rPr>
          <w:szCs w:val="28"/>
          <w:lang w:val="ru-RU"/>
        </w:rPr>
        <w:t>например,</w:t>
      </w:r>
      <w:r w:rsidRPr="00F8591E">
        <w:rPr>
          <w:szCs w:val="28"/>
          <w:lang w:val="ru-RU"/>
        </w:rPr>
        <w:t xml:space="preserve"> HTC </w:t>
      </w:r>
      <w:proofErr w:type="spellStart"/>
      <w:r w:rsidRPr="00F8591E">
        <w:rPr>
          <w:szCs w:val="28"/>
          <w:lang w:val="ru-RU"/>
        </w:rPr>
        <w:t>Vive</w:t>
      </w:r>
      <w:proofErr w:type="spellEnd"/>
      <w:r w:rsidRPr="00F8591E">
        <w:rPr>
          <w:szCs w:val="28"/>
          <w:lang w:val="ru-RU"/>
        </w:rPr>
        <w:t xml:space="preserve">, </w:t>
      </w:r>
      <w:proofErr w:type="spellStart"/>
      <w:r w:rsidRPr="00F8591E">
        <w:rPr>
          <w:szCs w:val="28"/>
          <w:lang w:val="ru-RU"/>
        </w:rPr>
        <w:t>Oculus</w:t>
      </w:r>
      <w:proofErr w:type="spellEnd"/>
      <w:r w:rsidRPr="00F8591E">
        <w:rPr>
          <w:szCs w:val="28"/>
          <w:lang w:val="ru-RU"/>
        </w:rPr>
        <w:t xml:space="preserve"> </w:t>
      </w:r>
      <w:proofErr w:type="spellStart"/>
      <w:r w:rsidRPr="00F8591E">
        <w:rPr>
          <w:szCs w:val="28"/>
          <w:lang w:val="ru-RU"/>
        </w:rPr>
        <w:t>Rift</w:t>
      </w:r>
      <w:proofErr w:type="spellEnd"/>
      <w:r w:rsidRPr="00F8591E">
        <w:rPr>
          <w:szCs w:val="28"/>
          <w:lang w:val="ru-RU"/>
        </w:rPr>
        <w:t xml:space="preserve"> и другие.</w:t>
      </w:r>
      <w:r w:rsidR="00B0355C" w:rsidRPr="00F8591E">
        <w:rPr>
          <w:szCs w:val="28"/>
          <w:lang w:val="ru-RU"/>
        </w:rPr>
        <w:t>[</w:t>
      </w:r>
      <w:r w:rsidR="000313F0" w:rsidRPr="00F8591E">
        <w:rPr>
          <w:szCs w:val="28"/>
          <w:lang w:val="ru-RU"/>
        </w:rPr>
        <w:t>2</w:t>
      </w:r>
      <w:r w:rsidR="00A42635" w:rsidRPr="00F8591E">
        <w:rPr>
          <w:szCs w:val="28"/>
          <w:lang w:val="ru-RU"/>
        </w:rPr>
        <w:t>1</w:t>
      </w:r>
      <w:r w:rsidR="00B0355C" w:rsidRPr="00F8591E">
        <w:rPr>
          <w:szCs w:val="28"/>
          <w:lang w:val="ru-RU"/>
        </w:rPr>
        <w:t>]</w:t>
      </w:r>
    </w:p>
    <w:p w14:paraId="361D9200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Недостатки С#:</w:t>
      </w:r>
    </w:p>
    <w:p w14:paraId="2776C87E" w14:textId="6A08BC3A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C# требует среды выполнения .NET. Это ограничивает использование вне экосистемы Microsoft. Хотя существуют кроссплатформенные решения,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Mono или .NET Core, производительность и совместимость с различными ОС могут быть менее стабильными по сравнению с нативными языками, </w:t>
      </w:r>
      <w:r w:rsidR="00B26D5E">
        <w:rPr>
          <w:szCs w:val="28"/>
          <w:lang w:val="ru-RU"/>
        </w:rPr>
        <w:t>например,</w:t>
      </w:r>
      <w:r w:rsidRPr="002C4200">
        <w:rPr>
          <w:szCs w:val="28"/>
          <w:lang w:val="ru-RU"/>
        </w:rPr>
        <w:t xml:space="preserve"> C++.</w:t>
      </w:r>
    </w:p>
    <w:p w14:paraId="12F64FFC" w14:textId="75B3CE4F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Программы, написанные на C#, часто потребляют больше ресурсов по сравнению с аналогами на C++. Это связано с работой сборщика мусора, автоматически управляя памятью, но может вызывать кратковременные задержки в критически важных приложениях, например, в играх или VR–симуляциях.</w:t>
      </w:r>
    </w:p>
    <w:p w14:paraId="0E673198" w14:textId="297FC2FD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Несмотря на оптимизацию и </w:t>
      </w:r>
      <w:proofErr w:type="spellStart"/>
      <w:r w:rsidRPr="002C4200">
        <w:rPr>
          <w:szCs w:val="28"/>
          <w:lang w:val="ru-RU"/>
        </w:rPr>
        <w:t>Just</w:t>
      </w:r>
      <w:proofErr w:type="spellEnd"/>
      <w:r w:rsidRPr="002C4200">
        <w:rPr>
          <w:szCs w:val="28"/>
          <w:lang w:val="ru-RU"/>
        </w:rPr>
        <w:t>–In–Time компиляцию, C# медленнее нативного кода C++ в задачах, требующих высокой вычислительной мощности. Это может быть критично для VR–приложений</w:t>
      </w:r>
      <w:r w:rsidR="00B26D5E">
        <w:rPr>
          <w:szCs w:val="28"/>
          <w:lang w:val="ru-RU"/>
        </w:rPr>
        <w:t xml:space="preserve">. Для виртуальной реальности </w:t>
      </w:r>
      <w:r w:rsidRPr="002C4200">
        <w:rPr>
          <w:szCs w:val="28"/>
          <w:lang w:val="ru-RU"/>
        </w:rPr>
        <w:t>важны высокая частота кадров и низкая задержка.</w:t>
      </w:r>
    </w:p>
    <w:p w14:paraId="27E64CCB" w14:textId="29413581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 отличие от C++, C# предоставляет ограниченный доступ к управлению памятью и системным ресурсам. Это затрудняет написание высокоэффективного кода для VR–устройств, требующего работы с низкоуровневыми API.</w:t>
      </w:r>
    </w:p>
    <w:p w14:paraId="491CC08B" w14:textId="4D1D5F4C" w:rsidR="008A0A40" w:rsidRPr="002C4200" w:rsidRDefault="008A0A40" w:rsidP="006C2C4E">
      <w:pPr>
        <w:pStyle w:val="ae"/>
        <w:numPr>
          <w:ilvl w:val="0"/>
          <w:numId w:val="16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Хотя C# популярен среди разработчиков Unity, в сфере VR и AR больше специализированных решений основаны на C++, основные VR–движки предоставляют расширенные возможности именно для этого языка.</w:t>
      </w:r>
      <w:r w:rsidR="00B0355C" w:rsidRPr="00B0355C">
        <w:rPr>
          <w:szCs w:val="28"/>
          <w:lang w:val="ru-RU"/>
        </w:rPr>
        <w:t>[</w:t>
      </w:r>
      <w:r w:rsidR="000313F0" w:rsidRPr="000313F0">
        <w:rPr>
          <w:szCs w:val="28"/>
          <w:lang w:val="ru-RU"/>
        </w:rPr>
        <w:t>2</w:t>
      </w:r>
      <w:r w:rsidR="00457B96" w:rsidRPr="00457B96">
        <w:rPr>
          <w:szCs w:val="28"/>
          <w:lang w:val="ru-RU"/>
        </w:rPr>
        <w:t>4</w:t>
      </w:r>
      <w:r w:rsidR="00B0355C" w:rsidRPr="00B0355C">
        <w:rPr>
          <w:szCs w:val="28"/>
          <w:lang w:val="ru-RU"/>
        </w:rPr>
        <w:t>]</w:t>
      </w:r>
    </w:p>
    <w:p w14:paraId="6F136232" w14:textId="3FEB9899" w:rsidR="008A0A40" w:rsidRPr="00B0355C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С++ </w:t>
      </w:r>
      <w:r w:rsidR="005F3783">
        <w:rPr>
          <w:szCs w:val="28"/>
          <w:lang w:val="ru-RU"/>
        </w:rPr>
        <w:t>–</w:t>
      </w:r>
      <w:r w:rsidRPr="002C4200">
        <w:rPr>
          <w:szCs w:val="28"/>
          <w:lang w:val="ru-RU"/>
        </w:rPr>
        <w:t xml:space="preserve"> это компилируемый, статически типизированный язык программирования общего назначения</w:t>
      </w:r>
      <w:r w:rsidR="00382E5A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382E5A">
        <w:rPr>
          <w:szCs w:val="28"/>
          <w:lang w:val="ru-RU"/>
        </w:rPr>
        <w:t>Язык является</w:t>
      </w:r>
      <w:r w:rsidRPr="002C4200">
        <w:rPr>
          <w:szCs w:val="28"/>
          <w:lang w:val="ru-RU"/>
        </w:rPr>
        <w:t xml:space="preserve"> расширение</w:t>
      </w:r>
      <w:r w:rsidR="00382E5A">
        <w:rPr>
          <w:szCs w:val="28"/>
          <w:lang w:val="ru-RU"/>
        </w:rPr>
        <w:t>м</w:t>
      </w:r>
      <w:r w:rsidRPr="002C4200">
        <w:rPr>
          <w:szCs w:val="28"/>
          <w:lang w:val="ru-RU"/>
        </w:rPr>
        <w:t xml:space="preserve"> языка C. Язык поддерживает процедурное, и </w:t>
      </w:r>
      <w:proofErr w:type="spellStart"/>
      <w:r w:rsidRPr="002C4200">
        <w:rPr>
          <w:szCs w:val="28"/>
          <w:lang w:val="ru-RU"/>
        </w:rPr>
        <w:t>объектно</w:t>
      </w:r>
      <w:proofErr w:type="spellEnd"/>
      <w:r w:rsidRPr="002C4200">
        <w:rPr>
          <w:szCs w:val="28"/>
          <w:lang w:val="ru-RU"/>
        </w:rPr>
        <w:t>–ориентированное программирование</w:t>
      </w:r>
      <w:r w:rsidR="00DB2D29">
        <w:rPr>
          <w:szCs w:val="28"/>
          <w:lang w:val="ru-RU"/>
        </w:rPr>
        <w:t xml:space="preserve"> с популярными парадигмами</w:t>
      </w:r>
      <w:r w:rsidRPr="002C4200">
        <w:rPr>
          <w:szCs w:val="28"/>
          <w:lang w:val="ru-RU"/>
        </w:rPr>
        <w:t>, а также предоставляет механизмы для работы с низкоуровневыми операциями. Это делает гибким и производительным инструментом для разработки сложных программных решений.</w:t>
      </w:r>
      <w:r w:rsidR="00B0355C" w:rsidRPr="00B0355C">
        <w:rPr>
          <w:szCs w:val="28"/>
          <w:lang w:val="ru-RU"/>
        </w:rPr>
        <w:t>[</w:t>
      </w:r>
      <w:r w:rsidR="00A42635" w:rsidRPr="00A42635">
        <w:rPr>
          <w:szCs w:val="28"/>
          <w:lang w:val="ru-RU"/>
        </w:rPr>
        <w:t>11</w:t>
      </w:r>
      <w:r w:rsidR="00B0355C" w:rsidRPr="00B0355C">
        <w:rPr>
          <w:szCs w:val="28"/>
          <w:lang w:val="ru-RU"/>
        </w:rPr>
        <w:t>]</w:t>
      </w:r>
    </w:p>
    <w:p w14:paraId="55AAFFDD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Особенности C++:</w:t>
      </w:r>
    </w:p>
    <w:p w14:paraId="5B688F8A" w14:textId="17FAE548" w:rsidR="0074184C" w:rsidRPr="0074184C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Поддержка классов, наследования, полиморфизма и инкапсуляции позволяет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создавать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масштабируемые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и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легко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 xml:space="preserve">поддерживаемые </w:t>
      </w:r>
      <w:r w:rsidR="0074184C" w:rsidRPr="0074184C">
        <w:rPr>
          <w:szCs w:val="28"/>
          <w:lang w:val="ru-RU"/>
        </w:rPr>
        <w:t xml:space="preserve">  </w:t>
      </w:r>
      <w:r w:rsidRPr="002C4200">
        <w:rPr>
          <w:szCs w:val="28"/>
          <w:lang w:val="ru-RU"/>
        </w:rPr>
        <w:t>программные</w:t>
      </w:r>
    </w:p>
    <w:p w14:paraId="1C26AA1D" w14:textId="504E0026" w:rsidR="008A0A40" w:rsidRPr="002C4200" w:rsidRDefault="008A0A40" w:rsidP="0074184C">
      <w:pPr>
        <w:pStyle w:val="ae"/>
        <w:spacing w:after="0" w:line="360" w:lineRule="auto"/>
        <w:ind w:left="0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lastRenderedPageBreak/>
        <w:t>системы.</w:t>
      </w:r>
    </w:p>
    <w:p w14:paraId="1258D26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Благодаря компиляции в машинный код и возможности управления памятью вручную, C++ обеспечивает максимальную эффективность работы программ.</w:t>
      </w:r>
    </w:p>
    <w:p w14:paraId="748DB321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Помогает выявлять ошибки на этапе компиляции. Это повышает надежность кода.</w:t>
      </w:r>
    </w:p>
    <w:p w14:paraId="7B1DEBC6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Язык поддерживает динамическое выделение памяти с помощью операторов new и delete, а также предоставляет умные указатели для автоматического управления ресурсами.</w:t>
      </w:r>
    </w:p>
    <w:p w14:paraId="45EB159F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Позволяют писать обобщенный код, работающий с различными типами данных. Это снижает дублирование кода и повышает гибкость.</w:t>
      </w:r>
    </w:p>
    <w:p w14:paraId="66A956FE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включает библиотеку </w:t>
      </w:r>
      <w:proofErr w:type="gramStart"/>
      <w:r w:rsidRPr="002C4200">
        <w:rPr>
          <w:szCs w:val="28"/>
          <w:lang w:val="ru-RU"/>
        </w:rPr>
        <w:t>std::</w:t>
      </w:r>
      <w:proofErr w:type="gramEnd"/>
      <w:r w:rsidRPr="002C4200">
        <w:rPr>
          <w:szCs w:val="28"/>
          <w:lang w:val="ru-RU"/>
        </w:rPr>
        <w:t>thread и механизмы синхронизации, позволяющие создавать многопоточные приложения.</w:t>
      </w:r>
    </w:p>
    <w:p w14:paraId="097B2D23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Предоставляет эффективные контейнеры и алгоритмы для работы с данными.</w:t>
      </w:r>
    </w:p>
    <w:p w14:paraId="557F498B" w14:textId="77777777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Возможность взаимодействия с аппаратными ресурсами делает C++ подходящим для разработки системного программного обеспечения, драйверов и встроенных систем.</w:t>
      </w:r>
    </w:p>
    <w:p w14:paraId="0F352B52" w14:textId="62FB8073" w:rsidR="008A0A40" w:rsidRPr="002C4200" w:rsidRDefault="008A0A40" w:rsidP="006C2C4E">
      <w:pPr>
        <w:pStyle w:val="ae"/>
        <w:numPr>
          <w:ilvl w:val="0"/>
          <w:numId w:val="17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Программы на C++ могут компилироваться и выполняться на различных операционных системах при минимальных</w:t>
      </w:r>
      <w:r w:rsidR="00E13FC2">
        <w:rPr>
          <w:szCs w:val="28"/>
          <w:lang w:val="ru-RU"/>
        </w:rPr>
        <w:t xml:space="preserve"> и не влияющих на работу</w:t>
      </w:r>
      <w:r w:rsidRPr="002C4200">
        <w:rPr>
          <w:szCs w:val="28"/>
          <w:lang w:val="ru-RU"/>
        </w:rPr>
        <w:t xml:space="preserve"> изменениях кода.</w:t>
      </w:r>
      <w:r w:rsidR="00B0355C" w:rsidRPr="00B0355C">
        <w:rPr>
          <w:szCs w:val="28"/>
          <w:lang w:val="ru-RU"/>
        </w:rPr>
        <w:t>[1</w:t>
      </w:r>
      <w:r w:rsidR="00A42635" w:rsidRPr="00A42635">
        <w:rPr>
          <w:szCs w:val="28"/>
          <w:lang w:val="ru-RU"/>
        </w:rPr>
        <w:t>2</w:t>
      </w:r>
      <w:r w:rsidR="00B0355C" w:rsidRPr="00B0355C">
        <w:rPr>
          <w:szCs w:val="28"/>
          <w:lang w:val="ru-RU"/>
        </w:rPr>
        <w:t>]</w:t>
      </w:r>
    </w:p>
    <w:p w14:paraId="05CBA9C1" w14:textId="77777777" w:rsidR="008A0A40" w:rsidRPr="002C4200" w:rsidRDefault="008A0A40" w:rsidP="006C2C4E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Преимущества C++:</w:t>
      </w:r>
    </w:p>
    <w:p w14:paraId="713C1718" w14:textId="6B93438F" w:rsidR="008A0A40" w:rsidRPr="002C4200" w:rsidRDefault="008A0A40" w:rsidP="006C2C4E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>C++ является компилируемым языком. Это позволяет создавать код, работающий напрямую с аппаратным обеспечением. В отличие от интерпретируемых языков, программы на C++ выполняются быстрее. Это критично для виртуальной реальности</w:t>
      </w:r>
      <w:r w:rsidR="00B26D5E">
        <w:rPr>
          <w:szCs w:val="28"/>
          <w:lang w:val="ru-RU"/>
        </w:rPr>
        <w:t>.</w:t>
      </w:r>
      <w:r w:rsidRPr="002C4200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В </w:t>
      </w:r>
      <w:r w:rsidR="00B26D5E">
        <w:rPr>
          <w:szCs w:val="28"/>
          <w:lang w:val="en-US"/>
        </w:rPr>
        <w:t>VR</w:t>
      </w:r>
      <w:r w:rsidR="00280604">
        <w:rPr>
          <w:szCs w:val="28"/>
          <w:lang w:val="ru-RU"/>
        </w:rPr>
        <w:t>–</w:t>
      </w:r>
      <w:r w:rsidR="00A72200">
        <w:rPr>
          <w:szCs w:val="28"/>
          <w:lang w:val="ru-RU"/>
        </w:rPr>
        <w:t>приложениях</w:t>
      </w:r>
      <w:r w:rsidR="00A72200" w:rsidRPr="002C4200">
        <w:rPr>
          <w:szCs w:val="28"/>
          <w:lang w:val="ru-RU"/>
        </w:rPr>
        <w:t xml:space="preserve"> важна</w:t>
      </w:r>
      <w:r w:rsidRPr="002C4200">
        <w:rPr>
          <w:szCs w:val="28"/>
          <w:lang w:val="ru-RU"/>
        </w:rPr>
        <w:t xml:space="preserve"> минимальная задержка при обработке данных и рендеринге.</w:t>
      </w:r>
    </w:p>
    <w:p w14:paraId="294EE696" w14:textId="0F20A45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2C4200">
        <w:rPr>
          <w:szCs w:val="28"/>
          <w:lang w:val="ru-RU"/>
        </w:rPr>
        <w:t xml:space="preserve">C++ предоставляет разработчику полный контроль над памятью за счет использования указателей, выделения и освобождения памяти вручную. Это </w:t>
      </w:r>
      <w:r w:rsidRPr="00AA26FB">
        <w:rPr>
          <w:szCs w:val="28"/>
          <w:lang w:val="ru-RU"/>
        </w:rPr>
        <w:lastRenderedPageBreak/>
        <w:t>особенно важно при работе с VR</w:t>
      </w:r>
      <w:r w:rsidR="00AD76CC" w:rsidRPr="00AA26FB">
        <w:rPr>
          <w:szCs w:val="28"/>
          <w:lang w:val="ru-RU"/>
        </w:rPr>
        <w:t>–</w:t>
      </w:r>
      <w:r w:rsidR="00AD76CC" w:rsidRPr="00AA26FB">
        <w:rPr>
          <w:szCs w:val="28"/>
          <w:lang w:val="ru-RU"/>
        </w:rPr>
        <w:t>приложениями</w:t>
      </w:r>
      <w:r w:rsidR="004F783F" w:rsidRPr="00AA26FB">
        <w:rPr>
          <w:szCs w:val="28"/>
          <w:lang w:val="ru-RU"/>
        </w:rPr>
        <w:t>. Контроль памяти</w:t>
      </w:r>
      <w:r w:rsidRPr="00AA26FB">
        <w:rPr>
          <w:szCs w:val="28"/>
          <w:lang w:val="ru-RU"/>
        </w:rPr>
        <w:t xml:space="preserve"> позволяет оптимизировать использование оперативной памяти</w:t>
      </w:r>
      <w:r w:rsidR="00AD76CC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ресурсов видеокарты</w:t>
      </w:r>
      <w:r w:rsidR="00AD76CC" w:rsidRPr="00AA26FB">
        <w:rPr>
          <w:szCs w:val="28"/>
          <w:lang w:val="ru-RU"/>
        </w:rPr>
        <w:t xml:space="preserve"> и процессора</w:t>
      </w:r>
      <w:r w:rsidRPr="00AA26FB">
        <w:rPr>
          <w:szCs w:val="28"/>
          <w:lang w:val="ru-RU"/>
        </w:rPr>
        <w:t>.</w:t>
      </w:r>
    </w:p>
    <w:p w14:paraId="7B088C80" w14:textId="3C479A36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является основным языком для разработки на популярных игровых движках,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Unreal Engine и Unity. Это делает язык удобным выбором для создания VR–приложений</w:t>
      </w:r>
      <w:r w:rsidR="004F783F" w:rsidRPr="00AA26FB">
        <w:rPr>
          <w:szCs w:val="28"/>
          <w:lang w:val="ru-RU"/>
        </w:rPr>
        <w:t>. Популярные</w:t>
      </w:r>
      <w:r w:rsidRPr="00AA26FB">
        <w:rPr>
          <w:szCs w:val="28"/>
          <w:lang w:val="ru-RU"/>
        </w:rPr>
        <w:t xml:space="preserve"> движки поддерживают работу с низкоуровневыми графическими API.</w:t>
      </w:r>
    </w:p>
    <w:p w14:paraId="12030503" w14:textId="07AC05EC" w:rsidR="008A0A40" w:rsidRPr="00AA26FB" w:rsidRDefault="008A0A40" w:rsidP="00AA26FB">
      <w:pPr>
        <w:pStyle w:val="ae"/>
        <w:numPr>
          <w:ilvl w:val="0"/>
          <w:numId w:val="18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C++ предусмотрена встроенная поддержка многопоточности. Это позволяет эффективно распределять вычисления, например, между рендерингом сцены и обработкой данных из базы данных.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13</w:t>
      </w:r>
      <w:r w:rsidR="00B0355C" w:rsidRPr="00AA26FB">
        <w:rPr>
          <w:szCs w:val="28"/>
          <w:lang w:val="ru-RU"/>
        </w:rPr>
        <w:t>]</w:t>
      </w:r>
    </w:p>
    <w:p w14:paraId="18E3F6F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C++:</w:t>
      </w:r>
    </w:p>
    <w:p w14:paraId="7C864861" w14:textId="77079C8E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C++ предоставляет низкоуровневый контроль над памятью и ресурсами. Это требует от разработчика большей ответственности за управление памятью, выделение и освобождение ресурсов. Это увеличивает сложность кода и возможность возникновения ошибок,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утечки памяти и использование неинициализированных указателей.</w:t>
      </w:r>
    </w:p>
    <w:p w14:paraId="4693AB99" w14:textId="49D75B78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Из–за высокой сложности C++ разработка программ на этом языке занимает больше времени по сравнению с C# или Python. Использование автоматического управления памятью в C# значительно упрощает разработку и ускоряет процесс тестирования.</w:t>
      </w:r>
    </w:p>
    <w:p w14:paraId="48A8E7FF" w14:textId="651BE51D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не имеет встроенной поддержки для работы с Microsoft SQL Server. В то</w:t>
      </w:r>
      <w:r w:rsidR="005015CE" w:rsidRPr="00AA26FB">
        <w:rPr>
          <w:szCs w:val="28"/>
          <w:lang w:val="ru-RU"/>
        </w:rPr>
        <w:t xml:space="preserve"> же</w:t>
      </w:r>
      <w:r w:rsidRPr="00AA26FB">
        <w:rPr>
          <w:szCs w:val="28"/>
          <w:lang w:val="ru-RU"/>
        </w:rPr>
        <w:t xml:space="preserve"> время</w:t>
      </w:r>
      <w:r w:rsidR="005015C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C# есть ADO.NET и Entity Framework, упрощающие взаимодействие с базой данных, в C++ необходимо использовать сторонние библиотеки. Это требует дополнительной настройки и усложняет процесс разработки.</w:t>
      </w:r>
    </w:p>
    <w:p w14:paraId="12D8F4E3" w14:textId="4BA25D62" w:rsidR="008A0A40" w:rsidRPr="00AA26FB" w:rsidRDefault="008A0A40" w:rsidP="00AA26FB">
      <w:pPr>
        <w:pStyle w:val="ae"/>
        <w:numPr>
          <w:ilvl w:val="0"/>
          <w:numId w:val="19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C++ код сложнее поддерживать и переносить на другие платформы по сравнению с C#.</w:t>
      </w:r>
      <w:r w:rsidR="00B0355C" w:rsidRPr="00AA26FB">
        <w:rPr>
          <w:szCs w:val="28"/>
          <w:lang w:val="ru-RU"/>
        </w:rPr>
        <w:t>[</w:t>
      </w:r>
      <w:r w:rsidR="00A42635" w:rsidRPr="00AA26FB">
        <w:rPr>
          <w:szCs w:val="28"/>
          <w:lang w:val="ru-RU"/>
        </w:rPr>
        <w:t>22</w:t>
      </w:r>
      <w:r w:rsidR="00B0355C" w:rsidRPr="00AA26FB">
        <w:rPr>
          <w:szCs w:val="28"/>
          <w:lang w:val="ru-RU"/>
        </w:rPr>
        <w:t>]</w:t>
      </w:r>
    </w:p>
    <w:p w14:paraId="28375460" w14:textId="02C4C0EA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объектно</w:t>
      </w:r>
      <w:proofErr w:type="spellEnd"/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ориентированный язык с автоматическим управлением памятью, работающий на виртуальной машине.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8</w:t>
      </w:r>
      <w:r w:rsidR="00B0355C" w:rsidRPr="00AA26FB">
        <w:rPr>
          <w:szCs w:val="28"/>
          <w:lang w:val="ru-RU"/>
        </w:rPr>
        <w:t>]</w:t>
      </w:r>
    </w:p>
    <w:p w14:paraId="6DACAB4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Особенности Java:</w:t>
      </w:r>
    </w:p>
    <w:p w14:paraId="2F27170D" w14:textId="7B36824C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любых устройствах с </w:t>
      </w:r>
      <w:r w:rsidRPr="00AA26FB">
        <w:rPr>
          <w:szCs w:val="28"/>
          <w:lang w:val="en-US"/>
        </w:rPr>
        <w:t>Java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Virtual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 xml:space="preserve"> благодаря принципу </w:t>
      </w:r>
      <w:r w:rsidR="006C2C4E" w:rsidRPr="00AA26FB">
        <w:rPr>
          <w:szCs w:val="28"/>
          <w:lang w:val="ru-RU"/>
        </w:rPr>
        <w:t>«</w:t>
      </w:r>
      <w:r w:rsidRPr="00AA26FB">
        <w:rPr>
          <w:szCs w:val="28"/>
          <w:lang w:val="en-US"/>
        </w:rPr>
        <w:t>Write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Once</w:t>
      </w:r>
      <w:r w:rsidRPr="00AA26FB">
        <w:rPr>
          <w:szCs w:val="28"/>
          <w:lang w:val="ru-RU"/>
        </w:rPr>
        <w:t xml:space="preserve">, </w:t>
      </w:r>
      <w:r w:rsidRPr="00AA26FB">
        <w:rPr>
          <w:szCs w:val="28"/>
          <w:lang w:val="en-US"/>
        </w:rPr>
        <w:t>Run</w:t>
      </w:r>
      <w:r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en-US"/>
        </w:rPr>
        <w:t>Anywhere</w:t>
      </w:r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>.</w:t>
      </w:r>
    </w:p>
    <w:p w14:paraId="09AC229F" w14:textId="648F228F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Использует JIT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компиляцию, но может уступать нативным языкам в VR из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накладных расходов Java Virtual Machine.</w:t>
      </w:r>
    </w:p>
    <w:p w14:paraId="2BB8D985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Подходит для мобильных VR, но слабо интегрируется с </w:t>
      </w:r>
      <w:proofErr w:type="spellStart"/>
      <w:r w:rsidRPr="00AA26FB">
        <w:rPr>
          <w:szCs w:val="28"/>
          <w:lang w:val="ru-RU"/>
        </w:rPr>
        <w:t>Oculus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Rift</w:t>
      </w:r>
      <w:proofErr w:type="spellEnd"/>
      <w:r w:rsidRPr="00AA26FB">
        <w:rPr>
          <w:szCs w:val="28"/>
          <w:lang w:val="ru-RU"/>
        </w:rPr>
        <w:t xml:space="preserve"> и HTC </w:t>
      </w:r>
      <w:proofErr w:type="spellStart"/>
      <w:r w:rsidRPr="00AA26FB">
        <w:rPr>
          <w:szCs w:val="28"/>
          <w:lang w:val="ru-RU"/>
        </w:rPr>
        <w:t>Vive</w:t>
      </w:r>
      <w:proofErr w:type="spellEnd"/>
      <w:r w:rsidRPr="00AA26FB">
        <w:rPr>
          <w:szCs w:val="28"/>
          <w:lang w:val="ru-RU"/>
        </w:rPr>
        <w:t>.</w:t>
      </w:r>
    </w:p>
    <w:p w14:paraId="6D7DA026" w14:textId="77777777" w:rsidR="00834B76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Похож на C#, но требует больше кода для геттеров/сеттеров и не поддерживает LINQ.</w:t>
      </w:r>
    </w:p>
    <w:p w14:paraId="259DAAD4" w14:textId="0C7C2A5C" w:rsidR="008A0A40" w:rsidRPr="00AA26FB" w:rsidRDefault="00834B76" w:rsidP="00AA26FB">
      <w:pPr>
        <w:pStyle w:val="ae"/>
        <w:numPr>
          <w:ilvl w:val="0"/>
          <w:numId w:val="4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Есть </w:t>
      </w:r>
      <w:proofErr w:type="spellStart"/>
      <w:r w:rsidRPr="00AA26FB">
        <w:rPr>
          <w:szCs w:val="28"/>
          <w:lang w:val="ru-RU"/>
        </w:rPr>
        <w:t>Android</w:t>
      </w:r>
      <w:proofErr w:type="spellEnd"/>
      <w:r w:rsidRPr="00AA26FB">
        <w:rPr>
          <w:szCs w:val="28"/>
          <w:lang w:val="ru-RU"/>
        </w:rPr>
        <w:t xml:space="preserve"> SDK, но мало инструментов для высокопроизводительной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разработки.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23</w:t>
      </w:r>
      <w:r w:rsidR="00B0355C" w:rsidRPr="00AA26FB">
        <w:rPr>
          <w:szCs w:val="28"/>
          <w:lang w:val="ru-RU"/>
        </w:rPr>
        <w:t>]</w:t>
      </w:r>
    </w:p>
    <w:p w14:paraId="2CAF5D2F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Преимущества Java:</w:t>
      </w:r>
    </w:p>
    <w:p w14:paraId="399FF309" w14:textId="4E3026E9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Java работает на разных ОС благодаря </w:t>
      </w:r>
      <w:r w:rsidR="00A838A4" w:rsidRPr="00AA26FB">
        <w:rPr>
          <w:szCs w:val="28"/>
          <w:lang w:val="en-US"/>
        </w:rPr>
        <w:t>Java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Virtual</w:t>
      </w:r>
      <w:r w:rsidR="00A838A4" w:rsidRPr="00AA26FB">
        <w:rPr>
          <w:szCs w:val="28"/>
          <w:lang w:val="ru-RU"/>
        </w:rPr>
        <w:t xml:space="preserve"> </w:t>
      </w:r>
      <w:r w:rsidR="00A838A4" w:rsidRPr="00AA26FB">
        <w:rPr>
          <w:szCs w:val="28"/>
          <w:lang w:val="en-US"/>
        </w:rPr>
        <w:t>Machine</w:t>
      </w:r>
      <w:r w:rsidRPr="00AA26FB">
        <w:rPr>
          <w:szCs w:val="28"/>
          <w:lang w:val="ru-RU"/>
        </w:rPr>
        <w:t>.</w:t>
      </w:r>
    </w:p>
    <w:p w14:paraId="483B73F7" w14:textId="1AE8CC72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Принцип </w:t>
      </w:r>
      <w:r w:rsidR="006C2C4E" w:rsidRPr="00AA26FB">
        <w:rPr>
          <w:szCs w:val="28"/>
          <w:lang w:val="ru-RU"/>
        </w:rPr>
        <w:t>«</w:t>
      </w:r>
      <w:proofErr w:type="spellStart"/>
      <w:r w:rsidRPr="00AA26FB">
        <w:rPr>
          <w:szCs w:val="28"/>
          <w:lang w:val="ru-RU"/>
        </w:rPr>
        <w:t>Write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Once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Run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Anywhere</w:t>
      </w:r>
      <w:proofErr w:type="spellEnd"/>
      <w:r w:rsidR="006C2C4E" w:rsidRPr="00AA26FB">
        <w:rPr>
          <w:szCs w:val="28"/>
          <w:lang w:val="ru-RU"/>
        </w:rPr>
        <w:t>»</w:t>
      </w:r>
      <w:r w:rsidRPr="00AA26FB">
        <w:rPr>
          <w:szCs w:val="28"/>
          <w:lang w:val="ru-RU"/>
        </w:rPr>
        <w:t xml:space="preserve"> позволяет запускать код без перекомпиляции.</w:t>
      </w:r>
    </w:p>
    <w:p w14:paraId="2BDCA07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Множество фреймворков и игровых движков.</w:t>
      </w:r>
    </w:p>
    <w:p w14:paraId="4A042DD3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Поддержка работы с базами данных через JDBC.</w:t>
      </w:r>
    </w:p>
    <w:p w14:paraId="1D5ECD86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Эффективное управление памятью.</w:t>
      </w:r>
    </w:p>
    <w:p w14:paraId="58FF474C" w14:textId="77777777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Встроенная поддержка многопоточности.</w:t>
      </w:r>
    </w:p>
    <w:p w14:paraId="545F2299" w14:textId="3BACAEFF" w:rsidR="00834B76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Механизмы защиты: </w:t>
      </w:r>
      <w:proofErr w:type="spellStart"/>
      <w:r w:rsidRPr="00AA26FB">
        <w:rPr>
          <w:szCs w:val="28"/>
          <w:lang w:val="ru-RU"/>
        </w:rPr>
        <w:t>байткод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верификация, </w:t>
      </w:r>
      <w:proofErr w:type="spellStart"/>
      <w:r w:rsidRPr="00AA26FB">
        <w:rPr>
          <w:szCs w:val="28"/>
          <w:lang w:val="ru-RU"/>
        </w:rPr>
        <w:t>sandbox</w:t>
      </w:r>
      <w:proofErr w:type="spellEnd"/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режим.</w:t>
      </w:r>
    </w:p>
    <w:p w14:paraId="302ADDF1" w14:textId="32188588" w:rsidR="008A0A40" w:rsidRPr="00AA26FB" w:rsidRDefault="00834B76" w:rsidP="00AA26FB">
      <w:pPr>
        <w:pStyle w:val="ae"/>
        <w:numPr>
          <w:ilvl w:val="1"/>
          <w:numId w:val="4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Удобные API для работы с HTTP, </w:t>
      </w:r>
      <w:proofErr w:type="spellStart"/>
      <w:r w:rsidRPr="00AA26FB">
        <w:rPr>
          <w:szCs w:val="28"/>
          <w:lang w:val="ru-RU"/>
        </w:rPr>
        <w:t>WebSockets</w:t>
      </w:r>
      <w:proofErr w:type="spellEnd"/>
      <w:r w:rsidRPr="00AA26FB">
        <w:rPr>
          <w:szCs w:val="28"/>
          <w:lang w:val="ru-RU"/>
        </w:rPr>
        <w:t xml:space="preserve"> и сетевыми протоколами.</w:t>
      </w:r>
      <w:r w:rsidR="00B0355C" w:rsidRPr="00AA26FB">
        <w:rPr>
          <w:szCs w:val="28"/>
          <w:lang w:val="ru-RU"/>
        </w:rPr>
        <w:t>[2</w:t>
      </w:r>
      <w:r w:rsidR="00457B96" w:rsidRPr="00AA26FB">
        <w:rPr>
          <w:szCs w:val="28"/>
          <w:lang w:val="ru-RU"/>
        </w:rPr>
        <w:t>5</w:t>
      </w:r>
      <w:r w:rsidR="00B0355C" w:rsidRPr="00AA26FB">
        <w:rPr>
          <w:szCs w:val="28"/>
          <w:lang w:val="ru-RU"/>
        </w:rPr>
        <w:t>]</w:t>
      </w:r>
    </w:p>
    <w:p w14:paraId="77914568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Java:</w:t>
      </w:r>
    </w:p>
    <w:p w14:paraId="38E2A99E" w14:textId="3933723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изначально ориентирован на C#, а поддержка Java ограничена и требует дополнительных плагинов</w:t>
      </w:r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усложняет разработку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приложений.</w:t>
      </w:r>
    </w:p>
    <w:p w14:paraId="6A91F287" w14:textId="7D092BF6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en-US"/>
        </w:rPr>
        <w:t xml:space="preserve">Java </w:t>
      </w:r>
      <w:r w:rsidRPr="00AA26FB">
        <w:rPr>
          <w:szCs w:val="28"/>
          <w:lang w:val="ru-RU"/>
        </w:rPr>
        <w:t>использует</w:t>
      </w:r>
      <w:r w:rsidRPr="00AA26FB">
        <w:rPr>
          <w:szCs w:val="28"/>
          <w:lang w:val="en-US"/>
        </w:rPr>
        <w:t xml:space="preserve"> J</w:t>
      </w:r>
      <w:r w:rsidR="00280846" w:rsidRPr="00AA26FB">
        <w:rPr>
          <w:szCs w:val="28"/>
          <w:lang w:val="en-US"/>
        </w:rPr>
        <w:t>ava Virtual Machine</w:t>
      </w:r>
      <w:r w:rsidR="0075769E" w:rsidRPr="00AA26FB">
        <w:rPr>
          <w:szCs w:val="28"/>
          <w:lang w:val="en-US"/>
        </w:rPr>
        <w:t>.</w:t>
      </w:r>
      <w:r w:rsidRPr="00AA26FB">
        <w:rPr>
          <w:szCs w:val="28"/>
          <w:lang w:val="en-US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добавляет накладные расходы, а сборка мусора может вызывать лаги, критичные для плавного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опыта.</w:t>
      </w:r>
    </w:p>
    <w:p w14:paraId="7C1226F7" w14:textId="68562657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Основные VR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платформы лучше работают с C#, а для Java нет полноценных аналогов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XR </w:t>
      </w:r>
      <w:proofErr w:type="spellStart"/>
      <w:r w:rsidRPr="00AA26FB">
        <w:rPr>
          <w:szCs w:val="28"/>
          <w:lang w:val="ru-RU"/>
        </w:rPr>
        <w:t>Interaction</w:t>
      </w:r>
      <w:proofErr w:type="spellEnd"/>
      <w:r w:rsidRPr="00AA26FB">
        <w:rPr>
          <w:szCs w:val="28"/>
          <w:lang w:val="ru-RU"/>
        </w:rPr>
        <w:t xml:space="preserve"> </w:t>
      </w:r>
      <w:proofErr w:type="spellStart"/>
      <w:r w:rsidRPr="00AA26FB">
        <w:rPr>
          <w:szCs w:val="28"/>
          <w:lang w:val="ru-RU"/>
        </w:rPr>
        <w:t>Toolkit</w:t>
      </w:r>
      <w:proofErr w:type="spellEnd"/>
      <w:r w:rsidRPr="00AA26FB">
        <w:rPr>
          <w:szCs w:val="28"/>
          <w:lang w:val="ru-RU"/>
        </w:rPr>
        <w:t>.</w:t>
      </w:r>
    </w:p>
    <w:p w14:paraId="5F6DD095" w14:textId="156E7215" w:rsidR="00834B76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В Java для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3D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графики требуется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OpenGL/LWJGL,</w:t>
      </w:r>
      <w:r w:rsidR="0074184C"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а</w:t>
      </w:r>
      <w:r w:rsidRPr="00AA26FB">
        <w:rPr>
          <w:szCs w:val="28"/>
          <w:lang w:val="ru-RU"/>
        </w:rPr>
        <w:t xml:space="preserve"> в C# +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визуальная часть настраивается в редакторе с помощью </w:t>
      </w:r>
      <w:proofErr w:type="spellStart"/>
      <w:r w:rsidRPr="00AA26FB">
        <w:rPr>
          <w:szCs w:val="28"/>
          <w:lang w:val="ru-RU"/>
        </w:rPr>
        <w:t>GameObjects</w:t>
      </w:r>
      <w:proofErr w:type="spellEnd"/>
      <w:r w:rsidRPr="00AA26FB">
        <w:rPr>
          <w:szCs w:val="28"/>
          <w:lang w:val="ru-RU"/>
        </w:rPr>
        <w:t xml:space="preserve"> и </w:t>
      </w:r>
      <w:proofErr w:type="spellStart"/>
      <w:r w:rsidRPr="00AA26FB">
        <w:rPr>
          <w:szCs w:val="28"/>
          <w:lang w:val="ru-RU"/>
        </w:rPr>
        <w:t>Prefabs</w:t>
      </w:r>
      <w:proofErr w:type="spellEnd"/>
      <w:r w:rsidR="0075769E" w:rsidRPr="00AA26FB">
        <w:rPr>
          <w:szCs w:val="28"/>
          <w:lang w:val="ru-RU"/>
        </w:rPr>
        <w:t>.</w:t>
      </w:r>
      <w:r w:rsidRPr="00AA26FB">
        <w:rPr>
          <w:szCs w:val="28"/>
          <w:lang w:val="ru-RU"/>
        </w:rPr>
        <w:t xml:space="preserve"> </w:t>
      </w:r>
      <w:r w:rsidR="0075769E" w:rsidRPr="00AA26FB">
        <w:rPr>
          <w:szCs w:val="28"/>
          <w:lang w:val="ru-RU"/>
        </w:rPr>
        <w:t>Это</w:t>
      </w:r>
      <w:r w:rsidRPr="00AA26FB">
        <w:rPr>
          <w:szCs w:val="28"/>
          <w:lang w:val="ru-RU"/>
        </w:rPr>
        <w:t xml:space="preserve"> ускоряет разработку.</w:t>
      </w:r>
    </w:p>
    <w:p w14:paraId="45B97B02" w14:textId="24BD14B1" w:rsidR="008A0A40" w:rsidRPr="00AA26FB" w:rsidRDefault="00834B76" w:rsidP="00AA26FB">
      <w:pPr>
        <w:pStyle w:val="ae"/>
        <w:numPr>
          <w:ilvl w:val="1"/>
          <w:numId w:val="4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Java</w:t>
      </w:r>
      <w:r w:rsidR="0075769E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приложения требуют установки JRE, а в C# компиляция в нативный код обеспечивает лучшую производительность на Windows.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2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77B0E3F3" w14:textId="319D4BF6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 это высокоуровневый интерпретируемый язык программирования </w:t>
      </w:r>
      <w:r w:rsidR="00AD76CC" w:rsidRPr="00AA26FB">
        <w:rPr>
          <w:szCs w:val="28"/>
          <w:lang w:val="ru-RU"/>
        </w:rPr>
        <w:t xml:space="preserve"> для </w:t>
      </w:r>
      <w:r w:rsidRPr="00AA26FB">
        <w:rPr>
          <w:szCs w:val="28"/>
          <w:lang w:val="ru-RU"/>
        </w:rPr>
        <w:t>общего назначения, ориентированный на простоту</w:t>
      </w:r>
      <w:r w:rsidR="00AD76CC" w:rsidRPr="00AA26FB">
        <w:rPr>
          <w:szCs w:val="28"/>
          <w:lang w:val="ru-RU"/>
        </w:rPr>
        <w:t>, читаемость</w:t>
      </w:r>
      <w:r w:rsidRPr="00AA26FB">
        <w:rPr>
          <w:szCs w:val="28"/>
          <w:lang w:val="ru-RU"/>
        </w:rPr>
        <w:t xml:space="preserve"> кода и скорость разработки</w:t>
      </w:r>
      <w:r w:rsidR="00AD76CC" w:rsidRPr="00AA26FB">
        <w:rPr>
          <w:szCs w:val="28"/>
          <w:lang w:val="ru-RU"/>
        </w:rPr>
        <w:t xml:space="preserve"> приложений</w:t>
      </w:r>
      <w:r w:rsidRPr="00AA26FB">
        <w:rPr>
          <w:szCs w:val="28"/>
          <w:lang w:val="ru-RU"/>
        </w:rPr>
        <w:t>. Однако для VR</w:t>
      </w:r>
      <w:r w:rsidR="00280604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 xml:space="preserve">приложений на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="00AD76CC" w:rsidRPr="00AA26FB">
        <w:rPr>
          <w:szCs w:val="28"/>
          <w:lang w:val="ru-RU"/>
        </w:rPr>
        <w:t xml:space="preserve"> данный</w:t>
      </w:r>
      <w:r w:rsidRPr="00AA26FB">
        <w:rPr>
          <w:szCs w:val="28"/>
          <w:lang w:val="ru-RU"/>
        </w:rPr>
        <w:t xml:space="preserve"> </w:t>
      </w:r>
      <w:r w:rsidR="00557243" w:rsidRPr="00AA26FB">
        <w:rPr>
          <w:szCs w:val="28"/>
          <w:lang w:val="ru-RU"/>
        </w:rPr>
        <w:t>язык</w:t>
      </w:r>
      <w:r w:rsidRPr="00AA26FB">
        <w:rPr>
          <w:szCs w:val="28"/>
          <w:lang w:val="ru-RU"/>
        </w:rPr>
        <w:t xml:space="preserve"> не подходит из</w:t>
      </w:r>
      <w:r w:rsidR="005F3783" w:rsidRPr="00AA26FB">
        <w:rPr>
          <w:szCs w:val="28"/>
          <w:lang w:val="ru-RU"/>
        </w:rPr>
        <w:t>–</w:t>
      </w:r>
      <w:r w:rsidRPr="00AA26FB">
        <w:rPr>
          <w:szCs w:val="28"/>
          <w:lang w:val="ru-RU"/>
        </w:rPr>
        <w:t>за ограниченной поддержки и меньшей производительности в сравнении с C#.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5825D484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Особенности Python:</w:t>
      </w:r>
    </w:p>
    <w:p w14:paraId="3E56B3E1" w14:textId="3C0F0CDC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Благодаря лаконичному синтаксису Python значительно упрощает разработку.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Это позволяет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писать и поддерживать код быстрее, чем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в более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 xml:space="preserve">сложных языках,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C++ или Java.</w:t>
      </w:r>
    </w:p>
    <w:p w14:paraId="1F3F961B" w14:textId="6085E4A4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обладает богатой экосистемой, включающей модули для работы с базами данных,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sqlite3, SQLAlchemy, а также библиотеки для интеграции с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, например,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ML–</w:t>
      </w:r>
      <w:proofErr w:type="spellStart"/>
      <w:r w:rsidRPr="00AA26FB">
        <w:rPr>
          <w:szCs w:val="28"/>
          <w:lang w:val="ru-RU"/>
        </w:rPr>
        <w:t>Agents</w:t>
      </w:r>
      <w:proofErr w:type="spellEnd"/>
      <w:r w:rsidRPr="00AA26FB">
        <w:rPr>
          <w:szCs w:val="28"/>
          <w:lang w:val="ru-RU"/>
        </w:rPr>
        <w:t>.</w:t>
      </w:r>
    </w:p>
    <w:p w14:paraId="656E5BB4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поддерживается на Windows, Linux и macOS. Это делает удобным для работы в разных средах.</w:t>
      </w:r>
    </w:p>
    <w:p w14:paraId="55C0F6AF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часто используется для написания скриптов автоматизации. Это упрощает администрирование базы данных и защиту данных, например, с помощью регулярного резервного копирования.</w:t>
      </w:r>
    </w:p>
    <w:p w14:paraId="66C47FCC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Язык поддерживает взаимодействие с REST API. Это важно для разработки распределенных систем и облачного хранения данных.</w:t>
      </w:r>
    </w:p>
    <w:p w14:paraId="1B67A85A" w14:textId="77777777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Использование asyncio, threading и multiprocessing позволяет обрабатывать большие объемы данных в реальном времени.</w:t>
      </w:r>
    </w:p>
    <w:p w14:paraId="72B2461B" w14:textId="450C8F65" w:rsidR="008A0A40" w:rsidRPr="00AA26FB" w:rsidRDefault="008A0A40" w:rsidP="00AA26FB">
      <w:pPr>
        <w:pStyle w:val="ae"/>
        <w:numPr>
          <w:ilvl w:val="0"/>
          <w:numId w:val="20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Наличие библиотек </w:t>
      </w:r>
      <w:proofErr w:type="spellStart"/>
      <w:r w:rsidRPr="00AA26FB">
        <w:rPr>
          <w:szCs w:val="28"/>
          <w:lang w:val="ru-RU"/>
        </w:rPr>
        <w:t>TensorFlow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PyTorch</w:t>
      </w:r>
      <w:proofErr w:type="spellEnd"/>
      <w:r w:rsidRPr="00AA26FB">
        <w:rPr>
          <w:szCs w:val="28"/>
          <w:lang w:val="ru-RU"/>
        </w:rPr>
        <w:t xml:space="preserve">, </w:t>
      </w:r>
      <w:proofErr w:type="spellStart"/>
      <w:r w:rsidRPr="00AA26FB">
        <w:rPr>
          <w:szCs w:val="28"/>
          <w:lang w:val="ru-RU"/>
        </w:rPr>
        <w:t>scikit</w:t>
      </w:r>
      <w:proofErr w:type="spellEnd"/>
      <w:r w:rsidRPr="00AA26FB">
        <w:rPr>
          <w:szCs w:val="28"/>
          <w:lang w:val="ru-RU"/>
        </w:rPr>
        <w:t>–</w:t>
      </w:r>
      <w:proofErr w:type="spellStart"/>
      <w:r w:rsidRPr="00AA26FB">
        <w:rPr>
          <w:szCs w:val="28"/>
          <w:lang w:val="ru-RU"/>
        </w:rPr>
        <w:t>learn</w:t>
      </w:r>
      <w:proofErr w:type="spellEnd"/>
      <w:r w:rsidRPr="00AA26FB">
        <w:rPr>
          <w:szCs w:val="28"/>
          <w:lang w:val="ru-RU"/>
        </w:rPr>
        <w:t xml:space="preserve"> делает Python идеальным выбором для анализа данных и интеллектуальной обработки информации в БД.</w:t>
      </w:r>
      <w:r w:rsidR="00B0355C" w:rsidRPr="00AA26FB">
        <w:rPr>
          <w:szCs w:val="28"/>
          <w:lang w:val="ru-RU"/>
        </w:rPr>
        <w:t>[1</w:t>
      </w:r>
      <w:r w:rsidR="000313F0" w:rsidRPr="00AA26FB">
        <w:rPr>
          <w:szCs w:val="28"/>
          <w:lang w:val="ru-RU"/>
        </w:rPr>
        <w:t>4</w:t>
      </w:r>
      <w:r w:rsidR="00B0355C" w:rsidRPr="00AA26FB">
        <w:rPr>
          <w:szCs w:val="28"/>
          <w:lang w:val="ru-RU"/>
        </w:rPr>
        <w:t>]</w:t>
      </w:r>
    </w:p>
    <w:p w14:paraId="3C38699A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lastRenderedPageBreak/>
        <w:t>Преимущества Python:</w:t>
      </w:r>
    </w:p>
    <w:p w14:paraId="430E9C54" w14:textId="0FB8EE16" w:rsidR="0074184C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отличается лаконичным и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понятным синтаксисом.</w:t>
      </w:r>
      <w:r w:rsidR="0074184C" w:rsidRPr="00AA26FB">
        <w:rPr>
          <w:szCs w:val="28"/>
          <w:lang w:val="ru-RU"/>
        </w:rPr>
        <w:t xml:space="preserve">  </w:t>
      </w:r>
      <w:r w:rsidRPr="00AA26FB">
        <w:rPr>
          <w:szCs w:val="28"/>
          <w:lang w:val="ru-RU"/>
        </w:rPr>
        <w:t xml:space="preserve">Это </w:t>
      </w:r>
      <w:r w:rsidR="0074184C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упрощает</w:t>
      </w:r>
    </w:p>
    <w:p w14:paraId="5B381315" w14:textId="01D427FC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разработку и поддержку программного кода. В сравнении с C++ и C#, язык требует меньше строк кода для выполнения аналогичных задач. Это ускоряет процесс разработки.</w:t>
      </w:r>
    </w:p>
    <w:p w14:paraId="1140FA2D" w14:textId="77777777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обладает обширной библиотекой модулей, которые могут быть полезны при работе с базами данных.</w:t>
      </w:r>
    </w:p>
    <w:p w14:paraId="04CA5942" w14:textId="4AB8DB5D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поддерживает работу на различных операционных системах. Это делает удобным для кроссплатформенной разработки.</w:t>
      </w:r>
    </w:p>
    <w:p w14:paraId="61CEE256" w14:textId="43EBE14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В отличие от C++</w:t>
      </w:r>
      <w:r w:rsidR="00B26D5E" w:rsidRPr="00AA26FB">
        <w:rPr>
          <w:szCs w:val="28"/>
          <w:lang w:val="ru-RU"/>
        </w:rPr>
        <w:t>,</w:t>
      </w:r>
      <w:r w:rsidRPr="00AA26FB">
        <w:rPr>
          <w:szCs w:val="28"/>
          <w:lang w:val="ru-RU"/>
        </w:rPr>
        <w:t xml:space="preserve"> в Python реализован автоматический сборщик мусора, снижающий вероятность утечек памяти и упрощающий разработку.</w:t>
      </w:r>
    </w:p>
    <w:p w14:paraId="58CDE145" w14:textId="7F41C87A" w:rsidR="008A0A40" w:rsidRPr="00AA26FB" w:rsidRDefault="008A0A40" w:rsidP="00AA26FB">
      <w:pPr>
        <w:pStyle w:val="ae"/>
        <w:numPr>
          <w:ilvl w:val="0"/>
          <w:numId w:val="21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имеет одно</w:t>
      </w:r>
      <w:r w:rsidR="007F5BAF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из крупнейших сообществ разработчиков. Это</w:t>
      </w:r>
      <w:r w:rsidR="00F8591E" w:rsidRPr="00AA26FB">
        <w:rPr>
          <w:szCs w:val="28"/>
          <w:lang w:val="ru-RU"/>
        </w:rPr>
        <w:t xml:space="preserve"> </w:t>
      </w:r>
      <w:r w:rsidRPr="00AA26FB">
        <w:rPr>
          <w:szCs w:val="28"/>
          <w:lang w:val="ru-RU"/>
        </w:rPr>
        <w:t>обеспечивает доступ к множеству учебных материалов, документации и форумов поддержки.</w:t>
      </w:r>
      <w:r w:rsidR="00B0355C" w:rsidRPr="00AA26FB">
        <w:rPr>
          <w:szCs w:val="28"/>
          <w:lang w:val="ru-RU"/>
        </w:rPr>
        <w:t>[</w:t>
      </w:r>
      <w:r w:rsidR="000313F0" w:rsidRPr="00AA26FB">
        <w:rPr>
          <w:szCs w:val="28"/>
          <w:lang w:val="ru-RU"/>
        </w:rPr>
        <w:t>1</w:t>
      </w:r>
      <w:r w:rsidR="00457B96" w:rsidRPr="00AA26FB">
        <w:rPr>
          <w:szCs w:val="28"/>
          <w:lang w:val="ru-RU"/>
        </w:rPr>
        <w:t>7</w:t>
      </w:r>
      <w:r w:rsidR="00B0355C" w:rsidRPr="00AA26FB">
        <w:rPr>
          <w:szCs w:val="28"/>
          <w:lang w:val="ru-RU"/>
        </w:rPr>
        <w:t>]</w:t>
      </w:r>
    </w:p>
    <w:p w14:paraId="6D4800B6" w14:textId="77777777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Недостатки Python:</w:t>
      </w:r>
    </w:p>
    <w:p w14:paraId="7E502E7D" w14:textId="0EC50E55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является интерпретируемым языком. Это делает</w:t>
      </w:r>
      <w:r w:rsidR="00036327" w:rsidRPr="00AA26FB">
        <w:rPr>
          <w:szCs w:val="28"/>
          <w:lang w:val="ru-RU"/>
        </w:rPr>
        <w:t xml:space="preserve"> язык</w:t>
      </w:r>
      <w:r w:rsidRPr="00AA26FB">
        <w:rPr>
          <w:szCs w:val="28"/>
          <w:lang w:val="ru-RU"/>
        </w:rPr>
        <w:t xml:space="preserve"> значительно медленнее по сравнению с компилируемыми языками, </w:t>
      </w:r>
      <w:r w:rsidR="005015CE" w:rsidRPr="00AA26FB">
        <w:rPr>
          <w:szCs w:val="28"/>
          <w:lang w:val="ru-RU"/>
        </w:rPr>
        <w:t>например,</w:t>
      </w:r>
      <w:r w:rsidRPr="00AA26FB">
        <w:rPr>
          <w:szCs w:val="28"/>
          <w:lang w:val="ru-RU"/>
        </w:rPr>
        <w:t xml:space="preserve"> C# и C++. В задачах, связанных с 3D–графикой и виртуальной реальностью, производительность критически важна, а Python может не справляться с высокими нагрузками.</w:t>
      </w:r>
    </w:p>
    <w:p w14:paraId="651472A9" w14:textId="38C38D8C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Хотя Python широко применяется в сфере научных вычислений, анализа данных и автоматизации, поддержка в </w:t>
      </w:r>
      <w:proofErr w:type="spellStart"/>
      <w:r w:rsidRPr="00AA26FB">
        <w:rPr>
          <w:szCs w:val="28"/>
          <w:lang w:val="ru-RU"/>
        </w:rPr>
        <w:t>Unity</w:t>
      </w:r>
      <w:proofErr w:type="spellEnd"/>
      <w:r w:rsidRPr="00AA26FB">
        <w:rPr>
          <w:szCs w:val="28"/>
          <w:lang w:val="ru-RU"/>
        </w:rPr>
        <w:t xml:space="preserve"> отсутствует. В отличие от C#, не является основным языком для Unity, использование Python потребует дополнительных библиотек и костылей. Это усложнит разработку.</w:t>
      </w:r>
    </w:p>
    <w:p w14:paraId="5C7FA3F8" w14:textId="62B61E5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Из–за Global </w:t>
      </w:r>
      <w:proofErr w:type="spellStart"/>
      <w:r w:rsidRPr="00AA26FB">
        <w:rPr>
          <w:szCs w:val="28"/>
          <w:lang w:val="ru-RU"/>
        </w:rPr>
        <w:t>Interpreter</w:t>
      </w:r>
      <w:proofErr w:type="spellEnd"/>
      <w:r w:rsidRPr="00AA26FB">
        <w:rPr>
          <w:szCs w:val="28"/>
          <w:lang w:val="ru-RU"/>
        </w:rPr>
        <w:t xml:space="preserve"> Lock Python ограничен в возможностях параллельного выполнения кода. Это критично при разработке VR–приложений</w:t>
      </w:r>
      <w:r w:rsidR="00B26D5E" w:rsidRPr="00AA26FB">
        <w:rPr>
          <w:szCs w:val="28"/>
          <w:lang w:val="ru-RU"/>
        </w:rPr>
        <w:t xml:space="preserve">. В виртуальной реальности </w:t>
      </w:r>
      <w:r w:rsidRPr="00AA26FB">
        <w:rPr>
          <w:szCs w:val="28"/>
          <w:lang w:val="ru-RU"/>
        </w:rPr>
        <w:t>активно используется многопоточная обработка.</w:t>
      </w:r>
    </w:p>
    <w:p w14:paraId="27C2547C" w14:textId="77777777" w:rsidR="008A0A4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 xml:space="preserve">Python является динамически типизированным языком. Это делает менее удобным для разработки крупных проектов. Ошибки, связанные с типами данных, </w:t>
      </w:r>
      <w:r w:rsidRPr="00AA26FB">
        <w:rPr>
          <w:szCs w:val="28"/>
          <w:lang w:val="ru-RU"/>
        </w:rPr>
        <w:lastRenderedPageBreak/>
        <w:t>могут проявляться только во время выполнения. Это усложняет отладку и снижает надежность кода.</w:t>
      </w:r>
    </w:p>
    <w:p w14:paraId="65F90D5D" w14:textId="225AEC17" w:rsidR="00C748B0" w:rsidRPr="00AA26FB" w:rsidRDefault="008A0A40" w:rsidP="00AA26FB">
      <w:pPr>
        <w:pStyle w:val="ae"/>
        <w:numPr>
          <w:ilvl w:val="3"/>
          <w:numId w:val="23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Python использует автоматический сборщик мусора. Сборщик может вызывать непредсказуемые задержки при работе VR–приложений. В C# и C++ управление памятью осуществляется более эффективно. Это позволяет избегать неожиданных пауз в работе программы.</w:t>
      </w:r>
      <w:r w:rsidR="00B0355C" w:rsidRPr="00AA26FB">
        <w:rPr>
          <w:szCs w:val="28"/>
          <w:lang w:val="ru-RU"/>
        </w:rPr>
        <w:t>[</w:t>
      </w:r>
      <w:r w:rsidR="00457B96" w:rsidRPr="00AA26FB">
        <w:rPr>
          <w:szCs w:val="28"/>
          <w:lang w:val="ru-RU"/>
        </w:rPr>
        <w:t>19</w:t>
      </w:r>
      <w:r w:rsidR="00B0355C" w:rsidRPr="00AA26FB">
        <w:rPr>
          <w:szCs w:val="28"/>
          <w:lang w:val="ru-RU"/>
        </w:rPr>
        <w:t>]</w:t>
      </w:r>
    </w:p>
    <w:p w14:paraId="17C2D7B2" w14:textId="4D376EA5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Для данного проекта выбран C#</w:t>
      </w:r>
      <w:r w:rsidR="00E415E4" w:rsidRPr="00AA26FB">
        <w:rPr>
          <w:szCs w:val="28"/>
          <w:lang w:val="ru-RU"/>
        </w:rPr>
        <w:t>, так как язык</w:t>
      </w:r>
      <w:r w:rsidRPr="00AA26FB">
        <w:rPr>
          <w:szCs w:val="28"/>
          <w:lang w:val="ru-RU"/>
        </w:rPr>
        <w:t>:</w:t>
      </w:r>
    </w:p>
    <w:p w14:paraId="28D99883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оптимален для разработки в Unity;</w:t>
      </w:r>
    </w:p>
    <w:p w14:paraId="3EBCB30E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имеет хорошую интеграцию с SteamVR;</w:t>
      </w:r>
    </w:p>
    <w:p w14:paraId="682DF547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обеспечивает баланс между производительностью и удобством разработки;</w:t>
      </w:r>
    </w:p>
    <w:p w14:paraId="462792CA" w14:textId="77777777" w:rsidR="008A0A40" w:rsidRPr="00AA26FB" w:rsidRDefault="008A0A40" w:rsidP="00AA26FB">
      <w:pPr>
        <w:pStyle w:val="ae"/>
        <w:numPr>
          <w:ilvl w:val="0"/>
          <w:numId w:val="22"/>
        </w:numPr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поддерживает WindowsForms для вспомогательных утилит.</w:t>
      </w:r>
    </w:p>
    <w:p w14:paraId="5A3F69D5" w14:textId="149D8134" w:rsidR="008A0A40" w:rsidRPr="00AA26FB" w:rsidRDefault="008A0A40" w:rsidP="00AA26FB">
      <w:pPr>
        <w:pStyle w:val="ae"/>
        <w:spacing w:after="0" w:line="360" w:lineRule="auto"/>
        <w:ind w:left="0" w:firstLine="851"/>
        <w:contextualSpacing/>
        <w:rPr>
          <w:szCs w:val="28"/>
          <w:lang w:val="ru-RU"/>
        </w:rPr>
      </w:pPr>
      <w:r w:rsidRPr="00AA26FB">
        <w:rPr>
          <w:szCs w:val="28"/>
          <w:lang w:val="ru-RU"/>
        </w:rPr>
        <w:t>Остальные языки либо менее подходят для VR, либо требуют более сложной разработки</w:t>
      </w:r>
      <w:r w:rsidR="00B0355C" w:rsidRPr="00AA26FB">
        <w:rPr>
          <w:szCs w:val="28"/>
          <w:lang w:val="ru-RU"/>
        </w:rPr>
        <w:t>.</w:t>
      </w:r>
    </w:p>
    <w:p w14:paraId="1E828F4A" w14:textId="77777777" w:rsidR="00C748B0" w:rsidRPr="0080365D" w:rsidRDefault="00C748B0" w:rsidP="006C2C4E">
      <w:pPr>
        <w:tabs>
          <w:tab w:val="left" w:pos="993"/>
          <w:tab w:val="left" w:pos="1276"/>
        </w:tabs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1.2.2 Элементы языка программирования</w:t>
      </w:r>
    </w:p>
    <w:p w14:paraId="03514B24" w14:textId="23B5C7E7" w:rsidR="006A4520" w:rsidRPr="006A4520" w:rsidRDefault="006A4520" w:rsidP="006A4520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Элементы языка программирования С# представлены в соответствии с таблицей 3.</w:t>
      </w:r>
    </w:p>
    <w:p w14:paraId="35FB69DE" w14:textId="46DAB54E" w:rsidR="00DD229F" w:rsidRPr="006A4520" w:rsidRDefault="006A4520" w:rsidP="0050280F">
      <w:pPr>
        <w:spacing w:line="360" w:lineRule="auto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 xml:space="preserve">Таблица 3 </w:t>
      </w:r>
      <w:r>
        <w:rPr>
          <w:szCs w:val="28"/>
          <w:lang w:val="ru-RU"/>
        </w:rPr>
        <w:t>–</w:t>
      </w:r>
      <w:r w:rsidRPr="006A4520">
        <w:rPr>
          <w:szCs w:val="28"/>
          <w:lang w:val="ru-RU"/>
        </w:rPr>
        <w:t xml:space="preserve"> Элементы языка программирования C#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6A4520" w14:paraId="4B6362E0" w14:textId="77777777" w:rsidTr="00AD76CC">
        <w:trPr>
          <w:trHeight w:val="463"/>
        </w:trPr>
        <w:tc>
          <w:tcPr>
            <w:tcW w:w="3397" w:type="dxa"/>
          </w:tcPr>
          <w:p w14:paraId="1283E8DD" w14:textId="2B18A6DB" w:rsidR="006A4520" w:rsidRPr="006A4520" w:rsidRDefault="006A4520" w:rsidP="006A4520">
            <w:pPr>
              <w:contextualSpacing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Элемент языка C#</w:t>
            </w:r>
          </w:p>
        </w:tc>
        <w:tc>
          <w:tcPr>
            <w:tcW w:w="6514" w:type="dxa"/>
          </w:tcPr>
          <w:p w14:paraId="698917D0" w14:textId="49F1FFA9" w:rsidR="006A4520" w:rsidRPr="006A4520" w:rsidRDefault="006A4520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Описание</w:t>
            </w:r>
          </w:p>
        </w:tc>
      </w:tr>
      <w:tr w:rsidR="0074184C" w14:paraId="7B12A303" w14:textId="77777777" w:rsidTr="00AD76CC">
        <w:trPr>
          <w:trHeight w:val="399"/>
        </w:trPr>
        <w:tc>
          <w:tcPr>
            <w:tcW w:w="3397" w:type="dxa"/>
          </w:tcPr>
          <w:p w14:paraId="3C4D7FC1" w14:textId="519BBA2A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6514" w:type="dxa"/>
          </w:tcPr>
          <w:p w14:paraId="042ADAA5" w14:textId="5E41B7B2" w:rsidR="0074184C" w:rsidRDefault="0074184C" w:rsidP="006A4520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</w:tr>
      <w:tr w:rsidR="00BF5917" w14:paraId="6A9A5D2A" w14:textId="77777777" w:rsidTr="00AD76CC">
        <w:trPr>
          <w:trHeight w:val="1411"/>
        </w:trPr>
        <w:tc>
          <w:tcPr>
            <w:tcW w:w="3397" w:type="dxa"/>
          </w:tcPr>
          <w:p w14:paraId="273133F2" w14:textId="5FF2F266" w:rsidR="00BF5917" w:rsidRDefault="00BF591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BF5917">
              <w:rPr>
                <w:szCs w:val="28"/>
                <w:lang w:val="ru-RU"/>
              </w:rPr>
              <w:t>Переменные</w:t>
            </w:r>
          </w:p>
        </w:tc>
        <w:tc>
          <w:tcPr>
            <w:tcW w:w="6514" w:type="dxa"/>
          </w:tcPr>
          <w:p w14:paraId="25A29E29" w14:textId="70CB6FCD" w:rsidR="00BF5917" w:rsidRDefault="00851E3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51E37">
              <w:rPr>
                <w:szCs w:val="28"/>
                <w:lang w:val="ru-RU"/>
              </w:rPr>
              <w:t xml:space="preserve">Именованные области памяти для хранения данных во время выполнения программы. В C# являются строго типизированными </w:t>
            </w:r>
            <w:r w:rsidR="00C2181A">
              <w:rPr>
                <w:szCs w:val="28"/>
                <w:lang w:val="ru-RU"/>
              </w:rPr>
              <w:t>–</w:t>
            </w:r>
            <w:r w:rsidRPr="00851E37">
              <w:rPr>
                <w:szCs w:val="28"/>
                <w:lang w:val="ru-RU"/>
              </w:rPr>
              <w:t xml:space="preserve"> тип переменной определяется при объявлении.</w:t>
            </w:r>
          </w:p>
        </w:tc>
      </w:tr>
      <w:tr w:rsidR="006A4520" w:rsidRPr="006A4520" w14:paraId="2829EC4E" w14:textId="77777777" w:rsidTr="00AD76CC">
        <w:trPr>
          <w:trHeight w:val="708"/>
        </w:trPr>
        <w:tc>
          <w:tcPr>
            <w:tcW w:w="3397" w:type="dxa"/>
            <w:tcBorders>
              <w:bottom w:val="nil"/>
            </w:tcBorders>
          </w:tcPr>
          <w:p w14:paraId="3ED4FCD3" w14:textId="6C5850F2" w:rsidR="006A4520" w:rsidRDefault="006A4520" w:rsidP="00BF5917">
            <w:pPr>
              <w:contextualSpacing/>
              <w:jc w:val="left"/>
              <w:rPr>
                <w:szCs w:val="28"/>
                <w:lang w:val="en-US"/>
              </w:rPr>
            </w:pPr>
            <w:proofErr w:type="spellStart"/>
            <w:r w:rsidRPr="009B3662">
              <w:t>Классы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class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0BF3EF24" w14:textId="1326540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Базовая структура для создания объектов, инкапсулирующая данные и методы.</w:t>
            </w:r>
          </w:p>
        </w:tc>
      </w:tr>
      <w:tr w:rsidR="006A4520" w:rsidRPr="006A4520" w14:paraId="4E0AE77A" w14:textId="77777777" w:rsidTr="00AD76CC">
        <w:trPr>
          <w:trHeight w:val="704"/>
        </w:trPr>
        <w:tc>
          <w:tcPr>
            <w:tcW w:w="3397" w:type="dxa"/>
          </w:tcPr>
          <w:p w14:paraId="6B5B36F6" w14:textId="4072F4D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Методы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void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Foo</w:t>
            </w:r>
            <w:proofErr w:type="spellEnd"/>
            <w:r w:rsidRPr="009B3662">
              <w:t>())</w:t>
            </w:r>
          </w:p>
        </w:tc>
        <w:tc>
          <w:tcPr>
            <w:tcW w:w="6514" w:type="dxa"/>
          </w:tcPr>
          <w:p w14:paraId="25587846" w14:textId="15281448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A72200">
              <w:rPr>
                <w:lang w:val="ru-RU"/>
              </w:rPr>
              <w:t>Функции</w:t>
            </w:r>
            <w:r w:rsidRPr="009B3662">
              <w:t xml:space="preserve">, </w:t>
            </w:r>
            <w:r w:rsidRPr="00A72200">
              <w:rPr>
                <w:lang w:val="ru-RU"/>
              </w:rPr>
              <w:t>выполняющие</w:t>
            </w:r>
            <w:r w:rsidRPr="009B3662">
              <w:t xml:space="preserve"> </w:t>
            </w:r>
            <w:r w:rsidRPr="00A72200">
              <w:rPr>
                <w:lang w:val="ru-RU"/>
              </w:rPr>
              <w:t>определенные</w:t>
            </w:r>
            <w:r w:rsidRPr="009B3662">
              <w:t xml:space="preserve"> действия. Могут возвращать значения.</w:t>
            </w:r>
          </w:p>
        </w:tc>
      </w:tr>
      <w:tr w:rsidR="006A4520" w:rsidRPr="006A4520" w14:paraId="02303ADD" w14:textId="77777777" w:rsidTr="00AD76CC">
        <w:trPr>
          <w:trHeight w:val="70"/>
        </w:trPr>
        <w:tc>
          <w:tcPr>
            <w:tcW w:w="3397" w:type="dxa"/>
          </w:tcPr>
          <w:p w14:paraId="135F0931" w14:textId="3D9ED3C4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Циклы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for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while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3FF0566C" w14:textId="112ED6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Управляющие конструкции для повторения кода.</w:t>
            </w:r>
          </w:p>
        </w:tc>
      </w:tr>
      <w:tr w:rsidR="006A4520" w:rsidRPr="006A4520" w14:paraId="77B77CEC" w14:textId="77777777" w:rsidTr="00AD76CC">
        <w:trPr>
          <w:trHeight w:val="543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4EEAA8" w14:textId="4CDD489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Условные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операторы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if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switch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618CF59D" w14:textId="603764D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Проверка условий и ветвление логики программы.</w:t>
            </w:r>
          </w:p>
        </w:tc>
      </w:tr>
      <w:tr w:rsidR="006A4520" w:rsidRPr="006A4520" w14:paraId="43791E0B" w14:textId="77777777" w:rsidTr="00AD76CC">
        <w:trPr>
          <w:trHeight w:val="291"/>
        </w:trPr>
        <w:tc>
          <w:tcPr>
            <w:tcW w:w="3397" w:type="dxa"/>
            <w:tcBorders>
              <w:bottom w:val="nil"/>
            </w:tcBorders>
          </w:tcPr>
          <w:p w14:paraId="5540515C" w14:textId="4824294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Свойства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get</w:t>
            </w:r>
            <w:proofErr w:type="spellEnd"/>
            <w:r w:rsidRPr="009B3662">
              <w:t xml:space="preserve">; </w:t>
            </w:r>
            <w:proofErr w:type="spellStart"/>
            <w:r w:rsidRPr="009B3662">
              <w:t>set</w:t>
            </w:r>
            <w:proofErr w:type="spellEnd"/>
            <w:r w:rsidRPr="009B3662">
              <w:t>;)</w:t>
            </w:r>
          </w:p>
        </w:tc>
        <w:tc>
          <w:tcPr>
            <w:tcW w:w="6514" w:type="dxa"/>
            <w:tcBorders>
              <w:bottom w:val="nil"/>
            </w:tcBorders>
          </w:tcPr>
          <w:p w14:paraId="1F7E185B" w14:textId="2E4F6F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Контролируемый доступ к полям класса.</w:t>
            </w:r>
          </w:p>
        </w:tc>
      </w:tr>
    </w:tbl>
    <w:p w14:paraId="76AA9D1D" w14:textId="1566DF0A" w:rsidR="00AD76CC" w:rsidRPr="00AD76CC" w:rsidRDefault="00AD76CC" w:rsidP="00AD76C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514"/>
      </w:tblGrid>
      <w:tr w:rsidR="00AD76CC" w:rsidRPr="006A4520" w14:paraId="58A96E0C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0D0D7988" w14:textId="76EFABA1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8FC0DC7" w14:textId="6398478E" w:rsidR="00AD76CC" w:rsidRPr="00AD76CC" w:rsidRDefault="00AD76CC" w:rsidP="00AD76C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6A4520" w:rsidRPr="006A4520" w14:paraId="4C856640" w14:textId="77777777" w:rsidTr="00A55EC9">
        <w:trPr>
          <w:trHeight w:val="289"/>
        </w:trPr>
        <w:tc>
          <w:tcPr>
            <w:tcW w:w="3397" w:type="dxa"/>
            <w:tcBorders>
              <w:bottom w:val="single" w:sz="4" w:space="0" w:color="auto"/>
            </w:tcBorders>
          </w:tcPr>
          <w:p w14:paraId="188274AC" w14:textId="5E8D8816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Делегаты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delegate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5FC2BACE" w14:textId="1D88851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Типы, представляющие ссылки на методы. Используются для событий и callback’ов.</w:t>
            </w:r>
          </w:p>
        </w:tc>
      </w:tr>
      <w:tr w:rsidR="006A4520" w:rsidRPr="006A4520" w14:paraId="5D692398" w14:textId="77777777" w:rsidTr="00A55EC9">
        <w:trPr>
          <w:trHeight w:val="70"/>
        </w:trPr>
        <w:tc>
          <w:tcPr>
            <w:tcW w:w="3397" w:type="dxa"/>
            <w:tcBorders>
              <w:bottom w:val="nil"/>
            </w:tcBorders>
          </w:tcPr>
          <w:p w14:paraId="34B070EE" w14:textId="1966766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События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event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nil"/>
            </w:tcBorders>
          </w:tcPr>
          <w:p w14:paraId="6FE91F78" w14:textId="7629403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Механизм оповещения о действиях.</w:t>
            </w:r>
          </w:p>
        </w:tc>
      </w:tr>
      <w:tr w:rsidR="006A4520" w:rsidRPr="006A4520" w14:paraId="07391BFC" w14:textId="77777777" w:rsidTr="00851E37">
        <w:trPr>
          <w:trHeight w:val="289"/>
        </w:trPr>
        <w:tc>
          <w:tcPr>
            <w:tcW w:w="3397" w:type="dxa"/>
          </w:tcPr>
          <w:p w14:paraId="258778BA" w14:textId="7A6A7D1A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Интерфейсы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interface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592F50BC" w14:textId="3BC9148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Контракты, определяющие поведение классов без реализации.</w:t>
            </w:r>
          </w:p>
        </w:tc>
      </w:tr>
      <w:tr w:rsidR="006A4520" w:rsidRPr="006A4520" w14:paraId="77AF7219" w14:textId="77777777" w:rsidTr="00851E37">
        <w:trPr>
          <w:trHeight w:val="482"/>
        </w:trPr>
        <w:tc>
          <w:tcPr>
            <w:tcW w:w="3397" w:type="dxa"/>
            <w:tcBorders>
              <w:bottom w:val="single" w:sz="4" w:space="0" w:color="auto"/>
            </w:tcBorders>
          </w:tcPr>
          <w:p w14:paraId="34F3444D" w14:textId="2C25F961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Асинхронность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async</w:t>
            </w:r>
            <w:proofErr w:type="spellEnd"/>
            <w:r w:rsidRPr="009B3662">
              <w:t>/</w:t>
            </w:r>
            <w:proofErr w:type="spellStart"/>
            <w:r w:rsidRPr="009B3662">
              <w:t>await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739008D3" w14:textId="47DCD2C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Позволяет выполнять длительные операции без блокировки основного потока.</w:t>
            </w:r>
          </w:p>
        </w:tc>
      </w:tr>
      <w:tr w:rsidR="006A4520" w:rsidRPr="006A4520" w14:paraId="0373E15E" w14:textId="77777777" w:rsidTr="00851E37">
        <w:trPr>
          <w:trHeight w:val="124"/>
        </w:trPr>
        <w:tc>
          <w:tcPr>
            <w:tcW w:w="3397" w:type="dxa"/>
            <w:tcBorders>
              <w:bottom w:val="nil"/>
            </w:tcBorders>
          </w:tcPr>
          <w:p w14:paraId="20B91535" w14:textId="50ED316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Лямбда</w:t>
            </w:r>
            <w:r w:rsidR="005F3783">
              <w:t>–</w:t>
            </w:r>
            <w:proofErr w:type="spellStart"/>
            <w:r w:rsidRPr="009B3662">
              <w:t>выражения</w:t>
            </w:r>
            <w:proofErr w:type="spellEnd"/>
            <w:r w:rsidRPr="009B3662">
              <w:t xml:space="preserve"> (=&gt;)</w:t>
            </w:r>
          </w:p>
        </w:tc>
        <w:tc>
          <w:tcPr>
            <w:tcW w:w="6514" w:type="dxa"/>
            <w:tcBorders>
              <w:bottom w:val="nil"/>
            </w:tcBorders>
          </w:tcPr>
          <w:p w14:paraId="776F49EC" w14:textId="53259A57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Упрощенный синтаксис для анонимных методов.</w:t>
            </w:r>
          </w:p>
        </w:tc>
      </w:tr>
      <w:tr w:rsidR="006A4520" w:rsidRPr="006A4520" w14:paraId="53D669CF" w14:textId="77777777" w:rsidTr="00851E37">
        <w:trPr>
          <w:trHeight w:val="70"/>
        </w:trPr>
        <w:tc>
          <w:tcPr>
            <w:tcW w:w="3397" w:type="dxa"/>
            <w:tcBorders>
              <w:bottom w:val="single" w:sz="4" w:space="0" w:color="auto"/>
            </w:tcBorders>
          </w:tcPr>
          <w:p w14:paraId="0F9985BA" w14:textId="0D21434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LINQ (</w:t>
            </w:r>
            <w:proofErr w:type="spellStart"/>
            <w:r w:rsidRPr="009B3662">
              <w:t>Where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Select</w:t>
            </w:r>
            <w:proofErr w:type="spellEnd"/>
            <w:r w:rsidRPr="009B3662">
              <w:t>)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0FABFB5A" w14:textId="3C7AC79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Язык запросов к коллекциям и базам данных.</w:t>
            </w:r>
          </w:p>
        </w:tc>
      </w:tr>
      <w:tr w:rsidR="006A4520" w:rsidRPr="006A4520" w14:paraId="494FF441" w14:textId="77777777" w:rsidTr="00851E37">
        <w:trPr>
          <w:trHeight w:val="147"/>
        </w:trPr>
        <w:tc>
          <w:tcPr>
            <w:tcW w:w="3397" w:type="dxa"/>
            <w:tcBorders>
              <w:bottom w:val="nil"/>
            </w:tcBorders>
          </w:tcPr>
          <w:p w14:paraId="63A61A4A" w14:textId="0CD5D3B5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Null</w:t>
            </w:r>
            <w:proofErr w:type="spellEnd"/>
            <w:r w:rsidR="005F3783" w:rsidRPr="005B37D6">
              <w:t>–</w:t>
            </w:r>
            <w:proofErr w:type="spellStart"/>
            <w:r w:rsidRPr="005B37D6">
              <w:t>безопасность</w:t>
            </w:r>
            <w:proofErr w:type="spellEnd"/>
            <w:r w:rsidRPr="005B37D6">
              <w:t xml:space="preserve"> (?., ??)</w:t>
            </w:r>
          </w:p>
        </w:tc>
        <w:tc>
          <w:tcPr>
            <w:tcW w:w="6514" w:type="dxa"/>
            <w:tcBorders>
              <w:bottom w:val="nil"/>
            </w:tcBorders>
          </w:tcPr>
          <w:p w14:paraId="764B7EE4" w14:textId="4085EFBA" w:rsidR="006A4520" w:rsidRPr="005B37D6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5B37D6">
              <w:t>Операторы</w:t>
            </w:r>
            <w:proofErr w:type="spellEnd"/>
            <w:r w:rsidRPr="005B37D6">
              <w:t xml:space="preserve"> для </w:t>
            </w:r>
            <w:proofErr w:type="spellStart"/>
            <w:r w:rsidRPr="005B37D6">
              <w:t>безопасной</w:t>
            </w:r>
            <w:proofErr w:type="spellEnd"/>
            <w:r w:rsidRPr="005B37D6">
              <w:t xml:space="preserve"> </w:t>
            </w:r>
            <w:proofErr w:type="spellStart"/>
            <w:r w:rsidRPr="005B37D6">
              <w:t>работы</w:t>
            </w:r>
            <w:proofErr w:type="spellEnd"/>
            <w:r w:rsidRPr="005B37D6">
              <w:t xml:space="preserve"> с </w:t>
            </w:r>
            <w:proofErr w:type="spellStart"/>
            <w:r w:rsidRPr="005B37D6">
              <w:t>nullable</w:t>
            </w:r>
            <w:proofErr w:type="spellEnd"/>
            <w:r w:rsidR="005F3783" w:rsidRPr="005B37D6">
              <w:t>–</w:t>
            </w:r>
            <w:r w:rsidRPr="005B37D6">
              <w:t>типами.</w:t>
            </w:r>
          </w:p>
        </w:tc>
      </w:tr>
      <w:tr w:rsidR="006A4520" w:rsidRPr="006A4520" w14:paraId="2D017D42" w14:textId="77777777" w:rsidTr="00851E37">
        <w:trPr>
          <w:trHeight w:val="213"/>
        </w:trPr>
        <w:tc>
          <w:tcPr>
            <w:tcW w:w="3397" w:type="dxa"/>
          </w:tcPr>
          <w:p w14:paraId="1B5A2C2B" w14:textId="4D23EA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Кортежи ((</w:t>
            </w:r>
            <w:proofErr w:type="spellStart"/>
            <w:r w:rsidRPr="009B3662">
              <w:t>int</w:t>
            </w:r>
            <w:proofErr w:type="spellEnd"/>
            <w:r w:rsidRPr="009B3662">
              <w:t xml:space="preserve">, </w:t>
            </w:r>
            <w:proofErr w:type="spellStart"/>
            <w:r w:rsidRPr="009B3662">
              <w:t>string</w:t>
            </w:r>
            <w:proofErr w:type="spellEnd"/>
            <w:r w:rsidRPr="009B3662">
              <w:t>))</w:t>
            </w:r>
          </w:p>
        </w:tc>
        <w:tc>
          <w:tcPr>
            <w:tcW w:w="6514" w:type="dxa"/>
          </w:tcPr>
          <w:p w14:paraId="6D5D3D31" w14:textId="503C53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Группировка нескольких значений в одну структуру.</w:t>
            </w:r>
          </w:p>
        </w:tc>
      </w:tr>
      <w:tr w:rsidR="006A4520" w:rsidRPr="006A4520" w14:paraId="0D2F4860" w14:textId="77777777" w:rsidTr="00851E37">
        <w:trPr>
          <w:trHeight w:val="123"/>
        </w:trPr>
        <w:tc>
          <w:tcPr>
            <w:tcW w:w="3397" w:type="dxa"/>
          </w:tcPr>
          <w:p w14:paraId="2D2F1B94" w14:textId="354F80F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Паттерны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switch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expression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0341C500" w14:textId="27920475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Упрощенное сопоставление с образцом.</w:t>
            </w:r>
          </w:p>
        </w:tc>
      </w:tr>
      <w:tr w:rsidR="006A4520" w:rsidRPr="006A4520" w14:paraId="5D1948CF" w14:textId="77777777" w:rsidTr="00851E37">
        <w:trPr>
          <w:trHeight w:val="189"/>
        </w:trPr>
        <w:tc>
          <w:tcPr>
            <w:tcW w:w="3397" w:type="dxa"/>
          </w:tcPr>
          <w:p w14:paraId="69F84744" w14:textId="5D4D5F9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Record</w:t>
            </w:r>
            <w:proofErr w:type="spellEnd"/>
            <w:r w:rsidR="005F3783">
              <w:t>–</w:t>
            </w:r>
            <w:proofErr w:type="spellStart"/>
            <w:r w:rsidRPr="009B3662">
              <w:t>типы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record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74D2FBF8" w14:textId="27C1BB12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Неизменяемые структуры данных с автоматической реализацией Equals, ToString.</w:t>
            </w:r>
          </w:p>
        </w:tc>
      </w:tr>
      <w:tr w:rsidR="006A4520" w:rsidRPr="006A4520" w14:paraId="0A06A6DD" w14:textId="77777777" w:rsidTr="00851E37">
        <w:trPr>
          <w:trHeight w:val="383"/>
        </w:trPr>
        <w:tc>
          <w:tcPr>
            <w:tcW w:w="3397" w:type="dxa"/>
          </w:tcPr>
          <w:p w14:paraId="7F48B143" w14:textId="3CE1709F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Пространства</w:t>
            </w:r>
            <w:proofErr w:type="spellEnd"/>
            <w:r w:rsidRPr="009B3662">
              <w:t xml:space="preserve"> </w:t>
            </w:r>
            <w:proofErr w:type="spellStart"/>
            <w:r w:rsidRPr="009B3662">
              <w:t>имен</w:t>
            </w:r>
            <w:proofErr w:type="spellEnd"/>
            <w:r w:rsidRPr="009B3662">
              <w:t xml:space="preserve"> (</w:t>
            </w:r>
            <w:proofErr w:type="spellStart"/>
            <w:r w:rsidRPr="009B3662">
              <w:t>namespace</w:t>
            </w:r>
            <w:proofErr w:type="spellEnd"/>
            <w:r w:rsidRPr="009B3662">
              <w:t>)</w:t>
            </w:r>
          </w:p>
        </w:tc>
        <w:tc>
          <w:tcPr>
            <w:tcW w:w="6514" w:type="dxa"/>
          </w:tcPr>
          <w:p w14:paraId="22C566D4" w14:textId="2FAA4819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Логическая группировка классов для избежания конфликтов имен.</w:t>
            </w:r>
          </w:p>
        </w:tc>
      </w:tr>
      <w:tr w:rsidR="006A4520" w:rsidRPr="006A4520" w14:paraId="37C4D75E" w14:textId="77777777" w:rsidTr="00851E37">
        <w:trPr>
          <w:trHeight w:val="70"/>
        </w:trPr>
        <w:tc>
          <w:tcPr>
            <w:tcW w:w="3397" w:type="dxa"/>
          </w:tcPr>
          <w:p w14:paraId="2E0B26CF" w14:textId="329CB3BC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9B3662">
              <w:t>Работа</w:t>
            </w:r>
            <w:proofErr w:type="spellEnd"/>
            <w:r w:rsidRPr="009B3662">
              <w:t xml:space="preserve"> с файлами (System.IO)</w:t>
            </w:r>
          </w:p>
        </w:tc>
        <w:tc>
          <w:tcPr>
            <w:tcW w:w="6514" w:type="dxa"/>
          </w:tcPr>
          <w:p w14:paraId="7CDCA578" w14:textId="40A8062B" w:rsidR="006A4520" w:rsidRPr="006A4520" w:rsidRDefault="006A4520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9B3662">
              <w:t>Чтение и запись файлов через File, StreamReader и др.</w:t>
            </w:r>
          </w:p>
        </w:tc>
      </w:tr>
    </w:tbl>
    <w:p w14:paraId="76ECF63F" w14:textId="5578D3F3" w:rsidR="006A4520" w:rsidRPr="006A4520" w:rsidRDefault="006A4520" w:rsidP="006C2C4E">
      <w:pPr>
        <w:spacing w:before="240" w:line="360" w:lineRule="auto"/>
        <w:ind w:firstLine="851"/>
        <w:rPr>
          <w:szCs w:val="28"/>
          <w:lang w:val="ru-RU"/>
        </w:rPr>
      </w:pPr>
      <w:r w:rsidRPr="006A4520">
        <w:rPr>
          <w:szCs w:val="28"/>
          <w:lang w:val="ru-RU"/>
        </w:rPr>
        <w:t>Язык программирования C# предоставляет широкий набор инструментов для разработки программного обеспечения, включая работу с базами данных и виртуальной реальностью.</w:t>
      </w:r>
    </w:p>
    <w:p w14:paraId="7BAFB72F" w14:textId="6906EEC7" w:rsidR="006A4520" w:rsidRPr="006A4520" w:rsidRDefault="006A4520" w:rsidP="006C2C4E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Разнообразие типов данных позволяет эффективно управлять различными видами информации, а использование операторов и условных конструкций обеспечивает гибкость в написании логики программы. Циклы и массивы дают возможность обрабатывать большие объемы данных. Это критично при создании базы данных и работы с коллекциями.</w:t>
      </w:r>
    </w:p>
    <w:p w14:paraId="395155DF" w14:textId="3B5046F1" w:rsidR="00357951" w:rsidRPr="0080365D" w:rsidRDefault="006A4520" w:rsidP="0074184C">
      <w:pPr>
        <w:spacing w:line="360" w:lineRule="auto"/>
        <w:ind w:firstLine="851"/>
        <w:contextualSpacing/>
        <w:rPr>
          <w:szCs w:val="28"/>
          <w:lang w:val="ru-RU"/>
        </w:rPr>
      </w:pPr>
      <w:r w:rsidRPr="006A4520">
        <w:rPr>
          <w:szCs w:val="28"/>
          <w:lang w:val="ru-RU"/>
        </w:rPr>
        <w:t>В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целом,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элементы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C#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обеспечивают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мощный</w:t>
      </w:r>
      <w:r w:rsidR="005B6636">
        <w:rPr>
          <w:szCs w:val="28"/>
          <w:lang w:val="ru-RU"/>
        </w:rPr>
        <w:t xml:space="preserve"> и универсальный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>инструментарий для</w:t>
      </w:r>
      <w:r w:rsidR="0074184C">
        <w:rPr>
          <w:szCs w:val="28"/>
          <w:lang w:val="ru-RU"/>
        </w:rPr>
        <w:t xml:space="preserve"> </w:t>
      </w:r>
      <w:r w:rsidRPr="006A4520">
        <w:rPr>
          <w:szCs w:val="28"/>
          <w:lang w:val="ru-RU"/>
        </w:rPr>
        <w:t xml:space="preserve">реализации поставленных задач в рамках разработки базы данных и приложения виртуальной реальности </w:t>
      </w:r>
      <w:r w:rsidR="006C2C4E">
        <w:rPr>
          <w:szCs w:val="28"/>
          <w:lang w:val="ru-RU"/>
        </w:rPr>
        <w:t>«</w:t>
      </w:r>
      <w:r w:rsidRPr="006A4520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="00C16817">
        <w:rPr>
          <w:szCs w:val="28"/>
          <w:lang w:val="ru-RU"/>
        </w:rPr>
        <w:t>.</w:t>
      </w:r>
      <w:r w:rsidR="00357951" w:rsidRPr="0080365D">
        <w:rPr>
          <w:szCs w:val="28"/>
          <w:lang w:val="ru-RU"/>
        </w:rPr>
        <w:br w:type="page"/>
      </w:r>
    </w:p>
    <w:p w14:paraId="458DC6E1" w14:textId="0A2C5D9D" w:rsidR="00EA4C96" w:rsidRPr="0080365D" w:rsidRDefault="00EA4C96" w:rsidP="00DD229F">
      <w:pPr>
        <w:spacing w:line="36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2 СПЕЦИАЛЬНАЯ ЧАСТЬ</w:t>
      </w:r>
    </w:p>
    <w:p w14:paraId="6B1387AB" w14:textId="6BFD5623" w:rsidR="00EA4C96" w:rsidRPr="0080365D" w:rsidRDefault="00EA4C96" w:rsidP="0062627E">
      <w:pPr>
        <w:pStyle w:val="ae"/>
        <w:spacing w:after="0" w:line="480" w:lineRule="auto"/>
        <w:ind w:left="0"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2.1 </w:t>
      </w:r>
      <w:r w:rsidR="0062627E" w:rsidRPr="0062627E">
        <w:rPr>
          <w:szCs w:val="28"/>
          <w:lang w:val="ru-RU"/>
        </w:rPr>
        <w:t>Диаграмма предметной области</w:t>
      </w:r>
    </w:p>
    <w:p w14:paraId="1761BFCE" w14:textId="09FD30B5" w:rsidR="00A72DD7" w:rsidRDefault="00A72DD7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Виртуальный музей времен Великой Отечественной войны представляет собой интерактивное приложение, позволяющее пользователям взаимодействовать с историческими экспонатами в VR</w:t>
      </w:r>
      <w:r w:rsidR="005F3783">
        <w:rPr>
          <w:szCs w:val="28"/>
          <w:lang w:val="ru-RU"/>
        </w:rPr>
        <w:t>–</w:t>
      </w:r>
      <w:r w:rsidRPr="00A72DD7">
        <w:rPr>
          <w:szCs w:val="28"/>
          <w:lang w:val="ru-RU"/>
        </w:rPr>
        <w:t>пространстве.</w:t>
      </w:r>
      <w:r w:rsidR="00557243">
        <w:rPr>
          <w:szCs w:val="28"/>
          <w:lang w:val="ru-RU"/>
        </w:rPr>
        <w:t xml:space="preserve"> Диаграмма предметной области представлена в соответствии с рисунком 1.</w:t>
      </w:r>
    </w:p>
    <w:p w14:paraId="204C1AB4" w14:textId="77777777" w:rsidR="00557243" w:rsidRPr="005964A2" w:rsidRDefault="00557243" w:rsidP="00106F74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F5F41CF" wp14:editId="70B7CE54">
            <wp:extent cx="6282481" cy="88392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76" cy="8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3AC" w14:textId="20AE7F81" w:rsidR="00557243" w:rsidRPr="00A72DD7" w:rsidRDefault="00557243" w:rsidP="00106F74">
      <w:pPr>
        <w:spacing w:line="360" w:lineRule="auto"/>
        <w:contextualSpacing/>
        <w:jc w:val="center"/>
        <w:rPr>
          <w:szCs w:val="28"/>
          <w:lang w:val="ru-RU"/>
        </w:rPr>
      </w:pPr>
      <w:r w:rsidRPr="00A72DD7">
        <w:rPr>
          <w:szCs w:val="28"/>
          <w:lang w:val="ru-RU"/>
        </w:rPr>
        <w:t xml:space="preserve">Рисунок 1 </w:t>
      </w:r>
      <w:r>
        <w:rPr>
          <w:szCs w:val="28"/>
          <w:lang w:val="ru-RU"/>
        </w:rPr>
        <w:t>–</w:t>
      </w:r>
      <w:r w:rsidRPr="00A72DD7">
        <w:rPr>
          <w:szCs w:val="28"/>
          <w:lang w:val="ru-RU"/>
        </w:rPr>
        <w:t xml:space="preserve"> Диаграмма предметной области</w:t>
      </w:r>
    </w:p>
    <w:p w14:paraId="1C080041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Основные сущности:</w:t>
      </w:r>
    </w:p>
    <w:p w14:paraId="79FE7CD9" w14:textId="1FC212BA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посетитель виртуального музея, взаимодействующий с системой через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устройство;</w:t>
      </w:r>
    </w:p>
    <w:p w14:paraId="33089CB9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программный комплекс, разработанный на Unity с использованием SteamVR, обеспечивающий визуализацию и навигацию;</w:t>
      </w:r>
    </w:p>
    <w:p w14:paraId="6C7143D7" w14:textId="7830A80C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>модели исторических артефактов, документов, оружия и других объектов, связанных с Великой Отечественной войной;</w:t>
      </w:r>
    </w:p>
    <w:p w14:paraId="504478C1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хранилище информации об экспонатах, включающее описание, историческую справку и мультимедийные материалы;</w:t>
      </w:r>
    </w:p>
    <w:p w14:paraId="6DD96272" w14:textId="77777777" w:rsidR="00A72DD7" w:rsidRPr="00A72DD7" w:rsidRDefault="00A72DD7">
      <w:pPr>
        <w:pStyle w:val="afc"/>
        <w:numPr>
          <w:ilvl w:val="0"/>
          <w:numId w:val="2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система меню и навигации, реализованная на C# и Windows Forms, для взаимодействия пользователя с приложением.</w:t>
      </w:r>
    </w:p>
    <w:p w14:paraId="47A2A38E" w14:textId="77777777" w:rsidR="00A72DD7" w:rsidRPr="00A72DD7" w:rsidRDefault="00A72DD7" w:rsidP="00106F74">
      <w:pPr>
        <w:spacing w:line="360" w:lineRule="auto"/>
        <w:ind w:firstLine="851"/>
        <w:contextualSpacing/>
        <w:rPr>
          <w:szCs w:val="28"/>
          <w:lang w:val="ru-RU"/>
        </w:rPr>
      </w:pPr>
      <w:r w:rsidRPr="00A72DD7">
        <w:rPr>
          <w:szCs w:val="28"/>
          <w:lang w:val="ru-RU"/>
        </w:rPr>
        <w:t>Взаимодействия:</w:t>
      </w:r>
    </w:p>
    <w:p w14:paraId="4569470B" w14:textId="1AF57155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запускает VR</w:t>
      </w:r>
      <w:r w:rsidR="005F3783">
        <w:rPr>
          <w:rFonts w:ascii="Times New Roman" w:hAnsi="Times New Roman"/>
          <w:sz w:val="28"/>
          <w:szCs w:val="28"/>
        </w:rPr>
        <w:t>–</w:t>
      </w:r>
      <w:r w:rsidRPr="00A72DD7">
        <w:rPr>
          <w:rFonts w:ascii="Times New Roman" w:hAnsi="Times New Roman"/>
          <w:sz w:val="28"/>
          <w:szCs w:val="28"/>
        </w:rPr>
        <w:t xml:space="preserve">приложение через </w:t>
      </w:r>
      <w:proofErr w:type="spellStart"/>
      <w:r w:rsidRPr="00A72DD7">
        <w:rPr>
          <w:rFonts w:ascii="Times New Roman" w:hAnsi="Times New Roman"/>
          <w:sz w:val="28"/>
          <w:szCs w:val="28"/>
        </w:rPr>
        <w:t>SteamVR</w:t>
      </w:r>
      <w:proofErr w:type="spellEnd"/>
      <w:r w:rsidRPr="00A72DD7">
        <w:rPr>
          <w:rFonts w:ascii="Times New Roman" w:hAnsi="Times New Roman"/>
          <w:sz w:val="28"/>
          <w:szCs w:val="28"/>
        </w:rPr>
        <w:t>;</w:t>
      </w:r>
    </w:p>
    <w:p w14:paraId="72D73D45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приложение загружает данные из базы данных и отображает виртуальное пространство музея;</w:t>
      </w:r>
    </w:p>
    <w:p w14:paraId="46567CD2" w14:textId="77777777" w:rsidR="00A72DD7" w:rsidRPr="00A72DD7" w:rsidRDefault="00A72DD7">
      <w:pPr>
        <w:pStyle w:val="afc"/>
        <w:numPr>
          <w:ilvl w:val="0"/>
          <w:numId w:val="2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A72DD7">
        <w:rPr>
          <w:rFonts w:ascii="Times New Roman" w:hAnsi="Times New Roman"/>
          <w:sz w:val="28"/>
          <w:szCs w:val="28"/>
        </w:rPr>
        <w:t>пользователь перемещается по залам, взаимодействует с экспонатами, получая дополнительную информацию.</w:t>
      </w:r>
    </w:p>
    <w:p w14:paraId="4CA70323" w14:textId="64320B39" w:rsidR="00F07281" w:rsidRPr="0080365D" w:rsidRDefault="00F766B5" w:rsidP="00106F74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С</w:t>
      </w:r>
      <w:r w:rsidR="00A72DD7" w:rsidRPr="00A72DD7">
        <w:rPr>
          <w:szCs w:val="28"/>
          <w:lang w:val="ru-RU"/>
        </w:rPr>
        <w:t>труктура</w:t>
      </w:r>
      <w:r>
        <w:rPr>
          <w:szCs w:val="28"/>
          <w:lang w:val="ru-RU"/>
        </w:rPr>
        <w:t xml:space="preserve"> сущностей</w:t>
      </w:r>
      <w:r w:rsidR="00A72DD7" w:rsidRPr="00A72DD7">
        <w:rPr>
          <w:szCs w:val="28"/>
          <w:lang w:val="ru-RU"/>
        </w:rPr>
        <w:t xml:space="preserve"> отражает основные компоненты системы и взаимосвязи, обеспечивая корректную работу виртуального музея.</w:t>
      </w:r>
    </w:p>
    <w:p w14:paraId="6C5C6D54" w14:textId="4DAC0A37" w:rsidR="000444AB" w:rsidRDefault="000444AB" w:rsidP="0062627E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 xml:space="preserve">2.2 </w:t>
      </w:r>
      <w:r w:rsidR="0062627E" w:rsidRPr="0062627E">
        <w:rPr>
          <w:szCs w:val="28"/>
          <w:lang w:val="ru-RU"/>
        </w:rPr>
        <w:t>Описание алгоритма</w:t>
      </w:r>
    </w:p>
    <w:p w14:paraId="6870316B" w14:textId="015D7207" w:rsidR="0062627E" w:rsidRPr="0080365D" w:rsidRDefault="0062627E" w:rsidP="0062627E">
      <w:pPr>
        <w:spacing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.1 Алгоритм работы системы</w:t>
      </w:r>
    </w:p>
    <w:p w14:paraId="79CDB5E2" w14:textId="0D7B3F8C" w:rsidR="005964A2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 xml:space="preserve">Приложение виртуальной реальности </w:t>
      </w:r>
      <w:r w:rsidR="006C2C4E">
        <w:rPr>
          <w:szCs w:val="28"/>
          <w:lang w:val="ru-RU"/>
        </w:rPr>
        <w:t>«</w:t>
      </w:r>
      <w:r w:rsidRPr="005964A2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036327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036327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5964A2">
        <w:rPr>
          <w:szCs w:val="28"/>
          <w:lang w:val="ru-RU"/>
        </w:rPr>
        <w:t xml:space="preserve"> функционирует на основе последовательного выполнения ключевых этапов. После запуска инициализируются Unity и SteamVR, загружаются сцены и ресурсы. При наличии системы авторизации проверяются учетные данные через PHPMyAdmin. В главном меню пользователь выбирает экспозиции или интерактивные сцены, после чего загружаются 3D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модели, текстуры и мультимедийный контент. В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режиме обеспечивается взаимодействие с объектами: перемещение, осмотр экспонатов, прослушивание аудиогидов. При необходимости данные сохраняются в базу данных. Завершение работы включает освобождение ресурсов и корректное отключение от VR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устройств.</w:t>
      </w:r>
    </w:p>
    <w:p w14:paraId="3324D673" w14:textId="5A52CE49" w:rsidR="0062627E" w:rsidRPr="005964A2" w:rsidRDefault="005964A2" w:rsidP="005964A2">
      <w:pPr>
        <w:spacing w:line="360" w:lineRule="auto"/>
        <w:ind w:firstLine="851"/>
        <w:contextualSpacing/>
        <w:rPr>
          <w:szCs w:val="28"/>
          <w:lang w:val="ru-RU"/>
        </w:rPr>
      </w:pPr>
      <w:r w:rsidRPr="005964A2">
        <w:rPr>
          <w:szCs w:val="28"/>
          <w:lang w:val="ru-RU"/>
        </w:rPr>
        <w:t>Схема взаимодействия модулей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5964A2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5964A2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5964A2">
        <w:rPr>
          <w:szCs w:val="28"/>
          <w:lang w:val="ru-RU"/>
        </w:rPr>
        <w:t>23.25</w:t>
      </w:r>
      <w:r w:rsidR="00C16817">
        <w:rPr>
          <w:szCs w:val="28"/>
          <w:lang w:val="ru-RU"/>
        </w:rPr>
        <w:t>.</w:t>
      </w:r>
      <w:r w:rsidRPr="005964A2">
        <w:rPr>
          <w:szCs w:val="28"/>
          <w:lang w:val="ru-RU"/>
        </w:rPr>
        <w:t>0</w:t>
      </w:r>
      <w:r w:rsidR="00C16817">
        <w:rPr>
          <w:szCs w:val="28"/>
          <w:lang w:val="ru-RU"/>
        </w:rPr>
        <w:t>2</w:t>
      </w:r>
      <w:r w:rsidRPr="005964A2">
        <w:rPr>
          <w:szCs w:val="28"/>
          <w:lang w:val="ru-RU"/>
        </w:rPr>
        <w:t xml:space="preserve"> С1, прилагаемом к дипломному проекту.</w:t>
      </w:r>
    </w:p>
    <w:p w14:paraId="43AB836D" w14:textId="7981B2E6" w:rsidR="0062627E" w:rsidRPr="0080365D" w:rsidRDefault="0062627E" w:rsidP="0062627E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2.2</w:t>
      </w:r>
      <w:r w:rsidR="000A47C0" w:rsidRPr="000A47C0">
        <w:rPr>
          <w:szCs w:val="28"/>
          <w:lang w:val="ru-RU"/>
        </w:rPr>
        <w:t>.2 Алгоритм работы подпрограмм</w:t>
      </w:r>
    </w:p>
    <w:p w14:paraId="108A0E7C" w14:textId="3D370D20" w:rsidR="00947757" w:rsidRPr="00D50CA3" w:rsidRDefault="00947757" w:rsidP="00947757">
      <w:pPr>
        <w:spacing w:line="360" w:lineRule="auto"/>
        <w:ind w:firstLine="851"/>
        <w:contextualSpacing/>
      </w:pPr>
      <w:r>
        <w:t>Алгоритм</w:t>
      </w:r>
      <w:r w:rsidRPr="00D50CA3">
        <w:t xml:space="preserve"> </w:t>
      </w:r>
      <w:proofErr w:type="spellStart"/>
      <w:r>
        <w:t>работы</w:t>
      </w:r>
      <w:proofErr w:type="spellEnd"/>
      <w:r w:rsidRPr="00D50CA3">
        <w:t xml:space="preserve"> </w:t>
      </w:r>
      <w:r w:rsidR="00036327">
        <w:rPr>
          <w:lang w:val="ru-RU"/>
        </w:rPr>
        <w:t>приложения</w:t>
      </w:r>
      <w:r w:rsidRPr="00D50CA3">
        <w:rPr>
          <w:color w:val="202122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Cs w:val="28"/>
          <w:shd w:val="clear" w:color="auto" w:fill="FFFFFF"/>
        </w:rPr>
        <w:t>представлен</w:t>
      </w:r>
      <w:proofErr w:type="spellEnd"/>
      <w:r>
        <w:rPr>
          <w:color w:val="202122"/>
          <w:szCs w:val="28"/>
          <w:shd w:val="clear" w:color="auto" w:fill="FFFFFF"/>
        </w:rPr>
        <w:t xml:space="preserve"> в </w:t>
      </w:r>
      <w:proofErr w:type="spellStart"/>
      <w:r>
        <w:rPr>
          <w:color w:val="202122"/>
          <w:szCs w:val="28"/>
          <w:shd w:val="clear" w:color="auto" w:fill="FFFFFF"/>
        </w:rPr>
        <w:t>соответствии</w:t>
      </w:r>
      <w:proofErr w:type="spellEnd"/>
      <w:r>
        <w:rPr>
          <w:color w:val="202122"/>
          <w:szCs w:val="28"/>
          <w:shd w:val="clear" w:color="auto" w:fill="FFFFFF"/>
        </w:rPr>
        <w:t xml:space="preserve"> с рисунком 2.</w:t>
      </w:r>
    </w:p>
    <w:p w14:paraId="25DDB7E7" w14:textId="5390127D" w:rsidR="0062627E" w:rsidRDefault="001D3F0E" w:rsidP="00947757">
      <w:pPr>
        <w:spacing w:line="360" w:lineRule="auto"/>
        <w:contextualSpacing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641131A1" wp14:editId="4541FD55">
            <wp:extent cx="527686" cy="3185651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66" cy="3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D67A" w14:textId="5C75D838" w:rsidR="00947757" w:rsidRDefault="00947757" w:rsidP="00947757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 – Алгоритм работы подпрограмм</w:t>
      </w:r>
    </w:p>
    <w:p w14:paraId="5E760746" w14:textId="7CD25930" w:rsidR="00947757" w:rsidRDefault="00947757" w:rsidP="00947757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Спецификации подпрограмм представлены в соответствии с таблицей 4.</w:t>
      </w:r>
    </w:p>
    <w:p w14:paraId="25EE641F" w14:textId="5E6E1CE0" w:rsidR="00947757" w:rsidRDefault="00947757" w:rsidP="00947757">
      <w:pPr>
        <w:spacing w:line="360" w:lineRule="auto"/>
        <w:contextualSpacing/>
        <w:rPr>
          <w:szCs w:val="28"/>
          <w:lang w:val="ru-RU"/>
        </w:rPr>
      </w:pPr>
      <w:r>
        <w:rPr>
          <w:szCs w:val="28"/>
          <w:lang w:val="ru-RU"/>
        </w:rPr>
        <w:t>Таблица 4 – Спецификация подпрограмм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75"/>
        <w:gridCol w:w="2640"/>
        <w:gridCol w:w="1843"/>
        <w:gridCol w:w="3253"/>
      </w:tblGrid>
      <w:tr w:rsidR="00947757" w14:paraId="2A9205A0" w14:textId="77777777" w:rsidTr="0074184C">
        <w:trPr>
          <w:trHeight w:val="728"/>
        </w:trPr>
        <w:tc>
          <w:tcPr>
            <w:tcW w:w="2175" w:type="dxa"/>
          </w:tcPr>
          <w:p w14:paraId="54E2390B" w14:textId="4E968DA3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proofErr w:type="spellStart"/>
            <w:r w:rsidRPr="001A2C9C">
              <w:t>Название</w:t>
            </w:r>
            <w:proofErr w:type="spellEnd"/>
            <w:r w:rsidRPr="001A2C9C">
              <w:t xml:space="preserve"> </w:t>
            </w:r>
            <w:proofErr w:type="spellStart"/>
            <w:r w:rsidRPr="001A2C9C">
              <w:t>подпрограммы</w:t>
            </w:r>
            <w:proofErr w:type="spellEnd"/>
          </w:p>
        </w:tc>
        <w:tc>
          <w:tcPr>
            <w:tcW w:w="2640" w:type="dxa"/>
          </w:tcPr>
          <w:p w14:paraId="05B33B6F" w14:textId="00C4908B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Входные данные</w:t>
            </w:r>
          </w:p>
        </w:tc>
        <w:tc>
          <w:tcPr>
            <w:tcW w:w="1843" w:type="dxa"/>
          </w:tcPr>
          <w:p w14:paraId="47FBBC08" w14:textId="0FE9CE4F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Выходные данные</w:t>
            </w:r>
          </w:p>
        </w:tc>
        <w:tc>
          <w:tcPr>
            <w:tcW w:w="3253" w:type="dxa"/>
          </w:tcPr>
          <w:p w14:paraId="1F696D47" w14:textId="179C6DD1" w:rsidR="00947757" w:rsidRDefault="00947757" w:rsidP="00947757">
            <w:pPr>
              <w:contextualSpacing/>
              <w:jc w:val="center"/>
              <w:rPr>
                <w:szCs w:val="28"/>
                <w:lang w:val="ru-RU"/>
              </w:rPr>
            </w:pPr>
            <w:r w:rsidRPr="001A2C9C">
              <w:t>Функциональное назначение</w:t>
            </w:r>
          </w:p>
        </w:tc>
      </w:tr>
      <w:tr w:rsidR="00947757" w14:paraId="79B26CE2" w14:textId="77777777" w:rsidTr="0074184C">
        <w:trPr>
          <w:trHeight w:val="980"/>
        </w:trPr>
        <w:tc>
          <w:tcPr>
            <w:tcW w:w="2175" w:type="dxa"/>
          </w:tcPr>
          <w:p w14:paraId="3D3E7B01" w14:textId="5E926C0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Инициализация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proofErr w:type="spellStart"/>
            <w:r w:rsidRPr="00816A74">
              <w:t>среды</w:t>
            </w:r>
            <w:proofErr w:type="spellEnd"/>
          </w:p>
        </w:tc>
        <w:tc>
          <w:tcPr>
            <w:tcW w:w="2640" w:type="dxa"/>
          </w:tcPr>
          <w:p w14:paraId="2101B127" w14:textId="67616EE4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Конфигурационный файл</w:t>
            </w:r>
          </w:p>
        </w:tc>
        <w:tc>
          <w:tcPr>
            <w:tcW w:w="1843" w:type="dxa"/>
          </w:tcPr>
          <w:p w14:paraId="58F5EC33" w14:textId="56D17E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Готовая</w:t>
            </w:r>
            <w:proofErr w:type="spellEnd"/>
            <w:r w:rsidRPr="00816A74">
              <w:t xml:space="preserve"> VR</w:t>
            </w:r>
            <w:r w:rsidR="005F3783">
              <w:t>–</w:t>
            </w:r>
            <w:r w:rsidRPr="00816A74">
              <w:t>сцена</w:t>
            </w:r>
          </w:p>
        </w:tc>
        <w:tc>
          <w:tcPr>
            <w:tcW w:w="3253" w:type="dxa"/>
          </w:tcPr>
          <w:p w14:paraId="6D7341DB" w14:textId="2326312C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Подготовка окружения для работы в виртуальной реальности</w:t>
            </w:r>
          </w:p>
        </w:tc>
      </w:tr>
      <w:tr w:rsidR="00947757" w14:paraId="5AFF29CF" w14:textId="77777777" w:rsidTr="00851E37">
        <w:trPr>
          <w:trHeight w:val="602"/>
        </w:trPr>
        <w:tc>
          <w:tcPr>
            <w:tcW w:w="2175" w:type="dxa"/>
          </w:tcPr>
          <w:p w14:paraId="4D0823E5" w14:textId="0B392C6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 xml:space="preserve">Загрузка </w:t>
            </w:r>
            <w:proofErr w:type="spellStart"/>
            <w:r w:rsidRPr="00816A74">
              <w:t>контента</w:t>
            </w:r>
            <w:proofErr w:type="spellEnd"/>
          </w:p>
        </w:tc>
        <w:tc>
          <w:tcPr>
            <w:tcW w:w="2640" w:type="dxa"/>
          </w:tcPr>
          <w:p w14:paraId="4C55E387" w14:textId="7FCE3FC3" w:rsidR="00947757" w:rsidRPr="00B0355C" w:rsidRDefault="00947757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816A74">
              <w:t>Запрос к БД</w:t>
            </w:r>
          </w:p>
        </w:tc>
        <w:tc>
          <w:tcPr>
            <w:tcW w:w="1843" w:type="dxa"/>
          </w:tcPr>
          <w:p w14:paraId="16069BFF" w14:textId="35E4588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3D</w:t>
            </w:r>
            <w:r w:rsidR="005F3783">
              <w:t>–</w:t>
            </w:r>
            <w:proofErr w:type="spellStart"/>
            <w:r w:rsidRPr="00816A74">
              <w:t>модели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текстуры</w:t>
            </w:r>
            <w:proofErr w:type="spellEnd"/>
            <w:r w:rsidRPr="00816A74">
              <w:t xml:space="preserve">, </w:t>
            </w:r>
            <w:proofErr w:type="spellStart"/>
            <w:r w:rsidRPr="00816A74">
              <w:t>аудио</w:t>
            </w:r>
            <w:proofErr w:type="spellEnd"/>
          </w:p>
        </w:tc>
        <w:tc>
          <w:tcPr>
            <w:tcW w:w="3253" w:type="dxa"/>
          </w:tcPr>
          <w:p w14:paraId="169B32F9" w14:textId="47F43BD7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Получение и отображение музейных экспонатов</w:t>
            </w:r>
          </w:p>
        </w:tc>
      </w:tr>
      <w:tr w:rsidR="00947757" w14:paraId="5AD17F48" w14:textId="77777777" w:rsidTr="00851E37">
        <w:trPr>
          <w:trHeight w:val="900"/>
        </w:trPr>
        <w:tc>
          <w:tcPr>
            <w:tcW w:w="2175" w:type="dxa"/>
          </w:tcPr>
          <w:p w14:paraId="09F3E29D" w14:textId="7FA88955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Взаимодействие</w:t>
            </w:r>
            <w:proofErr w:type="spellEnd"/>
            <w:r w:rsidRPr="00816A74">
              <w:t xml:space="preserve"> с </w:t>
            </w:r>
            <w:proofErr w:type="spellStart"/>
            <w:r w:rsidRPr="00816A74">
              <w:t>экспонатами</w:t>
            </w:r>
            <w:proofErr w:type="spellEnd"/>
          </w:p>
        </w:tc>
        <w:tc>
          <w:tcPr>
            <w:tcW w:w="2640" w:type="dxa"/>
          </w:tcPr>
          <w:p w14:paraId="6C49508A" w14:textId="7FA98719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Позиция контроллера, триггеры</w:t>
            </w:r>
          </w:p>
        </w:tc>
        <w:tc>
          <w:tcPr>
            <w:tcW w:w="1843" w:type="dxa"/>
          </w:tcPr>
          <w:p w14:paraId="53A39E1D" w14:textId="25B0C8CA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Контекстное меню, журнал действий</w:t>
            </w:r>
          </w:p>
        </w:tc>
        <w:tc>
          <w:tcPr>
            <w:tcW w:w="3253" w:type="dxa"/>
          </w:tcPr>
          <w:p w14:paraId="46F5B299" w14:textId="0A13A6DB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Обработка пользовательского ввода и отображение информации</w:t>
            </w:r>
          </w:p>
        </w:tc>
      </w:tr>
      <w:tr w:rsidR="00947757" w14:paraId="15DB9FAF" w14:textId="77777777" w:rsidTr="00851E37">
        <w:trPr>
          <w:trHeight w:val="181"/>
        </w:trPr>
        <w:tc>
          <w:tcPr>
            <w:tcW w:w="2175" w:type="dxa"/>
          </w:tcPr>
          <w:p w14:paraId="320CD5FB" w14:textId="2EF4DF40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16A74">
              <w:t>Выход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из</w:t>
            </w:r>
            <w:proofErr w:type="spellEnd"/>
            <w:r w:rsidRPr="00816A74">
              <w:t xml:space="preserve"> </w:t>
            </w:r>
            <w:proofErr w:type="spellStart"/>
            <w:r w:rsidRPr="00816A74">
              <w:t>приложения</w:t>
            </w:r>
            <w:proofErr w:type="spellEnd"/>
          </w:p>
        </w:tc>
        <w:tc>
          <w:tcPr>
            <w:tcW w:w="2640" w:type="dxa"/>
          </w:tcPr>
          <w:p w14:paraId="3179DC72" w14:textId="03255CD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Команда закрытия</w:t>
            </w:r>
          </w:p>
        </w:tc>
        <w:tc>
          <w:tcPr>
            <w:tcW w:w="1843" w:type="dxa"/>
          </w:tcPr>
          <w:p w14:paraId="2B0AC839" w14:textId="4B68501E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Отчет о сеансе</w:t>
            </w:r>
          </w:p>
        </w:tc>
        <w:tc>
          <w:tcPr>
            <w:tcW w:w="3253" w:type="dxa"/>
          </w:tcPr>
          <w:p w14:paraId="57AFFF22" w14:textId="7BD673D3" w:rsidR="00947757" w:rsidRDefault="00947757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816A74">
              <w:t>Корректное завершение работы программы</w:t>
            </w:r>
          </w:p>
        </w:tc>
      </w:tr>
    </w:tbl>
    <w:p w14:paraId="56F29127" w14:textId="3D4A1343" w:rsidR="00947757" w:rsidRPr="00947757" w:rsidRDefault="00947757" w:rsidP="00947757">
      <w:pPr>
        <w:spacing w:before="240" w:line="360" w:lineRule="auto"/>
        <w:ind w:firstLine="851"/>
        <w:rPr>
          <w:szCs w:val="28"/>
          <w:lang w:val="ru-RU"/>
        </w:rPr>
      </w:pPr>
      <w:r w:rsidRPr="00947757">
        <w:rPr>
          <w:szCs w:val="28"/>
          <w:lang w:val="ru-RU"/>
        </w:rPr>
        <w:t>Блок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схема программы приведена на листе формата А</w:t>
      </w:r>
      <w:r w:rsidR="00BE0530" w:rsidRPr="00BE0530">
        <w:rPr>
          <w:szCs w:val="28"/>
          <w:lang w:val="ru-RU"/>
        </w:rPr>
        <w:t>4</w:t>
      </w:r>
      <w:r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.03</w:t>
      </w:r>
      <w:r w:rsidRPr="00947757">
        <w:rPr>
          <w:szCs w:val="28"/>
          <w:lang w:val="ru-RU"/>
        </w:rPr>
        <w:t xml:space="preserve"> С1, прилагаемый к дипломному проекту.</w:t>
      </w:r>
    </w:p>
    <w:p w14:paraId="31F3EAA7" w14:textId="53DCBBD9" w:rsidR="00947757" w:rsidRPr="00947757" w:rsidRDefault="00A72200" w:rsidP="00947757">
      <w:pPr>
        <w:spacing w:line="360" w:lineRule="auto"/>
        <w:ind w:firstLine="851"/>
        <w:contextualSpacing/>
        <w:rPr>
          <w:szCs w:val="28"/>
          <w:lang w:val="ru-RU"/>
        </w:rPr>
      </w:pPr>
      <w:r w:rsidRPr="00947757">
        <w:rPr>
          <w:szCs w:val="28"/>
          <w:lang w:val="ru-RU"/>
        </w:rPr>
        <w:t>Диаграмма</w:t>
      </w:r>
      <w:r w:rsidR="00947757" w:rsidRPr="00947757">
        <w:rPr>
          <w:szCs w:val="28"/>
          <w:lang w:val="ru-RU"/>
        </w:rPr>
        <w:t xml:space="preserve"> классов приведена на листе формата А</w:t>
      </w:r>
      <w:r w:rsidR="00BE0530" w:rsidRPr="00BE0530">
        <w:rPr>
          <w:szCs w:val="28"/>
          <w:lang w:val="ru-RU"/>
        </w:rPr>
        <w:t>4</w:t>
      </w:r>
      <w:r w:rsidR="00947757" w:rsidRPr="00947757">
        <w:rPr>
          <w:szCs w:val="28"/>
          <w:lang w:val="ru-RU"/>
        </w:rPr>
        <w:t xml:space="preserve"> с шифром ДП 09.02.07 ИСП</w:t>
      </w:r>
      <w:r w:rsidR="005F3783">
        <w:rPr>
          <w:szCs w:val="28"/>
          <w:lang w:val="ru-RU"/>
        </w:rPr>
        <w:t>–</w:t>
      </w:r>
      <w:r w:rsidR="00947757" w:rsidRPr="00947757">
        <w:rPr>
          <w:szCs w:val="28"/>
          <w:lang w:val="ru-RU"/>
        </w:rPr>
        <w:t>421/2к</w:t>
      </w:r>
      <w:r w:rsidR="004D1275">
        <w:rPr>
          <w:szCs w:val="28"/>
          <w:lang w:val="ru-RU"/>
        </w:rPr>
        <w:t xml:space="preserve"> </w:t>
      </w:r>
      <w:r w:rsidR="00947757" w:rsidRPr="00947757">
        <w:rPr>
          <w:szCs w:val="28"/>
          <w:lang w:val="ru-RU"/>
        </w:rPr>
        <w:t>23.25</w:t>
      </w:r>
      <w:r w:rsidR="00ED33C5">
        <w:rPr>
          <w:szCs w:val="28"/>
          <w:lang w:val="ru-RU"/>
        </w:rPr>
        <w:t>.01</w:t>
      </w:r>
      <w:r w:rsidR="00947757" w:rsidRPr="00947757">
        <w:rPr>
          <w:szCs w:val="28"/>
          <w:lang w:val="ru-RU"/>
        </w:rPr>
        <w:t xml:space="preserve"> С</w:t>
      </w:r>
      <w:r w:rsidR="00851E37" w:rsidRPr="00851E37">
        <w:rPr>
          <w:szCs w:val="28"/>
          <w:lang w:val="ru-RU"/>
        </w:rPr>
        <w:t>0</w:t>
      </w:r>
      <w:r w:rsidR="00947757" w:rsidRPr="00947757">
        <w:rPr>
          <w:szCs w:val="28"/>
          <w:lang w:val="ru-RU"/>
        </w:rPr>
        <w:t>, прилагаемый к дипломному проекту.</w:t>
      </w:r>
    </w:p>
    <w:p w14:paraId="6EF08E8B" w14:textId="370398A7" w:rsidR="000444AB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 xml:space="preserve">2.3 </w:t>
      </w:r>
      <w:r w:rsidR="000A47C0" w:rsidRPr="000A47C0">
        <w:rPr>
          <w:szCs w:val="28"/>
          <w:lang w:val="ru-RU"/>
        </w:rPr>
        <w:t>Текст программы</w:t>
      </w:r>
    </w:p>
    <w:p w14:paraId="09D9914A" w14:textId="6801E2DA" w:rsidR="001D3F0E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Листинг программы 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 это полный или фрагментированный исходный код программного продукта, представленный в текстовом виде с пояснениями.</w:t>
      </w:r>
    </w:p>
    <w:p w14:paraId="2EF5A5EE" w14:textId="10F5A3DC" w:rsidR="000A47C0" w:rsidRPr="001D3F0E" w:rsidRDefault="001D3F0E" w:rsidP="000A47C0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Листинг программы представлен в соответствии с приложением </w:t>
      </w:r>
      <w:r>
        <w:rPr>
          <w:szCs w:val="28"/>
          <w:lang w:val="en-US"/>
        </w:rPr>
        <w:t>A</w:t>
      </w:r>
      <w:r w:rsidRPr="001D3F0E">
        <w:rPr>
          <w:szCs w:val="28"/>
          <w:lang w:val="ru-RU"/>
        </w:rPr>
        <w:t>.</w:t>
      </w:r>
    </w:p>
    <w:p w14:paraId="3A464993" w14:textId="0A04A0FB" w:rsidR="000A47C0" w:rsidRPr="0080365D" w:rsidRDefault="000A47C0" w:rsidP="00B0572B">
      <w:pPr>
        <w:spacing w:before="240" w:line="360" w:lineRule="auto"/>
        <w:ind w:firstLine="851"/>
        <w:rPr>
          <w:szCs w:val="28"/>
          <w:lang w:val="ru-RU"/>
        </w:rPr>
      </w:pPr>
      <w:r>
        <w:rPr>
          <w:szCs w:val="28"/>
          <w:lang w:val="ru-RU"/>
        </w:rPr>
        <w:t>2.4 Инструкция работы с программой</w:t>
      </w:r>
    </w:p>
    <w:p w14:paraId="47F140C3" w14:textId="543C124A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.1 Общие сведения</w:t>
      </w:r>
    </w:p>
    <w:p w14:paraId="0146834C" w14:textId="75448061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 xml:space="preserve">Приложение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разработано для ГАПОУ ВО </w:t>
      </w:r>
      <w:r w:rsidR="006C2C4E">
        <w:rPr>
          <w:szCs w:val="28"/>
          <w:lang w:val="ru-RU"/>
        </w:rPr>
        <w:t>«</w:t>
      </w:r>
      <w:r w:rsidRPr="001D3F0E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1D3F0E">
        <w:rPr>
          <w:szCs w:val="28"/>
          <w:lang w:val="ru-RU"/>
        </w:rPr>
        <w:t xml:space="preserve"> с целью создания интерактивного образовательного пространства в формате виртуальной реальности. Программа позволяет пользователям взаимодействовать с историческими экспонатами, просматривать информационные материалы и погружаться в атмосферу событий 1941–1945 годов.</w:t>
      </w:r>
    </w:p>
    <w:p w14:paraId="0927AC84" w14:textId="3A9F285D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lastRenderedPageBreak/>
        <w:t xml:space="preserve">Приложение реализовано на платформе </w:t>
      </w:r>
      <w:proofErr w:type="spellStart"/>
      <w:r w:rsidRPr="001D3F0E">
        <w:rPr>
          <w:szCs w:val="28"/>
          <w:lang w:val="ru-RU"/>
        </w:rPr>
        <w:t>Unity</w:t>
      </w:r>
      <w:proofErr w:type="spellEnd"/>
      <w:r w:rsidRPr="001D3F0E">
        <w:rPr>
          <w:szCs w:val="28"/>
          <w:lang w:val="ru-RU"/>
        </w:rPr>
        <w:t xml:space="preserve"> с использованием </w:t>
      </w:r>
      <w:proofErr w:type="spellStart"/>
      <w:r w:rsidRPr="001D3F0E">
        <w:rPr>
          <w:szCs w:val="28"/>
          <w:lang w:val="ru-RU"/>
        </w:rPr>
        <w:t>SteamVR</w:t>
      </w:r>
      <w:proofErr w:type="spellEnd"/>
      <w:r w:rsidRPr="001D3F0E">
        <w:rPr>
          <w:szCs w:val="28"/>
          <w:lang w:val="ru-RU"/>
        </w:rPr>
        <w:t xml:space="preserve"> для обеспечения совместимости с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>устройствами. Взаимодействие с базой данных организовано через PHPMyAdmin</w:t>
      </w:r>
      <w:r w:rsidR="00B26D5E">
        <w:rPr>
          <w:szCs w:val="28"/>
          <w:lang w:val="ru-RU"/>
        </w:rPr>
        <w:t>.</w:t>
      </w:r>
      <w:r w:rsidRPr="001D3F0E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1D3F0E">
        <w:rPr>
          <w:szCs w:val="28"/>
          <w:lang w:val="ru-RU"/>
        </w:rPr>
        <w:t xml:space="preserve"> позволяет хранить и управлять информацией об экспонатах, пользователях и действиях. Интерфейс разработан на C# с применением WindowsForms для администрирования контента.</w:t>
      </w:r>
    </w:p>
    <w:p w14:paraId="5211F661" w14:textId="77777777" w:rsidR="001D3F0E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Основные функции включают:</w:t>
      </w:r>
    </w:p>
    <w:p w14:paraId="1625D5F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навигацию по виртуальным залам музея;</w:t>
      </w:r>
    </w:p>
    <w:p w14:paraId="448D79E2" w14:textId="4E146EB5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просмотр 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1D3F0E">
        <w:rPr>
          <w:rFonts w:ascii="Times New Roman" w:hAnsi="Times New Roman"/>
          <w:sz w:val="28"/>
          <w:szCs w:val="28"/>
        </w:rPr>
        <w:t>моделей экспонатов с детализированными описаниями;</w:t>
      </w:r>
    </w:p>
    <w:p w14:paraId="0289AC32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интерактивные сценарии, воссоздающие ключевые события войны;</w:t>
      </w:r>
    </w:p>
    <w:p w14:paraId="769FAC83" w14:textId="77777777" w:rsidR="001D3F0E" w:rsidRPr="001D3F0E" w:rsidRDefault="001D3F0E">
      <w:pPr>
        <w:pStyle w:val="afc"/>
        <w:numPr>
          <w:ilvl w:val="0"/>
          <w:numId w:val="26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1D3F0E">
        <w:rPr>
          <w:rFonts w:ascii="Times New Roman" w:hAnsi="Times New Roman"/>
          <w:sz w:val="28"/>
          <w:szCs w:val="28"/>
        </w:rPr>
        <w:t>систему управления контентом для администраторов.</w:t>
      </w:r>
    </w:p>
    <w:p w14:paraId="1BC9B70C" w14:textId="309F8948" w:rsidR="000444AB" w:rsidRPr="001D3F0E" w:rsidRDefault="001D3F0E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1D3F0E">
        <w:rPr>
          <w:szCs w:val="28"/>
          <w:lang w:val="ru-RU"/>
        </w:rPr>
        <w:t>Для работы требуется VR</w:t>
      </w:r>
      <w:r w:rsidR="005F3783">
        <w:rPr>
          <w:szCs w:val="28"/>
          <w:lang w:val="ru-RU"/>
        </w:rPr>
        <w:t>–</w:t>
      </w:r>
      <w:r w:rsidRPr="001D3F0E">
        <w:rPr>
          <w:szCs w:val="28"/>
          <w:lang w:val="ru-RU"/>
        </w:rPr>
        <w:t xml:space="preserve">гарнитура, ПК с операционной системой Windows 10/11 и установленным SteamVR. Интерфейс администратора доступен через отдельное приложение на C#, взаимодействующее с базой данных </w:t>
      </w:r>
      <w:proofErr w:type="spellStart"/>
      <w:r w:rsidR="00ED33C5">
        <w:rPr>
          <w:szCs w:val="28"/>
          <w:lang w:val="en-US"/>
        </w:rPr>
        <w:t>PHPMyAdmin</w:t>
      </w:r>
      <w:proofErr w:type="spellEnd"/>
      <w:r w:rsidRPr="001D3F0E">
        <w:rPr>
          <w:szCs w:val="28"/>
          <w:lang w:val="ru-RU"/>
        </w:rPr>
        <w:t>.</w:t>
      </w:r>
    </w:p>
    <w:p w14:paraId="71CAA25F" w14:textId="6EEB4EF7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.2 Вызов и загрузка</w:t>
      </w:r>
    </w:p>
    <w:p w14:paraId="0ABEAD90" w14:textId="43A527CC" w:rsidR="00620A83" w:rsidRPr="00620A83" w:rsidRDefault="00620A83" w:rsidP="00620A83">
      <w:pPr>
        <w:spacing w:line="360" w:lineRule="auto"/>
        <w:ind w:firstLine="851"/>
        <w:contextualSpacing/>
        <w:rPr>
          <w:szCs w:val="28"/>
          <w:lang w:val="ru-RU"/>
        </w:rPr>
      </w:pPr>
      <w:r w:rsidRPr="00620A83">
        <w:rPr>
          <w:szCs w:val="28"/>
          <w:lang w:val="ru-RU"/>
        </w:rPr>
        <w:t>Для запуска приложения необходимо</w:t>
      </w:r>
      <w:r w:rsidR="00106F74" w:rsidRPr="00620A83">
        <w:rPr>
          <w:szCs w:val="36"/>
        </w:rPr>
        <w:t xml:space="preserve"> запустить </w:t>
      </w:r>
      <w:proofErr w:type="spellStart"/>
      <w:r w:rsidR="00106F74" w:rsidRPr="00620A83">
        <w:rPr>
          <w:szCs w:val="36"/>
        </w:rPr>
        <w:t>SteamVR</w:t>
      </w:r>
      <w:proofErr w:type="spellEnd"/>
      <w:r w:rsidR="00106F74">
        <w:rPr>
          <w:szCs w:val="36"/>
          <w:lang w:val="ru-RU"/>
        </w:rPr>
        <w:t xml:space="preserve"> и открыть исполняемы</w:t>
      </w:r>
      <w:r w:rsidR="00036327">
        <w:rPr>
          <w:szCs w:val="36"/>
          <w:lang w:val="ru-RU"/>
        </w:rPr>
        <w:t>й</w:t>
      </w:r>
      <w:r w:rsidR="00106F74">
        <w:rPr>
          <w:szCs w:val="36"/>
          <w:lang w:val="ru-RU"/>
        </w:rPr>
        <w:t xml:space="preserve"> файл приложения в соответствии с рисунками 3</w:t>
      </w:r>
      <w:r w:rsidR="00106F74">
        <w:rPr>
          <w:szCs w:val="36"/>
        </w:rPr>
        <w:t>–</w:t>
      </w:r>
      <w:r w:rsidR="00036327">
        <w:rPr>
          <w:szCs w:val="36"/>
          <w:lang w:val="ru-RU"/>
        </w:rPr>
        <w:t>6</w:t>
      </w:r>
      <w:r w:rsidR="00106F74">
        <w:rPr>
          <w:szCs w:val="28"/>
          <w:lang w:val="ru-RU"/>
        </w:rPr>
        <w:t>.</w:t>
      </w:r>
    </w:p>
    <w:p w14:paraId="5A9B3E7B" w14:textId="383AEB54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drawing>
          <wp:inline distT="0" distB="0" distL="0" distR="0" wp14:anchorId="4762CC6F" wp14:editId="738E0E9A">
            <wp:extent cx="2229789" cy="3238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2423" cy="32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CF93" w14:textId="0EBA40AD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3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1CFFFA8B" w14:textId="59493AC9" w:rsidR="00620A83" w:rsidRPr="00620A83" w:rsidRDefault="0067352F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7352F">
        <w:rPr>
          <w:noProof/>
          <w:szCs w:val="28"/>
          <w:lang w:val="ru-RU"/>
        </w:rPr>
        <w:lastRenderedPageBreak/>
        <w:drawing>
          <wp:inline distT="0" distB="0" distL="0" distR="0" wp14:anchorId="69611A97" wp14:editId="4B57F57C">
            <wp:extent cx="6277113" cy="37338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6C8E" w14:textId="08AABBCE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4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Интерфейс </w:t>
      </w:r>
      <w:proofErr w:type="spellStart"/>
      <w:r w:rsidRPr="00620A83">
        <w:rPr>
          <w:szCs w:val="28"/>
          <w:lang w:val="ru-RU"/>
        </w:rPr>
        <w:t>SteamVR</w:t>
      </w:r>
      <w:proofErr w:type="spellEnd"/>
    </w:p>
    <w:p w14:paraId="22D89B44" w14:textId="2149A188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0C6A97D" wp14:editId="362E6E05">
            <wp:extent cx="5886450" cy="215836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4179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7BF" w14:textId="530A90D5" w:rsidR="00620A83" w:rsidRPr="00620A83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5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Место хранения </w:t>
      </w:r>
      <w:r w:rsidR="003F3A5A">
        <w:rPr>
          <w:szCs w:val="28"/>
          <w:lang w:val="ru-RU"/>
        </w:rPr>
        <w:t>игры</w:t>
      </w:r>
    </w:p>
    <w:p w14:paraId="446C957E" w14:textId="6F3A3ABD" w:rsidR="00620A83" w:rsidRPr="00620A83" w:rsidRDefault="00DE290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DE2903">
        <w:rPr>
          <w:noProof/>
          <w:szCs w:val="28"/>
          <w:lang w:val="ru-RU"/>
        </w:rPr>
        <w:drawing>
          <wp:inline distT="0" distB="0" distL="0" distR="0" wp14:anchorId="27EC5847" wp14:editId="3E5A3CBF">
            <wp:extent cx="5894227" cy="20466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7320" cy="20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54E" w14:textId="12E66C57" w:rsidR="00A51AC5" w:rsidRDefault="00620A83" w:rsidP="005228FE">
      <w:pPr>
        <w:spacing w:line="360" w:lineRule="auto"/>
        <w:contextualSpacing/>
        <w:jc w:val="center"/>
        <w:rPr>
          <w:szCs w:val="28"/>
          <w:lang w:val="ru-RU"/>
        </w:rPr>
      </w:pPr>
      <w:r w:rsidRPr="00620A83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6</w:t>
      </w:r>
      <w:r w:rsidRPr="00620A83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620A83">
        <w:rPr>
          <w:szCs w:val="28"/>
          <w:lang w:val="ru-RU"/>
        </w:rPr>
        <w:t xml:space="preserve"> Запуск игры</w:t>
      </w:r>
    </w:p>
    <w:p w14:paraId="11C15409" w14:textId="73E15BE9" w:rsidR="00DB2D29" w:rsidRPr="0080365D" w:rsidRDefault="00DB2D29" w:rsidP="005228FE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Запуск приложения виртуальной реальности требует предварительной активации SteamVR через клиент Steam. После успешного запуска SteamVR выполняется открытие исполняемого файла приложения. Процесс загрузки и инициализации виртуальной среды подтверждается корректным отображением интерфейсов Steam и SteamVR. Указанные шаги обеспечивают стабильную работу приложения и готовность к взаимодействию с виртуальным музеем.</w:t>
      </w:r>
    </w:p>
    <w:p w14:paraId="64E693D3" w14:textId="30922E40" w:rsidR="000444AB" w:rsidRPr="00DB2D29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DB2D29">
        <w:rPr>
          <w:szCs w:val="28"/>
          <w:lang w:val="ru-RU"/>
        </w:rPr>
        <w:t>2.</w:t>
      </w:r>
      <w:r w:rsidR="000A47C0" w:rsidRPr="00DB2D29">
        <w:rPr>
          <w:szCs w:val="28"/>
          <w:lang w:val="ru-RU"/>
        </w:rPr>
        <w:t>4</w:t>
      </w:r>
      <w:r w:rsidRPr="00DB2D29">
        <w:rPr>
          <w:szCs w:val="28"/>
          <w:lang w:val="ru-RU"/>
        </w:rPr>
        <w:t xml:space="preserve">.3 Входные </w:t>
      </w:r>
      <w:r w:rsidR="00DB2D29" w:rsidRPr="00DB2D29">
        <w:rPr>
          <w:szCs w:val="28"/>
          <w:lang w:val="ru-RU"/>
        </w:rPr>
        <w:t xml:space="preserve">и выходные </w:t>
      </w:r>
      <w:r w:rsidRPr="00DB2D29">
        <w:rPr>
          <w:szCs w:val="28"/>
          <w:lang w:val="ru-RU"/>
        </w:rPr>
        <w:t>данные</w:t>
      </w:r>
    </w:p>
    <w:p w14:paraId="23396F79" w14:textId="258A55D8" w:rsidR="00790279" w:rsidRDefault="004E3699" w:rsidP="005228FE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</w:t>
      </w:r>
      <w:r w:rsidR="003F3A5A" w:rsidRPr="00DB2D29">
        <w:rPr>
          <w:rFonts w:ascii="Times New Roman" w:hAnsi="Times New Roman"/>
          <w:sz w:val="28"/>
          <w:szCs w:val="28"/>
        </w:rPr>
        <w:t xml:space="preserve"> процессе работы</w:t>
      </w:r>
      <w:r w:rsidR="003F3A5A">
        <w:rPr>
          <w:rFonts w:ascii="Times New Roman" w:hAnsi="Times New Roman"/>
          <w:sz w:val="28"/>
          <w:szCs w:val="28"/>
        </w:rPr>
        <w:t xml:space="preserve"> в приложении </w:t>
      </w:r>
      <w:r w:rsidR="00E241EC">
        <w:rPr>
          <w:rFonts w:ascii="Times New Roman" w:hAnsi="Times New Roman"/>
          <w:sz w:val="28"/>
          <w:szCs w:val="28"/>
        </w:rPr>
        <w:t>будет</w:t>
      </w:r>
      <w:r w:rsidR="003F3A5A">
        <w:rPr>
          <w:rFonts w:ascii="Times New Roman" w:hAnsi="Times New Roman"/>
          <w:sz w:val="28"/>
          <w:szCs w:val="28"/>
        </w:rPr>
        <w:t xml:space="preserve"> получена следующая выходная информация:</w:t>
      </w:r>
    </w:p>
    <w:p w14:paraId="31137622" w14:textId="1E0F38C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3D</w:t>
      </w:r>
      <w:r w:rsidR="005F3783">
        <w:rPr>
          <w:rFonts w:ascii="Times New Roman" w:hAnsi="Times New Roman"/>
          <w:sz w:val="28"/>
          <w:szCs w:val="28"/>
        </w:rPr>
        <w:t>–</w:t>
      </w:r>
      <w:r w:rsidRPr="003F3A5A">
        <w:rPr>
          <w:rFonts w:ascii="Times New Roman" w:hAnsi="Times New Roman"/>
          <w:sz w:val="28"/>
          <w:szCs w:val="28"/>
        </w:rPr>
        <w:t>модели музейных экспонатов и виртуальной среды;</w:t>
      </w:r>
    </w:p>
    <w:p w14:paraId="52A7CAB8" w14:textId="061F3E9F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текстовые и аудиовизуальные материалы;</w:t>
      </w:r>
    </w:p>
    <w:p w14:paraId="0A18E2EB" w14:textId="77B20A9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сообщения о состоянии системы;</w:t>
      </w:r>
    </w:p>
    <w:p w14:paraId="77C5FE53" w14:textId="347CE75D" w:rsidR="003F3A5A" w:rsidRPr="003F3A5A" w:rsidRDefault="003F3A5A">
      <w:pPr>
        <w:pStyle w:val="afc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результаты 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3F3A5A">
        <w:rPr>
          <w:rFonts w:ascii="Times New Roman" w:hAnsi="Times New Roman"/>
          <w:sz w:val="28"/>
          <w:szCs w:val="28"/>
        </w:rPr>
        <w:t>;</w:t>
      </w:r>
    </w:p>
    <w:p w14:paraId="6E23FF77" w14:textId="6F83CA06" w:rsidR="003F3A5A" w:rsidRDefault="003F3A5A">
      <w:pPr>
        <w:pStyle w:val="afc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28"/>
        </w:rPr>
        <w:t>изменения в интерфейсе.</w:t>
      </w:r>
    </w:p>
    <w:p w14:paraId="1A8EE01B" w14:textId="77777777" w:rsidR="00F22CD1" w:rsidRDefault="00F22CD1" w:rsidP="00F22CD1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Входной информацией в приложении может выступить следующие типы данных:</w:t>
      </w:r>
    </w:p>
    <w:p w14:paraId="763832B0" w14:textId="2DEA3C9F" w:rsidR="00F22CD1" w:rsidRPr="003F3A5A" w:rsidRDefault="00F22CD1">
      <w:pPr>
        <w:pStyle w:val="afc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параметры подключения к базе данных;</w:t>
      </w:r>
    </w:p>
    <w:p w14:paraId="64FD83B2" w14:textId="0E245DBB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аутентификации пользователя;</w:t>
      </w:r>
    </w:p>
    <w:p w14:paraId="6CB223F2" w14:textId="242C8ABA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команды управления, передаваемые через устройства VR;</w:t>
      </w:r>
    </w:p>
    <w:p w14:paraId="0919E46B" w14:textId="77777777" w:rsidR="00F22CD1" w:rsidRPr="003F3A5A" w:rsidRDefault="00F22CD1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 w:rsidRPr="003F3A5A">
        <w:rPr>
          <w:rFonts w:ascii="Times New Roman" w:hAnsi="Times New Roman"/>
          <w:sz w:val="28"/>
          <w:szCs w:val="44"/>
        </w:rPr>
        <w:t>данные о местоположении пользователя в виртуальном пространстве;</w:t>
      </w:r>
    </w:p>
    <w:p w14:paraId="415C86C2" w14:textId="703E4464" w:rsidR="00F22CD1" w:rsidRPr="003F3A5A" w:rsidRDefault="00E241EC">
      <w:pPr>
        <w:pStyle w:val="afc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44"/>
        </w:rPr>
      </w:pPr>
      <w:r>
        <w:rPr>
          <w:rFonts w:ascii="Times New Roman" w:hAnsi="Times New Roman"/>
          <w:sz w:val="28"/>
          <w:szCs w:val="44"/>
        </w:rPr>
        <w:t xml:space="preserve">готовые </w:t>
      </w:r>
      <w:r w:rsidRPr="003F3A5A">
        <w:rPr>
          <w:rFonts w:ascii="Times New Roman" w:hAnsi="Times New Roman"/>
          <w:sz w:val="28"/>
          <w:szCs w:val="28"/>
        </w:rPr>
        <w:t>SQL</w:t>
      </w:r>
      <w:r>
        <w:rPr>
          <w:rFonts w:ascii="Times New Roman" w:hAnsi="Times New Roman"/>
          <w:sz w:val="28"/>
          <w:szCs w:val="28"/>
        </w:rPr>
        <w:t>–</w:t>
      </w:r>
      <w:r w:rsidR="00F22CD1" w:rsidRPr="003F3A5A">
        <w:rPr>
          <w:rFonts w:ascii="Times New Roman" w:hAnsi="Times New Roman"/>
          <w:sz w:val="28"/>
          <w:szCs w:val="44"/>
        </w:rPr>
        <w:t>запросы к базе данных;</w:t>
      </w:r>
    </w:p>
    <w:p w14:paraId="0D052CA8" w14:textId="42ED602E" w:rsidR="00F22CD1" w:rsidRPr="00DB2D29" w:rsidRDefault="00F22CD1">
      <w:pPr>
        <w:pStyle w:val="afc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F3A5A">
        <w:rPr>
          <w:rFonts w:ascii="Times New Roman" w:hAnsi="Times New Roman"/>
          <w:sz w:val="28"/>
          <w:szCs w:val="44"/>
        </w:rPr>
        <w:t>настройки графики и управления.</w:t>
      </w:r>
    </w:p>
    <w:p w14:paraId="5F8C3958" w14:textId="3E3A4884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 xml:space="preserve">В ходе анализа входных и выходных данных приложения виртуальной реальности </w:t>
      </w:r>
      <w:r w:rsidR="006C2C4E">
        <w:rPr>
          <w:rFonts w:ascii="Times New Roman" w:hAnsi="Times New Roman"/>
          <w:sz w:val="28"/>
          <w:szCs w:val="28"/>
        </w:rPr>
        <w:t>«</w:t>
      </w:r>
      <w:r w:rsidRPr="00DB2D29">
        <w:rPr>
          <w:rFonts w:ascii="Times New Roman" w:hAnsi="Times New Roman"/>
          <w:sz w:val="28"/>
          <w:szCs w:val="28"/>
        </w:rPr>
        <w:t>Виртуальный музей времен Великой Отечественной войны</w:t>
      </w:r>
      <w:r w:rsidR="006C2C4E">
        <w:rPr>
          <w:rFonts w:ascii="Times New Roman" w:hAnsi="Times New Roman"/>
          <w:sz w:val="28"/>
          <w:szCs w:val="28"/>
        </w:rPr>
        <w:t>»</w:t>
      </w:r>
      <w:r w:rsidRPr="00DB2D29">
        <w:rPr>
          <w:rFonts w:ascii="Times New Roman" w:hAnsi="Times New Roman"/>
          <w:sz w:val="28"/>
          <w:szCs w:val="28"/>
        </w:rPr>
        <w:t xml:space="preserve"> </w:t>
      </w:r>
      <w:r w:rsidR="00EC2389">
        <w:rPr>
          <w:rFonts w:ascii="Times New Roman" w:hAnsi="Times New Roman"/>
          <w:sz w:val="28"/>
          <w:szCs w:val="28"/>
        </w:rPr>
        <w:t xml:space="preserve">для ГАПОУ ВО </w:t>
      </w:r>
      <w:r w:rsidR="006C2C4E">
        <w:rPr>
          <w:rFonts w:ascii="Times New Roman" w:hAnsi="Times New Roman"/>
          <w:sz w:val="28"/>
          <w:szCs w:val="28"/>
        </w:rPr>
        <w:t>«</w:t>
      </w:r>
      <w:r w:rsidR="00EC2389">
        <w:rPr>
          <w:rFonts w:ascii="Times New Roman" w:hAnsi="Times New Roman"/>
          <w:sz w:val="28"/>
          <w:szCs w:val="28"/>
        </w:rPr>
        <w:t>Владимирский политехнический колледж</w:t>
      </w:r>
      <w:r w:rsidR="006C2C4E">
        <w:rPr>
          <w:rFonts w:ascii="Times New Roman" w:hAnsi="Times New Roman"/>
          <w:sz w:val="28"/>
          <w:szCs w:val="28"/>
        </w:rPr>
        <w:t>»</w:t>
      </w:r>
      <w:r w:rsidR="00EC2389">
        <w:rPr>
          <w:rFonts w:ascii="Times New Roman" w:hAnsi="Times New Roman"/>
          <w:sz w:val="28"/>
          <w:szCs w:val="28"/>
        </w:rPr>
        <w:t xml:space="preserve"> </w:t>
      </w:r>
      <w:r w:rsidRPr="00DB2D29">
        <w:rPr>
          <w:rFonts w:ascii="Times New Roman" w:hAnsi="Times New Roman"/>
          <w:sz w:val="28"/>
          <w:szCs w:val="28"/>
        </w:rPr>
        <w:t>определены ключевые типы информации, обеспечивающие функционирование</w:t>
      </w:r>
      <w:r w:rsidR="004F783F">
        <w:rPr>
          <w:rFonts w:ascii="Times New Roman" w:hAnsi="Times New Roman"/>
          <w:sz w:val="28"/>
          <w:szCs w:val="28"/>
        </w:rPr>
        <w:t xml:space="preserve"> программы</w:t>
      </w:r>
      <w:r w:rsidRPr="00DB2D29">
        <w:rPr>
          <w:rFonts w:ascii="Times New Roman" w:hAnsi="Times New Roman"/>
          <w:sz w:val="28"/>
          <w:szCs w:val="28"/>
        </w:rPr>
        <w:t>.</w:t>
      </w:r>
    </w:p>
    <w:p w14:paraId="2180C1CF" w14:textId="06DC7EDC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Выходные данные включают 3D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 xml:space="preserve">модели экспонатов и виртуальной среды, текстовые и аудиовизуальные материалы, системные сообщения, </w:t>
      </w:r>
      <w:r w:rsidR="00E241EC" w:rsidRPr="003F3A5A">
        <w:rPr>
          <w:rFonts w:ascii="Times New Roman" w:hAnsi="Times New Roman"/>
          <w:sz w:val="28"/>
          <w:szCs w:val="28"/>
        </w:rPr>
        <w:t xml:space="preserve">результаты </w:t>
      </w:r>
      <w:r w:rsidR="00E241EC" w:rsidRPr="003F3A5A">
        <w:rPr>
          <w:rFonts w:ascii="Times New Roman" w:hAnsi="Times New Roman"/>
          <w:sz w:val="28"/>
          <w:szCs w:val="28"/>
        </w:rPr>
        <w:lastRenderedPageBreak/>
        <w:t>выполнения</w:t>
      </w:r>
      <w:r w:rsidR="00E241EC">
        <w:rPr>
          <w:rFonts w:ascii="Times New Roman" w:hAnsi="Times New Roman"/>
          <w:sz w:val="28"/>
          <w:szCs w:val="28"/>
        </w:rPr>
        <w:t xml:space="preserve"> </w:t>
      </w:r>
      <w:r w:rsidR="00E241EC" w:rsidRPr="003F3A5A">
        <w:rPr>
          <w:rFonts w:ascii="Times New Roman" w:hAnsi="Times New Roman"/>
          <w:sz w:val="28"/>
          <w:szCs w:val="28"/>
        </w:rPr>
        <w:t>SQL</w:t>
      </w:r>
      <w:r w:rsidR="00E241EC">
        <w:rPr>
          <w:rFonts w:ascii="Times New Roman" w:hAnsi="Times New Roman"/>
          <w:sz w:val="28"/>
          <w:szCs w:val="28"/>
        </w:rPr>
        <w:t>–</w:t>
      </w:r>
      <w:r w:rsidR="00E241EC" w:rsidRPr="003F3A5A">
        <w:rPr>
          <w:rFonts w:ascii="Times New Roman" w:hAnsi="Times New Roman"/>
          <w:sz w:val="28"/>
          <w:szCs w:val="28"/>
        </w:rPr>
        <w:t>запрос</w:t>
      </w:r>
      <w:r w:rsidR="00E241EC">
        <w:rPr>
          <w:rFonts w:ascii="Times New Roman" w:hAnsi="Times New Roman"/>
          <w:sz w:val="28"/>
          <w:szCs w:val="28"/>
        </w:rPr>
        <w:t>ов</w:t>
      </w:r>
      <w:r w:rsidRPr="00DB2D29">
        <w:rPr>
          <w:rFonts w:ascii="Times New Roman" w:hAnsi="Times New Roman"/>
          <w:sz w:val="28"/>
          <w:szCs w:val="28"/>
        </w:rPr>
        <w:t>, а также изменения интерфейса в ответ на действия пользователя.</w:t>
      </w:r>
    </w:p>
    <w:p w14:paraId="6397D7B2" w14:textId="72568F69" w:rsidR="00DB2D29" w:rsidRPr="00DB2D29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Входные данные представлены параметрами подключения к базе данных, учетными данными для аутентификации, командами управления с VR</w:t>
      </w:r>
      <w:r>
        <w:rPr>
          <w:rFonts w:ascii="Times New Roman" w:hAnsi="Times New Roman"/>
          <w:sz w:val="28"/>
          <w:szCs w:val="28"/>
        </w:rPr>
        <w:t>–</w:t>
      </w:r>
      <w:r w:rsidRPr="00DB2D29">
        <w:rPr>
          <w:rFonts w:ascii="Times New Roman" w:hAnsi="Times New Roman"/>
          <w:sz w:val="28"/>
          <w:szCs w:val="28"/>
        </w:rPr>
        <w:t>устройств, координатами пользователя в виртуальном пространстве.</w:t>
      </w:r>
    </w:p>
    <w:p w14:paraId="4737199D" w14:textId="533ABC07" w:rsidR="00DB2D29" w:rsidRPr="00F22CD1" w:rsidRDefault="00DB2D29" w:rsidP="00DB2D29">
      <w:pPr>
        <w:pStyle w:val="afc"/>
        <w:tabs>
          <w:tab w:val="left" w:pos="1134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2D29">
        <w:rPr>
          <w:rFonts w:ascii="Times New Roman" w:hAnsi="Times New Roman"/>
          <w:sz w:val="28"/>
          <w:szCs w:val="28"/>
        </w:rPr>
        <w:t>Определение структуры входных и выходных данных позволяет обеспечить корректное взаимодействие пользователя с системой, стабильную работу приложения и эффективную обработку информации.</w:t>
      </w:r>
    </w:p>
    <w:p w14:paraId="222E3579" w14:textId="3F921B81" w:rsidR="000444AB" w:rsidRPr="0080365D" w:rsidRDefault="000444AB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4</w:t>
      </w:r>
      <w:r w:rsidRPr="0080365D">
        <w:rPr>
          <w:szCs w:val="28"/>
          <w:lang w:val="ru-RU"/>
        </w:rPr>
        <w:t>.</w:t>
      </w:r>
      <w:r w:rsidR="00F22CD1">
        <w:rPr>
          <w:szCs w:val="28"/>
          <w:lang w:val="ru-RU"/>
        </w:rPr>
        <w:t>4</w:t>
      </w:r>
      <w:r w:rsidRPr="0080365D">
        <w:rPr>
          <w:szCs w:val="28"/>
          <w:lang w:val="ru-RU"/>
        </w:rPr>
        <w:t xml:space="preserve"> Сообщения программы</w:t>
      </w:r>
    </w:p>
    <w:p w14:paraId="5D970F3B" w14:textId="17AE5F3D" w:rsidR="00517698" w:rsidRPr="008C7B9F" w:rsidRDefault="00517698" w:rsidP="00557243">
      <w:pPr>
        <w:spacing w:line="360" w:lineRule="auto"/>
        <w:ind w:firstLine="851"/>
        <w:contextualSpacing/>
        <w:rPr>
          <w:szCs w:val="36"/>
        </w:rPr>
      </w:pPr>
      <w:r w:rsidRPr="00517698">
        <w:rPr>
          <w:szCs w:val="28"/>
          <w:lang w:val="ru-RU"/>
        </w:rPr>
        <w:t xml:space="preserve">В процессе взаимодействия с приложением </w:t>
      </w:r>
      <w:r w:rsidR="006C2C4E">
        <w:rPr>
          <w:szCs w:val="28"/>
          <w:lang w:val="ru-RU"/>
        </w:rPr>
        <w:t>«</w:t>
      </w:r>
      <w:r w:rsidRPr="00517698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517698">
        <w:rPr>
          <w:szCs w:val="28"/>
          <w:lang w:val="ru-RU"/>
        </w:rPr>
        <w:t xml:space="preserve"> система выводит сообщения </w:t>
      </w:r>
      <w:r w:rsidR="00557243" w:rsidRPr="008C7B9F">
        <w:rPr>
          <w:szCs w:val="36"/>
        </w:rPr>
        <w:t xml:space="preserve">об </w:t>
      </w:r>
      <w:proofErr w:type="spellStart"/>
      <w:r w:rsidR="00557243" w:rsidRPr="008C7B9F">
        <w:rPr>
          <w:szCs w:val="36"/>
        </w:rPr>
        <w:t>оружии</w:t>
      </w:r>
      <w:proofErr w:type="spellEnd"/>
      <w:r w:rsidR="00557243" w:rsidRPr="008C7B9F">
        <w:rPr>
          <w:szCs w:val="36"/>
        </w:rPr>
        <w:t xml:space="preserve"> </w:t>
      </w:r>
      <w:r w:rsidR="00557243">
        <w:rPr>
          <w:szCs w:val="36"/>
          <w:lang w:val="ru-RU"/>
        </w:rPr>
        <w:t xml:space="preserve">и </w:t>
      </w:r>
      <w:proofErr w:type="spellStart"/>
      <w:r w:rsidR="00557243" w:rsidRPr="008C7B9F">
        <w:rPr>
          <w:szCs w:val="36"/>
        </w:rPr>
        <w:t>сообщения</w:t>
      </w:r>
      <w:proofErr w:type="spellEnd"/>
      <w:r w:rsidR="00557243" w:rsidRPr="008C7B9F">
        <w:rPr>
          <w:szCs w:val="36"/>
        </w:rPr>
        <w:t xml:space="preserve"> о </w:t>
      </w:r>
      <w:proofErr w:type="spellStart"/>
      <w:r w:rsidR="00557243" w:rsidRPr="008C7B9F">
        <w:rPr>
          <w:szCs w:val="36"/>
        </w:rPr>
        <w:t>технике</w:t>
      </w:r>
      <w:proofErr w:type="spellEnd"/>
      <w:r w:rsidR="00557243" w:rsidRPr="008C7B9F">
        <w:rPr>
          <w:szCs w:val="36"/>
        </w:rPr>
        <w:t xml:space="preserve"> в </w:t>
      </w:r>
      <w:proofErr w:type="spellStart"/>
      <w:r w:rsidR="00557243" w:rsidRPr="008C7B9F">
        <w:rPr>
          <w:szCs w:val="36"/>
        </w:rPr>
        <w:t>соответствии</w:t>
      </w:r>
      <w:proofErr w:type="spellEnd"/>
      <w:r w:rsidR="00557243" w:rsidRPr="008C7B9F">
        <w:rPr>
          <w:szCs w:val="36"/>
        </w:rPr>
        <w:t xml:space="preserve"> с </w:t>
      </w:r>
      <w:proofErr w:type="spellStart"/>
      <w:r w:rsidR="00557243" w:rsidRPr="008C7B9F">
        <w:rPr>
          <w:szCs w:val="36"/>
        </w:rPr>
        <w:t>рисун</w:t>
      </w:r>
      <w:r w:rsidR="00A72200">
        <w:rPr>
          <w:szCs w:val="36"/>
          <w:lang w:val="ru-RU"/>
        </w:rPr>
        <w:t>к</w:t>
      </w:r>
      <w:r w:rsidR="0028103F">
        <w:rPr>
          <w:szCs w:val="36"/>
          <w:lang w:val="ru-RU"/>
        </w:rPr>
        <w:t>ами</w:t>
      </w:r>
      <w:proofErr w:type="spellEnd"/>
      <w:r w:rsidR="00557243" w:rsidRPr="008C7B9F">
        <w:rPr>
          <w:szCs w:val="36"/>
        </w:rPr>
        <w:t xml:space="preserve"> </w:t>
      </w:r>
      <w:r w:rsidR="00036327">
        <w:rPr>
          <w:szCs w:val="36"/>
          <w:lang w:val="ru-RU"/>
        </w:rPr>
        <w:t>7</w:t>
      </w:r>
      <w:r w:rsidR="00280604">
        <w:rPr>
          <w:szCs w:val="36"/>
          <w:lang w:val="ru-RU"/>
        </w:rPr>
        <w:t>–</w:t>
      </w:r>
      <w:r w:rsidR="00036327">
        <w:rPr>
          <w:szCs w:val="36"/>
          <w:lang w:val="ru-RU"/>
        </w:rPr>
        <w:t>8</w:t>
      </w:r>
      <w:r w:rsidR="00557243">
        <w:rPr>
          <w:szCs w:val="36"/>
        </w:rPr>
        <w:t>.</w:t>
      </w:r>
    </w:p>
    <w:p w14:paraId="07302F5E" w14:textId="0C81DE20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6D333A4E" wp14:editId="1604D50B">
            <wp:extent cx="3915816" cy="2202426"/>
            <wp:effectExtent l="0" t="0" r="889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273" cy="22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FF6" w14:textId="6E2DF2C6" w:rsidR="00517698" w:rsidRPr="00517698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>Рисунок</w:t>
      </w:r>
      <w:r w:rsidR="00036327">
        <w:rPr>
          <w:szCs w:val="28"/>
          <w:lang w:val="ru-RU"/>
        </w:rPr>
        <w:t xml:space="preserve"> 7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об оружии</w:t>
      </w:r>
    </w:p>
    <w:p w14:paraId="3457EDA7" w14:textId="60CF6FCD" w:rsidR="00517698" w:rsidRPr="00517698" w:rsidRDefault="00600D30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600D30">
        <w:rPr>
          <w:noProof/>
          <w:szCs w:val="28"/>
          <w:lang w:val="ru-RU"/>
        </w:rPr>
        <w:drawing>
          <wp:inline distT="0" distB="0" distL="0" distR="0" wp14:anchorId="1100F679" wp14:editId="0649DC49">
            <wp:extent cx="3915816" cy="2202425"/>
            <wp:effectExtent l="0" t="0" r="889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0" cy="22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283" w14:textId="354C0CCA" w:rsidR="00711EF2" w:rsidRDefault="00517698" w:rsidP="00517698">
      <w:pPr>
        <w:spacing w:line="360" w:lineRule="auto"/>
        <w:contextualSpacing/>
        <w:jc w:val="center"/>
        <w:rPr>
          <w:szCs w:val="28"/>
          <w:lang w:val="ru-RU"/>
        </w:rPr>
      </w:pPr>
      <w:r w:rsidRPr="00517698">
        <w:rPr>
          <w:szCs w:val="28"/>
          <w:lang w:val="ru-RU"/>
        </w:rPr>
        <w:t xml:space="preserve">Рисунок </w:t>
      </w:r>
      <w:r w:rsidR="00036327">
        <w:rPr>
          <w:szCs w:val="28"/>
          <w:lang w:val="ru-RU"/>
        </w:rPr>
        <w:t>8</w:t>
      </w:r>
      <w:r w:rsidRPr="00517698">
        <w:rPr>
          <w:szCs w:val="28"/>
          <w:lang w:val="ru-RU"/>
        </w:rPr>
        <w:t xml:space="preserve"> </w:t>
      </w:r>
      <w:r w:rsidR="005F3783">
        <w:rPr>
          <w:szCs w:val="28"/>
          <w:lang w:val="ru-RU"/>
        </w:rPr>
        <w:t>–</w:t>
      </w:r>
      <w:r w:rsidRPr="00517698">
        <w:rPr>
          <w:szCs w:val="28"/>
          <w:lang w:val="ru-RU"/>
        </w:rPr>
        <w:t xml:space="preserve"> Сообщение о технике</w:t>
      </w:r>
    </w:p>
    <w:p w14:paraId="18A48DFF" w14:textId="5877D93C" w:rsidR="00DB2D29" w:rsidRPr="0080365D" w:rsidRDefault="00DB2D29" w:rsidP="00DB2D29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lastRenderedPageBreak/>
        <w:t>Сообщения формируются динамически в зависимости от взаимодействия с элементами виртуального пространства</w:t>
      </w:r>
      <w:r w:rsidR="00B26D5E">
        <w:rPr>
          <w:szCs w:val="28"/>
          <w:lang w:val="ru-RU"/>
        </w:rPr>
        <w:t>.</w:t>
      </w:r>
      <w:r w:rsidRPr="00DB2D29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>Это</w:t>
      </w:r>
      <w:r w:rsidRPr="00DB2D29">
        <w:rPr>
          <w:szCs w:val="28"/>
          <w:lang w:val="ru-RU"/>
        </w:rPr>
        <w:t xml:space="preserve"> способствует удобному и интуитивно понятному изучению материалов.</w:t>
      </w:r>
    </w:p>
    <w:p w14:paraId="6CC50A4E" w14:textId="15854578" w:rsidR="000444AB" w:rsidRPr="0080365D" w:rsidRDefault="000444AB" w:rsidP="00B0572B">
      <w:pPr>
        <w:spacing w:before="240" w:line="36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 </w:t>
      </w:r>
      <w:r w:rsidR="003620E1">
        <w:rPr>
          <w:szCs w:val="28"/>
          <w:lang w:val="ru-RU"/>
        </w:rPr>
        <w:t>Описание процесса отладки программы</w:t>
      </w:r>
    </w:p>
    <w:p w14:paraId="62601C7C" w14:textId="490AF578" w:rsidR="000444AB" w:rsidRPr="0080365D" w:rsidRDefault="000444AB" w:rsidP="005228FE">
      <w:pPr>
        <w:spacing w:line="480" w:lineRule="auto"/>
        <w:ind w:firstLine="851"/>
        <w:contextualSpacing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 xml:space="preserve">.1 </w:t>
      </w:r>
      <w:r w:rsidR="00E1363D" w:rsidRPr="0080365D">
        <w:rPr>
          <w:szCs w:val="28"/>
          <w:lang w:val="ru-RU"/>
        </w:rPr>
        <w:t>Методы отладки</w:t>
      </w:r>
    </w:p>
    <w:p w14:paraId="4A57341F" w14:textId="291CF64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Отладка программ заключается в проверке правильности работы программы и аппаратуры. Программа, не содержащая синтаксических ошибок, тем не менее, может содержать логические ошибки, не позволяющие программе выполнять заложенные функции. Логические ошибки могут быть связаны с алгоритмом программы или с неправильным пониманием работы аппаратуры, подключ</w:t>
      </w:r>
      <w:r w:rsidR="00675885">
        <w:rPr>
          <w:szCs w:val="28"/>
          <w:lang w:val="ru-RU"/>
        </w:rPr>
        <w:t>е</w:t>
      </w:r>
      <w:r w:rsidRPr="00336856">
        <w:rPr>
          <w:szCs w:val="28"/>
          <w:lang w:val="ru-RU"/>
        </w:rPr>
        <w:t>нной к портам микроконтроллера.</w:t>
      </w:r>
    </w:p>
    <w:p w14:paraId="0E776F2B" w14:textId="3C3EFC1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Тестирование игр необходимо для обнаружения и решения проблем, которые могут возникнуть во время игры, графические дефекты, некорректные анимации, сбои и другие технические проблемы.</w:t>
      </w:r>
    </w:p>
    <w:p w14:paraId="16F0794C" w14:textId="17885FD1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Одним из основных методов тестирования игр является функциональное тестирование.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проводится с целью проверки работоспособности игры и соответствия заданным требованиям. Разработчики игр должны проверить</w:t>
      </w:r>
      <w:r w:rsidR="00E241EC">
        <w:rPr>
          <w:szCs w:val="28"/>
          <w:lang w:val="ru-RU"/>
        </w:rPr>
        <w:t xml:space="preserve"> работоспособность</w:t>
      </w:r>
      <w:r w:rsidRPr="00336856">
        <w:rPr>
          <w:szCs w:val="28"/>
          <w:lang w:val="ru-RU"/>
        </w:rPr>
        <w:t xml:space="preserve"> все</w:t>
      </w:r>
      <w:r w:rsidR="00E241EC">
        <w:rPr>
          <w:szCs w:val="28"/>
          <w:lang w:val="ru-RU"/>
        </w:rPr>
        <w:t>х</w:t>
      </w:r>
      <w:r w:rsidRPr="00336856">
        <w:rPr>
          <w:szCs w:val="28"/>
          <w:lang w:val="ru-RU"/>
        </w:rPr>
        <w:t xml:space="preserve"> функци</w:t>
      </w:r>
      <w:r w:rsidR="00E241EC">
        <w:rPr>
          <w:szCs w:val="28"/>
          <w:lang w:val="ru-RU"/>
        </w:rPr>
        <w:t>й</w:t>
      </w:r>
      <w:r w:rsidRPr="00336856">
        <w:rPr>
          <w:szCs w:val="28"/>
          <w:lang w:val="ru-RU"/>
        </w:rPr>
        <w:t xml:space="preserve"> игры, например, проверить,</w:t>
      </w:r>
      <w:r w:rsidR="00E241EC">
        <w:rPr>
          <w:szCs w:val="28"/>
          <w:lang w:val="ru-RU"/>
        </w:rPr>
        <w:t xml:space="preserve"> реакцию</w:t>
      </w:r>
      <w:r w:rsidRPr="00336856">
        <w:rPr>
          <w:szCs w:val="28"/>
          <w:lang w:val="ru-RU"/>
        </w:rPr>
        <w:t xml:space="preserve"> персонаж</w:t>
      </w:r>
      <w:r w:rsidR="00E241EC">
        <w:rPr>
          <w:szCs w:val="28"/>
          <w:lang w:val="ru-RU"/>
        </w:rPr>
        <w:t>ей</w:t>
      </w:r>
      <w:r w:rsidRPr="00336856">
        <w:rPr>
          <w:szCs w:val="28"/>
          <w:lang w:val="ru-RU"/>
        </w:rPr>
        <w:t xml:space="preserve"> в игре</w:t>
      </w:r>
      <w:r w:rsidR="00E241EC">
        <w:rPr>
          <w:szCs w:val="28"/>
          <w:lang w:val="ru-RU"/>
        </w:rPr>
        <w:t xml:space="preserve"> на команды игрока</w:t>
      </w:r>
      <w:r w:rsidRPr="00336856">
        <w:rPr>
          <w:szCs w:val="28"/>
          <w:lang w:val="ru-RU"/>
        </w:rPr>
        <w:t>,</w:t>
      </w:r>
      <w:r w:rsidR="00E241EC">
        <w:rPr>
          <w:szCs w:val="28"/>
          <w:lang w:val="ru-RU"/>
        </w:rPr>
        <w:t xml:space="preserve"> корректное прохождение уровней игры</w:t>
      </w:r>
      <w:r w:rsidRPr="00336856">
        <w:rPr>
          <w:szCs w:val="28"/>
          <w:lang w:val="ru-RU"/>
        </w:rPr>
        <w:t xml:space="preserve"> и т.д. Для этого используются различные тестовые сценарии и техники.</w:t>
      </w:r>
    </w:p>
    <w:p w14:paraId="226A26B0" w14:textId="78C6616B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Кроме функционального тестирования, также важно провести нагрузочное тестирование и тестирование производительности игры. Нагрузочное тестирование предназначено для проверки работы игры при максимальной нагрузке</w:t>
      </w:r>
      <w:r w:rsidR="006F3A3F">
        <w:rPr>
          <w:szCs w:val="28"/>
          <w:lang w:val="ru-RU"/>
        </w:rPr>
        <w:t xml:space="preserve">. </w:t>
      </w:r>
      <w:r w:rsidRPr="00336856">
        <w:rPr>
          <w:szCs w:val="28"/>
          <w:lang w:val="ru-RU"/>
        </w:rPr>
        <w:t xml:space="preserve">Тестирование производительности позволяет выявить возможные проблемы с производительностью игры, </w:t>
      </w:r>
      <w:r w:rsidR="0076119B">
        <w:rPr>
          <w:szCs w:val="28"/>
          <w:lang w:val="ru-RU"/>
        </w:rPr>
        <w:t>например,</w:t>
      </w:r>
      <w:r w:rsidRPr="00336856">
        <w:rPr>
          <w:szCs w:val="28"/>
          <w:lang w:val="ru-RU"/>
        </w:rPr>
        <w:t xml:space="preserve"> лаги или низкая скорость загрузки уровней. Для этого можно использовать инструменты, которые помогут провести нагрузочное тестирование и анализировать производительность игры.</w:t>
      </w:r>
    </w:p>
    <w:p w14:paraId="5D5AEBC0" w14:textId="06300944" w:rsidR="00336856" w:rsidRP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>Основным инструментом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для отладки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является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игровая консоль.</w:t>
      </w:r>
      <w:r w:rsidR="00F8591E" w:rsidRPr="00F8591E">
        <w:rPr>
          <w:szCs w:val="28"/>
          <w:lang w:val="ru-RU"/>
        </w:rPr>
        <w:t xml:space="preserve"> </w:t>
      </w:r>
      <w:r w:rsidR="004E7016">
        <w:rPr>
          <w:szCs w:val="28"/>
          <w:lang w:val="ru-RU"/>
        </w:rPr>
        <w:t>Консоль</w:t>
      </w:r>
      <w:r w:rsidRPr="00336856">
        <w:rPr>
          <w:szCs w:val="28"/>
          <w:lang w:val="ru-RU"/>
        </w:rPr>
        <w:t xml:space="preserve"> позволяет разработчикам отслеживать и исправлять ошибки в игровом </w:t>
      </w:r>
      <w:r w:rsidRPr="00336856">
        <w:rPr>
          <w:szCs w:val="28"/>
          <w:lang w:val="ru-RU"/>
        </w:rPr>
        <w:lastRenderedPageBreak/>
        <w:t>коде, а также проводить другие операции, связанные с отладкой игры. Игровая консоль предоставляет доступ к переменным, функциям и другим элементам игры</w:t>
      </w:r>
      <w:r w:rsidR="006F246D">
        <w:rPr>
          <w:szCs w:val="28"/>
          <w:lang w:val="ru-RU"/>
        </w:rPr>
        <w:t>.</w:t>
      </w:r>
      <w:r w:rsidRPr="00336856">
        <w:rPr>
          <w:szCs w:val="28"/>
          <w:lang w:val="ru-RU"/>
        </w:rPr>
        <w:t xml:space="preserve"> </w:t>
      </w:r>
      <w:r w:rsidR="006F246D">
        <w:rPr>
          <w:szCs w:val="28"/>
          <w:lang w:val="ru-RU"/>
        </w:rPr>
        <w:t>Это</w:t>
      </w:r>
      <w:r w:rsidRPr="00336856">
        <w:rPr>
          <w:szCs w:val="28"/>
          <w:lang w:val="ru-RU"/>
        </w:rPr>
        <w:t xml:space="preserve"> позволяет разработчикам проверять и изменять значения в реальном времени.</w:t>
      </w:r>
    </w:p>
    <w:p w14:paraId="04131F56" w14:textId="2B94E892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Другим полезным инструментом для отладки игр является игровой редактор сцен. </w:t>
      </w:r>
      <w:r w:rsidR="004E7016">
        <w:rPr>
          <w:szCs w:val="28"/>
          <w:lang w:val="ru-RU"/>
        </w:rPr>
        <w:t>Редактор</w:t>
      </w:r>
      <w:r w:rsidRPr="00336856">
        <w:rPr>
          <w:szCs w:val="28"/>
          <w:lang w:val="ru-RU"/>
        </w:rPr>
        <w:t xml:space="preserve"> позволяет разработчикам визуально проверять и редактировать игровые уровни и объекты. Редактор сцен обеспечивает возможность быстрой и удобной отладки игровых ситуаций, позволяя разработчикам изменять параметры уровней, перемещать объекты и просматривать игровые события.</w:t>
      </w:r>
    </w:p>
    <w:p w14:paraId="328FAEA7" w14:textId="2BD32A86" w:rsidR="00336856" w:rsidRPr="00336856" w:rsidRDefault="00336856" w:rsidP="00BF5917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Тестирование совместимости </w:t>
      </w:r>
      <w:r w:rsidR="00E241EC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это процесс проверки корректной работы программного обеспечения в различных средах, </w:t>
      </w:r>
      <w:r w:rsidR="0076119B">
        <w:rPr>
          <w:szCs w:val="28"/>
          <w:lang w:val="ru-RU"/>
        </w:rPr>
        <w:t>например</w:t>
      </w:r>
      <w:r w:rsidRPr="00336856">
        <w:rPr>
          <w:szCs w:val="28"/>
          <w:lang w:val="ru-RU"/>
        </w:rPr>
        <w:t xml:space="preserve"> операционные системы, браузеры, устройства или сетевые условия. Это важная часть обеспечения качества ПО, поскольку существует множество различных платформ и конфигураций, на которых пользователи могут запускать программы.</w:t>
      </w:r>
      <w:r w:rsid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Тестировщик или команда тестировщиков играет от лица игрока и проверяет, появляется ли ошибка. Обычно у тестировщиков также есть возможность проверить нефункциональные элементы.</w:t>
      </w:r>
    </w:p>
    <w:p w14:paraId="4D2C154F" w14:textId="5C4DE05A" w:rsidR="00336856" w:rsidRPr="00336856" w:rsidRDefault="00336856" w:rsidP="00336856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Наряду с этим тестировщик приложения также может оценить уровень развлекательности игрового приложения. В общем и целом, </w:t>
      </w:r>
      <w:r w:rsidR="004E7016">
        <w:rPr>
          <w:szCs w:val="28"/>
          <w:lang w:val="ru-RU"/>
        </w:rPr>
        <w:t xml:space="preserve">данный </w:t>
      </w:r>
      <w:r w:rsidRPr="00336856">
        <w:rPr>
          <w:szCs w:val="28"/>
          <w:lang w:val="ru-RU"/>
        </w:rPr>
        <w:t>метод тестирования помогает сделать приложение ориентированным на игроков.</w:t>
      </w:r>
    </w:p>
    <w:p w14:paraId="3A0038E5" w14:textId="45E415AF" w:rsidR="00336856" w:rsidRDefault="00336856" w:rsidP="00F8591E">
      <w:pPr>
        <w:spacing w:line="360" w:lineRule="auto"/>
        <w:ind w:firstLine="851"/>
        <w:contextualSpacing/>
        <w:rPr>
          <w:szCs w:val="28"/>
          <w:lang w:val="ru-RU"/>
        </w:rPr>
      </w:pPr>
      <w:r w:rsidRPr="00336856">
        <w:rPr>
          <w:szCs w:val="28"/>
          <w:lang w:val="ru-RU"/>
        </w:rPr>
        <w:t xml:space="preserve">Регрессионное тестирование </w:t>
      </w:r>
      <w:r w:rsidR="00502576">
        <w:rPr>
          <w:szCs w:val="28"/>
          <w:lang w:val="ru-RU"/>
        </w:rPr>
        <w:t>–</w:t>
      </w:r>
      <w:r w:rsidRPr="00336856">
        <w:rPr>
          <w:szCs w:val="28"/>
          <w:lang w:val="ru-RU"/>
        </w:rPr>
        <w:t xml:space="preserve"> один из наиболее важных методов</w:t>
      </w:r>
      <w:r w:rsidR="0076119B">
        <w:rPr>
          <w:szCs w:val="28"/>
          <w:lang w:val="ru-RU"/>
        </w:rPr>
        <w:t>. Данный метод</w:t>
      </w:r>
      <w:r w:rsidR="001A4AE9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 xml:space="preserve">следует использовать во время тестирования. </w:t>
      </w:r>
      <w:r w:rsidR="004E7016">
        <w:rPr>
          <w:szCs w:val="28"/>
          <w:lang w:val="ru-RU"/>
        </w:rPr>
        <w:t>Данное тестирование</w:t>
      </w:r>
      <w:r w:rsidRPr="00336856">
        <w:rPr>
          <w:szCs w:val="28"/>
          <w:lang w:val="ru-RU"/>
        </w:rPr>
        <w:t xml:space="preserve"> гарантирует работу старых фич приложения при добавлении новых изменений. Кроме того, регрессионное тестирование повторно проверяет всю функциональность приложения с нуля и отлавливает новые ошибки. В рамках этого тестирования разработчик повторно выполняет код и сравнивает выходные данные с предыдущими. После регрессионного тестирования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игровое</w:t>
      </w:r>
      <w:r w:rsidR="0018600F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приложение</w:t>
      </w:r>
      <w:r w:rsidR="00F8591E" w:rsidRPr="00BF5917">
        <w:rPr>
          <w:szCs w:val="28"/>
          <w:lang w:val="ru-RU"/>
        </w:rPr>
        <w:t xml:space="preserve"> </w:t>
      </w:r>
      <w:r w:rsidRPr="00336856">
        <w:rPr>
          <w:szCs w:val="28"/>
          <w:lang w:val="ru-RU"/>
        </w:rPr>
        <w:t>становится более продуктивным.</w:t>
      </w:r>
    </w:p>
    <w:p w14:paraId="5246D3D0" w14:textId="42EEC311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.2 Тестирование и отладка</w:t>
      </w:r>
    </w:p>
    <w:p w14:paraId="4D09E387" w14:textId="28D698EC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 w:rsidRPr="00F55985">
        <w:rPr>
          <w:szCs w:val="28"/>
          <w:lang w:val="ru-RU"/>
        </w:rPr>
        <w:t>В процессе разработки VR</w:t>
      </w:r>
      <w:r w:rsidR="0075769E">
        <w:rPr>
          <w:lang w:val="ru-RU"/>
        </w:rPr>
        <w:t>–</w:t>
      </w:r>
      <w:r w:rsidRPr="00F55985">
        <w:rPr>
          <w:szCs w:val="28"/>
          <w:lang w:val="ru-RU"/>
        </w:rPr>
        <w:t>приложения были выявлены ошибки тр</w:t>
      </w:r>
      <w:r w:rsidR="0075769E">
        <w:rPr>
          <w:szCs w:val="28"/>
          <w:lang w:val="ru-RU"/>
        </w:rPr>
        <w:t>е</w:t>
      </w:r>
      <w:r w:rsidRPr="00F55985">
        <w:rPr>
          <w:szCs w:val="28"/>
          <w:lang w:val="ru-RU"/>
        </w:rPr>
        <w:t>х типов: синтаксическая, логическая и компиляционная.</w:t>
      </w:r>
    </w:p>
    <w:p w14:paraId="1DDDD264" w14:textId="4857B948" w:rsidR="00F55985" w:rsidRPr="00F55985" w:rsidRDefault="002600E0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Синтаксическая ошибка: п</w:t>
      </w:r>
      <w:r w:rsidR="00F55985">
        <w:rPr>
          <w:szCs w:val="28"/>
          <w:lang w:val="ru-RU"/>
        </w:rPr>
        <w:t xml:space="preserve">ропущена точка с запятой в </w:t>
      </w:r>
      <w:r w:rsidR="00F55985">
        <w:rPr>
          <w:szCs w:val="28"/>
          <w:lang w:val="en-US"/>
        </w:rPr>
        <w:t>C</w:t>
      </w:r>
      <w:r w:rsidR="00F55985" w:rsidRPr="00F55985">
        <w:rPr>
          <w:szCs w:val="28"/>
          <w:lang w:val="ru-RU"/>
        </w:rPr>
        <w:t xml:space="preserve">#. </w:t>
      </w:r>
      <w:r w:rsidR="00F55985">
        <w:rPr>
          <w:szCs w:val="28"/>
          <w:lang w:val="ru-RU"/>
        </w:rPr>
        <w:t xml:space="preserve">При попытке компиляции кода для загрузки данных из базы данных возникла ошибка: </w:t>
      </w:r>
      <w:r w:rsidR="006C2C4E">
        <w:rPr>
          <w:szCs w:val="28"/>
          <w:lang w:val="ru-RU"/>
        </w:rPr>
        <w:t>«</w:t>
      </w:r>
      <w:r w:rsidR="00F55985" w:rsidRPr="00F55985">
        <w:rPr>
          <w:szCs w:val="28"/>
          <w:lang w:val="ru-RU"/>
        </w:rPr>
        <w:t xml:space="preserve">CS1002: </w:t>
      </w:r>
      <w:proofErr w:type="spellStart"/>
      <w:r w:rsidR="00F55985" w:rsidRPr="00F55985">
        <w:rPr>
          <w:szCs w:val="28"/>
          <w:lang w:val="ru-RU"/>
        </w:rPr>
        <w:t>Expected</w:t>
      </w:r>
      <w:proofErr w:type="spellEnd"/>
      <w:r w:rsidR="00F55985" w:rsidRPr="00F55985">
        <w:rPr>
          <w:szCs w:val="28"/>
          <w:lang w:val="ru-RU"/>
        </w:rPr>
        <w:t xml:space="preserve"> ';'</w:t>
      </w:r>
      <w:r w:rsidR="006C2C4E">
        <w:rPr>
          <w:szCs w:val="28"/>
          <w:lang w:val="ru-RU"/>
        </w:rPr>
        <w:t>«</w:t>
      </w:r>
      <w:r>
        <w:rPr>
          <w:szCs w:val="28"/>
          <w:lang w:val="ru-RU"/>
        </w:rPr>
        <w:t>. Синтаксическая ошибка представлена</w:t>
      </w:r>
      <w:r w:rsidR="00F55985">
        <w:rPr>
          <w:szCs w:val="28"/>
          <w:lang w:val="ru-RU"/>
        </w:rPr>
        <w:t xml:space="preserve"> в соответствии с рисунком 9.</w:t>
      </w:r>
    </w:p>
    <w:p w14:paraId="3B95B993" w14:textId="170F9D15" w:rsidR="00985CBF" w:rsidRDefault="00F55985" w:rsidP="00F55985">
      <w:pPr>
        <w:spacing w:line="360" w:lineRule="auto"/>
        <w:contextualSpacing/>
        <w:jc w:val="center"/>
        <w:rPr>
          <w:lang w:val="ru-RU"/>
        </w:rPr>
      </w:pPr>
      <w:r w:rsidRPr="00F55985">
        <w:rPr>
          <w:noProof/>
          <w:szCs w:val="28"/>
          <w:lang w:val="ru-RU"/>
        </w:rPr>
        <w:drawing>
          <wp:inline distT="0" distB="0" distL="0" distR="0" wp14:anchorId="7C6668BD" wp14:editId="45E23BD4">
            <wp:extent cx="5851102" cy="25336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7435" cy="25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4B0" w14:textId="0209F87F" w:rsidR="00F55985" w:rsidRDefault="00F55985" w:rsidP="00F55985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9 – Синтаксическая ошибка.</w:t>
      </w:r>
    </w:p>
    <w:p w14:paraId="31231F02" w14:textId="336EDD3D" w:rsidR="00F55985" w:rsidRDefault="00F55985" w:rsidP="00F55985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Отсутствие точки с запятой в конце строки стало причиной ошибки. Решением стало добавление точки с запятой в конец строки. В результате код успешно скомпилировался.</w:t>
      </w:r>
    </w:p>
    <w:p w14:paraId="622E33CD" w14:textId="0AEB6E08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>Логическая ошибка: неправильное отображение информации. При загрузке сцены ангара появлялась некорректная информация на баннере. Логическая ошибка представлена в соответствии с рисунком 10.</w:t>
      </w:r>
    </w:p>
    <w:p w14:paraId="7358B8E9" w14:textId="2568C5FD" w:rsidR="001A5936" w:rsidRDefault="004D6F91" w:rsidP="008320E1">
      <w:pPr>
        <w:spacing w:line="360" w:lineRule="auto"/>
        <w:contextualSpacing/>
        <w:jc w:val="center"/>
        <w:rPr>
          <w:lang w:val="ru-RU"/>
        </w:rPr>
      </w:pPr>
      <w:r w:rsidRPr="004D6F91">
        <w:rPr>
          <w:noProof/>
          <w:lang w:val="ru-RU"/>
        </w:rPr>
        <w:drawing>
          <wp:inline distT="0" distB="0" distL="0" distR="0" wp14:anchorId="3F8043D1" wp14:editId="65DD44EB">
            <wp:extent cx="5819972" cy="3057525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861" cy="31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E756" w14:textId="61D0311E" w:rsidR="001A5936" w:rsidRDefault="001A5936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10 – Логическая ошибка</w:t>
      </w:r>
    </w:p>
    <w:p w14:paraId="138E30CF" w14:textId="2E10E874" w:rsidR="001A5936" w:rsidRDefault="001A5936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lastRenderedPageBreak/>
        <w:t>Неправильный идентификатор оружия стал причиной ошибки. Решением стало изменение идентификатора на соответствующ</w:t>
      </w:r>
      <w:r w:rsidR="00ED33C5">
        <w:rPr>
          <w:lang w:val="ru-RU"/>
        </w:rPr>
        <w:t>ей</w:t>
      </w:r>
      <w:r>
        <w:rPr>
          <w:lang w:val="ru-RU"/>
        </w:rPr>
        <w:t xml:space="preserve"> 3</w:t>
      </w:r>
      <w:r>
        <w:rPr>
          <w:lang w:val="en-US"/>
        </w:rPr>
        <w:t>D</w:t>
      </w:r>
      <w:r w:rsidR="0075769E">
        <w:rPr>
          <w:lang w:val="ru-RU"/>
        </w:rPr>
        <w:t>–</w:t>
      </w:r>
      <w:r>
        <w:rPr>
          <w:lang w:val="ru-RU"/>
        </w:rPr>
        <w:t>модели.</w:t>
      </w:r>
      <w:r w:rsidR="008320E1">
        <w:rPr>
          <w:lang w:val="ru-RU"/>
        </w:rPr>
        <w:t xml:space="preserve"> В результате информация стала отображаться корректно.</w:t>
      </w:r>
    </w:p>
    <w:p w14:paraId="49013493" w14:textId="2FE71440" w:rsid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Компиляционная ошибка: отсутствие камеры на сцене. При попытке запуска проекта возникла ошибка: </w:t>
      </w:r>
      <w:r w:rsidR="006C2C4E">
        <w:rPr>
          <w:lang w:val="ru-RU"/>
        </w:rPr>
        <w:t>«</w:t>
      </w:r>
      <w:r>
        <w:rPr>
          <w:lang w:val="en-US"/>
        </w:rPr>
        <w:t>No</w:t>
      </w:r>
      <w:r w:rsidRPr="008320E1">
        <w:rPr>
          <w:lang w:val="ru-RU"/>
        </w:rPr>
        <w:t xml:space="preserve"> </w:t>
      </w:r>
      <w:r>
        <w:rPr>
          <w:lang w:val="en-US"/>
        </w:rPr>
        <w:t>cameras</w:t>
      </w:r>
      <w:r w:rsidRPr="008320E1">
        <w:rPr>
          <w:lang w:val="ru-RU"/>
        </w:rPr>
        <w:t xml:space="preserve"> </w:t>
      </w:r>
      <w:r>
        <w:rPr>
          <w:lang w:val="en-US"/>
        </w:rPr>
        <w:t>rendering</w:t>
      </w:r>
      <w:r w:rsidR="006C2C4E">
        <w:rPr>
          <w:lang w:val="ru-RU"/>
        </w:rPr>
        <w:t>»</w:t>
      </w:r>
      <w:r>
        <w:rPr>
          <w:lang w:val="ru-RU"/>
        </w:rPr>
        <w:t>. Компиляционная ошибка представлена в соответствии с рисунком 11.</w:t>
      </w:r>
    </w:p>
    <w:p w14:paraId="2455263B" w14:textId="70B5DDC9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 w:rsidRPr="008320E1">
        <w:rPr>
          <w:noProof/>
          <w:lang w:val="ru-RU"/>
        </w:rPr>
        <w:drawing>
          <wp:inline distT="0" distB="0" distL="0" distR="0" wp14:anchorId="0C0A4C80" wp14:editId="4CFE44A9">
            <wp:extent cx="2723536" cy="1070087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9249" cy="10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F3C" w14:textId="6EBA61C5" w:rsidR="008320E1" w:rsidRDefault="008320E1" w:rsidP="008320E1">
      <w:pPr>
        <w:spacing w:line="360" w:lineRule="auto"/>
        <w:contextualSpacing/>
        <w:jc w:val="center"/>
        <w:rPr>
          <w:lang w:val="ru-RU"/>
        </w:rPr>
      </w:pPr>
      <w:r>
        <w:rPr>
          <w:lang w:val="ru-RU"/>
        </w:rPr>
        <w:t>Рисунок 11 – Компиляционная ошибка</w:t>
      </w:r>
    </w:p>
    <w:p w14:paraId="308915A5" w14:textId="06B7B7EB" w:rsidR="008320E1" w:rsidRPr="008320E1" w:rsidRDefault="008320E1" w:rsidP="00F55985">
      <w:pPr>
        <w:spacing w:line="360" w:lineRule="auto"/>
        <w:ind w:firstLine="851"/>
        <w:contextualSpacing/>
        <w:rPr>
          <w:lang w:val="ru-RU"/>
        </w:rPr>
      </w:pPr>
      <w:r>
        <w:rPr>
          <w:lang w:val="ru-RU"/>
        </w:rPr>
        <w:t xml:space="preserve">Отсутствие камеры стало причиной ошибки. Решением стало добавление камеры на сцену. В результате </w:t>
      </w:r>
      <w:r>
        <w:rPr>
          <w:lang w:val="en-US"/>
        </w:rPr>
        <w:t>VR</w:t>
      </w:r>
      <w:r w:rsidR="0075769E">
        <w:rPr>
          <w:lang w:val="ru-RU"/>
        </w:rPr>
        <w:t>–</w:t>
      </w:r>
      <w:r>
        <w:rPr>
          <w:lang w:val="ru-RU"/>
        </w:rPr>
        <w:t>сцена стала корректно отображаться в шлеме.</w:t>
      </w:r>
    </w:p>
    <w:p w14:paraId="22054AB0" w14:textId="72CCD6D5" w:rsidR="007135DD" w:rsidRPr="007135DD" w:rsidRDefault="007135DD" w:rsidP="00985CBF">
      <w:pPr>
        <w:spacing w:line="360" w:lineRule="auto"/>
        <w:ind w:firstLine="851"/>
        <w:contextualSpacing/>
        <w:rPr>
          <w:lang w:val="ru-RU"/>
        </w:rPr>
      </w:pPr>
      <w:r w:rsidRPr="007135DD">
        <w:rPr>
          <w:lang w:val="ru-RU"/>
        </w:rPr>
        <w:t>Выявленные ошибки устранены. Приложение стабильно работает в целевой среде, соответствует функциональным и техническим требованиям.</w:t>
      </w:r>
    </w:p>
    <w:p w14:paraId="52AC9EA4" w14:textId="0A2EC902" w:rsidR="00B21838" w:rsidRPr="0080365D" w:rsidRDefault="00B21838" w:rsidP="00B0572B">
      <w:pPr>
        <w:spacing w:before="240" w:line="480" w:lineRule="auto"/>
        <w:ind w:firstLine="851"/>
        <w:rPr>
          <w:szCs w:val="28"/>
          <w:lang w:val="ru-RU"/>
        </w:rPr>
      </w:pPr>
      <w:r w:rsidRPr="0080365D">
        <w:rPr>
          <w:szCs w:val="28"/>
          <w:lang w:val="ru-RU"/>
        </w:rPr>
        <w:t>2.</w:t>
      </w:r>
      <w:r w:rsidR="000A47C0">
        <w:rPr>
          <w:szCs w:val="28"/>
          <w:lang w:val="ru-RU"/>
        </w:rPr>
        <w:t>5</w:t>
      </w:r>
      <w:r w:rsidRPr="0080365D">
        <w:rPr>
          <w:szCs w:val="28"/>
          <w:lang w:val="ru-RU"/>
        </w:rPr>
        <w:t>.3 Контрольный пример</w:t>
      </w:r>
    </w:p>
    <w:p w14:paraId="45DB2870" w14:textId="05DE3CFC" w:rsidR="00443915" w:rsidRPr="00443915" w:rsidRDefault="00443915" w:rsidP="00443915">
      <w:pPr>
        <w:spacing w:line="360" w:lineRule="auto"/>
        <w:ind w:firstLine="851"/>
        <w:contextualSpacing/>
        <w:rPr>
          <w:szCs w:val="28"/>
          <w:lang w:val="ru-RU"/>
        </w:rPr>
      </w:pPr>
      <w:r w:rsidRPr="00443915">
        <w:rPr>
          <w:szCs w:val="28"/>
          <w:lang w:val="ru-RU"/>
        </w:rPr>
        <w:t xml:space="preserve">Для проверки корректности работы приложения виртуальной реальности </w:t>
      </w:r>
      <w:r w:rsidR="006C2C4E">
        <w:rPr>
          <w:szCs w:val="28"/>
          <w:lang w:val="ru-RU"/>
        </w:rPr>
        <w:t>«</w:t>
      </w:r>
      <w:r w:rsidRPr="00443915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="00EC2389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="00EC2389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43915">
        <w:rPr>
          <w:szCs w:val="28"/>
          <w:lang w:val="ru-RU"/>
        </w:rPr>
        <w:t xml:space="preserve"> разработан контрольный пример, включающий последовательность действий и ожидаемые результаты.</w:t>
      </w:r>
    </w:p>
    <w:p w14:paraId="133460E5" w14:textId="53EE8EAE" w:rsidR="00E673DF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синтаксической ошибки: запущена компиляция кода, отвечающего за загрузку данных из базы данных в соответствии с рисунком 12.</w:t>
      </w:r>
    </w:p>
    <w:p w14:paraId="37283406" w14:textId="7D878BE1" w:rsidR="00E02182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0E2136" wp14:editId="21C0434E">
            <wp:extent cx="2349572" cy="150433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7421" cy="15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734" w14:textId="78D14A39" w:rsidR="00EF1128" w:rsidRPr="00EF1128" w:rsidRDefault="00EF1128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12 – Консоль </w:t>
      </w:r>
      <w:r>
        <w:rPr>
          <w:szCs w:val="28"/>
          <w:lang w:val="en-US"/>
        </w:rPr>
        <w:t>Unity</w:t>
      </w:r>
      <w:r w:rsidRPr="00EF112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без ошибок</w:t>
      </w:r>
    </w:p>
    <w:p w14:paraId="41BAE56A" w14:textId="14645DBA" w:rsidR="00E02182" w:rsidRDefault="00E02182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lastRenderedPageBreak/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CS</w:t>
      </w:r>
      <w:r w:rsidRPr="00E02182">
        <w:rPr>
          <w:szCs w:val="28"/>
          <w:lang w:val="ru-RU"/>
        </w:rPr>
        <w:t xml:space="preserve">1002: </w:t>
      </w:r>
      <w:r>
        <w:rPr>
          <w:szCs w:val="28"/>
          <w:lang w:val="en-US"/>
        </w:rPr>
        <w:t>Expected</w:t>
      </w:r>
      <w:r w:rsidRPr="00E02182">
        <w:rPr>
          <w:szCs w:val="28"/>
          <w:lang w:val="ru-RU"/>
        </w:rPr>
        <w:t xml:space="preserve"> </w:t>
      </w:r>
      <w:r w:rsidR="008A40A7" w:rsidRPr="00F55985">
        <w:rPr>
          <w:szCs w:val="28"/>
          <w:lang w:val="ru-RU"/>
        </w:rPr>
        <w:t>'</w:t>
      </w:r>
      <w:r w:rsidRPr="00E02182">
        <w:rPr>
          <w:szCs w:val="28"/>
          <w:lang w:val="ru-RU"/>
        </w:rPr>
        <w:t>;</w:t>
      </w:r>
      <w:r w:rsidR="008A40A7" w:rsidRPr="00F55985">
        <w:rPr>
          <w:szCs w:val="28"/>
          <w:lang w:val="ru-RU"/>
        </w:rPr>
        <w:t>'</w:t>
      </w:r>
      <w:r w:rsidR="006C2C4E">
        <w:rPr>
          <w:szCs w:val="28"/>
          <w:lang w:val="ru-RU"/>
        </w:rPr>
        <w:t>«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отсутствует, программа работает стабильно.</w:t>
      </w:r>
    </w:p>
    <w:p w14:paraId="7E25E1CD" w14:textId="0260968C" w:rsidR="00E02182" w:rsidRPr="0075769E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Проверка исправления логической ошибки: запущена сцена ангара в соответствии с рисунком 13.</w:t>
      </w:r>
    </w:p>
    <w:p w14:paraId="0A620C14" w14:textId="54DA4435" w:rsidR="00E02182" w:rsidRDefault="00BB4F67" w:rsidP="00E02182">
      <w:pPr>
        <w:spacing w:line="360" w:lineRule="auto"/>
        <w:contextualSpacing/>
        <w:jc w:val="center"/>
        <w:rPr>
          <w:szCs w:val="28"/>
          <w:lang w:val="en-US"/>
        </w:rPr>
      </w:pPr>
      <w:r w:rsidRPr="00BB4F67">
        <w:rPr>
          <w:noProof/>
          <w:szCs w:val="28"/>
          <w:lang w:val="ru-RU"/>
        </w:rPr>
        <w:drawing>
          <wp:inline distT="0" distB="0" distL="0" distR="0" wp14:anchorId="54778935" wp14:editId="7F246E16">
            <wp:extent cx="3813713" cy="202544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367" cy="20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62F" w14:textId="0B35E3F2" w:rsidR="00BB4F67" w:rsidRPr="00BB4F67" w:rsidRDefault="00BB4F67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– Текст на баннере</w:t>
      </w:r>
    </w:p>
    <w:p w14:paraId="42F7F6FF" w14:textId="0BFE0CBD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Текст на баннере соответствует 3</w:t>
      </w:r>
      <w:r>
        <w:rPr>
          <w:szCs w:val="28"/>
          <w:lang w:val="en-US"/>
        </w:rPr>
        <w:t>D</w:t>
      </w:r>
      <w:r w:rsidR="0075769E">
        <w:rPr>
          <w:lang w:val="ru-RU"/>
        </w:rPr>
        <w:t>–</w:t>
      </w:r>
      <w:r>
        <w:rPr>
          <w:szCs w:val="28"/>
          <w:lang w:val="ru-RU"/>
        </w:rPr>
        <w:t>модели, ошибка отсутствует.</w:t>
      </w:r>
    </w:p>
    <w:p w14:paraId="6FEE13D2" w14:textId="7BC39ACF" w:rsid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Проверка исправления компиляционной ошибки: Запущена сцена в </w:t>
      </w:r>
      <w:r>
        <w:rPr>
          <w:szCs w:val="28"/>
          <w:lang w:val="en-US"/>
        </w:rPr>
        <w:t>VR</w:t>
      </w:r>
      <w:r w:rsidR="0075769E">
        <w:rPr>
          <w:lang w:val="ru-RU"/>
        </w:rPr>
        <w:t>–</w:t>
      </w:r>
      <w:r>
        <w:rPr>
          <w:szCs w:val="28"/>
          <w:lang w:val="ru-RU"/>
        </w:rPr>
        <w:t>режиме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 соответствии с рисунком 14.</w:t>
      </w:r>
    </w:p>
    <w:p w14:paraId="6D604D05" w14:textId="6D0B6639" w:rsidR="00E02182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 w:rsidRPr="00895946">
        <w:rPr>
          <w:noProof/>
          <w:szCs w:val="28"/>
        </w:rPr>
        <w:drawing>
          <wp:inline distT="0" distB="0" distL="0" distR="0" wp14:anchorId="695D8966" wp14:editId="596E661C">
            <wp:extent cx="3600450" cy="202504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339" cy="20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61F3" w14:textId="7BFEB4AE" w:rsidR="00E02182" w:rsidRPr="00D43347" w:rsidRDefault="00E02182" w:rsidP="00E02182">
      <w:pPr>
        <w:spacing w:line="360" w:lineRule="auto"/>
        <w:contextualSpacing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</w:t>
      </w:r>
      <w:r w:rsidR="00D43347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</w:t>
      </w:r>
      <w:r w:rsidR="00D43347">
        <w:rPr>
          <w:szCs w:val="28"/>
          <w:lang w:val="ru-RU"/>
        </w:rPr>
        <w:t>Сцена</w:t>
      </w:r>
      <w:r w:rsidR="005E1D79">
        <w:rPr>
          <w:szCs w:val="28"/>
          <w:lang w:val="ru-RU"/>
        </w:rPr>
        <w:t xml:space="preserve"> запущена</w:t>
      </w:r>
      <w:r w:rsidR="00D43347">
        <w:rPr>
          <w:szCs w:val="28"/>
          <w:lang w:val="ru-RU"/>
        </w:rPr>
        <w:t xml:space="preserve"> в </w:t>
      </w:r>
      <w:r w:rsidR="00D43347">
        <w:rPr>
          <w:szCs w:val="28"/>
          <w:lang w:val="en-US"/>
        </w:rPr>
        <w:t>VR</w:t>
      </w:r>
      <w:r w:rsidR="0075769E">
        <w:rPr>
          <w:lang w:val="ru-RU"/>
        </w:rPr>
        <w:t>–</w:t>
      </w:r>
      <w:r w:rsidR="00D43347">
        <w:rPr>
          <w:szCs w:val="28"/>
          <w:lang w:val="ru-RU"/>
        </w:rPr>
        <w:t>режиме</w:t>
      </w:r>
    </w:p>
    <w:p w14:paraId="59B91BE7" w14:textId="0226077D" w:rsidR="00E02182" w:rsidRPr="00E02182" w:rsidRDefault="00E02182" w:rsidP="00E02182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Ошибка</w:t>
      </w:r>
      <w:r w:rsidRPr="00E02182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>
        <w:rPr>
          <w:szCs w:val="28"/>
          <w:lang w:val="en-US"/>
        </w:rPr>
        <w:t>No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cameras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en-US"/>
        </w:rPr>
        <w:t>rendering</w:t>
      </w:r>
      <w:r w:rsidR="006C2C4E">
        <w:rPr>
          <w:szCs w:val="28"/>
          <w:lang w:val="ru-RU"/>
        </w:rPr>
        <w:t>»</w:t>
      </w:r>
      <w:r w:rsidRPr="00E0218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отсутствует</w:t>
      </w:r>
      <w:r w:rsidRPr="00E02182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изображение передается корректно.</w:t>
      </w:r>
    </w:p>
    <w:p w14:paraId="2A8D5601" w14:textId="7FCA693E" w:rsidR="00EE2E5F" w:rsidRDefault="00DB2D29" w:rsidP="00EE2E5F">
      <w:pPr>
        <w:spacing w:line="360" w:lineRule="auto"/>
        <w:ind w:firstLine="851"/>
        <w:contextualSpacing/>
        <w:rPr>
          <w:szCs w:val="28"/>
          <w:lang w:val="ru-RU"/>
        </w:rPr>
      </w:pPr>
      <w:r w:rsidRPr="00DB2D29">
        <w:rPr>
          <w:szCs w:val="28"/>
          <w:lang w:val="ru-RU"/>
        </w:rPr>
        <w:t>Все функции приложения протестированы и работают в соответствии с заявленными требованиями. Контрольный пример подтверждает корректность выполнения основных сценариев взаимодействия пользователя с программой.</w:t>
      </w:r>
    </w:p>
    <w:p w14:paraId="563F3CC7" w14:textId="42EDC814" w:rsidR="00E0320B" w:rsidRDefault="00E0320B" w:rsidP="00EE2E5F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>Руководство пользователя представлено в соответствии с приложением Б.</w:t>
      </w:r>
    </w:p>
    <w:p w14:paraId="274C2227" w14:textId="7B502A44" w:rsidR="000444AB" w:rsidRPr="0080365D" w:rsidRDefault="00EE2E5F" w:rsidP="00606EE9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Список используемых моделей представлен в соответствии с приложением </w:t>
      </w:r>
      <w:r w:rsidR="0073342A">
        <w:rPr>
          <w:szCs w:val="28"/>
          <w:lang w:val="ru-RU"/>
        </w:rPr>
        <w:t>В</w:t>
      </w:r>
      <w:r>
        <w:rPr>
          <w:szCs w:val="28"/>
          <w:lang w:val="ru-RU"/>
        </w:rPr>
        <w:t>.</w:t>
      </w:r>
      <w:r w:rsidR="000444AB" w:rsidRPr="0080365D">
        <w:rPr>
          <w:szCs w:val="28"/>
          <w:lang w:val="ru-RU"/>
        </w:rPr>
        <w:br w:type="page"/>
      </w:r>
    </w:p>
    <w:p w14:paraId="2FED144E" w14:textId="77777777" w:rsidR="00434EA6" w:rsidRPr="0080365D" w:rsidRDefault="00434EA6" w:rsidP="00DD229F">
      <w:pPr>
        <w:pStyle w:val="ae"/>
        <w:spacing w:after="0" w:line="480" w:lineRule="auto"/>
        <w:ind w:left="0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3 ЭКОНОМИЧЕСКАЯ ЧАСТЬ</w:t>
      </w:r>
    </w:p>
    <w:p w14:paraId="7C095947" w14:textId="223F2D9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Для оценки экономической эффективности проекта следует рассчитать полную себестоимость проекта и срок окупаемости с учетом маркетинговых исследований, и рентабельности отрасли.</w:t>
      </w:r>
    </w:p>
    <w:p w14:paraId="0DB2E764" w14:textId="4E14AD2D" w:rsidR="00A90563" w:rsidRPr="003868AF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Общая сумма затрат на разработку проекта слагается из нескольких частей: </w:t>
      </w:r>
      <w:r w:rsidRPr="00747FF7">
        <w:t>текущих,</w:t>
      </w:r>
      <w:r>
        <w:t xml:space="preserve"> </w:t>
      </w:r>
      <w:r w:rsidRPr="00747FF7">
        <w:t>единовременных</w:t>
      </w:r>
      <w:r>
        <w:t xml:space="preserve"> </w:t>
      </w:r>
      <w:r w:rsidRPr="00747FF7">
        <w:t>и</w:t>
      </w:r>
      <w:r>
        <w:t xml:space="preserve"> </w:t>
      </w:r>
      <w:r w:rsidRPr="00747FF7">
        <w:t>эксплуатационных</w:t>
      </w:r>
      <w:r>
        <w:t xml:space="preserve"> </w:t>
      </w:r>
      <w:r w:rsidRPr="00747FF7">
        <w:t>затрат,</w:t>
      </w:r>
      <w:r>
        <w:t xml:space="preserve"> </w:t>
      </w:r>
      <w:r w:rsidRPr="00747FF7">
        <w:t>и</w:t>
      </w:r>
      <w:r>
        <w:t xml:space="preserve"> </w:t>
      </w:r>
      <w:r w:rsidRPr="00747FF7">
        <w:t>сопряж</w:t>
      </w:r>
      <w:r w:rsidR="00675885">
        <w:rPr>
          <w:lang w:val="ru-RU"/>
        </w:rPr>
        <w:t>е</w:t>
      </w:r>
      <w:r w:rsidRPr="00747FF7">
        <w:t>нны</w:t>
      </w:r>
      <w:r>
        <w:t xml:space="preserve">х </w:t>
      </w:r>
      <w:r w:rsidRPr="00747FF7">
        <w:t>расход</w:t>
      </w:r>
      <w:r>
        <w:t>ов</w:t>
      </w:r>
      <w:r w:rsidRPr="00747FF7">
        <w:t>.</w:t>
      </w:r>
    </w:p>
    <w:p w14:paraId="23639EB4" w14:textId="67F4BAAA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Текущие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затраты</w:t>
      </w:r>
      <w:r>
        <w:t xml:space="preserve">, </w:t>
      </w:r>
      <w:r w:rsidRPr="00747FF7">
        <w:t>связанные</w:t>
      </w:r>
      <w:r>
        <w:t xml:space="preserve"> </w:t>
      </w:r>
      <w:r w:rsidRPr="00747FF7">
        <w:t>непосредственно</w:t>
      </w:r>
      <w:r>
        <w:t xml:space="preserve"> </w:t>
      </w:r>
      <w:r w:rsidRPr="00747FF7">
        <w:t>с</w:t>
      </w:r>
      <w:r>
        <w:t xml:space="preserve"> </w:t>
      </w:r>
      <w:r w:rsidRPr="00747FF7">
        <w:t>изготовлением</w:t>
      </w:r>
      <w:r>
        <w:t xml:space="preserve"> </w:t>
      </w:r>
      <w:r w:rsidRPr="00747FF7">
        <w:t>продукции,</w:t>
      </w:r>
      <w:r>
        <w:t xml:space="preserve"> </w:t>
      </w:r>
      <w:r w:rsidRPr="00747FF7">
        <w:t>производимой</w:t>
      </w:r>
      <w:r>
        <w:t xml:space="preserve"> </w:t>
      </w:r>
      <w:r w:rsidRPr="00747FF7">
        <w:t>с</w:t>
      </w:r>
      <w:r>
        <w:t xml:space="preserve"> </w:t>
      </w:r>
      <w:r w:rsidRPr="00747FF7">
        <w:t>помощью</w:t>
      </w:r>
      <w:r>
        <w:t xml:space="preserve"> </w:t>
      </w:r>
      <w:r w:rsidRPr="00747FF7">
        <w:t>разрабатываемых</w:t>
      </w:r>
      <w:r>
        <w:t xml:space="preserve"> </w:t>
      </w:r>
      <w:r w:rsidRPr="00747FF7">
        <w:t>средств</w:t>
      </w:r>
      <w:r>
        <w:t xml:space="preserve"> </w:t>
      </w:r>
      <w:r w:rsidRPr="00747FF7">
        <w:t>труда</w:t>
      </w:r>
      <w:r>
        <w:t xml:space="preserve"> </w:t>
      </w:r>
      <w:r w:rsidRPr="00747FF7">
        <w:t>или</w:t>
      </w:r>
      <w:r>
        <w:t xml:space="preserve"> </w:t>
      </w:r>
      <w:r w:rsidRPr="00747FF7">
        <w:t>аналогов.</w:t>
      </w:r>
    </w:p>
    <w:p w14:paraId="3FCC1BC8" w14:textId="51BECA46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Единовременные</w:t>
      </w:r>
      <w:r>
        <w:t xml:space="preserve"> </w:t>
      </w:r>
      <w:r w:rsidRPr="00747FF7">
        <w:t>затраты</w:t>
      </w:r>
      <w:r>
        <w:t xml:space="preserve"> </w:t>
      </w:r>
      <w:r w:rsidR="00502576">
        <w:t>–</w:t>
      </w:r>
      <w:r>
        <w:t xml:space="preserve"> капитальные затраты</w:t>
      </w:r>
      <w:r w:rsidRPr="00747FF7">
        <w:t>,</w:t>
      </w:r>
      <w:r>
        <w:t xml:space="preserve"> </w:t>
      </w:r>
      <w:r w:rsidRPr="00747FF7">
        <w:t>связанные</w:t>
      </w:r>
      <w:r>
        <w:t xml:space="preserve"> </w:t>
      </w:r>
      <w:r w:rsidRPr="00747FF7">
        <w:t>с</w:t>
      </w:r>
      <w:r>
        <w:t xml:space="preserve"> </w:t>
      </w:r>
      <w:r w:rsidRPr="00747FF7">
        <w:t>приобрете</w:t>
      </w:r>
      <w:r>
        <w:t xml:space="preserve">нием средств </w:t>
      </w:r>
      <w:r w:rsidRPr="00747FF7">
        <w:t>труда</w:t>
      </w:r>
      <w:r>
        <w:t xml:space="preserve"> </w:t>
      </w:r>
      <w:r w:rsidRPr="00747FF7">
        <w:t>(приборов,</w:t>
      </w:r>
      <w:r>
        <w:t xml:space="preserve"> </w:t>
      </w:r>
      <w:r w:rsidRPr="00747FF7">
        <w:t>оборудования,</w:t>
      </w:r>
      <w:r>
        <w:t xml:space="preserve"> </w:t>
      </w:r>
      <w:r w:rsidRPr="00747FF7">
        <w:t>инструментов</w:t>
      </w:r>
      <w:r>
        <w:t xml:space="preserve"> </w:t>
      </w:r>
      <w:r w:rsidRPr="00747FF7">
        <w:t>и</w:t>
      </w:r>
      <w:r>
        <w:t xml:space="preserve"> </w:t>
      </w:r>
      <w:r w:rsidRPr="00747FF7">
        <w:t>т.д.),</w:t>
      </w:r>
      <w:r>
        <w:t xml:space="preserve"> </w:t>
      </w:r>
      <w:r w:rsidRPr="00747FF7">
        <w:t>увеличение</w:t>
      </w:r>
      <w:r>
        <w:t xml:space="preserve"> </w:t>
      </w:r>
      <w:r w:rsidRPr="00747FF7">
        <w:t>оборотных</w:t>
      </w:r>
      <w:r>
        <w:t xml:space="preserve"> </w:t>
      </w:r>
      <w:r w:rsidRPr="00747FF7">
        <w:t>средств.</w:t>
      </w:r>
    </w:p>
    <w:p w14:paraId="1452B0EF" w14:textId="2D4A40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proofErr w:type="spellStart"/>
      <w:r w:rsidRPr="00747FF7">
        <w:t>Эксплуатационные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r w:rsidR="00502576">
        <w:t>–</w:t>
      </w:r>
      <w:r>
        <w:t xml:space="preserve"> </w:t>
      </w:r>
      <w:proofErr w:type="spellStart"/>
      <w:r w:rsidRPr="00747FF7">
        <w:t>это</w:t>
      </w:r>
      <w:proofErr w:type="spellEnd"/>
      <w:r>
        <w:t xml:space="preserve"> </w:t>
      </w:r>
      <w:proofErr w:type="spellStart"/>
      <w:r w:rsidRPr="00747FF7">
        <w:t>затраты</w:t>
      </w:r>
      <w:proofErr w:type="spellEnd"/>
      <w:r>
        <w:t xml:space="preserve"> </w:t>
      </w:r>
      <w:proofErr w:type="spellStart"/>
      <w:r w:rsidRPr="00747FF7">
        <w:t>которые</w:t>
      </w:r>
      <w:proofErr w:type="spellEnd"/>
      <w:r>
        <w:t xml:space="preserve"> </w:t>
      </w:r>
      <w:proofErr w:type="spellStart"/>
      <w:r w:rsidRPr="00747FF7">
        <w:t>связываются</w:t>
      </w:r>
      <w:proofErr w:type="spellEnd"/>
      <w:r>
        <w:t xml:space="preserve"> </w:t>
      </w:r>
      <w:r w:rsidRPr="00747FF7">
        <w:t>в</w:t>
      </w:r>
      <w:r>
        <w:t xml:space="preserve"> </w:t>
      </w:r>
      <w:proofErr w:type="spellStart"/>
      <w:r w:rsidRPr="00747FF7">
        <w:t>процессе</w:t>
      </w:r>
      <w:proofErr w:type="spellEnd"/>
      <w:r>
        <w:t xml:space="preserve"> </w:t>
      </w:r>
      <w:proofErr w:type="spellStart"/>
      <w:r w:rsidRPr="00747FF7">
        <w:t>эксплуатации</w:t>
      </w:r>
      <w:proofErr w:type="spellEnd"/>
      <w:r>
        <w:t xml:space="preserve"> </w:t>
      </w:r>
      <w:proofErr w:type="spellStart"/>
      <w:r w:rsidRPr="00747FF7">
        <w:t>разрабатываемого</w:t>
      </w:r>
      <w:proofErr w:type="spellEnd"/>
      <w:r>
        <w:t xml:space="preserve"> </w:t>
      </w:r>
      <w:proofErr w:type="spellStart"/>
      <w:r w:rsidRPr="00747FF7">
        <w:t>объекта</w:t>
      </w:r>
      <w:proofErr w:type="spellEnd"/>
      <w:r>
        <w:t xml:space="preserve"> </w:t>
      </w:r>
      <w:r w:rsidRPr="00747FF7">
        <w:t>(</w:t>
      </w:r>
      <w:proofErr w:type="spellStart"/>
      <w:r w:rsidRPr="00747FF7">
        <w:t>затраты</w:t>
      </w:r>
      <w:proofErr w:type="spellEnd"/>
      <w:r>
        <w:t xml:space="preserve"> </w:t>
      </w:r>
      <w:r w:rsidRPr="00747FF7">
        <w:t>на</w:t>
      </w:r>
      <w:r>
        <w:t xml:space="preserve"> </w:t>
      </w:r>
      <w:proofErr w:type="spellStart"/>
      <w:r w:rsidRPr="00747FF7">
        <w:t>электроэнергию</w:t>
      </w:r>
      <w:proofErr w:type="spellEnd"/>
      <w:r w:rsidRPr="00747FF7">
        <w:t>,</w:t>
      </w:r>
      <w:r>
        <w:t xml:space="preserve"> </w:t>
      </w:r>
      <w:r w:rsidR="0073342A">
        <w:t>з/п</w:t>
      </w:r>
      <w:r>
        <w:t xml:space="preserve"> </w:t>
      </w:r>
      <w:r w:rsidRPr="00747FF7">
        <w:t>и</w:t>
      </w:r>
      <w:r>
        <w:t xml:space="preserve"> </w:t>
      </w:r>
      <w:proofErr w:type="spellStart"/>
      <w:r w:rsidRPr="00747FF7">
        <w:t>т.д</w:t>
      </w:r>
      <w:proofErr w:type="spellEnd"/>
      <w:r w:rsidRPr="00747FF7">
        <w:t>.).</w:t>
      </w:r>
    </w:p>
    <w:p w14:paraId="435A7C2B" w14:textId="7FC823D2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Сопряж</w:t>
      </w:r>
      <w:r w:rsidR="00675885">
        <w:rPr>
          <w:lang w:val="ru-RU"/>
        </w:rPr>
        <w:t>е</w:t>
      </w:r>
      <w:r w:rsidRPr="00747FF7">
        <w:t>нные</w:t>
      </w:r>
      <w:r>
        <w:t xml:space="preserve"> </w:t>
      </w:r>
      <w:r w:rsidRPr="00747FF7">
        <w:t>расходы</w:t>
      </w:r>
      <w:r>
        <w:t xml:space="preserve"> </w:t>
      </w:r>
      <w:r w:rsidR="00502576">
        <w:t>–</w:t>
      </w:r>
      <w:r>
        <w:t xml:space="preserve"> </w:t>
      </w:r>
      <w:r w:rsidRPr="00747FF7">
        <w:t>это</w:t>
      </w:r>
      <w:r>
        <w:t xml:space="preserve"> </w:t>
      </w:r>
      <w:r w:rsidRPr="00747FF7">
        <w:t>средства</w:t>
      </w:r>
      <w:r>
        <w:t xml:space="preserve"> </w:t>
      </w:r>
      <w:r w:rsidRPr="00747FF7">
        <w:t>необходимое</w:t>
      </w:r>
      <w:r>
        <w:t xml:space="preserve"> </w:t>
      </w:r>
      <w:r w:rsidRPr="00747FF7">
        <w:t>вложить</w:t>
      </w:r>
      <w:r>
        <w:t xml:space="preserve"> </w:t>
      </w:r>
      <w:r w:rsidRPr="00747FF7">
        <w:t>в</w:t>
      </w:r>
      <w:r>
        <w:t xml:space="preserve"> </w:t>
      </w:r>
      <w:r w:rsidRPr="00747FF7">
        <w:t>другие</w:t>
      </w:r>
      <w:r>
        <w:t xml:space="preserve"> </w:t>
      </w:r>
      <w:r w:rsidRPr="00747FF7">
        <w:t>предприятия,</w:t>
      </w:r>
      <w:r>
        <w:t xml:space="preserve"> </w:t>
      </w:r>
      <w:r w:rsidRPr="00747FF7">
        <w:t>чтобы</w:t>
      </w:r>
      <w:r>
        <w:t xml:space="preserve"> </w:t>
      </w:r>
      <w:r w:rsidRPr="00747FF7">
        <w:t>была</w:t>
      </w:r>
      <w:r>
        <w:t xml:space="preserve"> </w:t>
      </w:r>
      <w:r w:rsidRPr="00747FF7">
        <w:t>возможность</w:t>
      </w:r>
      <w:r>
        <w:t xml:space="preserve"> </w:t>
      </w:r>
      <w:r w:rsidRPr="00747FF7">
        <w:t>внедрить</w:t>
      </w:r>
      <w:r>
        <w:t xml:space="preserve"> </w:t>
      </w:r>
      <w:r w:rsidRPr="00747FF7">
        <w:t>разрабатываемый</w:t>
      </w:r>
      <w:r>
        <w:t xml:space="preserve"> </w:t>
      </w:r>
      <w:r w:rsidRPr="00747FF7">
        <w:t>объект.</w:t>
      </w:r>
      <w:r>
        <w:t xml:space="preserve"> </w:t>
      </w:r>
      <w:r w:rsidRPr="00747FF7">
        <w:t>В</w:t>
      </w:r>
      <w:r>
        <w:t xml:space="preserve"> </w:t>
      </w:r>
      <w:r w:rsidRPr="00747FF7">
        <w:t>данной</w:t>
      </w:r>
      <w:r>
        <w:t xml:space="preserve"> </w:t>
      </w:r>
      <w:r w:rsidRPr="00747FF7">
        <w:t>работе</w:t>
      </w:r>
      <w:r>
        <w:t xml:space="preserve"> </w:t>
      </w:r>
      <w:r w:rsidRPr="00747FF7">
        <w:t>отсутствуют.</w:t>
      </w:r>
    </w:p>
    <w:p w14:paraId="015A5212" w14:textId="6037AD6C" w:rsidR="00A90563" w:rsidRPr="003A24DC" w:rsidRDefault="00A90563" w:rsidP="00911F41">
      <w:pPr>
        <w:widowControl w:val="0"/>
        <w:spacing w:line="360" w:lineRule="auto"/>
        <w:ind w:firstLine="851"/>
        <w:contextualSpacing/>
        <w:rPr>
          <w:lang w:val="ru-RU"/>
        </w:rPr>
      </w:pPr>
      <w:r w:rsidRPr="00747FF7">
        <w:t>Расчет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разработку</w:t>
      </w:r>
      <w:r>
        <w:t xml:space="preserve"> </w:t>
      </w:r>
      <w:r w:rsidRPr="00747FF7">
        <w:t>проекта</w:t>
      </w:r>
      <w:r>
        <w:t xml:space="preserve"> </w:t>
      </w:r>
      <w:r w:rsidRPr="00747FF7">
        <w:t>приведен</w:t>
      </w:r>
      <w:r>
        <w:t xml:space="preserve"> к следующей последовательности</w:t>
      </w:r>
      <w:r w:rsidRPr="00747FF7">
        <w:t>:</w:t>
      </w:r>
    </w:p>
    <w:p w14:paraId="010B24DB" w14:textId="3A50E834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затрат на проектирование и разработку проекта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3918E66" w14:textId="60B94908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</w:t>
      </w:r>
      <w:r w:rsidR="00A90563" w:rsidRPr="003A24DC">
        <w:rPr>
          <w:rFonts w:ascii="Times New Roman" w:hAnsi="Times New Roman"/>
          <w:sz w:val="28"/>
          <w:szCs w:val="28"/>
        </w:rPr>
        <w:t>пределение единовременных затрат, связанных с приобретением средств труда, необходимых для реализации разработки (приборов, оборудования и т.д.)</w:t>
      </w:r>
      <w:r w:rsidRPr="003A24DC">
        <w:rPr>
          <w:rFonts w:ascii="Times New Roman" w:hAnsi="Times New Roman"/>
          <w:sz w:val="28"/>
          <w:szCs w:val="28"/>
        </w:rPr>
        <w:t>;</w:t>
      </w:r>
    </w:p>
    <w:p w14:paraId="22109DCF" w14:textId="7276E79D" w:rsidR="00A90563" w:rsidRPr="003A24DC" w:rsidRDefault="003A24DC">
      <w:pPr>
        <w:pStyle w:val="afc"/>
        <w:widowControl w:val="0"/>
        <w:numPr>
          <w:ilvl w:val="0"/>
          <w:numId w:val="34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р</w:t>
      </w:r>
      <w:r w:rsidR="00A90563" w:rsidRPr="003A24DC">
        <w:rPr>
          <w:rFonts w:ascii="Times New Roman" w:hAnsi="Times New Roman"/>
          <w:sz w:val="28"/>
          <w:szCs w:val="28"/>
        </w:rPr>
        <w:t>асчет полной себестоимости проекта.</w:t>
      </w:r>
    </w:p>
    <w:p w14:paraId="7282C29C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Составной</w:t>
      </w:r>
      <w:r>
        <w:t xml:space="preserve"> </w:t>
      </w:r>
      <w:r w:rsidRPr="00747FF7">
        <w:t>частью</w:t>
      </w:r>
      <w:r>
        <w:t xml:space="preserve"> </w:t>
      </w:r>
      <w:r w:rsidRPr="00747FF7">
        <w:t>дополнительных</w:t>
      </w:r>
      <w:r>
        <w:t xml:space="preserve"> </w:t>
      </w:r>
      <w:r w:rsidRPr="00747FF7">
        <w:t>капитальных</w:t>
      </w:r>
      <w:r>
        <w:t xml:space="preserve"> </w:t>
      </w:r>
      <w:r w:rsidRPr="00747FF7">
        <w:t>вложений,</w:t>
      </w:r>
      <w:r>
        <w:t xml:space="preserve"> </w:t>
      </w:r>
      <w:r w:rsidRPr="00747FF7">
        <w:t>которые</w:t>
      </w:r>
      <w:r>
        <w:t xml:space="preserve"> </w:t>
      </w:r>
      <w:r w:rsidRPr="00747FF7">
        <w:t>определяются</w:t>
      </w:r>
      <w:r>
        <w:t xml:space="preserve"> </w:t>
      </w:r>
      <w:r w:rsidRPr="00747FF7">
        <w:t>для</w:t>
      </w:r>
      <w:r>
        <w:t xml:space="preserve"> </w:t>
      </w:r>
      <w:r w:rsidRPr="00747FF7">
        <w:t>расчета</w:t>
      </w:r>
      <w:r>
        <w:t xml:space="preserve"> </w:t>
      </w:r>
      <w:r w:rsidRPr="00747FF7">
        <w:t>затрат</w:t>
      </w:r>
      <w:r>
        <w:t xml:space="preserve"> </w:t>
      </w:r>
      <w:r w:rsidRPr="00747FF7">
        <w:t>являются</w:t>
      </w:r>
      <w:r>
        <w:t xml:space="preserve"> </w:t>
      </w:r>
      <w:r w:rsidRPr="00747FF7">
        <w:t>затраты</w:t>
      </w:r>
      <w:r>
        <w:t xml:space="preserve"> </w:t>
      </w:r>
      <w:r w:rsidRPr="00747FF7">
        <w:t>на</w:t>
      </w:r>
      <w:r>
        <w:t xml:space="preserve"> </w:t>
      </w:r>
      <w:r w:rsidRPr="00747FF7">
        <w:t>проектирование.</w:t>
      </w:r>
    </w:p>
    <w:p w14:paraId="1D70C9E8" w14:textId="77777777" w:rsidR="00A90563" w:rsidRPr="00747FF7" w:rsidRDefault="00A90563" w:rsidP="00911F41">
      <w:pPr>
        <w:widowControl w:val="0"/>
        <w:spacing w:line="360" w:lineRule="auto"/>
        <w:ind w:firstLine="851"/>
        <w:contextualSpacing/>
      </w:pPr>
      <w:r w:rsidRPr="00747FF7">
        <w:t>Общая</w:t>
      </w:r>
      <w:r>
        <w:t xml:space="preserve"> </w:t>
      </w:r>
      <w:r w:rsidRPr="00747FF7">
        <w:t>сумма</w:t>
      </w:r>
      <w:r>
        <w:t xml:space="preserve"> </w:t>
      </w:r>
      <w:r w:rsidRPr="00747FF7">
        <w:t>стоимости</w:t>
      </w:r>
      <w:r>
        <w:t xml:space="preserve"> </w:t>
      </w:r>
      <w:r w:rsidRPr="00747FF7">
        <w:t>затрат</w:t>
      </w:r>
      <w:r>
        <w:t xml:space="preserve"> </w:t>
      </w:r>
      <w:r w:rsidRPr="00747FF7">
        <w:t>на</w:t>
      </w:r>
      <w:r>
        <w:t xml:space="preserve"> </w:t>
      </w:r>
      <w:r w:rsidRPr="00747FF7">
        <w:t>выполнение</w:t>
      </w:r>
      <w:r>
        <w:t xml:space="preserve"> </w:t>
      </w:r>
      <w:r w:rsidRPr="00747FF7">
        <w:t>проектирования</w:t>
      </w:r>
      <w:r>
        <w:t xml:space="preserve"> </w:t>
      </w:r>
      <w:r w:rsidRPr="00747FF7">
        <w:t>определ</w:t>
      </w:r>
      <w:r>
        <w:t>я</w:t>
      </w:r>
      <w:r w:rsidRPr="00747FF7">
        <w:t>ется</w:t>
      </w:r>
      <w:r>
        <w:t xml:space="preserve"> </w:t>
      </w:r>
      <w:r w:rsidRPr="00747FF7">
        <w:t>по</w:t>
      </w:r>
      <w:r>
        <w:t xml:space="preserve"> </w:t>
      </w:r>
      <w:r w:rsidRPr="00747FF7">
        <w:t>смете,</w:t>
      </w:r>
      <w:r>
        <w:t xml:space="preserve"> </w:t>
      </w:r>
      <w:r w:rsidRPr="00747FF7">
        <w:t>в</w:t>
      </w:r>
      <w:r>
        <w:t xml:space="preserve"> </w:t>
      </w:r>
      <w:r w:rsidRPr="00747FF7">
        <w:t>которую</w:t>
      </w:r>
      <w:r>
        <w:t xml:space="preserve"> </w:t>
      </w:r>
      <w:r w:rsidRPr="00747FF7">
        <w:t>включаются</w:t>
      </w:r>
      <w:r>
        <w:t xml:space="preserve"> </w:t>
      </w:r>
      <w:r w:rsidRPr="00747FF7">
        <w:t>следующие</w:t>
      </w:r>
      <w:r>
        <w:t xml:space="preserve"> </w:t>
      </w:r>
      <w:r w:rsidRPr="00747FF7">
        <w:t>статьи:</w:t>
      </w:r>
    </w:p>
    <w:p w14:paraId="0AFE8275" w14:textId="4F0874F1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материалы, комплектующие изделия и литературу;</w:t>
      </w:r>
    </w:p>
    <w:p w14:paraId="60DF6651" w14:textId="1A4F008D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услуги сторонних организаций;</w:t>
      </w:r>
    </w:p>
    <w:p w14:paraId="75652AE2" w14:textId="07944FC2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lastRenderedPageBreak/>
        <w:t>проч</w:t>
      </w:r>
      <w:r w:rsidR="0073342A">
        <w:rPr>
          <w:rFonts w:ascii="Times New Roman" w:hAnsi="Times New Roman"/>
          <w:sz w:val="28"/>
          <w:szCs w:val="28"/>
        </w:rPr>
        <w:t>и</w:t>
      </w:r>
      <w:r w:rsidRPr="003A24DC">
        <w:rPr>
          <w:rFonts w:ascii="Times New Roman" w:hAnsi="Times New Roman"/>
          <w:sz w:val="28"/>
          <w:szCs w:val="28"/>
        </w:rPr>
        <w:t>е прямые расходы;</w:t>
      </w:r>
    </w:p>
    <w:p w14:paraId="7ACBC97E" w14:textId="1B4B4014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заработная плата (основная, дополнительная);</w:t>
      </w:r>
    </w:p>
    <w:p w14:paraId="76FDE2ED" w14:textId="013F2D75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отчисление на социальные нужды;</w:t>
      </w:r>
    </w:p>
    <w:p w14:paraId="04F79D8E" w14:textId="239AF4AB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затраты на внедрение и эксплуатацию программы;</w:t>
      </w:r>
    </w:p>
    <w:p w14:paraId="2A640304" w14:textId="13BE85C0" w:rsidR="00A90563" w:rsidRPr="003A24DC" w:rsidRDefault="00A90563">
      <w:pPr>
        <w:pStyle w:val="afc"/>
        <w:widowControl w:val="0"/>
        <w:numPr>
          <w:ilvl w:val="0"/>
          <w:numId w:val="35"/>
        </w:num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3A24DC">
        <w:rPr>
          <w:rFonts w:ascii="Times New Roman" w:hAnsi="Times New Roman"/>
          <w:sz w:val="28"/>
          <w:szCs w:val="28"/>
        </w:rPr>
        <w:t>накладные расходы.</w:t>
      </w:r>
    </w:p>
    <w:p w14:paraId="59D46D4B" w14:textId="7438DCBD" w:rsidR="00A90563" w:rsidRDefault="00A90563" w:rsidP="00911F41">
      <w:pPr>
        <w:widowControl w:val="0"/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разработку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это</w:t>
      </w:r>
      <w:r>
        <w:rPr>
          <w:szCs w:val="28"/>
        </w:rPr>
        <w:t xml:space="preserve"> </w:t>
      </w:r>
      <w:r w:rsidRPr="00A23D61">
        <w:rPr>
          <w:szCs w:val="28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программы.</w:t>
      </w:r>
      <w:r>
        <w:rPr>
          <w:szCs w:val="28"/>
        </w:rPr>
        <w:t xml:space="preserve"> </w:t>
      </w:r>
      <w:r w:rsidR="004E7016">
        <w:rPr>
          <w:szCs w:val="28"/>
          <w:lang w:val="ru-RU"/>
        </w:rPr>
        <w:t>Себестоимость</w:t>
      </w:r>
      <w:r>
        <w:rPr>
          <w:szCs w:val="28"/>
        </w:rPr>
        <w:t xml:space="preserve"> </w:t>
      </w:r>
      <w:r w:rsidRPr="00A23D61">
        <w:rPr>
          <w:szCs w:val="28"/>
        </w:rPr>
        <w:t>рассчитывается</w:t>
      </w:r>
      <w:r>
        <w:rPr>
          <w:szCs w:val="28"/>
        </w:rPr>
        <w:t xml:space="preserve">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90563" w14:paraId="115AB8C3" w14:textId="77777777" w:rsidTr="003A24DC">
        <w:tc>
          <w:tcPr>
            <w:tcW w:w="8925" w:type="dxa"/>
          </w:tcPr>
          <w:p w14:paraId="2DFD4307" w14:textId="6EC6D4DD" w:rsidR="00A90563" w:rsidRPr="00ED33C5" w:rsidRDefault="00A90563" w:rsidP="00A90563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Pr="00A23D61">
              <w:rPr>
                <w:szCs w:val="28"/>
              </w:rPr>
              <w:t>С</w:t>
            </w:r>
            <w:r w:rsidRPr="00A23D61">
              <w:rPr>
                <w:szCs w:val="28"/>
                <w:vertAlign w:val="subscript"/>
              </w:rPr>
              <w:t>пр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об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proofErr w:type="spellStart"/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зп</w:t>
            </w:r>
            <w:proofErr w:type="spellEnd"/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НР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+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ПР,</w:t>
            </w:r>
            <w:r>
              <w:rPr>
                <w:szCs w:val="28"/>
              </w:rPr>
              <w:t xml:space="preserve"> </w:t>
            </w:r>
            <w:r w:rsidR="00ED33C5">
              <w:rPr>
                <w:szCs w:val="28"/>
                <w:lang w:val="ru-RU"/>
              </w:rPr>
              <w:t>(</w:t>
            </w:r>
            <w:r w:rsidRPr="00A23D61">
              <w:rPr>
                <w:szCs w:val="28"/>
              </w:rPr>
              <w:t>руб</w:t>
            </w:r>
            <w:r w:rsidRPr="00B365BB">
              <w:rPr>
                <w:szCs w:val="28"/>
              </w:rPr>
              <w:t>.</w:t>
            </w:r>
            <w:r w:rsidR="00ED33C5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680134FD" w14:textId="3ED15805" w:rsidR="00A90563" w:rsidRDefault="00A90563" w:rsidP="00A90563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(1)</w:t>
            </w:r>
          </w:p>
        </w:tc>
      </w:tr>
    </w:tbl>
    <w:p w14:paraId="38516D13" w14:textId="42F512BE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A23D61">
        <w:rPr>
          <w:szCs w:val="28"/>
        </w:rPr>
        <w:t>де</w:t>
      </w:r>
      <w:r>
        <w:rPr>
          <w:szCs w:val="28"/>
        </w:rPr>
        <w:t xml:space="preserve"> </w:t>
      </w: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м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A23D61">
        <w:rPr>
          <w:szCs w:val="28"/>
        </w:rPr>
        <w:t>затраты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 </w:t>
      </w:r>
      <w:r w:rsidRPr="00A23D61">
        <w:rPr>
          <w:szCs w:val="28"/>
        </w:rPr>
        <w:t>применяемые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разработки</w:t>
      </w:r>
      <w:r>
        <w:rPr>
          <w:szCs w:val="28"/>
        </w:rPr>
        <w:t xml:space="preserve"> </w:t>
      </w:r>
      <w:r w:rsidRPr="00A23D61">
        <w:rPr>
          <w:szCs w:val="28"/>
        </w:rPr>
        <w:t>программы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6D24899" w14:textId="05E5B627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об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связанные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оборудования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3411EBA6" w14:textId="3EC71ACB" w:rsidR="00A90563" w:rsidRPr="00ED33C5" w:rsidRDefault="00A90563" w:rsidP="0073342A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A23D61">
        <w:rPr>
          <w:szCs w:val="28"/>
        </w:rPr>
        <w:t>З</w:t>
      </w:r>
      <w:r w:rsidRPr="00834162">
        <w:rPr>
          <w:szCs w:val="28"/>
          <w:vertAlign w:val="subscript"/>
        </w:rPr>
        <w:t>зп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</w:t>
      </w:r>
      <w:r>
        <w:rPr>
          <w:szCs w:val="28"/>
        </w:rPr>
        <w:t>аработной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плате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специалисту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участвующего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разработк</w:t>
      </w:r>
      <w:proofErr w:type="spellEnd"/>
      <w:r w:rsidR="0073342A">
        <w:rPr>
          <w:szCs w:val="28"/>
          <w:lang w:val="ru-RU"/>
        </w:rPr>
        <w:t xml:space="preserve">е </w:t>
      </w:r>
      <w:proofErr w:type="spellStart"/>
      <w:r w:rsidRPr="00A23D61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2E89FDDF" w14:textId="1342F6D1" w:rsidR="00A90563" w:rsidRPr="00ED33C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A23D61">
        <w:rPr>
          <w:szCs w:val="28"/>
        </w:rPr>
        <w:t>НР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(руб.)</w:t>
      </w:r>
      <w:r w:rsidR="00ED33C5">
        <w:rPr>
          <w:szCs w:val="28"/>
          <w:lang w:val="ru-RU"/>
        </w:rPr>
        <w:t>,</w:t>
      </w:r>
    </w:p>
    <w:p w14:paraId="7EDD212F" w14:textId="1F616819" w:rsidR="00A90563" w:rsidRPr="00A23D61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ПР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 w:rsidR="00ED33C5">
        <w:rPr>
          <w:szCs w:val="28"/>
          <w:lang w:val="ru-RU"/>
        </w:rPr>
        <w:t xml:space="preserve"> </w:t>
      </w:r>
      <w:r w:rsidR="00ED33C5" w:rsidRPr="00A23D61">
        <w:rPr>
          <w:szCs w:val="28"/>
        </w:rPr>
        <w:t>(руб.)</w:t>
      </w:r>
      <w:r w:rsidRPr="00A23D61">
        <w:rPr>
          <w:szCs w:val="28"/>
        </w:rPr>
        <w:t>.</w:t>
      </w:r>
    </w:p>
    <w:p w14:paraId="044F0BBA" w14:textId="30F13A8E" w:rsidR="00A90563" w:rsidRPr="00786E1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r w:rsidRPr="00A23D61">
        <w:rPr>
          <w:szCs w:val="28"/>
        </w:rPr>
        <w:t>затратам</w:t>
      </w:r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r w:rsidR="006C2C4E">
        <w:rPr>
          <w:szCs w:val="28"/>
        </w:rPr>
        <w:t>«</w:t>
      </w:r>
      <w:proofErr w:type="spellStart"/>
      <w:r w:rsidRPr="00A23D61">
        <w:rPr>
          <w:szCs w:val="28"/>
        </w:rPr>
        <w:t>Материалы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комплектующее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изделия</w:t>
      </w:r>
      <w:proofErr w:type="spellEnd"/>
      <w:r w:rsidR="006C2C4E">
        <w:rPr>
          <w:szCs w:val="28"/>
        </w:rPr>
        <w:t>»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сырье,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вспомогательные</w:t>
      </w:r>
      <w:r>
        <w:rPr>
          <w:szCs w:val="28"/>
        </w:rPr>
        <w:t xml:space="preserve"> </w:t>
      </w:r>
      <w:r w:rsidRPr="00A23D61">
        <w:rPr>
          <w:szCs w:val="28"/>
        </w:rPr>
        <w:t>материалы</w:t>
      </w:r>
      <w:r>
        <w:rPr>
          <w:szCs w:val="28"/>
        </w:rPr>
        <w:t xml:space="preserve">, </w:t>
      </w:r>
      <w:r w:rsidRPr="00A23D61">
        <w:rPr>
          <w:szCs w:val="28"/>
        </w:rPr>
        <w:t>покупные</w:t>
      </w:r>
      <w:r>
        <w:rPr>
          <w:szCs w:val="28"/>
        </w:rPr>
        <w:t xml:space="preserve"> </w:t>
      </w:r>
      <w:r w:rsidRPr="00A23D61">
        <w:rPr>
          <w:szCs w:val="28"/>
        </w:rPr>
        <w:t>полуфабрикаты</w:t>
      </w:r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r w:rsidRPr="00A23D61">
        <w:rPr>
          <w:szCs w:val="28"/>
        </w:rPr>
        <w:t>комплектующие</w:t>
      </w:r>
      <w:r>
        <w:rPr>
          <w:szCs w:val="28"/>
        </w:rPr>
        <w:t xml:space="preserve"> </w:t>
      </w:r>
      <w:r w:rsidRPr="00A23D61">
        <w:rPr>
          <w:szCs w:val="28"/>
        </w:rPr>
        <w:t>изделия</w:t>
      </w:r>
      <w:r>
        <w:rPr>
          <w:szCs w:val="28"/>
        </w:rPr>
        <w:t xml:space="preserve"> </w:t>
      </w:r>
      <w:r w:rsidRPr="00A23D61">
        <w:rPr>
          <w:szCs w:val="28"/>
        </w:rPr>
        <w:t>необходимые</w:t>
      </w:r>
      <w:r>
        <w:rPr>
          <w:szCs w:val="28"/>
        </w:rPr>
        <w:t xml:space="preserve"> </w:t>
      </w:r>
      <w:r w:rsidRPr="00A23D61">
        <w:rPr>
          <w:szCs w:val="28"/>
        </w:rPr>
        <w:t>для</w:t>
      </w:r>
      <w:r>
        <w:rPr>
          <w:szCs w:val="28"/>
        </w:rPr>
        <w:t xml:space="preserve"> </w:t>
      </w:r>
      <w:r w:rsidRPr="00A23D61">
        <w:rPr>
          <w:szCs w:val="28"/>
        </w:rPr>
        <w:t>выполнения</w:t>
      </w:r>
      <w:r>
        <w:rPr>
          <w:szCs w:val="28"/>
        </w:rPr>
        <w:t xml:space="preserve"> </w:t>
      </w:r>
      <w:r w:rsidRPr="00A23D61">
        <w:rPr>
          <w:szCs w:val="28"/>
        </w:rPr>
        <w:t>конкретной</w:t>
      </w:r>
      <w:r>
        <w:rPr>
          <w:szCs w:val="28"/>
        </w:rPr>
        <w:t xml:space="preserve"> </w:t>
      </w:r>
      <w:r w:rsidRPr="00A23D61">
        <w:rPr>
          <w:szCs w:val="28"/>
        </w:rPr>
        <w:t>рабо</w:t>
      </w:r>
      <w:r>
        <w:rPr>
          <w:szCs w:val="28"/>
        </w:rPr>
        <w:t xml:space="preserve">ты.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основные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</w:t>
      </w:r>
      <w:r>
        <w:rPr>
          <w:szCs w:val="28"/>
        </w:rPr>
        <w:t>алы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определяемые</w:t>
      </w:r>
      <w:proofErr w:type="spellEnd"/>
      <w:r>
        <w:rPr>
          <w:szCs w:val="28"/>
        </w:rPr>
        <w:t xml:space="preserve"> из </w:t>
      </w:r>
      <w:proofErr w:type="spellStart"/>
      <w:r>
        <w:rPr>
          <w:szCs w:val="28"/>
        </w:rPr>
        <w:t>таблицы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>.</w:t>
      </w:r>
    </w:p>
    <w:p w14:paraId="67819797" w14:textId="3D13F1DE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Ведомость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36311F" w:rsidRPr="00786E12" w14:paraId="15B1A6CB" w14:textId="77777777" w:rsidTr="0074184C">
        <w:trPr>
          <w:trHeight w:val="868"/>
        </w:trPr>
        <w:tc>
          <w:tcPr>
            <w:tcW w:w="3261" w:type="dxa"/>
            <w:shd w:val="clear" w:color="auto" w:fill="auto"/>
          </w:tcPr>
          <w:p w14:paraId="71A15E75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Наименование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материала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6B1B034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Единица измерения</w:t>
            </w:r>
          </w:p>
        </w:tc>
        <w:tc>
          <w:tcPr>
            <w:tcW w:w="2268" w:type="dxa"/>
            <w:shd w:val="clear" w:color="auto" w:fill="auto"/>
          </w:tcPr>
          <w:p w14:paraId="79C1A4E9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Цена за единицу измерения (руб.)</w:t>
            </w:r>
          </w:p>
        </w:tc>
        <w:tc>
          <w:tcPr>
            <w:tcW w:w="1701" w:type="dxa"/>
            <w:shd w:val="clear" w:color="auto" w:fill="auto"/>
          </w:tcPr>
          <w:p w14:paraId="14E07FAD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Количество (шт)</w:t>
            </w:r>
          </w:p>
        </w:tc>
        <w:tc>
          <w:tcPr>
            <w:tcW w:w="1134" w:type="dxa"/>
            <w:shd w:val="clear" w:color="auto" w:fill="auto"/>
          </w:tcPr>
          <w:p w14:paraId="038EBB3C" w14:textId="77777777" w:rsidR="00A90563" w:rsidRPr="00786E12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786E12">
              <w:rPr>
                <w:szCs w:val="28"/>
              </w:rPr>
              <w:t>Сумма (руб.)</w:t>
            </w:r>
          </w:p>
        </w:tc>
      </w:tr>
      <w:tr w:rsidR="0074184C" w:rsidRPr="00786E12" w14:paraId="555881EB" w14:textId="77777777" w:rsidTr="0074184C">
        <w:trPr>
          <w:trHeight w:val="555"/>
        </w:trPr>
        <w:tc>
          <w:tcPr>
            <w:tcW w:w="3261" w:type="dxa"/>
            <w:shd w:val="clear" w:color="auto" w:fill="auto"/>
          </w:tcPr>
          <w:p w14:paraId="04A7C3A3" w14:textId="3F7CF8DA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3090926" w14:textId="38638CED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7CB0D4D6" w14:textId="5E222FBF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26E2145F" w14:textId="608E8F72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4A345974" w14:textId="5821F92E" w:rsidR="0074184C" w:rsidRPr="0074184C" w:rsidRDefault="0074184C" w:rsidP="00911F41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66776EFB" w14:textId="77777777" w:rsidTr="0074184C">
        <w:trPr>
          <w:trHeight w:val="416"/>
        </w:trPr>
        <w:tc>
          <w:tcPr>
            <w:tcW w:w="3261" w:type="dxa"/>
            <w:shd w:val="clear" w:color="auto" w:fill="auto"/>
          </w:tcPr>
          <w:p w14:paraId="509801A9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Бумага </w:t>
            </w:r>
            <w:proofErr w:type="spellStart"/>
            <w:r w:rsidRPr="00786E12">
              <w:rPr>
                <w:szCs w:val="28"/>
              </w:rPr>
              <w:t>офисная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7284903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упаковка</w:t>
            </w:r>
          </w:p>
        </w:tc>
        <w:tc>
          <w:tcPr>
            <w:tcW w:w="2268" w:type="dxa"/>
            <w:shd w:val="clear" w:color="auto" w:fill="auto"/>
          </w:tcPr>
          <w:p w14:paraId="629DE71F" w14:textId="13132867" w:rsidR="00A90563" w:rsidRPr="00ED33C5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en-US"/>
              </w:rPr>
              <w:t>293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5EB8796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66159EBC" w14:textId="675EDCA9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2</w:t>
            </w:r>
            <w:r w:rsidR="001C05C0">
              <w:rPr>
                <w:szCs w:val="28"/>
                <w:lang w:val="ru-RU"/>
              </w:rPr>
              <w:t>93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0C9C8D89" w14:textId="77777777" w:rsidTr="0074184C">
        <w:trPr>
          <w:trHeight w:val="423"/>
        </w:trPr>
        <w:tc>
          <w:tcPr>
            <w:tcW w:w="3261" w:type="dxa"/>
            <w:shd w:val="clear" w:color="auto" w:fill="auto"/>
          </w:tcPr>
          <w:p w14:paraId="0EE9877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 xml:space="preserve">Папка для </w:t>
            </w:r>
            <w:proofErr w:type="spellStart"/>
            <w:r w:rsidRPr="00786E12">
              <w:rPr>
                <w:szCs w:val="28"/>
              </w:rPr>
              <w:t>листов</w:t>
            </w:r>
            <w:proofErr w:type="spellEnd"/>
            <w:r w:rsidRPr="00786E12">
              <w:rPr>
                <w:szCs w:val="28"/>
              </w:rPr>
              <w:t>, А4</w:t>
            </w:r>
          </w:p>
        </w:tc>
        <w:tc>
          <w:tcPr>
            <w:tcW w:w="1559" w:type="dxa"/>
            <w:shd w:val="clear" w:color="auto" w:fill="auto"/>
          </w:tcPr>
          <w:p w14:paraId="2FFF0333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652A97FD" w14:textId="111B0DED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2E15A44C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F4CB3DB" w14:textId="3D442466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275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267C586B" w14:textId="77777777" w:rsidTr="0074184C">
        <w:trPr>
          <w:trHeight w:val="415"/>
        </w:trPr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6CEE845A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786E12">
              <w:rPr>
                <w:szCs w:val="28"/>
              </w:rPr>
              <w:t>Листы</w:t>
            </w:r>
            <w:proofErr w:type="spellEnd"/>
            <w:r w:rsidRPr="00786E12">
              <w:rPr>
                <w:szCs w:val="28"/>
              </w:rPr>
              <w:t xml:space="preserve"> </w:t>
            </w:r>
            <w:proofErr w:type="spellStart"/>
            <w:r w:rsidRPr="00786E12">
              <w:rPr>
                <w:szCs w:val="28"/>
              </w:rPr>
              <w:t>формата</w:t>
            </w:r>
            <w:proofErr w:type="spellEnd"/>
            <w:r w:rsidRPr="00786E12">
              <w:rPr>
                <w:szCs w:val="28"/>
              </w:rPr>
              <w:t xml:space="preserve"> А1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auto"/>
          </w:tcPr>
          <w:p w14:paraId="15586AC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C0443E7" w14:textId="1B8EFE69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115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AADF44C" w14:textId="5A0C6B18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auto"/>
          </w:tcPr>
          <w:p w14:paraId="0E81D95C" w14:textId="7A353132" w:rsidR="00A90563" w:rsidRPr="001C05C0" w:rsidRDefault="001C05C0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345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190D3526" w14:textId="77777777" w:rsidTr="0074184C">
        <w:trPr>
          <w:trHeight w:val="1683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58CAFB" w14:textId="6C94C20E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Макконнелл</w:t>
            </w:r>
            <w:proofErr w:type="spellEnd"/>
            <w:r w:rsidRPr="00EA3778">
              <w:rPr>
                <w:szCs w:val="28"/>
              </w:rPr>
              <w:t xml:space="preserve"> С.: Современное проектирование программного обеспечения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86FA4F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E17C6BC" w14:textId="57C2CDD2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12FE694" w14:textId="77777777" w:rsidR="00A90563" w:rsidRPr="001C05C0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AD6BCB" w14:textId="65AD4AB1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424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22E79BD4" w14:textId="54DD1FE1" w:rsidR="0074184C" w:rsidRPr="0074184C" w:rsidRDefault="0074184C" w:rsidP="0074184C">
      <w:pPr>
        <w:spacing w:line="360" w:lineRule="auto"/>
        <w:rPr>
          <w:lang w:val="ru-RU"/>
        </w:rPr>
      </w:pPr>
      <w:r>
        <w:rPr>
          <w:lang w:val="ru-RU"/>
        </w:rPr>
        <w:lastRenderedPageBreak/>
        <w:t>Продолжение таблицы 5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1"/>
        <w:gridCol w:w="1559"/>
        <w:gridCol w:w="2268"/>
        <w:gridCol w:w="1701"/>
        <w:gridCol w:w="1134"/>
      </w:tblGrid>
      <w:tr w:rsidR="0074184C" w:rsidRPr="00786E12" w14:paraId="0D1ACE37" w14:textId="77777777" w:rsidTr="0074184C">
        <w:trPr>
          <w:trHeight w:val="354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A996429" w14:textId="5865C3B5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9A43AFB" w14:textId="5311EBA4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C7790F8" w14:textId="7189DA34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2012F24" w14:textId="5084DEBF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27A68FE" w14:textId="146227EC" w:rsidR="0074184C" w:rsidRPr="0074184C" w:rsidRDefault="0074184C" w:rsidP="0074184C">
            <w:pPr>
              <w:suppressAutoHyphens/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</w:t>
            </w:r>
          </w:p>
        </w:tc>
      </w:tr>
      <w:tr w:rsidR="0036311F" w:rsidRPr="00786E12" w14:paraId="14F3C6FD" w14:textId="77777777" w:rsidTr="0074184C">
        <w:trPr>
          <w:trHeight w:val="1124"/>
        </w:trPr>
        <w:tc>
          <w:tcPr>
            <w:tcW w:w="326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46173B6" w14:textId="2A6141B7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Албахари</w:t>
            </w:r>
            <w:proofErr w:type="spellEnd"/>
            <w:r w:rsidRPr="00EA3778">
              <w:rPr>
                <w:szCs w:val="28"/>
              </w:rPr>
              <w:t xml:space="preserve"> Д.: C# 11 и .NET 7 для профессионалов</w:t>
            </w:r>
          </w:p>
        </w:tc>
        <w:tc>
          <w:tcPr>
            <w:tcW w:w="1559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9A0BE32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AD5D08" w14:textId="240F9E6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3D6BFB8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085B815" w14:textId="7AAD822C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948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  <w:tr w:rsidR="0036311F" w:rsidRPr="00786E12" w14:paraId="223770FC" w14:textId="77777777" w:rsidTr="0074184C">
        <w:trPr>
          <w:trHeight w:val="1095"/>
        </w:trPr>
        <w:tc>
          <w:tcPr>
            <w:tcW w:w="3261" w:type="dxa"/>
            <w:shd w:val="clear" w:color="auto" w:fill="auto"/>
          </w:tcPr>
          <w:p w14:paraId="672584B7" w14:textId="06C35918" w:rsidR="00A90563" w:rsidRPr="00786E12" w:rsidRDefault="00EA3778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EA3778">
              <w:rPr>
                <w:szCs w:val="28"/>
              </w:rPr>
              <w:t>Воронцовский</w:t>
            </w:r>
            <w:proofErr w:type="spellEnd"/>
            <w:r w:rsidRPr="00EA3778">
              <w:rPr>
                <w:szCs w:val="28"/>
              </w:rPr>
              <w:t xml:space="preserve"> А.В.: </w:t>
            </w:r>
            <w:proofErr w:type="spellStart"/>
            <w:r w:rsidRPr="00EA3778">
              <w:rPr>
                <w:szCs w:val="28"/>
              </w:rPr>
              <w:t>Инвестиции</w:t>
            </w:r>
            <w:proofErr w:type="spellEnd"/>
            <w:r w:rsidRPr="00EA3778">
              <w:rPr>
                <w:szCs w:val="28"/>
              </w:rPr>
              <w:t xml:space="preserve"> и финансирование</w:t>
            </w:r>
          </w:p>
        </w:tc>
        <w:tc>
          <w:tcPr>
            <w:tcW w:w="1559" w:type="dxa"/>
            <w:shd w:val="clear" w:color="auto" w:fill="auto"/>
          </w:tcPr>
          <w:p w14:paraId="25615226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штука</w:t>
            </w:r>
          </w:p>
        </w:tc>
        <w:tc>
          <w:tcPr>
            <w:tcW w:w="2268" w:type="dxa"/>
            <w:shd w:val="clear" w:color="auto" w:fill="auto"/>
          </w:tcPr>
          <w:p w14:paraId="21994456" w14:textId="063D59DF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  <w:tc>
          <w:tcPr>
            <w:tcW w:w="1701" w:type="dxa"/>
            <w:shd w:val="clear" w:color="auto" w:fill="auto"/>
          </w:tcPr>
          <w:p w14:paraId="0FDF6A7E" w14:textId="77777777" w:rsidR="00A90563" w:rsidRPr="00786E12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786E12">
              <w:rPr>
                <w:szCs w:val="28"/>
              </w:rPr>
              <w:t>1</w:t>
            </w:r>
          </w:p>
        </w:tc>
        <w:tc>
          <w:tcPr>
            <w:tcW w:w="1134" w:type="dxa"/>
            <w:shd w:val="clear" w:color="auto" w:fill="auto"/>
          </w:tcPr>
          <w:p w14:paraId="09050FAF" w14:textId="6D67BABB" w:rsidR="00A90563" w:rsidRPr="00EA3778" w:rsidRDefault="00EA3778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750</w:t>
            </w:r>
            <w:r w:rsidR="00ED33C5">
              <w:rPr>
                <w:szCs w:val="28"/>
                <w:lang w:val="ru-RU"/>
              </w:rPr>
              <w:t>,00</w:t>
            </w:r>
          </w:p>
        </w:tc>
      </w:tr>
    </w:tbl>
    <w:p w14:paraId="43F6472B" w14:textId="5EDD9465" w:rsidR="00A90563" w:rsidRPr="00A23D61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A23D61">
        <w:rPr>
          <w:szCs w:val="28"/>
        </w:rPr>
        <w:t>З</w:t>
      </w:r>
      <w:r w:rsidRPr="00A23D61">
        <w:rPr>
          <w:szCs w:val="28"/>
          <w:vertAlign w:val="subscript"/>
        </w:rPr>
        <w:t>м</w:t>
      </w:r>
      <w:proofErr w:type="spellEnd"/>
      <w:r w:rsidR="00EA3778">
        <w:rPr>
          <w:szCs w:val="28"/>
          <w:vertAlign w:val="subscript"/>
          <w:lang w:val="ru-RU"/>
        </w:rPr>
        <w:t xml:space="preserve"> </w:t>
      </w:r>
      <w:r>
        <w:rPr>
          <w:szCs w:val="28"/>
        </w:rPr>
        <w:t>=</w:t>
      </w:r>
      <w:r w:rsidR="00EA3778">
        <w:rPr>
          <w:szCs w:val="28"/>
          <w:lang w:val="ru-RU"/>
        </w:rPr>
        <w:t xml:space="preserve"> 293 + 275 + 345 + 424 + 948 + 750 </w:t>
      </w:r>
      <w:r>
        <w:rPr>
          <w:szCs w:val="28"/>
        </w:rPr>
        <w:t xml:space="preserve">= </w:t>
      </w:r>
      <w:r w:rsidR="00EA3778">
        <w:rPr>
          <w:szCs w:val="28"/>
          <w:lang w:val="ru-RU"/>
        </w:rPr>
        <w:t>3 035</w:t>
      </w:r>
      <w:r w:rsidR="00900856">
        <w:rPr>
          <w:szCs w:val="28"/>
          <w:lang w:val="ru-RU"/>
        </w:rPr>
        <w:t>,00</w:t>
      </w:r>
      <w:r>
        <w:rPr>
          <w:szCs w:val="28"/>
        </w:rPr>
        <w:t xml:space="preserve"> </w:t>
      </w:r>
      <w:r w:rsidRPr="00A23D61">
        <w:rPr>
          <w:szCs w:val="28"/>
        </w:rPr>
        <w:t>(руб.)</w:t>
      </w:r>
    </w:p>
    <w:p w14:paraId="5A150B5F" w14:textId="588AA44A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этой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определяются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с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учетом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заготовительных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расходов</w:t>
      </w:r>
      <w:proofErr w:type="spellEnd"/>
      <w:r w:rsidRPr="00A23D61">
        <w:rPr>
          <w:szCs w:val="28"/>
        </w:rPr>
        <w:t>.</w:t>
      </w:r>
    </w:p>
    <w:p w14:paraId="746211AD" w14:textId="400CD4FA" w:rsidR="00A90563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Транспортно</w:t>
      </w:r>
      <w:r w:rsidR="00502576">
        <w:rPr>
          <w:szCs w:val="28"/>
        </w:rPr>
        <w:t>–</w:t>
      </w:r>
      <w:proofErr w:type="spellStart"/>
      <w:r>
        <w:rPr>
          <w:szCs w:val="28"/>
        </w:rPr>
        <w:t>за</w:t>
      </w:r>
      <w:r w:rsidRPr="00A23D61">
        <w:rPr>
          <w:szCs w:val="28"/>
        </w:rPr>
        <w:t>готовительные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составляют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10%</w:t>
      </w:r>
      <w:r>
        <w:rPr>
          <w:szCs w:val="28"/>
        </w:rPr>
        <w:t xml:space="preserve"> </w:t>
      </w:r>
      <w:r w:rsidRPr="00A23D61">
        <w:rPr>
          <w:szCs w:val="28"/>
        </w:rPr>
        <w:t>от</w:t>
      </w:r>
      <w:r>
        <w:rPr>
          <w:szCs w:val="28"/>
        </w:rPr>
        <w:t xml:space="preserve"> </w:t>
      </w:r>
      <w:r w:rsidRPr="00A23D61">
        <w:rPr>
          <w:szCs w:val="28"/>
        </w:rPr>
        <w:t>затрат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основные</w:t>
      </w:r>
      <w:r>
        <w:rPr>
          <w:szCs w:val="28"/>
        </w:rPr>
        <w:t xml:space="preserve"> материалы, определяются по следующей форме</w:t>
      </w:r>
      <w:r w:rsidRPr="00A23D61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911F41" w14:paraId="3CC97BE2" w14:textId="77777777" w:rsidTr="003350C1">
        <w:tc>
          <w:tcPr>
            <w:tcW w:w="8925" w:type="dxa"/>
          </w:tcPr>
          <w:p w14:paraId="21EA6780" w14:textId="1D6E53FC" w:rsidR="00911F41" w:rsidRDefault="00911F41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Pr="00A23D61">
              <w:rPr>
                <w:szCs w:val="28"/>
              </w:rPr>
              <w:t>ТЗР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=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З</w:t>
            </w:r>
            <w:r w:rsidRPr="00834162">
              <w:rPr>
                <w:szCs w:val="28"/>
                <w:vertAlign w:val="subscript"/>
              </w:rPr>
              <w:t>м</w:t>
            </w:r>
            <w:r w:rsidR="00EA3778">
              <w:rPr>
                <w:szCs w:val="28"/>
                <w:vertAlign w:val="subscript"/>
                <w:lang w:val="ru-RU"/>
              </w:rPr>
              <w:t xml:space="preserve"> </w:t>
            </w:r>
            <w:r w:rsidRPr="00A23D61">
              <w:rPr>
                <w:szCs w:val="28"/>
              </w:rPr>
              <w:t>*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10%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/</w:t>
            </w:r>
            <w:r w:rsidR="00EA3778">
              <w:rPr>
                <w:szCs w:val="28"/>
                <w:lang w:val="ru-RU"/>
              </w:rPr>
              <w:t xml:space="preserve"> </w:t>
            </w:r>
            <w:r w:rsidRPr="00A23D61">
              <w:rPr>
                <w:szCs w:val="28"/>
              </w:rPr>
              <w:t>100%</w:t>
            </w:r>
            <w:r>
              <w:rPr>
                <w:szCs w:val="28"/>
              </w:rPr>
              <w:t xml:space="preserve"> </w:t>
            </w:r>
            <w:r w:rsidRPr="000E48DB">
              <w:rPr>
                <w:szCs w:val="28"/>
              </w:rPr>
              <w:t>,</w:t>
            </w:r>
            <w:r>
              <w:rPr>
                <w:szCs w:val="28"/>
              </w:rPr>
              <w:t xml:space="preserve"> </w:t>
            </w:r>
            <w:r w:rsidR="00ED33C5" w:rsidRPr="000E48DB">
              <w:rPr>
                <w:szCs w:val="28"/>
              </w:rPr>
              <w:t>(руб</w:t>
            </w:r>
            <w:r w:rsidR="00ED33C5">
              <w:rPr>
                <w:szCs w:val="28"/>
              </w:rPr>
              <w:t>.</w:t>
            </w:r>
            <w:r w:rsidR="00ED33C5" w:rsidRPr="00842164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38916481" w14:textId="6CD6BDC4" w:rsidR="00911F41" w:rsidRDefault="00911F41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35467DF9" w14:textId="233319B7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0E48DB">
        <w:rPr>
          <w:szCs w:val="28"/>
        </w:rPr>
        <w:t>ТЗР</w:t>
      </w:r>
      <w:r>
        <w:rPr>
          <w:szCs w:val="28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EA3778">
        <w:rPr>
          <w:szCs w:val="28"/>
          <w:lang w:val="ru-RU"/>
        </w:rPr>
        <w:t>3</w:t>
      </w:r>
      <w:r w:rsidR="00B0572B">
        <w:rPr>
          <w:szCs w:val="28"/>
          <w:lang w:val="en-US"/>
        </w:rPr>
        <w:t xml:space="preserve"> </w:t>
      </w:r>
      <w:r w:rsidR="00EA3778">
        <w:rPr>
          <w:szCs w:val="28"/>
          <w:lang w:val="ru-RU"/>
        </w:rPr>
        <w:t xml:space="preserve">035 </w:t>
      </w:r>
      <w:r w:rsidRPr="000E48DB">
        <w:rPr>
          <w:szCs w:val="28"/>
        </w:rPr>
        <w:t>*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10%</w:t>
      </w:r>
      <w:r>
        <w:rPr>
          <w:szCs w:val="28"/>
        </w:rPr>
        <w:t>)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/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100%</w:t>
      </w:r>
      <w:r w:rsidR="00EA3778">
        <w:rPr>
          <w:szCs w:val="28"/>
          <w:lang w:val="ru-RU"/>
        </w:rPr>
        <w:t xml:space="preserve"> </w:t>
      </w:r>
      <w:r w:rsidRPr="000E48DB">
        <w:rPr>
          <w:szCs w:val="28"/>
        </w:rPr>
        <w:t>=</w:t>
      </w:r>
      <w:r w:rsidR="00EA3778">
        <w:rPr>
          <w:szCs w:val="28"/>
          <w:lang w:val="ru-RU"/>
        </w:rPr>
        <w:t xml:space="preserve"> 303,5</w:t>
      </w:r>
      <w:r w:rsidR="00DB5A02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0E48DB">
        <w:rPr>
          <w:szCs w:val="28"/>
        </w:rPr>
        <w:t>(руб</w:t>
      </w:r>
      <w:r>
        <w:rPr>
          <w:szCs w:val="28"/>
        </w:rPr>
        <w:t>.</w:t>
      </w:r>
      <w:r w:rsidRPr="00842164">
        <w:rPr>
          <w:szCs w:val="28"/>
        </w:rPr>
        <w:t>)</w:t>
      </w:r>
      <w:r w:rsidR="0073342A">
        <w:rPr>
          <w:szCs w:val="28"/>
          <w:lang w:val="ru-RU"/>
        </w:rPr>
        <w:t>.</w:t>
      </w:r>
    </w:p>
    <w:p w14:paraId="6C5B7C5E" w14:textId="4FB37006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>К у</w:t>
      </w:r>
      <w:r w:rsidRPr="00A23D61">
        <w:rPr>
          <w:szCs w:val="28"/>
        </w:rPr>
        <w:t>слугам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сторонних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организаций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работы</w:t>
      </w:r>
      <w:proofErr w:type="spellEnd"/>
      <w:r w:rsidRPr="00A23D61">
        <w:rPr>
          <w:szCs w:val="28"/>
        </w:rPr>
        <w:t>,</w:t>
      </w:r>
      <w:r>
        <w:rPr>
          <w:szCs w:val="28"/>
        </w:rPr>
        <w:t xml:space="preserve"> </w:t>
      </w:r>
      <w:r w:rsidRPr="00A23D61">
        <w:rPr>
          <w:szCs w:val="28"/>
        </w:rPr>
        <w:t>выполняемые</w:t>
      </w:r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r w:rsidRPr="00A23D61">
        <w:rPr>
          <w:szCs w:val="28"/>
        </w:rPr>
        <w:t>основе</w:t>
      </w:r>
      <w:r>
        <w:rPr>
          <w:szCs w:val="28"/>
        </w:rPr>
        <w:t xml:space="preserve"> </w:t>
      </w:r>
      <w:r w:rsidRPr="00A23D61">
        <w:rPr>
          <w:szCs w:val="28"/>
        </w:rPr>
        <w:t>договорных</w:t>
      </w:r>
      <w:r>
        <w:rPr>
          <w:szCs w:val="28"/>
        </w:rPr>
        <w:t xml:space="preserve"> </w:t>
      </w:r>
      <w:r w:rsidRPr="00A23D61">
        <w:rPr>
          <w:szCs w:val="28"/>
        </w:rPr>
        <w:t>усло</w:t>
      </w:r>
      <w:r>
        <w:rPr>
          <w:szCs w:val="28"/>
        </w:rPr>
        <w:t xml:space="preserve">вий со сторонними предприятиями.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работам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выполняемые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сторонними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организациями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</w:t>
      </w:r>
      <w:r>
        <w:rPr>
          <w:szCs w:val="28"/>
        </w:rPr>
        <w:t xml:space="preserve">лице </w:t>
      </w:r>
      <w:r w:rsidR="006C2C4E">
        <w:rPr>
          <w:szCs w:val="28"/>
          <w:lang w:val="ru-RU"/>
        </w:rPr>
        <w:t>6</w:t>
      </w:r>
      <w:r>
        <w:rPr>
          <w:szCs w:val="28"/>
        </w:rPr>
        <w:t>.</w:t>
      </w:r>
    </w:p>
    <w:p w14:paraId="0CBF03DC" w14:textId="4D1DEC49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A23D61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6</w:t>
      </w:r>
      <w:r>
        <w:rPr>
          <w:szCs w:val="28"/>
        </w:rPr>
        <w:t xml:space="preserve"> </w:t>
      </w:r>
      <w:r w:rsidRPr="00A23D61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работам</w:t>
      </w:r>
      <w:proofErr w:type="spellEnd"/>
      <w:r w:rsidRPr="00A23D61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выполняемые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сторонним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организациями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3402"/>
        <w:gridCol w:w="1276"/>
        <w:gridCol w:w="1701"/>
        <w:gridCol w:w="1701"/>
      </w:tblGrid>
      <w:tr w:rsidR="00A90563" w:rsidRPr="00E83EB3" w14:paraId="192B042C" w14:textId="77777777" w:rsidTr="00ED33C5">
        <w:trPr>
          <w:trHeight w:val="696"/>
        </w:trPr>
        <w:tc>
          <w:tcPr>
            <w:tcW w:w="1843" w:type="dxa"/>
            <w:shd w:val="clear" w:color="auto" w:fill="auto"/>
          </w:tcPr>
          <w:p w14:paraId="1703BD01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E83EB3">
              <w:rPr>
                <w:szCs w:val="28"/>
              </w:rPr>
              <w:t>Организация</w:t>
            </w:r>
            <w:proofErr w:type="spellEnd"/>
          </w:p>
        </w:tc>
        <w:tc>
          <w:tcPr>
            <w:tcW w:w="3402" w:type="dxa"/>
            <w:shd w:val="clear" w:color="auto" w:fill="auto"/>
          </w:tcPr>
          <w:p w14:paraId="05769E0B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Вид работы</w:t>
            </w:r>
          </w:p>
        </w:tc>
        <w:tc>
          <w:tcPr>
            <w:tcW w:w="1276" w:type="dxa"/>
            <w:shd w:val="clear" w:color="auto" w:fill="auto"/>
          </w:tcPr>
          <w:p w14:paraId="3299B4D5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Тариф</w:t>
            </w:r>
          </w:p>
        </w:tc>
        <w:tc>
          <w:tcPr>
            <w:tcW w:w="1701" w:type="dxa"/>
            <w:shd w:val="clear" w:color="auto" w:fill="auto"/>
          </w:tcPr>
          <w:p w14:paraId="4DBB28FE" w14:textId="77777777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Количество</w:t>
            </w:r>
          </w:p>
        </w:tc>
        <w:tc>
          <w:tcPr>
            <w:tcW w:w="1701" w:type="dxa"/>
            <w:shd w:val="clear" w:color="auto" w:fill="auto"/>
          </w:tcPr>
          <w:p w14:paraId="20207B68" w14:textId="1F801CAD" w:rsidR="00A90563" w:rsidRPr="00E83EB3" w:rsidRDefault="00A90563" w:rsidP="00911F41">
            <w:pPr>
              <w:contextualSpacing/>
              <w:jc w:val="center"/>
              <w:rPr>
                <w:szCs w:val="28"/>
              </w:rPr>
            </w:pPr>
            <w:r w:rsidRPr="00E83EB3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E83EB3">
              <w:rPr>
                <w:szCs w:val="28"/>
              </w:rPr>
              <w:t>(руб.)</w:t>
            </w:r>
          </w:p>
        </w:tc>
      </w:tr>
      <w:tr w:rsidR="00A90563" w:rsidRPr="00E83EB3" w14:paraId="0EE83F54" w14:textId="77777777" w:rsidTr="0074184C">
        <w:trPr>
          <w:trHeight w:val="832"/>
        </w:trPr>
        <w:tc>
          <w:tcPr>
            <w:tcW w:w="1843" w:type="dxa"/>
            <w:shd w:val="clear" w:color="auto" w:fill="auto"/>
          </w:tcPr>
          <w:p w14:paraId="224BD916" w14:textId="49D1FAC5" w:rsidR="00A90563" w:rsidRPr="00233ACF" w:rsidRDefault="00233ACF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Печатный салон №1</w:t>
            </w:r>
          </w:p>
        </w:tc>
        <w:tc>
          <w:tcPr>
            <w:tcW w:w="3402" w:type="dxa"/>
            <w:shd w:val="clear" w:color="auto" w:fill="auto"/>
          </w:tcPr>
          <w:p w14:paraId="52D3F74F" w14:textId="77777777" w:rsidR="00A90563" w:rsidRPr="00E83EB3" w:rsidRDefault="00A90563" w:rsidP="00BF5917">
            <w:pPr>
              <w:contextualSpacing/>
              <w:jc w:val="left"/>
              <w:rPr>
                <w:szCs w:val="28"/>
              </w:rPr>
            </w:pPr>
            <w:r w:rsidRPr="00E83EB3">
              <w:rPr>
                <w:szCs w:val="28"/>
              </w:rPr>
              <w:t>Распечатка графического материала (формат А1)</w:t>
            </w:r>
          </w:p>
        </w:tc>
        <w:tc>
          <w:tcPr>
            <w:tcW w:w="1276" w:type="dxa"/>
            <w:shd w:val="clear" w:color="auto" w:fill="auto"/>
          </w:tcPr>
          <w:p w14:paraId="28C37521" w14:textId="309C4107" w:rsidR="00A90563" w:rsidRPr="00E83EB3" w:rsidRDefault="00233ACF" w:rsidP="00BF5917">
            <w:pPr>
              <w:tabs>
                <w:tab w:val="left" w:pos="771"/>
              </w:tabs>
              <w:suppressAutoHyphens/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270</w:t>
            </w:r>
            <w:r w:rsidR="00DB5A02">
              <w:rPr>
                <w:szCs w:val="28"/>
                <w:lang w:val="ru-RU"/>
              </w:rPr>
              <w:t>,00</w:t>
            </w:r>
            <w:r w:rsidR="00A90563">
              <w:rPr>
                <w:szCs w:val="28"/>
              </w:rPr>
              <w:t xml:space="preserve"> </w:t>
            </w:r>
            <w:r w:rsidR="00ED33C5" w:rsidRPr="000E48DB">
              <w:rPr>
                <w:szCs w:val="28"/>
              </w:rPr>
              <w:t>(руб</w:t>
            </w:r>
            <w:r w:rsidR="00ED33C5">
              <w:rPr>
                <w:szCs w:val="28"/>
              </w:rPr>
              <w:t>.</w:t>
            </w:r>
            <w:r w:rsidR="00ED33C5" w:rsidRPr="00842164">
              <w:rPr>
                <w:szCs w:val="28"/>
              </w:rPr>
              <w:t>)</w:t>
            </w:r>
            <w:r w:rsidR="00A90563">
              <w:rPr>
                <w:szCs w:val="28"/>
              </w:rPr>
              <w:t xml:space="preserve"> </w:t>
            </w:r>
            <w:r w:rsidR="00A90563" w:rsidRPr="00E83EB3">
              <w:rPr>
                <w:szCs w:val="28"/>
              </w:rPr>
              <w:t>лист</w:t>
            </w:r>
          </w:p>
        </w:tc>
        <w:tc>
          <w:tcPr>
            <w:tcW w:w="1701" w:type="dxa"/>
            <w:shd w:val="clear" w:color="auto" w:fill="auto"/>
          </w:tcPr>
          <w:p w14:paraId="6D714E40" w14:textId="7AC5056F" w:rsidR="00A90563" w:rsidRPr="00E83EB3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3</w:t>
            </w:r>
            <w:r w:rsidR="00A90563" w:rsidRPr="00E83EB3">
              <w:rPr>
                <w:szCs w:val="28"/>
              </w:rPr>
              <w:t xml:space="preserve"> листа</w:t>
            </w:r>
          </w:p>
        </w:tc>
        <w:tc>
          <w:tcPr>
            <w:tcW w:w="1701" w:type="dxa"/>
            <w:shd w:val="clear" w:color="auto" w:fill="auto"/>
          </w:tcPr>
          <w:p w14:paraId="2ED3D03B" w14:textId="757773CB" w:rsidR="00A90563" w:rsidRPr="00233ACF" w:rsidRDefault="00233ACF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810</w:t>
            </w:r>
            <w:r w:rsidR="00DB5A02">
              <w:rPr>
                <w:szCs w:val="28"/>
                <w:lang w:val="ru-RU"/>
              </w:rPr>
              <w:t>,00</w:t>
            </w:r>
          </w:p>
        </w:tc>
      </w:tr>
    </w:tbl>
    <w:p w14:paraId="7ED22F76" w14:textId="0A036656" w:rsidR="00A90563" w:rsidRDefault="00A90563" w:rsidP="00911F41">
      <w:pPr>
        <w:spacing w:before="240" w:line="360" w:lineRule="auto"/>
        <w:ind w:firstLine="851"/>
        <w:rPr>
          <w:szCs w:val="28"/>
        </w:rPr>
      </w:pPr>
      <w:r w:rsidRPr="00A23D61">
        <w:rPr>
          <w:szCs w:val="28"/>
        </w:rPr>
        <w:t>К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статье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прочие</w:t>
      </w:r>
      <w:proofErr w:type="spellEnd"/>
      <w:r>
        <w:rPr>
          <w:szCs w:val="28"/>
        </w:rPr>
        <w:t xml:space="preserve"> </w:t>
      </w:r>
      <w:proofErr w:type="spellStart"/>
      <w:r w:rsidR="007C3C7F" w:rsidRPr="00A23D61">
        <w:rPr>
          <w:szCs w:val="28"/>
        </w:rPr>
        <w:t>прям</w:t>
      </w:r>
      <w:r w:rsidR="007C3C7F">
        <w:rPr>
          <w:szCs w:val="28"/>
          <w:lang w:val="ru-RU"/>
        </w:rPr>
        <w:t>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относятся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приобретение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подготовку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материалов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специальной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научно</w:t>
      </w:r>
      <w:proofErr w:type="spellEnd"/>
      <w:r w:rsidR="00502576">
        <w:rPr>
          <w:szCs w:val="28"/>
        </w:rPr>
        <w:t>–</w:t>
      </w:r>
      <w:proofErr w:type="spellStart"/>
      <w:r w:rsidRPr="00A23D61">
        <w:rPr>
          <w:szCs w:val="28"/>
        </w:rPr>
        <w:t>технической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информации</w:t>
      </w:r>
      <w:proofErr w:type="spellEnd"/>
      <w:r>
        <w:rPr>
          <w:szCs w:val="28"/>
        </w:rPr>
        <w:t xml:space="preserve"> в </w:t>
      </w:r>
      <w:r w:rsidRPr="00A23D61">
        <w:rPr>
          <w:szCs w:val="28"/>
        </w:rPr>
        <w:t>том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числе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за</w:t>
      </w:r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использование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интернета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приведены</w:t>
      </w:r>
      <w:proofErr w:type="spellEnd"/>
      <w:r>
        <w:rPr>
          <w:szCs w:val="28"/>
        </w:rPr>
        <w:t xml:space="preserve"> </w:t>
      </w:r>
      <w:r w:rsidRPr="00A23D61">
        <w:rPr>
          <w:szCs w:val="28"/>
        </w:rPr>
        <w:t>в</w:t>
      </w:r>
      <w:r>
        <w:rPr>
          <w:szCs w:val="28"/>
        </w:rPr>
        <w:t xml:space="preserve"> </w:t>
      </w:r>
      <w:r w:rsidRPr="00A23D61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7</w:t>
      </w:r>
      <w:r w:rsidRPr="00A23D61">
        <w:rPr>
          <w:szCs w:val="28"/>
        </w:rPr>
        <w:t>.</w:t>
      </w:r>
    </w:p>
    <w:p w14:paraId="71C76921" w14:textId="3B37BB6B" w:rsidR="00A90563" w:rsidRPr="00A23D61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7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П</w:t>
      </w:r>
      <w:r w:rsidRPr="00A23D61">
        <w:rPr>
          <w:szCs w:val="28"/>
        </w:rPr>
        <w:t>рочие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прямые</w:t>
      </w:r>
      <w:proofErr w:type="spellEnd"/>
      <w:r>
        <w:rPr>
          <w:szCs w:val="28"/>
        </w:rPr>
        <w:t xml:space="preserve"> </w:t>
      </w:r>
      <w:proofErr w:type="spellStart"/>
      <w:r w:rsidRPr="00A23D61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134"/>
        <w:gridCol w:w="2976"/>
        <w:gridCol w:w="3686"/>
      </w:tblGrid>
      <w:tr w:rsidR="00A90563" w:rsidRPr="00CE70B7" w14:paraId="15314CE3" w14:textId="77777777" w:rsidTr="0074184C">
        <w:trPr>
          <w:trHeight w:val="612"/>
        </w:trPr>
        <w:tc>
          <w:tcPr>
            <w:tcW w:w="2127" w:type="dxa"/>
            <w:shd w:val="clear" w:color="auto" w:fill="auto"/>
          </w:tcPr>
          <w:p w14:paraId="0A191459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Средства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связи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F2E4975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</w:t>
            </w:r>
          </w:p>
        </w:tc>
        <w:tc>
          <w:tcPr>
            <w:tcW w:w="2976" w:type="dxa"/>
            <w:shd w:val="clear" w:color="auto" w:fill="auto"/>
          </w:tcPr>
          <w:p w14:paraId="2DC51760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Время использования</w:t>
            </w:r>
          </w:p>
        </w:tc>
        <w:tc>
          <w:tcPr>
            <w:tcW w:w="3686" w:type="dxa"/>
            <w:shd w:val="clear" w:color="auto" w:fill="auto"/>
          </w:tcPr>
          <w:p w14:paraId="7D1E79BD" w14:textId="6E7BD3FA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(руб.)</w:t>
            </w:r>
          </w:p>
        </w:tc>
      </w:tr>
      <w:tr w:rsidR="00A90563" w:rsidRPr="00CE70B7" w14:paraId="21FCFA13" w14:textId="77777777" w:rsidTr="0074184C">
        <w:trPr>
          <w:trHeight w:val="576"/>
        </w:trPr>
        <w:tc>
          <w:tcPr>
            <w:tcW w:w="2127" w:type="dxa"/>
            <w:shd w:val="clear" w:color="auto" w:fill="auto"/>
          </w:tcPr>
          <w:p w14:paraId="1F5F527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Интернет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6EA98D0" w14:textId="51512D22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  <w:r w:rsidR="00900856">
              <w:rPr>
                <w:szCs w:val="28"/>
                <w:lang w:val="ru-RU"/>
              </w:rPr>
              <w:t xml:space="preserve"> (руб.)</w:t>
            </w:r>
          </w:p>
        </w:tc>
        <w:tc>
          <w:tcPr>
            <w:tcW w:w="2976" w:type="dxa"/>
            <w:shd w:val="clear" w:color="auto" w:fill="auto"/>
          </w:tcPr>
          <w:p w14:paraId="10F51C49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 месяц</w:t>
            </w:r>
          </w:p>
        </w:tc>
        <w:tc>
          <w:tcPr>
            <w:tcW w:w="3686" w:type="dxa"/>
            <w:shd w:val="clear" w:color="auto" w:fill="auto"/>
          </w:tcPr>
          <w:p w14:paraId="264AE341" w14:textId="6893C72A" w:rsidR="00A90563" w:rsidRPr="00CE70B7" w:rsidRDefault="00233ACF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5</w:t>
            </w:r>
            <w:r w:rsidR="00A90563" w:rsidRPr="00CE70B7">
              <w:rPr>
                <w:szCs w:val="28"/>
              </w:rPr>
              <w:t>00</w:t>
            </w:r>
            <w:r w:rsidR="00BD589B">
              <w:rPr>
                <w:szCs w:val="28"/>
                <w:lang w:val="ru-RU"/>
              </w:rPr>
              <w:t>,00</w:t>
            </w:r>
          </w:p>
        </w:tc>
      </w:tr>
    </w:tbl>
    <w:p w14:paraId="01126CFE" w14:textId="4CBA5ADD" w:rsidR="00A90563" w:rsidRPr="00A50D74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Сумма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заработной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платы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рассчитывается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некоторой</w:t>
      </w:r>
      <w:r>
        <w:rPr>
          <w:szCs w:val="28"/>
        </w:rPr>
        <w:t xml:space="preserve"> </w:t>
      </w:r>
      <w:r w:rsidRPr="00834162">
        <w:rPr>
          <w:szCs w:val="28"/>
        </w:rPr>
        <w:t>условностью</w:t>
      </w:r>
      <w:r>
        <w:rPr>
          <w:szCs w:val="28"/>
        </w:rPr>
        <w:t xml:space="preserve"> </w:t>
      </w:r>
      <w:r w:rsidRPr="00834162">
        <w:rPr>
          <w:szCs w:val="28"/>
        </w:rPr>
        <w:t>исходя</w:t>
      </w:r>
      <w:r>
        <w:rPr>
          <w:szCs w:val="28"/>
        </w:rPr>
        <w:t xml:space="preserve"> </w:t>
      </w:r>
      <w:r w:rsidRPr="00834162">
        <w:rPr>
          <w:szCs w:val="28"/>
        </w:rPr>
        <w:t>из</w:t>
      </w:r>
      <w:r>
        <w:rPr>
          <w:szCs w:val="28"/>
        </w:rPr>
        <w:t xml:space="preserve"> </w:t>
      </w:r>
      <w:r w:rsidR="006F246D">
        <w:rPr>
          <w:szCs w:val="28"/>
          <w:lang w:val="ru-RU"/>
        </w:rPr>
        <w:t xml:space="preserve">выполнения работы </w:t>
      </w:r>
      <w:r>
        <w:rPr>
          <w:szCs w:val="28"/>
        </w:rPr>
        <w:t xml:space="preserve">студентом </w:t>
      </w:r>
      <w:r w:rsidRPr="00834162">
        <w:rPr>
          <w:szCs w:val="28"/>
        </w:rPr>
        <w:t>во</w:t>
      </w:r>
      <w:r>
        <w:rPr>
          <w:szCs w:val="28"/>
        </w:rPr>
        <w:t xml:space="preserve"> </w:t>
      </w:r>
      <w:r w:rsidRPr="00834162">
        <w:rPr>
          <w:szCs w:val="28"/>
        </w:rPr>
        <w:t>время</w:t>
      </w:r>
      <w:r>
        <w:rPr>
          <w:szCs w:val="28"/>
        </w:rPr>
        <w:t xml:space="preserve"> </w:t>
      </w:r>
      <w:r w:rsidRPr="00834162">
        <w:rPr>
          <w:szCs w:val="28"/>
        </w:rPr>
        <w:t>прохождения</w:t>
      </w:r>
      <w:r>
        <w:rPr>
          <w:szCs w:val="28"/>
        </w:rPr>
        <w:t xml:space="preserve"> </w:t>
      </w:r>
      <w:r w:rsidRPr="00834162">
        <w:rPr>
          <w:szCs w:val="28"/>
        </w:rPr>
        <w:t>преддипломной</w:t>
      </w:r>
      <w:r>
        <w:rPr>
          <w:szCs w:val="28"/>
        </w:rPr>
        <w:t xml:space="preserve"> </w:t>
      </w:r>
      <w:r w:rsidRPr="00834162">
        <w:rPr>
          <w:szCs w:val="28"/>
        </w:rPr>
        <w:t>практики.</w:t>
      </w:r>
    </w:p>
    <w:p w14:paraId="0086C2C2" w14:textId="77777777" w:rsidR="00A50D7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Затр</w:t>
      </w:r>
      <w:r>
        <w:rPr>
          <w:szCs w:val="28"/>
        </w:rPr>
        <w:t>а</w:t>
      </w:r>
      <w:r w:rsidRPr="00834162">
        <w:rPr>
          <w:szCs w:val="28"/>
        </w:rPr>
        <w:t>ты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плате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290C6B4" w14:textId="77777777" w:rsidTr="003350C1">
        <w:tc>
          <w:tcPr>
            <w:tcW w:w="8925" w:type="dxa"/>
          </w:tcPr>
          <w:p w14:paraId="4CEA401A" w14:textId="0C0E430D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зп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(руб</w:t>
            </w:r>
            <w:r w:rsidR="009B6804">
              <w:rPr>
                <w:szCs w:val="28"/>
                <w:lang w:val="ru-RU"/>
              </w:rPr>
              <w:t>.</w:t>
            </w:r>
            <w:r w:rsidR="00502576" w:rsidRPr="00991DB2">
              <w:rPr>
                <w:szCs w:val="28"/>
              </w:rPr>
              <w:t>)</w:t>
            </w:r>
          </w:p>
        </w:tc>
        <w:tc>
          <w:tcPr>
            <w:tcW w:w="702" w:type="dxa"/>
          </w:tcPr>
          <w:p w14:paraId="51AA050E" w14:textId="562BBA7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0E58FE80" w14:textId="4FC0D8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фонд</w:t>
      </w:r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07283C0F" w14:textId="0B542C7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доп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дополнительная</w:t>
      </w:r>
      <w:proofErr w:type="spellEnd"/>
      <w:r>
        <w:rPr>
          <w:szCs w:val="28"/>
        </w:rPr>
        <w:t xml:space="preserve"> з/п</w:t>
      </w:r>
      <w:r w:rsidR="009B6804">
        <w:rPr>
          <w:szCs w:val="28"/>
          <w:lang w:val="ru-RU"/>
        </w:rPr>
        <w:t>,</w:t>
      </w:r>
    </w:p>
    <w:p w14:paraId="2D94D0D6" w14:textId="1AB900A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ЕСС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единое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>.</w:t>
      </w:r>
    </w:p>
    <w:p w14:paraId="7924A8E9" w14:textId="0AD49207" w:rsidR="00A50D74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CCDE9F2" w14:textId="77777777" w:rsidTr="003350C1">
        <w:tc>
          <w:tcPr>
            <w:tcW w:w="8925" w:type="dxa"/>
          </w:tcPr>
          <w:p w14:paraId="0E70E5BA" w14:textId="73C29D02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>
              <w:rPr>
                <w:szCs w:val="28"/>
              </w:rPr>
              <w:t>+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 xml:space="preserve">П,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C29DB47" w14:textId="68414A9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7CD3FEB0" w14:textId="17CB5E2B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осн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прямая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="009B6804">
        <w:rPr>
          <w:szCs w:val="28"/>
          <w:lang w:val="ru-RU"/>
        </w:rPr>
        <w:t>,</w:t>
      </w:r>
    </w:p>
    <w:p w14:paraId="28748EB2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</w:rPr>
        <w:t xml:space="preserve">П – </w:t>
      </w:r>
      <w:proofErr w:type="spellStart"/>
      <w:r>
        <w:rPr>
          <w:szCs w:val="28"/>
        </w:rPr>
        <w:t>пре</w:t>
      </w:r>
      <w:r w:rsidRPr="00834162">
        <w:rPr>
          <w:szCs w:val="28"/>
        </w:rPr>
        <w:t>мия</w:t>
      </w:r>
      <w:proofErr w:type="spellEnd"/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08D9D4C" w14:textId="77777777" w:rsidTr="003350C1">
        <w:tc>
          <w:tcPr>
            <w:tcW w:w="8925" w:type="dxa"/>
          </w:tcPr>
          <w:p w14:paraId="1A92FCE3" w14:textId="2577454A" w:rsidR="00A50D74" w:rsidRPr="009B680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пр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233ACF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О</w:t>
            </w:r>
            <w:r w:rsidR="00502576" w:rsidRPr="00834162">
              <w:rPr>
                <w:szCs w:val="28"/>
                <w:vertAlign w:val="subscript"/>
              </w:rPr>
              <w:t>м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р</w:t>
            </w:r>
            <w:proofErr w:type="spellEnd"/>
            <w:r w:rsidR="00233ACF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Д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233ACF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  <w:lang w:val="en-US"/>
              </w:rPr>
              <w:t>t</w:t>
            </w:r>
            <w:r w:rsidR="00502576">
              <w:rPr>
                <w:szCs w:val="28"/>
              </w:rPr>
              <w:t xml:space="preserve"> , </w:t>
            </w:r>
            <w:r w:rsidR="009B6804">
              <w:rPr>
                <w:szCs w:val="28"/>
                <w:lang w:val="ru-RU"/>
              </w:rPr>
              <w:t>(</w:t>
            </w:r>
            <w:r w:rsidR="00502576">
              <w:rPr>
                <w:szCs w:val="28"/>
              </w:rPr>
              <w:t>руб</w:t>
            </w:r>
            <w:r w:rsidR="009B6804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3FC491D" w14:textId="6E42B730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5E43EC24" w14:textId="25C0FC18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оклад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месячный</w:t>
      </w:r>
      <w:proofErr w:type="spellEnd"/>
      <w:r w:rsidR="009B6804">
        <w:rPr>
          <w:szCs w:val="28"/>
          <w:lang w:val="ru-RU"/>
        </w:rPr>
        <w:t>,</w:t>
      </w:r>
    </w:p>
    <w:p w14:paraId="6EC7046E" w14:textId="0389B656" w:rsidR="00A90563" w:rsidRPr="009B680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</w:t>
      </w:r>
      <w:r w:rsidRPr="00834162">
        <w:rPr>
          <w:szCs w:val="28"/>
          <w:vertAlign w:val="subscript"/>
        </w:rPr>
        <w:t>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времени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разработку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этапа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 w:rsidRPr="00834162">
        <w:rPr>
          <w:szCs w:val="28"/>
        </w:rPr>
        <w:t>,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B6804">
        <w:rPr>
          <w:szCs w:val="28"/>
          <w:lang w:val="ru-RU"/>
        </w:rPr>
        <w:t>,</w:t>
      </w:r>
    </w:p>
    <w:p w14:paraId="6401EA9E" w14:textId="7CAE8315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количество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рабочих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дней</w:t>
      </w:r>
      <w:proofErr w:type="spellEnd"/>
      <w:r w:rsidR="009B6804">
        <w:rPr>
          <w:szCs w:val="28"/>
          <w:lang w:val="ru-RU"/>
        </w:rPr>
        <w:t>,</w:t>
      </w:r>
    </w:p>
    <w:p w14:paraId="38929693" w14:textId="1B7F814D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>
        <w:rPr>
          <w:szCs w:val="28"/>
          <w:lang w:val="en-US"/>
        </w:rPr>
        <w:t>t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п</w:t>
      </w:r>
      <w:r w:rsidRPr="00834162">
        <w:rPr>
          <w:szCs w:val="28"/>
        </w:rPr>
        <w:t>родолжительность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рабочего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дня.</w:t>
      </w:r>
    </w:p>
    <w:p w14:paraId="6AA763CF" w14:textId="6F913AFE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</w:t>
      </w:r>
      <w:r w:rsidRPr="00834162">
        <w:rPr>
          <w:szCs w:val="28"/>
          <w:vertAlign w:val="subscript"/>
        </w:rPr>
        <w:t>м</w:t>
      </w:r>
      <w:proofErr w:type="spellEnd"/>
      <w:r>
        <w:rPr>
          <w:szCs w:val="28"/>
          <w:vertAlign w:val="subscript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14</w:t>
      </w:r>
      <w:r w:rsidR="00233ACF">
        <w:rPr>
          <w:szCs w:val="28"/>
          <w:lang w:val="ru-RU"/>
        </w:rPr>
        <w:t xml:space="preserve"> 440</w:t>
      </w:r>
      <w:r w:rsidR="00361A83">
        <w:rPr>
          <w:lang w:val="ru-RU"/>
        </w:rPr>
        <w:t>,00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32ACF74F" w14:textId="7833EBE0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2</w:t>
      </w:r>
      <w:r w:rsidR="00D92592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рабочих</w:t>
      </w:r>
      <w:r>
        <w:rPr>
          <w:szCs w:val="28"/>
        </w:rPr>
        <w:t xml:space="preserve"> </w:t>
      </w:r>
      <w:r w:rsidRPr="00834162">
        <w:rPr>
          <w:szCs w:val="28"/>
        </w:rPr>
        <w:t>дня</w:t>
      </w:r>
      <w:r>
        <w:rPr>
          <w:szCs w:val="28"/>
        </w:rPr>
        <w:t>.</w:t>
      </w:r>
    </w:p>
    <w:p w14:paraId="309855E3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  <w:lang w:val="en-US"/>
        </w:rPr>
        <w:t>t</w:t>
      </w:r>
      <w:r>
        <w:rPr>
          <w:szCs w:val="28"/>
        </w:rPr>
        <w:t xml:space="preserve"> = 8 </w:t>
      </w:r>
      <w:r w:rsidRPr="00834162">
        <w:rPr>
          <w:szCs w:val="28"/>
        </w:rPr>
        <w:t>часов</w:t>
      </w:r>
      <w:r>
        <w:rPr>
          <w:szCs w:val="28"/>
        </w:rPr>
        <w:t>.</w:t>
      </w:r>
    </w:p>
    <w:p w14:paraId="5F23A42E" w14:textId="6A471AF0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</w:t>
      </w:r>
      <w:r w:rsidRPr="00834162">
        <w:rPr>
          <w:szCs w:val="28"/>
        </w:rPr>
        <w:t>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8</w:t>
      </w:r>
      <w:r>
        <w:rPr>
          <w:szCs w:val="28"/>
        </w:rPr>
        <w:t>.</w:t>
      </w:r>
    </w:p>
    <w:p w14:paraId="375E4203" w14:textId="65867432" w:rsidR="00A90563" w:rsidRDefault="00A90563" w:rsidP="00911F41">
      <w:pPr>
        <w:spacing w:line="360" w:lineRule="auto"/>
        <w:contextualSpacing/>
        <w:rPr>
          <w:szCs w:val="28"/>
        </w:rPr>
      </w:pPr>
      <w:proofErr w:type="spellStart"/>
      <w:r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8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основной</w:t>
      </w:r>
      <w:proofErr w:type="spellEnd"/>
      <w:r>
        <w:rPr>
          <w:szCs w:val="28"/>
        </w:rPr>
        <w:t xml:space="preserve"> з/п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268"/>
        <w:gridCol w:w="1559"/>
        <w:gridCol w:w="2552"/>
      </w:tblGrid>
      <w:tr w:rsidR="00A90563" w:rsidRPr="00CE70B7" w14:paraId="73B0DB99" w14:textId="77777777" w:rsidTr="00382A78">
        <w:trPr>
          <w:trHeight w:val="1136"/>
        </w:trPr>
        <w:tc>
          <w:tcPr>
            <w:tcW w:w="3544" w:type="dxa"/>
            <w:tcBorders>
              <w:bottom w:val="single" w:sz="4" w:space="0" w:color="auto"/>
            </w:tcBorders>
          </w:tcPr>
          <w:p w14:paraId="36173493" w14:textId="21059FBF" w:rsidR="00A90563" w:rsidRPr="00CE70B7" w:rsidRDefault="00A90563" w:rsidP="00BF5917">
            <w:pPr>
              <w:suppressAutoHyphens/>
              <w:contextualSpacing/>
              <w:jc w:val="center"/>
            </w:pPr>
            <w:proofErr w:type="spellStart"/>
            <w:r w:rsidRPr="00CE70B7">
              <w:t>Этапы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работы</w:t>
            </w:r>
            <w:proofErr w:type="spellEnd"/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3348A9D2" w14:textId="3C1BAA06" w:rsidR="00A90563" w:rsidRPr="00CE70B7" w:rsidRDefault="00A90563" w:rsidP="00BF5917">
            <w:pPr>
              <w:contextualSpacing/>
              <w:jc w:val="center"/>
            </w:pPr>
            <w:r w:rsidRPr="00CE70B7">
              <w:t>Трудоемкость</w:t>
            </w:r>
            <w:r w:rsidR="0036311F">
              <w:rPr>
                <w:lang w:val="ru-RU"/>
              </w:rPr>
              <w:t xml:space="preserve"> </w:t>
            </w:r>
            <w:r w:rsidRPr="00CE70B7">
              <w:t>(час)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5A79C88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Расчет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A2CCC93" w14:textId="77777777" w:rsidR="00A90563" w:rsidRPr="00CE70B7" w:rsidRDefault="00A90563" w:rsidP="00BF5917">
            <w:pPr>
              <w:contextualSpacing/>
              <w:jc w:val="center"/>
            </w:pPr>
            <w:r w:rsidRPr="00CE70B7">
              <w:t>Затраты (руб.)</w:t>
            </w:r>
          </w:p>
        </w:tc>
      </w:tr>
      <w:tr w:rsidR="0074184C" w:rsidRPr="00CE70B7" w14:paraId="7A89A9A2" w14:textId="77777777" w:rsidTr="00382A78">
        <w:trPr>
          <w:trHeight w:val="698"/>
        </w:trPr>
        <w:tc>
          <w:tcPr>
            <w:tcW w:w="3544" w:type="dxa"/>
            <w:tcBorders>
              <w:bottom w:val="single" w:sz="4" w:space="0" w:color="auto"/>
            </w:tcBorders>
          </w:tcPr>
          <w:p w14:paraId="739231ED" w14:textId="0E3D9BCC" w:rsidR="0074184C" w:rsidRPr="0074184C" w:rsidRDefault="0074184C" w:rsidP="00BF5917">
            <w:pPr>
              <w:suppressAutoHyphens/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4A92478F" w14:textId="6C8EA2F8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68D01988" w14:textId="370EF756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1270556B" w14:textId="54335FCE" w:rsidR="0074184C" w:rsidRPr="0074184C" w:rsidRDefault="0074184C" w:rsidP="00BF5917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57631455" w14:textId="77777777" w:rsidTr="00382A78">
        <w:trPr>
          <w:trHeight w:val="1686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2E55F43" w14:textId="77777777" w:rsidR="00A90563" w:rsidRPr="00CE70B7" w:rsidRDefault="00A90563" w:rsidP="00BF5917">
            <w:pPr>
              <w:suppressAutoHyphens/>
              <w:contextualSpacing/>
              <w:jc w:val="left"/>
            </w:pPr>
            <w:r w:rsidRPr="00CE70B7">
              <w:t xml:space="preserve">Постановка </w:t>
            </w:r>
            <w:proofErr w:type="spellStart"/>
            <w:r w:rsidRPr="00CE70B7">
              <w:t>задачи</w:t>
            </w:r>
            <w:proofErr w:type="spellEnd"/>
            <w:r w:rsidRPr="00CE70B7">
              <w:t>:</w:t>
            </w:r>
          </w:p>
          <w:p w14:paraId="14846FB9" w14:textId="3847F73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описание задачи;</w:t>
            </w:r>
          </w:p>
          <w:p w14:paraId="37BED2A4" w14:textId="29EE4412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исследование алгоритма;</w:t>
            </w:r>
          </w:p>
          <w:p w14:paraId="2EA3AD87" w14:textId="3E425DF6" w:rsidR="00A90563" w:rsidRPr="00502576" w:rsidRDefault="00A90563" w:rsidP="00BF5917">
            <w:pPr>
              <w:pStyle w:val="afc"/>
              <w:numPr>
                <w:ilvl w:val="0"/>
                <w:numId w:val="36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разработка блок</w:t>
            </w:r>
            <w:r w:rsidR="00502576" w:rsidRPr="00502576">
              <w:rPr>
                <w:rFonts w:ascii="Times New Roman" w:hAnsi="Times New Roman"/>
                <w:sz w:val="28"/>
                <w:szCs w:val="28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28"/>
              </w:rPr>
              <w:t>схемы</w:t>
            </w:r>
            <w:r w:rsidR="0050257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44E69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  <w:p w14:paraId="664FF551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5</w:t>
            </w:r>
          </w:p>
          <w:p w14:paraId="24830DED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3</w:t>
            </w:r>
          </w:p>
          <w:p w14:paraId="52BA0D58" w14:textId="4E22F246" w:rsidR="00A90563" w:rsidRPr="00D92592" w:rsidRDefault="00D92592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69ED76A" w14:textId="76E68129" w:rsidR="00A90563" w:rsidRPr="00CE70B7" w:rsidRDefault="00A90563" w:rsidP="00BF5917">
            <w:pPr>
              <w:contextualSpacing/>
              <w:jc w:val="left"/>
              <w:rPr>
                <w:b/>
              </w:rPr>
            </w:pPr>
            <w:r w:rsidRPr="00CE70B7">
              <w:t>(</w:t>
            </w:r>
            <w:r w:rsidR="007746CD">
              <w:rPr>
                <w:lang w:val="ru-RU"/>
              </w:rPr>
              <w:t>14</w:t>
            </w:r>
            <w:r w:rsidR="0073342A">
              <w:rPr>
                <w:lang w:val="ru-RU"/>
              </w:rPr>
              <w:t xml:space="preserve"> </w:t>
            </w:r>
            <w:r w:rsidR="00D92592">
              <w:rPr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lang w:val="ru-RU"/>
              </w:rPr>
              <w:t xml:space="preserve"> </w:t>
            </w:r>
            <w:r w:rsidRPr="00CE70B7">
              <w:t>* 10)</w:t>
            </w:r>
            <w:r w:rsidR="00D92592">
              <w:rPr>
                <w:lang w:val="ru-RU"/>
              </w:rPr>
              <w:t xml:space="preserve"> </w:t>
            </w:r>
            <w:r w:rsidRPr="00CE70B7">
              <w:t>/ (2</w:t>
            </w:r>
            <w:r w:rsidR="00D92592">
              <w:rPr>
                <w:lang w:val="ru-RU"/>
              </w:rPr>
              <w:t xml:space="preserve">1 </w:t>
            </w:r>
            <w:r w:rsidRPr="00CE70B7">
              <w:t>*</w:t>
            </w:r>
            <w:r w:rsidR="00D92592">
              <w:rPr>
                <w:lang w:val="ru-RU"/>
              </w:rPr>
              <w:t xml:space="preserve"> </w:t>
            </w:r>
            <w:r w:rsidRPr="00CE70B7">
              <w:t>8)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BACD4E" w14:textId="0D3E6AAC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859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52</w:t>
            </w:r>
          </w:p>
        </w:tc>
      </w:tr>
    </w:tbl>
    <w:p w14:paraId="617251C9" w14:textId="5438DF7B" w:rsidR="0074184C" w:rsidRPr="0074184C" w:rsidRDefault="0074184C">
      <w:pPr>
        <w:rPr>
          <w:lang w:val="ru-RU"/>
        </w:rPr>
      </w:pPr>
      <w:r>
        <w:rPr>
          <w:lang w:val="ru-RU"/>
        </w:rPr>
        <w:lastRenderedPageBreak/>
        <w:t>Продолжение таблицы 8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4"/>
        <w:gridCol w:w="2268"/>
        <w:gridCol w:w="1559"/>
        <w:gridCol w:w="2552"/>
      </w:tblGrid>
      <w:tr w:rsidR="0074184C" w:rsidRPr="00CE70B7" w14:paraId="0BB1B739" w14:textId="77777777" w:rsidTr="00382A78">
        <w:trPr>
          <w:trHeight w:val="72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570B94E" w14:textId="3BCECA6B" w:rsidR="0074184C" w:rsidRP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7081B641" w14:textId="07383401" w:rsidR="0074184C" w:rsidRPr="0074184C" w:rsidRDefault="0074184C" w:rsidP="0074184C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3B39E269" w14:textId="3A7CE5F0" w:rsidR="0074184C" w:rsidRPr="0074184C" w:rsidRDefault="0074184C" w:rsidP="0074184C">
            <w:pPr>
              <w:contextualSpacing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36AFA74B" w14:textId="3788F15D" w:rsidR="0074184C" w:rsidRDefault="0074184C" w:rsidP="0074184C">
            <w:pPr>
              <w:contextualSpacing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A90563" w:rsidRPr="00CE70B7" w14:paraId="78E0CB80" w14:textId="77777777" w:rsidTr="00382A78">
        <w:trPr>
          <w:trHeight w:val="896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0F0FE968" w14:textId="51EF3934" w:rsidR="00A90563" w:rsidRPr="00CE70B7" w:rsidRDefault="00C758AC" w:rsidP="00BF5917">
            <w:pPr>
              <w:contextualSpacing/>
              <w:jc w:val="left"/>
            </w:pPr>
            <w:r>
              <w:br w:type="page"/>
            </w:r>
            <w:r w:rsidR="00F8591E" w:rsidRPr="00CE70B7">
              <w:t xml:space="preserve"> </w:t>
            </w:r>
            <w:proofErr w:type="spellStart"/>
            <w:r w:rsidR="00A90563" w:rsidRPr="00CE70B7">
              <w:t>Разработка</w:t>
            </w:r>
            <w:proofErr w:type="spellEnd"/>
            <w:r w:rsidR="00A90563" w:rsidRPr="00CE70B7">
              <w:t xml:space="preserve"> </w:t>
            </w:r>
            <w:proofErr w:type="spellStart"/>
            <w:r w:rsidR="00A90563" w:rsidRPr="00CE70B7">
              <w:t>программы</w:t>
            </w:r>
            <w:proofErr w:type="spellEnd"/>
            <w:r w:rsidR="00A90563" w:rsidRPr="00CE70B7">
              <w:t>:</w:t>
            </w:r>
          </w:p>
          <w:p w14:paraId="7079FD2A" w14:textId="05977FD4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12F231EA" w14:textId="10F84C05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7071A902" w14:textId="44C0860E" w:rsidR="00A90563" w:rsidRPr="00502576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536DAB1C" w14:textId="42141994" w:rsidR="00A90563" w:rsidRPr="00CE70B7" w:rsidRDefault="00A90563" w:rsidP="00BF5917">
            <w:pPr>
              <w:pStyle w:val="afc"/>
              <w:numPr>
                <w:ilvl w:val="0"/>
                <w:numId w:val="37"/>
              </w:numPr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314A34E7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100</w:t>
            </w:r>
          </w:p>
          <w:p w14:paraId="06DC52B2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5</w:t>
            </w:r>
          </w:p>
          <w:p w14:paraId="4D5D22CC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70</w:t>
            </w:r>
          </w:p>
          <w:p w14:paraId="090CC56D" w14:textId="77777777" w:rsidR="00A90563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24</w:t>
            </w:r>
          </w:p>
          <w:p w14:paraId="49FEADDB" w14:textId="77777777" w:rsidR="00A90563" w:rsidRPr="00CE70B7" w:rsidRDefault="00A90563" w:rsidP="00BF5917">
            <w:pPr>
              <w:contextualSpacing/>
              <w:jc w:val="left"/>
              <w:rPr>
                <w:szCs w:val="28"/>
              </w:rPr>
            </w:pPr>
            <w:r w:rsidRPr="00CE70B7">
              <w:rPr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A607A6F" w14:textId="34F2F0F2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D92592">
              <w:rPr>
                <w:szCs w:val="28"/>
                <w:lang w:val="ru-RU"/>
              </w:rPr>
              <w:t xml:space="preserve"> 440</w:t>
            </w:r>
            <w:r w:rsidR="009B6804">
              <w:rPr>
                <w:lang w:val="ru-RU"/>
              </w:rPr>
              <w:t>,00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100)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D92592">
              <w:rPr>
                <w:szCs w:val="28"/>
                <w:lang w:val="ru-RU"/>
              </w:rPr>
              <w:t xml:space="preserve">1 </w:t>
            </w:r>
            <w:r w:rsidRPr="00CE70B7">
              <w:rPr>
                <w:szCs w:val="28"/>
              </w:rPr>
              <w:t>*</w:t>
            </w:r>
            <w:r w:rsidR="00D92592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</w:tcPr>
          <w:p w14:paraId="7245BFED" w14:textId="758B5250" w:rsidR="00A90563" w:rsidRPr="00D92592" w:rsidRDefault="007746CD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8 595</w:t>
            </w:r>
            <w:r w:rsidR="009B6804">
              <w:rPr>
                <w:lang w:val="ru-RU"/>
              </w:rPr>
              <w:t>,</w:t>
            </w:r>
            <w:r>
              <w:rPr>
                <w:lang w:val="ru-RU"/>
              </w:rPr>
              <w:t>23</w:t>
            </w:r>
          </w:p>
        </w:tc>
      </w:tr>
      <w:tr w:rsidR="00A90563" w:rsidRPr="00CE70B7" w14:paraId="49DDFD34" w14:textId="77777777" w:rsidTr="00382A78">
        <w:trPr>
          <w:trHeight w:val="70"/>
        </w:trPr>
        <w:tc>
          <w:tcPr>
            <w:tcW w:w="3544" w:type="dxa"/>
            <w:tcBorders>
              <w:top w:val="single" w:sz="4" w:space="0" w:color="auto"/>
            </w:tcBorders>
          </w:tcPr>
          <w:p w14:paraId="62EBD69F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Тестирование</w:t>
            </w:r>
            <w:proofErr w:type="spellEnd"/>
            <w:r w:rsidRPr="00CE70B7">
              <w:t xml:space="preserve"> и </w:t>
            </w:r>
            <w:proofErr w:type="spellStart"/>
            <w:r w:rsidRPr="00CE70B7">
              <w:t>отладка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0C958BF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40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60278CBF" w14:textId="69F5E24E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40)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14:paraId="684F6B8D" w14:textId="4ED126F4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3 438</w:t>
            </w:r>
            <w:r w:rsidR="009B6804">
              <w:rPr>
                <w:lang w:val="ru-RU"/>
              </w:rPr>
              <w:t>,0</w:t>
            </w:r>
            <w:r>
              <w:rPr>
                <w:lang w:val="ru-RU"/>
              </w:rPr>
              <w:t>9</w:t>
            </w:r>
          </w:p>
        </w:tc>
      </w:tr>
      <w:tr w:rsidR="00A90563" w:rsidRPr="00CE70B7" w14:paraId="161B28F1" w14:textId="77777777" w:rsidTr="00382A78">
        <w:trPr>
          <w:trHeight w:val="70"/>
        </w:trPr>
        <w:tc>
          <w:tcPr>
            <w:tcW w:w="3544" w:type="dxa"/>
          </w:tcPr>
          <w:p w14:paraId="64478CD4" w14:textId="77777777" w:rsidR="00A90563" w:rsidRPr="00CE70B7" w:rsidRDefault="00A90563" w:rsidP="00BF5917">
            <w:pPr>
              <w:suppressAutoHyphens/>
              <w:contextualSpacing/>
              <w:jc w:val="left"/>
            </w:pPr>
            <w:proofErr w:type="spellStart"/>
            <w:r w:rsidRPr="00CE70B7">
              <w:t>Выпуск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технической</w:t>
            </w:r>
            <w:proofErr w:type="spellEnd"/>
            <w:r w:rsidRPr="00CE70B7">
              <w:t xml:space="preserve"> </w:t>
            </w:r>
            <w:proofErr w:type="spellStart"/>
            <w:r w:rsidRPr="00CE70B7">
              <w:t>документации</w:t>
            </w:r>
            <w:proofErr w:type="spellEnd"/>
          </w:p>
        </w:tc>
        <w:tc>
          <w:tcPr>
            <w:tcW w:w="2268" w:type="dxa"/>
          </w:tcPr>
          <w:p w14:paraId="27F29229" w14:textId="77777777" w:rsidR="00A90563" w:rsidRPr="00CE70B7" w:rsidRDefault="00A90563" w:rsidP="00BF5917">
            <w:pPr>
              <w:contextualSpacing/>
              <w:jc w:val="left"/>
            </w:pPr>
            <w:r w:rsidRPr="00CE70B7">
              <w:t>10</w:t>
            </w:r>
          </w:p>
        </w:tc>
        <w:tc>
          <w:tcPr>
            <w:tcW w:w="1559" w:type="dxa"/>
          </w:tcPr>
          <w:p w14:paraId="1FDDED03" w14:textId="1BEF369F" w:rsidR="00A90563" w:rsidRPr="00CE70B7" w:rsidRDefault="00A90563" w:rsidP="00BF5917">
            <w:pPr>
              <w:contextualSpacing/>
              <w:jc w:val="left"/>
            </w:pPr>
            <w:r w:rsidRPr="00CE70B7">
              <w:rPr>
                <w:szCs w:val="28"/>
              </w:rPr>
              <w:t>(</w:t>
            </w:r>
            <w:r w:rsidR="007746CD">
              <w:rPr>
                <w:szCs w:val="28"/>
                <w:lang w:val="ru-RU"/>
              </w:rPr>
              <w:t>14</w:t>
            </w:r>
            <w:r w:rsidR="0073342A">
              <w:rPr>
                <w:szCs w:val="28"/>
                <w:lang w:val="ru-RU"/>
              </w:rPr>
              <w:t xml:space="preserve"> </w:t>
            </w:r>
            <w:r w:rsidR="00C758AC">
              <w:rPr>
                <w:szCs w:val="28"/>
                <w:lang w:val="ru-RU"/>
              </w:rPr>
              <w:t>440</w:t>
            </w:r>
            <w:r w:rsidR="009B6804">
              <w:rPr>
                <w:lang w:val="ru-RU"/>
              </w:rPr>
              <w:t>,00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10)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/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(2</w:t>
            </w:r>
            <w:r w:rsidR="00C758AC">
              <w:rPr>
                <w:szCs w:val="28"/>
                <w:lang w:val="ru-RU"/>
              </w:rPr>
              <w:t>1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*</w:t>
            </w:r>
            <w:r w:rsidR="0073342A">
              <w:rPr>
                <w:szCs w:val="28"/>
                <w:lang w:val="ru-RU"/>
              </w:rPr>
              <w:t xml:space="preserve"> </w:t>
            </w:r>
            <w:r w:rsidRPr="00CE70B7">
              <w:rPr>
                <w:szCs w:val="28"/>
              </w:rPr>
              <w:t>8)</w:t>
            </w:r>
          </w:p>
        </w:tc>
        <w:tc>
          <w:tcPr>
            <w:tcW w:w="2552" w:type="dxa"/>
          </w:tcPr>
          <w:p w14:paraId="1FDA55D2" w14:textId="67158AEA" w:rsidR="00A90563" w:rsidRPr="00C758AC" w:rsidRDefault="007746CD" w:rsidP="00BF5917">
            <w:pPr>
              <w:contextualSpacing/>
              <w:jc w:val="left"/>
              <w:rPr>
                <w:highlight w:val="yellow"/>
                <w:lang w:val="ru-RU"/>
              </w:rPr>
            </w:pPr>
            <w:r>
              <w:rPr>
                <w:lang w:val="ru-RU"/>
              </w:rPr>
              <w:t>859,52</w:t>
            </w:r>
          </w:p>
        </w:tc>
      </w:tr>
    </w:tbl>
    <w:p w14:paraId="2AFE5C40" w14:textId="428F270A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t>ЗП</w:t>
      </w:r>
      <w:r w:rsidRPr="00834162">
        <w:rPr>
          <w:szCs w:val="28"/>
          <w:vertAlign w:val="subscript"/>
        </w:rPr>
        <w:t>пр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lang w:val="ru-RU"/>
        </w:rPr>
        <w:t xml:space="preserve">859,52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8 595,23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3 438,09 </w:t>
      </w:r>
      <w:r w:rsidR="00C758AC">
        <w:rPr>
          <w:szCs w:val="28"/>
          <w:lang w:val="ru-RU"/>
        </w:rPr>
        <w:t xml:space="preserve">+ </w:t>
      </w:r>
      <w:r w:rsidR="007746CD">
        <w:rPr>
          <w:lang w:val="ru-RU"/>
        </w:rPr>
        <w:t xml:space="preserve">859,52 </w:t>
      </w:r>
      <w:r>
        <w:rPr>
          <w:szCs w:val="28"/>
        </w:rPr>
        <w:t xml:space="preserve">= </w:t>
      </w:r>
      <w:r w:rsidR="007746CD">
        <w:rPr>
          <w:szCs w:val="28"/>
          <w:lang w:val="ru-RU"/>
        </w:rPr>
        <w:t>13 752</w:t>
      </w:r>
      <w:r w:rsidR="00900856">
        <w:rPr>
          <w:lang w:val="ru-RU"/>
        </w:rPr>
        <w:t>,</w:t>
      </w:r>
      <w:r w:rsidR="007746CD">
        <w:rPr>
          <w:lang w:val="ru-RU"/>
        </w:rPr>
        <w:t>36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83416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7B25CDA7" w14:textId="200B360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Премия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="00902AC4">
        <w:rPr>
          <w:szCs w:val="28"/>
          <w:lang w:val="ru-RU"/>
        </w:rPr>
        <w:t>20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прямой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</w:t>
      </w:r>
      <w:r>
        <w:rPr>
          <w:szCs w:val="28"/>
        </w:rPr>
        <w:t>.</w:t>
      </w:r>
    </w:p>
    <w:p w14:paraId="744F67AA" w14:textId="38B822FE" w:rsidR="00A90563" w:rsidRPr="00902AC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П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7746CD">
        <w:rPr>
          <w:szCs w:val="28"/>
          <w:lang w:val="ru-RU"/>
        </w:rPr>
        <w:t>2 750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47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 w:rsidR="00902AC4">
        <w:rPr>
          <w:szCs w:val="28"/>
          <w:lang w:val="ru-RU"/>
        </w:rPr>
        <w:t>руб.</w:t>
      </w:r>
      <w:r w:rsidR="00900856">
        <w:rPr>
          <w:szCs w:val="28"/>
          <w:lang w:val="ru-RU"/>
        </w:rPr>
        <w:t>).</w:t>
      </w:r>
    </w:p>
    <w:p w14:paraId="2548E975" w14:textId="0382EB2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D70853">
        <w:rPr>
          <w:szCs w:val="28"/>
        </w:rPr>
        <w:t>ЗП</w:t>
      </w:r>
      <w:r w:rsidRPr="00D70853">
        <w:rPr>
          <w:szCs w:val="28"/>
          <w:vertAlign w:val="subscript"/>
        </w:rPr>
        <w:t>осн</w:t>
      </w:r>
      <w:proofErr w:type="spellEnd"/>
      <w:r>
        <w:rPr>
          <w:szCs w:val="28"/>
        </w:rPr>
        <w:t xml:space="preserve"> = </w:t>
      </w:r>
      <w:r w:rsidR="007746CD">
        <w:rPr>
          <w:szCs w:val="28"/>
          <w:lang w:val="ru-RU"/>
        </w:rPr>
        <w:t>13 752</w:t>
      </w:r>
      <w:r w:rsidR="00B01BF1">
        <w:rPr>
          <w:szCs w:val="28"/>
          <w:lang w:val="ru-RU"/>
        </w:rPr>
        <w:t>,</w:t>
      </w:r>
      <w:r w:rsidR="007746CD">
        <w:rPr>
          <w:szCs w:val="28"/>
          <w:lang w:val="ru-RU"/>
        </w:rPr>
        <w:t>36</w:t>
      </w:r>
      <w:r w:rsidR="00902AC4">
        <w:rPr>
          <w:szCs w:val="28"/>
          <w:lang w:val="ru-RU"/>
        </w:rPr>
        <w:t xml:space="preserve"> + </w:t>
      </w:r>
      <w:r w:rsidR="007746CD">
        <w:rPr>
          <w:szCs w:val="28"/>
          <w:lang w:val="ru-RU"/>
        </w:rPr>
        <w:t xml:space="preserve">2 750,47 </w:t>
      </w:r>
      <w:r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16 502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83</w:t>
      </w:r>
      <w:r w:rsidR="00902AC4">
        <w:rPr>
          <w:szCs w:val="28"/>
          <w:lang w:val="ru-RU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7930FB5A" w14:textId="11800880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статью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дополнительная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входят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выплаты</w:t>
      </w:r>
      <w:proofErr w:type="spellEnd"/>
      <w:r w:rsidRPr="00834162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предусмотренные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трудовым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договором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организации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разработку</w:t>
      </w:r>
      <w:r>
        <w:rPr>
          <w:szCs w:val="28"/>
        </w:rPr>
        <w:t xml:space="preserve"> </w:t>
      </w:r>
      <w:r w:rsidRPr="00834162">
        <w:rPr>
          <w:szCs w:val="28"/>
        </w:rPr>
        <w:t>программного</w:t>
      </w:r>
      <w:r>
        <w:rPr>
          <w:szCs w:val="28"/>
        </w:rPr>
        <w:t xml:space="preserve"> </w:t>
      </w:r>
      <w:r w:rsidRPr="00834162">
        <w:rPr>
          <w:szCs w:val="28"/>
        </w:rPr>
        <w:t>продукта.</w:t>
      </w:r>
    </w:p>
    <w:p w14:paraId="6727A155" w14:textId="6287BA9B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Размер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дополнительной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разработчика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определяет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размере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основной</w:t>
      </w:r>
      <w:proofErr w:type="spellEnd"/>
      <w:r>
        <w:rPr>
          <w:szCs w:val="28"/>
        </w:rPr>
        <w:t xml:space="preserve"> </w:t>
      </w:r>
      <w:r w:rsidR="0073342A">
        <w:rPr>
          <w:szCs w:val="28"/>
        </w:rPr>
        <w:t>з/п</w:t>
      </w:r>
      <w:r w:rsidRPr="00834162">
        <w:rPr>
          <w:szCs w:val="28"/>
        </w:rPr>
        <w:t>.</w:t>
      </w:r>
    </w:p>
    <w:p w14:paraId="7E63754B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Дополнительная</w:t>
      </w:r>
      <w:r>
        <w:rPr>
          <w:szCs w:val="28"/>
        </w:rPr>
        <w:t xml:space="preserve"> </w:t>
      </w:r>
      <w:r w:rsidRPr="00834162">
        <w:rPr>
          <w:szCs w:val="28"/>
        </w:rPr>
        <w:t>з</w:t>
      </w:r>
      <w:r>
        <w:rPr>
          <w:szCs w:val="28"/>
        </w:rPr>
        <w:t>/п определяется по 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B764571" w14:textId="77777777" w:rsidTr="003350C1">
        <w:tc>
          <w:tcPr>
            <w:tcW w:w="8925" w:type="dxa"/>
          </w:tcPr>
          <w:p w14:paraId="4897C9EA" w14:textId="092AF642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902AC4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902AC4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20%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902AC4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502576" w:rsidRPr="00991DB2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0229DFAB" w14:textId="4852D9F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5A55EE6F" w14:textId="749814C0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A304BF">
        <w:rPr>
          <w:szCs w:val="28"/>
        </w:rPr>
        <w:t>ЗП</w:t>
      </w:r>
      <w:r w:rsidRPr="00A304BF">
        <w:rPr>
          <w:szCs w:val="28"/>
          <w:vertAlign w:val="subscript"/>
        </w:rPr>
        <w:t>доп</w:t>
      </w:r>
      <w:proofErr w:type="spellEnd"/>
      <w:r w:rsidRPr="00A304BF">
        <w:rPr>
          <w:szCs w:val="28"/>
        </w:rPr>
        <w:t>=</w:t>
      </w:r>
      <w:r>
        <w:rPr>
          <w:szCs w:val="28"/>
        </w:rPr>
        <w:t xml:space="preserve"> </w:t>
      </w:r>
      <w:r w:rsidRPr="00A304BF">
        <w:rPr>
          <w:szCs w:val="28"/>
        </w:rPr>
        <w:t>(</w:t>
      </w:r>
      <w:r w:rsidR="007746CD">
        <w:rPr>
          <w:szCs w:val="28"/>
          <w:lang w:val="ru-RU"/>
        </w:rPr>
        <w:t xml:space="preserve">16 502,83 </w:t>
      </w:r>
      <w:r w:rsidRPr="00A304BF">
        <w:rPr>
          <w:szCs w:val="28"/>
        </w:rPr>
        <w:t>*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20%)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/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100%</w:t>
      </w:r>
      <w:r w:rsidR="00902AC4">
        <w:rPr>
          <w:szCs w:val="28"/>
          <w:lang w:val="ru-RU"/>
        </w:rPr>
        <w:t xml:space="preserve"> </w:t>
      </w:r>
      <w:r w:rsidRPr="00A304BF">
        <w:rPr>
          <w:szCs w:val="28"/>
        </w:rPr>
        <w:t>=</w:t>
      </w:r>
      <w:r w:rsidR="00902AC4">
        <w:rPr>
          <w:szCs w:val="28"/>
          <w:lang w:val="ru-RU"/>
        </w:rPr>
        <w:t xml:space="preserve"> </w:t>
      </w:r>
      <w:r w:rsidR="007746CD">
        <w:rPr>
          <w:szCs w:val="28"/>
          <w:lang w:val="ru-RU"/>
        </w:rPr>
        <w:t>3 300</w:t>
      </w:r>
      <w:r w:rsidR="00902AC4">
        <w:rPr>
          <w:szCs w:val="28"/>
          <w:lang w:val="ru-RU"/>
        </w:rPr>
        <w:t>,</w:t>
      </w:r>
      <w:r w:rsidR="007746CD">
        <w:rPr>
          <w:szCs w:val="28"/>
          <w:lang w:val="ru-RU"/>
        </w:rPr>
        <w:t>57</w:t>
      </w:r>
      <w:r w:rsidR="00900856">
        <w:rPr>
          <w:szCs w:val="28"/>
          <w:lang w:val="ru-RU"/>
        </w:rPr>
        <w:t xml:space="preserve"> (руб.)</w:t>
      </w:r>
      <w:r>
        <w:rPr>
          <w:szCs w:val="28"/>
        </w:rPr>
        <w:t>.</w:t>
      </w:r>
    </w:p>
    <w:p w14:paraId="2DA8F097" w14:textId="6EC1B185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представлены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</w:t>
      </w:r>
      <w:r w:rsidR="006C2C4E">
        <w:rPr>
          <w:szCs w:val="28"/>
          <w:lang w:val="ru-RU"/>
        </w:rPr>
        <w:t>9</w:t>
      </w:r>
      <w:r>
        <w:rPr>
          <w:szCs w:val="28"/>
        </w:rPr>
        <w:t>.</w:t>
      </w:r>
    </w:p>
    <w:p w14:paraId="1FBF3E3E" w14:textId="2643BCC4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</w:t>
      </w:r>
      <w:r w:rsidR="006C2C4E">
        <w:rPr>
          <w:szCs w:val="28"/>
          <w:lang w:val="ru-RU"/>
        </w:rPr>
        <w:t>9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Р</w:t>
      </w:r>
      <w:r w:rsidRPr="00834162">
        <w:rPr>
          <w:szCs w:val="28"/>
        </w:rPr>
        <w:t>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отчислений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8"/>
        <w:gridCol w:w="2693"/>
        <w:gridCol w:w="2545"/>
      </w:tblGrid>
      <w:tr w:rsidR="00A90563" w:rsidRPr="00CE70B7" w14:paraId="370AA385" w14:textId="77777777" w:rsidTr="00382A78">
        <w:trPr>
          <w:trHeight w:val="798"/>
        </w:trPr>
        <w:tc>
          <w:tcPr>
            <w:tcW w:w="4678" w:type="dxa"/>
            <w:shd w:val="clear" w:color="auto" w:fill="auto"/>
          </w:tcPr>
          <w:p w14:paraId="06C380DC" w14:textId="77777777" w:rsidR="00A90563" w:rsidRPr="00CE70B7" w:rsidRDefault="00A90563" w:rsidP="00911F41">
            <w:pPr>
              <w:suppressAutoHyphens/>
              <w:contextualSpacing/>
              <w:jc w:val="center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на </w:t>
            </w:r>
            <w:proofErr w:type="spellStart"/>
            <w:r w:rsidRPr="00CE70B7">
              <w:rPr>
                <w:szCs w:val="28"/>
              </w:rPr>
              <w:t>социальные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нужды</w:t>
            </w:r>
            <w:proofErr w:type="spellEnd"/>
          </w:p>
        </w:tc>
        <w:tc>
          <w:tcPr>
            <w:tcW w:w="2693" w:type="dxa"/>
            <w:shd w:val="clear" w:color="auto" w:fill="auto"/>
          </w:tcPr>
          <w:p w14:paraId="1533221C" w14:textId="77777777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Тарифы страховых взносов (%)</w:t>
            </w:r>
          </w:p>
        </w:tc>
        <w:tc>
          <w:tcPr>
            <w:tcW w:w="2545" w:type="dxa"/>
            <w:shd w:val="clear" w:color="auto" w:fill="auto"/>
          </w:tcPr>
          <w:p w14:paraId="65B049C3" w14:textId="0FCBD943" w:rsidR="00A90563" w:rsidRPr="00CE70B7" w:rsidRDefault="00A90563" w:rsidP="00911F41">
            <w:pPr>
              <w:contextualSpacing/>
              <w:jc w:val="center"/>
              <w:rPr>
                <w:szCs w:val="28"/>
              </w:rPr>
            </w:pPr>
            <w:r w:rsidRPr="00CE70B7">
              <w:rPr>
                <w:szCs w:val="28"/>
              </w:rPr>
              <w:t>Сумма страховых взносов (руб.)</w:t>
            </w:r>
          </w:p>
        </w:tc>
      </w:tr>
      <w:tr w:rsidR="00A90563" w:rsidRPr="00CE70B7" w14:paraId="07061235" w14:textId="77777777" w:rsidTr="00382A78">
        <w:trPr>
          <w:trHeight w:val="413"/>
        </w:trPr>
        <w:tc>
          <w:tcPr>
            <w:tcW w:w="4678" w:type="dxa"/>
            <w:shd w:val="clear" w:color="auto" w:fill="auto"/>
          </w:tcPr>
          <w:p w14:paraId="2E2FEB73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ПФР</w:t>
            </w:r>
          </w:p>
        </w:tc>
        <w:tc>
          <w:tcPr>
            <w:tcW w:w="2693" w:type="dxa"/>
            <w:shd w:val="clear" w:color="auto" w:fill="auto"/>
          </w:tcPr>
          <w:p w14:paraId="7F687536" w14:textId="4C70EF1B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</w:t>
            </w:r>
            <w:r w:rsidR="00902AC4">
              <w:rPr>
                <w:szCs w:val="28"/>
                <w:lang w:val="ru-RU"/>
              </w:rPr>
              <w:t>2</w:t>
            </w:r>
            <w:r w:rsidRPr="00CE70B7">
              <w:rPr>
                <w:szCs w:val="28"/>
              </w:rPr>
              <w:t>,0</w:t>
            </w:r>
          </w:p>
        </w:tc>
        <w:tc>
          <w:tcPr>
            <w:tcW w:w="2545" w:type="dxa"/>
            <w:shd w:val="clear" w:color="auto" w:fill="auto"/>
          </w:tcPr>
          <w:p w14:paraId="6565A209" w14:textId="1EF13AF0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4 356</w:t>
            </w:r>
            <w:r w:rsidR="0073342A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75</w:t>
            </w:r>
          </w:p>
        </w:tc>
      </w:tr>
      <w:tr w:rsidR="00A90563" w:rsidRPr="00CE70B7" w14:paraId="5FC47BA6" w14:textId="77777777" w:rsidTr="00382A78">
        <w:trPr>
          <w:trHeight w:val="418"/>
        </w:trPr>
        <w:tc>
          <w:tcPr>
            <w:tcW w:w="4678" w:type="dxa"/>
            <w:shd w:val="clear" w:color="auto" w:fill="auto"/>
          </w:tcPr>
          <w:p w14:paraId="0EF5340E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ФОМС</w:t>
            </w:r>
          </w:p>
        </w:tc>
        <w:tc>
          <w:tcPr>
            <w:tcW w:w="2693" w:type="dxa"/>
            <w:shd w:val="clear" w:color="auto" w:fill="auto"/>
          </w:tcPr>
          <w:p w14:paraId="6FDAA46C" w14:textId="2391C251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5,1</w:t>
            </w:r>
          </w:p>
        </w:tc>
        <w:tc>
          <w:tcPr>
            <w:tcW w:w="2545" w:type="dxa"/>
            <w:shd w:val="clear" w:color="auto" w:fill="auto"/>
          </w:tcPr>
          <w:p w14:paraId="31E2AAF0" w14:textId="7DAADD1A" w:rsidR="00A90563" w:rsidRPr="005164A9" w:rsidRDefault="005164A9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5164A9">
              <w:rPr>
                <w:szCs w:val="28"/>
                <w:lang w:val="ru-RU"/>
              </w:rPr>
              <w:t>1</w:t>
            </w:r>
            <w:r>
              <w:rPr>
                <w:szCs w:val="28"/>
                <w:lang w:val="ru-RU"/>
              </w:rPr>
              <w:t xml:space="preserve"> </w:t>
            </w:r>
            <w:r w:rsidR="00876B8A">
              <w:rPr>
                <w:szCs w:val="28"/>
                <w:lang w:val="ru-RU"/>
              </w:rPr>
              <w:t>009</w:t>
            </w:r>
            <w:r w:rsidRPr="005164A9">
              <w:rPr>
                <w:szCs w:val="28"/>
                <w:lang w:val="ru-RU"/>
              </w:rPr>
              <w:t>,9</w:t>
            </w:r>
            <w:r w:rsidR="00876B8A">
              <w:rPr>
                <w:szCs w:val="28"/>
                <w:lang w:val="ru-RU"/>
              </w:rPr>
              <w:t>7</w:t>
            </w:r>
          </w:p>
        </w:tc>
      </w:tr>
      <w:tr w:rsidR="00A90563" w:rsidRPr="00CE70B7" w14:paraId="5F51AD49" w14:textId="77777777" w:rsidTr="00382A78">
        <w:trPr>
          <w:trHeight w:val="411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0FC86D91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ФСС</w:t>
            </w:r>
          </w:p>
        </w:tc>
        <w:tc>
          <w:tcPr>
            <w:tcW w:w="2693" w:type="dxa"/>
            <w:shd w:val="clear" w:color="auto" w:fill="auto"/>
          </w:tcPr>
          <w:p w14:paraId="17201A7C" w14:textId="29D8594C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2,9</w:t>
            </w:r>
          </w:p>
        </w:tc>
        <w:tc>
          <w:tcPr>
            <w:tcW w:w="2545" w:type="dxa"/>
            <w:shd w:val="clear" w:color="auto" w:fill="auto"/>
          </w:tcPr>
          <w:p w14:paraId="45A4D379" w14:textId="1A27D068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574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30</w:t>
            </w:r>
          </w:p>
        </w:tc>
      </w:tr>
      <w:tr w:rsidR="00A90563" w:rsidRPr="00CE70B7" w14:paraId="49F012E7" w14:textId="77777777" w:rsidTr="00382A78">
        <w:trPr>
          <w:trHeight w:val="70"/>
        </w:trPr>
        <w:tc>
          <w:tcPr>
            <w:tcW w:w="4678" w:type="dxa"/>
            <w:tcBorders>
              <w:bottom w:val="single" w:sz="4" w:space="0" w:color="auto"/>
            </w:tcBorders>
            <w:shd w:val="clear" w:color="auto" w:fill="auto"/>
          </w:tcPr>
          <w:p w14:paraId="5B71ABAD" w14:textId="77777777" w:rsidR="00A90563" w:rsidRPr="00CE70B7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CE70B7">
              <w:rPr>
                <w:szCs w:val="28"/>
              </w:rPr>
              <w:t>Отчисления</w:t>
            </w:r>
            <w:proofErr w:type="spellEnd"/>
            <w:r w:rsidRPr="00CE70B7">
              <w:rPr>
                <w:szCs w:val="28"/>
              </w:rPr>
              <w:t xml:space="preserve"> в </w:t>
            </w:r>
            <w:proofErr w:type="spellStart"/>
            <w:r w:rsidRPr="00CE70B7">
              <w:rPr>
                <w:szCs w:val="28"/>
              </w:rPr>
              <w:t>обязательное</w:t>
            </w:r>
            <w:proofErr w:type="spellEnd"/>
            <w:r w:rsidRPr="00CE70B7">
              <w:rPr>
                <w:szCs w:val="28"/>
              </w:rPr>
              <w:t xml:space="preserve"> </w:t>
            </w:r>
            <w:proofErr w:type="spellStart"/>
            <w:r w:rsidRPr="00CE70B7">
              <w:rPr>
                <w:szCs w:val="28"/>
              </w:rPr>
              <w:t>социальное</w:t>
            </w:r>
            <w:proofErr w:type="spellEnd"/>
            <w:r w:rsidRPr="00CE70B7">
              <w:rPr>
                <w:szCs w:val="28"/>
              </w:rPr>
              <w:t xml:space="preserve"> страхование от несчастных случаев на производстве и профессиональных заболеваний</w:t>
            </w:r>
          </w:p>
        </w:tc>
        <w:tc>
          <w:tcPr>
            <w:tcW w:w="2693" w:type="dxa"/>
            <w:shd w:val="clear" w:color="auto" w:fill="auto"/>
          </w:tcPr>
          <w:p w14:paraId="32D3E3BD" w14:textId="6BE6711A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CE70B7">
              <w:rPr>
                <w:szCs w:val="28"/>
              </w:rPr>
              <w:t>0,2</w:t>
            </w:r>
          </w:p>
        </w:tc>
        <w:tc>
          <w:tcPr>
            <w:tcW w:w="2545" w:type="dxa"/>
            <w:shd w:val="clear" w:color="auto" w:fill="auto"/>
          </w:tcPr>
          <w:p w14:paraId="05D4A5FA" w14:textId="1CC0A39B" w:rsidR="00A90563" w:rsidRPr="005164A9" w:rsidRDefault="00876B8A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</w:t>
            </w:r>
            <w:r w:rsidR="005164A9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61</w:t>
            </w:r>
          </w:p>
        </w:tc>
      </w:tr>
    </w:tbl>
    <w:p w14:paraId="1A1212C5" w14:textId="23684A2A" w:rsidR="00A90563" w:rsidRPr="00E342E5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Размеры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тарифов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страховых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взносов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устанавливаются</w:t>
      </w:r>
      <w:r>
        <w:rPr>
          <w:szCs w:val="28"/>
        </w:rPr>
        <w:t xml:space="preserve"> </w:t>
      </w:r>
      <w:r w:rsidRPr="00834162">
        <w:rPr>
          <w:szCs w:val="28"/>
        </w:rPr>
        <w:t>Федеральными</w:t>
      </w:r>
      <w:r>
        <w:rPr>
          <w:szCs w:val="28"/>
        </w:rPr>
        <w:t xml:space="preserve"> </w:t>
      </w:r>
      <w:r w:rsidRPr="00834162">
        <w:rPr>
          <w:szCs w:val="28"/>
        </w:rPr>
        <w:t>законами.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момент</w:t>
      </w:r>
      <w:r>
        <w:rPr>
          <w:szCs w:val="28"/>
        </w:rPr>
        <w:t xml:space="preserve"> </w:t>
      </w:r>
      <w:r w:rsidRPr="001A4AE9">
        <w:rPr>
          <w:szCs w:val="28"/>
          <w:lang w:val="ru-RU"/>
        </w:rPr>
        <w:t>разработки</w:t>
      </w:r>
      <w:r>
        <w:rPr>
          <w:szCs w:val="28"/>
        </w:rPr>
        <w:t xml:space="preserve"> </w:t>
      </w:r>
      <w:r w:rsidRPr="00834162">
        <w:rPr>
          <w:szCs w:val="28"/>
        </w:rPr>
        <w:t>проекта</w:t>
      </w:r>
      <w:r>
        <w:rPr>
          <w:szCs w:val="28"/>
        </w:rPr>
        <w:t xml:space="preserve"> </w:t>
      </w:r>
      <w:r w:rsidRPr="00834162">
        <w:rPr>
          <w:szCs w:val="28"/>
        </w:rPr>
        <w:t>необходимо</w:t>
      </w:r>
      <w:r>
        <w:rPr>
          <w:szCs w:val="28"/>
        </w:rPr>
        <w:t xml:space="preserve"> </w:t>
      </w:r>
      <w:r w:rsidRPr="00834162">
        <w:rPr>
          <w:szCs w:val="28"/>
        </w:rPr>
        <w:t>руководствоваться</w:t>
      </w:r>
      <w:r>
        <w:rPr>
          <w:szCs w:val="28"/>
        </w:rPr>
        <w:t xml:space="preserve"> </w:t>
      </w:r>
      <w:r w:rsidRPr="00834162">
        <w:rPr>
          <w:szCs w:val="28"/>
        </w:rPr>
        <w:t>действующим</w:t>
      </w:r>
      <w:r>
        <w:rPr>
          <w:szCs w:val="28"/>
        </w:rPr>
        <w:t xml:space="preserve"> </w:t>
      </w:r>
      <w:r w:rsidRPr="00834162">
        <w:rPr>
          <w:szCs w:val="28"/>
        </w:rPr>
        <w:t>законодательством.</w:t>
      </w:r>
    </w:p>
    <w:p w14:paraId="37D7DE0B" w14:textId="692535A7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Отчисления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социальное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страхование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составляет</w:t>
      </w:r>
      <w:proofErr w:type="spellEnd"/>
      <w:r>
        <w:rPr>
          <w:szCs w:val="28"/>
        </w:rPr>
        <w:t xml:space="preserve"> </w:t>
      </w:r>
      <w:r w:rsidRPr="00D70853">
        <w:rPr>
          <w:szCs w:val="28"/>
        </w:rPr>
        <w:t>3</w:t>
      </w:r>
      <w:r w:rsidR="009864E4">
        <w:rPr>
          <w:szCs w:val="28"/>
          <w:lang w:val="ru-RU"/>
        </w:rPr>
        <w:t>0</w:t>
      </w:r>
      <w:r>
        <w:rPr>
          <w:szCs w:val="28"/>
        </w:rPr>
        <w:t>,2</w:t>
      </w:r>
      <w:r w:rsidRPr="00834162">
        <w:rPr>
          <w:szCs w:val="28"/>
        </w:rPr>
        <w:t>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фонда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зар</w:t>
      </w:r>
      <w:r>
        <w:rPr>
          <w:szCs w:val="28"/>
        </w:rPr>
        <w:t>а</w:t>
      </w:r>
      <w:r w:rsidRPr="00834162">
        <w:rPr>
          <w:szCs w:val="28"/>
        </w:rPr>
        <w:t>ботной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</w:t>
      </w:r>
      <w:r>
        <w:rPr>
          <w:szCs w:val="28"/>
        </w:rPr>
        <w:t>латы</w:t>
      </w:r>
      <w:proofErr w:type="spellEnd"/>
      <w:r>
        <w:rPr>
          <w:szCs w:val="28"/>
        </w:rPr>
        <w:t xml:space="preserve"> и определяется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78AD167" w14:textId="77777777" w:rsidTr="003350C1">
        <w:tc>
          <w:tcPr>
            <w:tcW w:w="8925" w:type="dxa"/>
          </w:tcPr>
          <w:p w14:paraId="6F6E2E73" w14:textId="6CD04848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ЕСС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осн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834162">
              <w:rPr>
                <w:szCs w:val="28"/>
                <w:vertAlign w:val="subscript"/>
              </w:rPr>
              <w:t>доп</w:t>
            </w:r>
            <w:proofErr w:type="spellEnd"/>
            <w:r w:rsidR="00502576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>
              <w:rPr>
                <w:szCs w:val="28"/>
              </w:rPr>
              <w:t>3</w:t>
            </w:r>
            <w:r w:rsidR="009864E4">
              <w:rPr>
                <w:szCs w:val="28"/>
                <w:lang w:val="ru-RU"/>
              </w:rPr>
              <w:t>0</w:t>
            </w:r>
            <w:r w:rsidR="00502576">
              <w:rPr>
                <w:szCs w:val="28"/>
              </w:rPr>
              <w:t>,2</w:t>
            </w:r>
            <w:r w:rsidR="00502576" w:rsidRPr="00834162">
              <w:rPr>
                <w:szCs w:val="28"/>
              </w:rPr>
              <w:t>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70F8E58A" w14:textId="4453EBE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6177F26A" w14:textId="67225F63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4B7682">
        <w:rPr>
          <w:szCs w:val="28"/>
        </w:rPr>
        <w:t>ЕСС=</w:t>
      </w:r>
      <w:r>
        <w:rPr>
          <w:szCs w:val="28"/>
        </w:rPr>
        <w:t xml:space="preserve"> </w:t>
      </w:r>
      <w:r w:rsidRPr="004B7682">
        <w:rPr>
          <w:szCs w:val="28"/>
        </w:rPr>
        <w:t>((</w:t>
      </w:r>
      <w:r w:rsidR="00CE50BB">
        <w:rPr>
          <w:szCs w:val="28"/>
          <w:lang w:val="ru-RU"/>
        </w:rPr>
        <w:t>16 502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83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5164A9">
        <w:rPr>
          <w:szCs w:val="28"/>
          <w:lang w:val="ru-RU"/>
        </w:rPr>
        <w:t xml:space="preserve"> </w:t>
      </w:r>
      <w:r w:rsidR="00CE50BB">
        <w:rPr>
          <w:szCs w:val="28"/>
          <w:lang w:val="ru-RU"/>
        </w:rPr>
        <w:t>3 300</w:t>
      </w:r>
      <w:r w:rsidR="005164A9">
        <w:rPr>
          <w:szCs w:val="28"/>
          <w:lang w:val="ru-RU"/>
        </w:rPr>
        <w:t>,</w:t>
      </w:r>
      <w:r w:rsidR="00CE50BB">
        <w:rPr>
          <w:szCs w:val="28"/>
          <w:lang w:val="ru-RU"/>
        </w:rPr>
        <w:t>57</w:t>
      </w:r>
      <w:r w:rsidRPr="004B7682">
        <w:rPr>
          <w:szCs w:val="28"/>
        </w:rPr>
        <w:t>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3</w:t>
      </w:r>
      <w:r w:rsidR="009864E4">
        <w:rPr>
          <w:szCs w:val="28"/>
          <w:lang w:val="ru-RU"/>
        </w:rPr>
        <w:t>0</w:t>
      </w:r>
      <w:r w:rsidRPr="004B7682">
        <w:rPr>
          <w:szCs w:val="28"/>
        </w:rPr>
        <w:t>,2%)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100%</w:t>
      </w:r>
      <w:r w:rsidR="005164A9">
        <w:rPr>
          <w:szCs w:val="28"/>
          <w:lang w:val="ru-RU"/>
        </w:rPr>
        <w:t xml:space="preserve"> </w:t>
      </w:r>
      <w:r w:rsidRPr="004B768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="00AB6956">
        <w:rPr>
          <w:szCs w:val="28"/>
          <w:lang w:val="ru-RU"/>
        </w:rPr>
        <w:t>5 980</w:t>
      </w:r>
      <w:r w:rsidR="005164A9">
        <w:rPr>
          <w:szCs w:val="28"/>
          <w:lang w:val="ru-RU"/>
        </w:rPr>
        <w:t>,</w:t>
      </w:r>
      <w:r w:rsidR="00AB6956">
        <w:rPr>
          <w:szCs w:val="28"/>
          <w:lang w:val="ru-RU"/>
        </w:rPr>
        <w:t>63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 w:rsidRPr="004B7682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8C4559C" w14:textId="77777777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эксплуатацию</w:t>
      </w:r>
      <w:r>
        <w:rPr>
          <w:szCs w:val="28"/>
        </w:rPr>
        <w:t xml:space="preserve"> </w:t>
      </w:r>
      <w:r w:rsidRPr="00834162">
        <w:rPr>
          <w:szCs w:val="28"/>
        </w:rPr>
        <w:t>программы</w:t>
      </w:r>
      <w:r>
        <w:rPr>
          <w:szCs w:val="28"/>
        </w:rPr>
        <w:t xml:space="preserve"> </w:t>
      </w:r>
      <w:r w:rsidRPr="00834162">
        <w:rPr>
          <w:szCs w:val="28"/>
        </w:rPr>
        <w:t>определяются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</w:t>
      </w:r>
      <w:r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33B81A8B" w14:textId="77777777" w:rsidTr="003350C1">
        <w:tc>
          <w:tcPr>
            <w:tcW w:w="8925" w:type="dxa"/>
          </w:tcPr>
          <w:p w14:paraId="6F14EC74" w14:textId="0B11296B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З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Т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834162">
              <w:rPr>
                <w:szCs w:val="28"/>
                <w:vertAlign w:val="subscript"/>
              </w:rPr>
              <w:t>обор</w:t>
            </w:r>
            <w:proofErr w:type="spellEnd"/>
            <w:r w:rsidR="005164A9">
              <w:rPr>
                <w:szCs w:val="28"/>
                <w:vertAlign w:val="subscript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0C0137B" w14:textId="58D8972E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8</w:t>
            </w:r>
            <w:r w:rsidRPr="00A23D61">
              <w:rPr>
                <w:szCs w:val="28"/>
              </w:rPr>
              <w:t>)</w:t>
            </w:r>
          </w:p>
        </w:tc>
      </w:tr>
    </w:tbl>
    <w:p w14:paraId="6C79A124" w14:textId="71177A8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Т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время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работы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составление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(час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,</w:t>
      </w:r>
    </w:p>
    <w:p w14:paraId="1127D612" w14:textId="062FE80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Ц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часа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404C2AE9" w14:textId="175AED16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>.</w:t>
      </w:r>
    </w:p>
    <w:p w14:paraId="627DF9B3" w14:textId="72F1E8F9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часа</w:t>
      </w:r>
      <w:r>
        <w:rPr>
          <w:szCs w:val="28"/>
        </w:rPr>
        <w:t xml:space="preserve"> </w:t>
      </w:r>
      <w:r w:rsidRPr="00834162">
        <w:rPr>
          <w:szCs w:val="28"/>
        </w:rPr>
        <w:t>эксплуатации</w:t>
      </w:r>
      <w:r>
        <w:rPr>
          <w:szCs w:val="28"/>
        </w:rPr>
        <w:t xml:space="preserve"> </w:t>
      </w:r>
      <w:r w:rsidRPr="00834162">
        <w:rPr>
          <w:szCs w:val="28"/>
        </w:rPr>
        <w:t>оборудования</w:t>
      </w:r>
      <w:r>
        <w:rPr>
          <w:szCs w:val="28"/>
        </w:rPr>
        <w:t xml:space="preserve"> </w:t>
      </w:r>
      <w:r w:rsidRPr="00834162">
        <w:rPr>
          <w:szCs w:val="28"/>
        </w:rPr>
        <w:t>определяется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25012E42" w14:textId="77777777" w:rsidTr="003350C1">
        <w:tc>
          <w:tcPr>
            <w:tcW w:w="8925" w:type="dxa"/>
          </w:tcPr>
          <w:p w14:paraId="15E12072" w14:textId="314BAE66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834162">
              <w:rPr>
                <w:szCs w:val="28"/>
              </w:rPr>
              <w:t>Ц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обор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(</w:t>
            </w:r>
            <w:proofErr w:type="spellStart"/>
            <w:r w:rsidR="00502576" w:rsidRPr="00834162">
              <w:rPr>
                <w:szCs w:val="28"/>
              </w:rPr>
              <w:t>С</w:t>
            </w:r>
            <w:r w:rsidR="00502576" w:rsidRPr="00534208">
              <w:rPr>
                <w:szCs w:val="28"/>
                <w:vertAlign w:val="subscript"/>
              </w:rPr>
              <w:t>экс</w:t>
            </w:r>
            <w:r w:rsidR="00502576">
              <w:rPr>
                <w:szCs w:val="28"/>
                <w:vertAlign w:val="subscript"/>
              </w:rPr>
              <w:t>п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(Э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+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А))</w:t>
            </w:r>
            <w:r w:rsidR="00502576">
              <w:rPr>
                <w:szCs w:val="28"/>
              </w:rPr>
              <w:t xml:space="preserve"> </w:t>
            </w:r>
            <w:r w:rsidR="00502576" w:rsidRPr="00834162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78A675C6" w14:textId="3389D6B2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</w:t>
            </w:r>
            <w:r w:rsidR="00502576">
              <w:rPr>
                <w:szCs w:val="28"/>
                <w:lang w:val="ru-RU"/>
              </w:rPr>
              <w:t>9</w:t>
            </w:r>
            <w:r w:rsidRPr="00A23D61">
              <w:rPr>
                <w:szCs w:val="28"/>
              </w:rPr>
              <w:t>)</w:t>
            </w:r>
          </w:p>
        </w:tc>
      </w:tr>
    </w:tbl>
    <w:p w14:paraId="2285E256" w14:textId="7438B02F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834162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обор</w:t>
      </w:r>
      <w:r>
        <w:rPr>
          <w:szCs w:val="28"/>
          <w:vertAlign w:val="subscript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51C44819" w14:textId="52154B56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С</w:t>
      </w:r>
      <w:r w:rsidRPr="00534208">
        <w:rPr>
          <w:szCs w:val="28"/>
          <w:vertAlign w:val="subscript"/>
        </w:rPr>
        <w:t>экс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3EEE82A9" w14:textId="67D6090C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Э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электроэнергию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час</w:t>
      </w:r>
      <w:r w:rsidR="00900856">
        <w:rPr>
          <w:szCs w:val="28"/>
          <w:lang w:val="ru-RU"/>
        </w:rPr>
        <w:t>,</w:t>
      </w:r>
    </w:p>
    <w:p w14:paraId="5F176057" w14:textId="752348A4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 xml:space="preserve">А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аренды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помещения</w:t>
      </w:r>
      <w:proofErr w:type="spellEnd"/>
      <w:r w:rsidR="0073342A">
        <w:rPr>
          <w:szCs w:val="28"/>
          <w:lang w:val="ru-RU"/>
        </w:rPr>
        <w:t>.</w:t>
      </w:r>
    </w:p>
    <w:p w14:paraId="1ED7C65E" w14:textId="42F16FE9" w:rsidR="00A90563" w:rsidRPr="0045622F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45622F">
        <w:rPr>
          <w:szCs w:val="28"/>
        </w:rPr>
        <w:t>Срок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эксплуатации</w:t>
      </w:r>
      <w:proofErr w:type="spellEnd"/>
      <w:r>
        <w:rPr>
          <w:szCs w:val="28"/>
        </w:rPr>
        <w:t xml:space="preserve"> </w:t>
      </w:r>
      <w:proofErr w:type="spellStart"/>
      <w:r w:rsidRPr="0045622F">
        <w:rPr>
          <w:szCs w:val="28"/>
        </w:rPr>
        <w:t>компьютера</w:t>
      </w:r>
      <w:proofErr w:type="spellEnd"/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года,</w:t>
      </w:r>
      <w:r>
        <w:rPr>
          <w:szCs w:val="28"/>
        </w:rPr>
        <w:t xml:space="preserve"> </w:t>
      </w:r>
      <w:r w:rsidRPr="0045622F">
        <w:rPr>
          <w:szCs w:val="28"/>
        </w:rPr>
        <w:t>в</w:t>
      </w:r>
      <w:r>
        <w:rPr>
          <w:szCs w:val="28"/>
        </w:rPr>
        <w:t xml:space="preserve"> </w:t>
      </w:r>
      <w:r w:rsidRPr="0045622F">
        <w:rPr>
          <w:szCs w:val="28"/>
        </w:rPr>
        <w:t>году</w:t>
      </w:r>
      <w:r>
        <w:rPr>
          <w:szCs w:val="28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>7</w:t>
      </w:r>
      <w:r>
        <w:rPr>
          <w:szCs w:val="28"/>
        </w:rPr>
        <w:t xml:space="preserve"> </w:t>
      </w:r>
      <w:r w:rsidRPr="0045622F">
        <w:rPr>
          <w:szCs w:val="28"/>
        </w:rPr>
        <w:t>рабочих</w:t>
      </w:r>
      <w:r>
        <w:rPr>
          <w:szCs w:val="28"/>
        </w:rPr>
        <w:t xml:space="preserve"> </w:t>
      </w:r>
      <w:r w:rsidRPr="0045622F">
        <w:rPr>
          <w:szCs w:val="28"/>
        </w:rPr>
        <w:t>дней.</w:t>
      </w:r>
      <w:r>
        <w:rPr>
          <w:szCs w:val="28"/>
        </w:rPr>
        <w:t xml:space="preserve"> </w:t>
      </w:r>
      <w:r w:rsidRPr="0045622F">
        <w:rPr>
          <w:szCs w:val="28"/>
        </w:rPr>
        <w:t>Продолжительность</w:t>
      </w:r>
      <w:r>
        <w:rPr>
          <w:szCs w:val="28"/>
        </w:rPr>
        <w:t xml:space="preserve"> </w:t>
      </w:r>
      <w:r w:rsidRPr="0045622F">
        <w:rPr>
          <w:szCs w:val="28"/>
        </w:rPr>
        <w:t>рабочего</w:t>
      </w:r>
      <w:r>
        <w:rPr>
          <w:szCs w:val="28"/>
        </w:rPr>
        <w:t xml:space="preserve"> </w:t>
      </w:r>
      <w:r w:rsidRPr="0045622F">
        <w:rPr>
          <w:szCs w:val="28"/>
        </w:rPr>
        <w:t>дня</w:t>
      </w:r>
      <w:r>
        <w:rPr>
          <w:szCs w:val="28"/>
        </w:rPr>
        <w:t xml:space="preserve"> </w:t>
      </w:r>
      <w:r w:rsidRPr="0045622F">
        <w:rPr>
          <w:szCs w:val="28"/>
        </w:rPr>
        <w:t>8</w:t>
      </w:r>
      <w:r>
        <w:rPr>
          <w:szCs w:val="28"/>
        </w:rPr>
        <w:t xml:space="preserve"> </w:t>
      </w:r>
      <w:r w:rsidRPr="0045622F">
        <w:rPr>
          <w:szCs w:val="28"/>
        </w:rPr>
        <w:t>часов.</w:t>
      </w:r>
    </w:p>
    <w:p w14:paraId="56E1D90B" w14:textId="3FCA3D69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45622F">
        <w:rPr>
          <w:szCs w:val="28"/>
        </w:rPr>
        <w:t>С</w:t>
      </w:r>
      <w:r>
        <w:rPr>
          <w:szCs w:val="28"/>
        </w:rPr>
        <w:t xml:space="preserve"> </w:t>
      </w:r>
      <w:r w:rsidRPr="0045622F">
        <w:rPr>
          <w:szCs w:val="28"/>
        </w:rPr>
        <w:t>=</w:t>
      </w:r>
      <w:r>
        <w:rPr>
          <w:szCs w:val="28"/>
        </w:rPr>
        <w:t xml:space="preserve"> </w:t>
      </w:r>
      <w:r w:rsidRPr="0045622F">
        <w:rPr>
          <w:szCs w:val="28"/>
        </w:rPr>
        <w:t>4</w:t>
      </w:r>
      <w:r>
        <w:rPr>
          <w:szCs w:val="28"/>
        </w:rPr>
        <w:t xml:space="preserve">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24</w:t>
      </w:r>
      <w:r w:rsidR="005164A9">
        <w:rPr>
          <w:szCs w:val="28"/>
          <w:lang w:val="ru-RU"/>
        </w:rPr>
        <w:t xml:space="preserve">7 </w:t>
      </w:r>
      <w:r w:rsidRPr="0045622F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8</w:t>
      </w:r>
      <w:r w:rsidR="005164A9">
        <w:rPr>
          <w:szCs w:val="28"/>
          <w:lang w:val="ru-RU"/>
        </w:rPr>
        <w:t xml:space="preserve"> </w:t>
      </w:r>
      <w:r w:rsidRPr="0045622F">
        <w:rPr>
          <w:szCs w:val="28"/>
        </w:rPr>
        <w:t>=</w:t>
      </w:r>
      <w:r w:rsidR="005164A9">
        <w:rPr>
          <w:szCs w:val="28"/>
          <w:lang w:val="ru-RU"/>
        </w:rPr>
        <w:t xml:space="preserve"> 7 904</w:t>
      </w:r>
      <w:r>
        <w:rPr>
          <w:szCs w:val="28"/>
        </w:rPr>
        <w:t xml:space="preserve"> </w:t>
      </w:r>
      <w:r w:rsidRPr="0045622F">
        <w:rPr>
          <w:szCs w:val="28"/>
        </w:rPr>
        <w:t>(ч)</w:t>
      </w:r>
      <w:r>
        <w:rPr>
          <w:szCs w:val="28"/>
        </w:rPr>
        <w:t>.</w:t>
      </w:r>
    </w:p>
    <w:p w14:paraId="31504D1E" w14:textId="5B7A4E1A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</w:t>
      </w:r>
      <w:r>
        <w:rPr>
          <w:szCs w:val="28"/>
        </w:rPr>
        <w:t>ования</w:t>
      </w:r>
      <w:proofErr w:type="spellEnd"/>
      <w:r>
        <w:rPr>
          <w:szCs w:val="28"/>
        </w:rPr>
        <w:t xml:space="preserve"> представлена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0</w:t>
      </w:r>
      <w:r>
        <w:rPr>
          <w:szCs w:val="28"/>
        </w:rPr>
        <w:t>.</w:t>
      </w:r>
    </w:p>
    <w:p w14:paraId="70AB54BB" w14:textId="3CDC866D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Потребляемая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мощность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электрооборудования</w:t>
      </w:r>
      <w:proofErr w:type="spellEnd"/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0"/>
        <w:gridCol w:w="2746"/>
        <w:gridCol w:w="2459"/>
        <w:gridCol w:w="2301"/>
      </w:tblGrid>
      <w:tr w:rsidR="00A90563" w:rsidRPr="003902B6" w14:paraId="4C4CEB88" w14:textId="77777777" w:rsidTr="0074184C">
        <w:trPr>
          <w:trHeight w:val="674"/>
        </w:trPr>
        <w:tc>
          <w:tcPr>
            <w:tcW w:w="2410" w:type="dxa"/>
            <w:shd w:val="clear" w:color="auto" w:fill="auto"/>
          </w:tcPr>
          <w:p w14:paraId="77DE8C2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2746" w:type="dxa"/>
            <w:shd w:val="clear" w:color="auto" w:fill="auto"/>
          </w:tcPr>
          <w:p w14:paraId="2FB3CF0C" w14:textId="25462A2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Количество оборудования (шт)</w:t>
            </w:r>
          </w:p>
        </w:tc>
        <w:tc>
          <w:tcPr>
            <w:tcW w:w="2459" w:type="dxa"/>
            <w:shd w:val="clear" w:color="auto" w:fill="auto"/>
          </w:tcPr>
          <w:p w14:paraId="201AC43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Мощность одной единицы (КВ</w:t>
            </w:r>
            <w:r w:rsidRPr="003902B6">
              <w:rPr>
                <w:szCs w:val="28"/>
              </w:rPr>
              <w:t>)</w:t>
            </w:r>
          </w:p>
        </w:tc>
        <w:tc>
          <w:tcPr>
            <w:tcW w:w="2301" w:type="dxa"/>
            <w:shd w:val="clear" w:color="auto" w:fill="auto"/>
          </w:tcPr>
          <w:p w14:paraId="3DE66F69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>
              <w:rPr>
                <w:szCs w:val="28"/>
              </w:rPr>
              <w:t>Суммарная мощность (КВ</w:t>
            </w:r>
            <w:r w:rsidRPr="003902B6">
              <w:rPr>
                <w:szCs w:val="28"/>
              </w:rPr>
              <w:t>)</w:t>
            </w:r>
          </w:p>
        </w:tc>
      </w:tr>
      <w:tr w:rsidR="00A90563" w:rsidRPr="003902B6" w14:paraId="708B58DC" w14:textId="77777777" w:rsidTr="0074184C">
        <w:trPr>
          <w:trHeight w:val="415"/>
        </w:trPr>
        <w:tc>
          <w:tcPr>
            <w:tcW w:w="2410" w:type="dxa"/>
            <w:shd w:val="clear" w:color="auto" w:fill="auto"/>
          </w:tcPr>
          <w:p w14:paraId="3DF498D2" w14:textId="456D68CA" w:rsidR="00A90563" w:rsidRPr="00A942DD" w:rsidRDefault="00A90563" w:rsidP="00BF5917">
            <w:pPr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A942DD">
              <w:rPr>
                <w:szCs w:val="28"/>
                <w:lang w:val="en-US"/>
              </w:rPr>
              <w:t>Canon</w:t>
            </w:r>
          </w:p>
        </w:tc>
        <w:tc>
          <w:tcPr>
            <w:tcW w:w="2746" w:type="dxa"/>
            <w:shd w:val="clear" w:color="auto" w:fill="auto"/>
          </w:tcPr>
          <w:p w14:paraId="6B979703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31894F6B" w14:textId="3B69CAB5" w:rsidR="00A90563" w:rsidRPr="00A942D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A942DD">
              <w:rPr>
                <w:szCs w:val="28"/>
                <w:lang w:val="ru-RU"/>
              </w:rPr>
              <w:t>016</w:t>
            </w:r>
          </w:p>
        </w:tc>
        <w:tc>
          <w:tcPr>
            <w:tcW w:w="2301" w:type="dxa"/>
            <w:shd w:val="clear" w:color="auto" w:fill="auto"/>
          </w:tcPr>
          <w:p w14:paraId="7BB88320" w14:textId="69453AA5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0,1</w:t>
            </w:r>
          </w:p>
        </w:tc>
      </w:tr>
      <w:tr w:rsidR="00A90563" w:rsidRPr="003902B6" w14:paraId="5E7F5FBA" w14:textId="77777777" w:rsidTr="0074184C">
        <w:trPr>
          <w:trHeight w:val="407"/>
        </w:trPr>
        <w:tc>
          <w:tcPr>
            <w:tcW w:w="2410" w:type="dxa"/>
            <w:shd w:val="clear" w:color="auto" w:fill="auto"/>
          </w:tcPr>
          <w:p w14:paraId="2CDCE20A" w14:textId="3939B8E8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Ноутбук</w:t>
            </w:r>
            <w:r w:rsidRPr="003902B6">
              <w:rPr>
                <w:szCs w:val="28"/>
                <w:lang w:val="en-US"/>
              </w:rPr>
              <w:t xml:space="preserve">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2746" w:type="dxa"/>
            <w:shd w:val="clear" w:color="auto" w:fill="auto"/>
          </w:tcPr>
          <w:p w14:paraId="30D865B0" w14:textId="77777777" w:rsidR="00A90563" w:rsidRPr="003902B6" w:rsidRDefault="00A90563" w:rsidP="00BF5917">
            <w:pPr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459" w:type="dxa"/>
            <w:shd w:val="clear" w:color="auto" w:fill="auto"/>
          </w:tcPr>
          <w:p w14:paraId="78C1D26C" w14:textId="18E60C42" w:rsidR="00A90563" w:rsidRPr="00D54F3D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</w:t>
            </w:r>
            <w:r w:rsidR="00D54F3D">
              <w:rPr>
                <w:szCs w:val="28"/>
                <w:lang w:val="ru-RU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3EB26FFF" w14:textId="1FE7C10E" w:rsidR="00A90563" w:rsidRPr="0073342A" w:rsidRDefault="00A90563" w:rsidP="00BF5917">
            <w:pPr>
              <w:contextualSpacing/>
              <w:jc w:val="left"/>
              <w:rPr>
                <w:szCs w:val="28"/>
                <w:lang w:val="ru-RU"/>
              </w:rPr>
            </w:pPr>
            <w:r w:rsidRPr="003902B6">
              <w:rPr>
                <w:szCs w:val="28"/>
              </w:rPr>
              <w:t>0,4</w:t>
            </w:r>
          </w:p>
        </w:tc>
      </w:tr>
    </w:tbl>
    <w:p w14:paraId="57885775" w14:textId="26D30771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r w:rsidRPr="00834162">
        <w:rPr>
          <w:szCs w:val="28"/>
        </w:rPr>
        <w:t>Э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4,</w:t>
      </w:r>
      <w:r w:rsidR="00D54F3D">
        <w:rPr>
          <w:szCs w:val="28"/>
          <w:lang w:val="ru-RU"/>
        </w:rPr>
        <w:t>31</w:t>
      </w:r>
      <w:r>
        <w:rPr>
          <w:szCs w:val="28"/>
        </w:rPr>
        <w:t xml:space="preserve"> * 0,</w:t>
      </w:r>
      <w:r w:rsidR="00D54F3D">
        <w:rPr>
          <w:szCs w:val="28"/>
          <w:lang w:val="ru-RU"/>
        </w:rPr>
        <w:t>116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0,5</w:t>
      </w:r>
      <w:r>
        <w:rPr>
          <w:szCs w:val="28"/>
        </w:rPr>
        <w:t xml:space="preserve"> </w:t>
      </w:r>
      <w:r w:rsidRPr="00757224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57224">
        <w:rPr>
          <w:szCs w:val="28"/>
        </w:rPr>
        <w:t>/</w:t>
      </w:r>
      <w:r>
        <w:rPr>
          <w:szCs w:val="28"/>
        </w:rPr>
        <w:t xml:space="preserve"> </w:t>
      </w:r>
      <w:r w:rsidRPr="00757224">
        <w:rPr>
          <w:szCs w:val="28"/>
        </w:rPr>
        <w:t>ч)</w:t>
      </w:r>
      <w:r>
        <w:rPr>
          <w:szCs w:val="28"/>
        </w:rPr>
        <w:t>.</w:t>
      </w:r>
    </w:p>
    <w:p w14:paraId="24900B22" w14:textId="31644F9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757224">
        <w:rPr>
          <w:szCs w:val="28"/>
        </w:rPr>
        <w:lastRenderedPageBreak/>
        <w:t>С</w:t>
      </w:r>
      <w:r w:rsidRPr="00757224">
        <w:rPr>
          <w:sz w:val="22"/>
          <w:szCs w:val="28"/>
        </w:rPr>
        <w:t>эксп</w:t>
      </w:r>
      <w:r>
        <w:rPr>
          <w:szCs w:val="28"/>
        </w:rPr>
        <w:t xml:space="preserve"> </w:t>
      </w:r>
      <w:r w:rsidRPr="00757224">
        <w:rPr>
          <w:szCs w:val="28"/>
        </w:rPr>
        <w:t>=</w:t>
      </w:r>
      <w:r>
        <w:rPr>
          <w:szCs w:val="28"/>
        </w:rPr>
        <w:t xml:space="preserve"> </w:t>
      </w:r>
      <w:r w:rsidRPr="00757224">
        <w:rPr>
          <w:szCs w:val="28"/>
        </w:rPr>
        <w:t>4*249*8=</w:t>
      </w:r>
      <w:r>
        <w:rPr>
          <w:szCs w:val="28"/>
        </w:rPr>
        <w:t xml:space="preserve"> </w:t>
      </w:r>
      <w:r w:rsidRPr="00757224">
        <w:rPr>
          <w:szCs w:val="28"/>
        </w:rPr>
        <w:t>7</w:t>
      </w:r>
      <w:r w:rsidR="00FB5146">
        <w:rPr>
          <w:szCs w:val="28"/>
          <w:lang w:val="ru-RU"/>
        </w:rPr>
        <w:t xml:space="preserve"> </w:t>
      </w:r>
      <w:r w:rsidRPr="00757224">
        <w:rPr>
          <w:szCs w:val="28"/>
        </w:rPr>
        <w:t>9</w:t>
      </w:r>
      <w:r w:rsidR="00D54F3D">
        <w:rPr>
          <w:szCs w:val="28"/>
          <w:lang w:val="ru-RU"/>
        </w:rPr>
        <w:t>04</w:t>
      </w:r>
      <w:r>
        <w:rPr>
          <w:szCs w:val="28"/>
        </w:rPr>
        <w:t>.</w:t>
      </w:r>
    </w:p>
    <w:p w14:paraId="4507D2D8" w14:textId="78A79455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С</w:t>
      </w:r>
      <w:r w:rsidRPr="00757224">
        <w:rPr>
          <w:sz w:val="22"/>
          <w:szCs w:val="28"/>
        </w:rPr>
        <w:t>обор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 w:rsidR="001D5BAB">
        <w:rPr>
          <w:szCs w:val="28"/>
          <w:lang w:val="ru-RU"/>
        </w:rPr>
        <w:t xml:space="preserve"> </w:t>
      </w:r>
      <w:r>
        <w:rPr>
          <w:szCs w:val="28"/>
        </w:rPr>
        <w:t>000.</w:t>
      </w:r>
    </w:p>
    <w:p w14:paraId="58308AD9" w14:textId="02BE13E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стоимость</w:t>
      </w:r>
      <w:r>
        <w:rPr>
          <w:szCs w:val="28"/>
        </w:rPr>
        <w:t xml:space="preserve"> </w:t>
      </w:r>
      <w:r w:rsidRPr="00834162">
        <w:rPr>
          <w:szCs w:val="28"/>
        </w:rPr>
        <w:t>аренды</w:t>
      </w:r>
      <w:r>
        <w:rPr>
          <w:szCs w:val="28"/>
        </w:rPr>
        <w:t xml:space="preserve"> </w:t>
      </w:r>
      <w:r w:rsidRPr="00834162">
        <w:rPr>
          <w:szCs w:val="28"/>
        </w:rPr>
        <w:t>помещения</w:t>
      </w:r>
      <w:r>
        <w:rPr>
          <w:szCs w:val="28"/>
        </w:rPr>
        <w:t>.</w:t>
      </w:r>
    </w:p>
    <w:p w14:paraId="594B93A0" w14:textId="1925F22B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А=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>13 000</w:t>
      </w:r>
      <w:r>
        <w:rPr>
          <w:szCs w:val="28"/>
        </w:rPr>
        <w:t xml:space="preserve"> / 720 = </w:t>
      </w:r>
      <w:r w:rsidR="00FB5146">
        <w:rPr>
          <w:szCs w:val="28"/>
          <w:lang w:val="ru-RU"/>
        </w:rPr>
        <w:t>18,06</w:t>
      </w:r>
      <w:r>
        <w:rPr>
          <w:szCs w:val="28"/>
        </w:rPr>
        <w:t xml:space="preserve"> </w:t>
      </w:r>
      <w:r w:rsidRPr="00834162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834162">
        <w:rPr>
          <w:szCs w:val="28"/>
        </w:rPr>
        <w:t>)</w:t>
      </w:r>
      <w:r>
        <w:rPr>
          <w:szCs w:val="28"/>
        </w:rPr>
        <w:t>.</w:t>
      </w:r>
    </w:p>
    <w:p w14:paraId="436B5770" w14:textId="5FC8292C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737D0B">
        <w:rPr>
          <w:szCs w:val="28"/>
        </w:rPr>
        <w:t>Ц</w:t>
      </w:r>
      <w:r w:rsidRPr="00737D0B">
        <w:rPr>
          <w:szCs w:val="28"/>
          <w:vertAlign w:val="subscript"/>
        </w:rPr>
        <w:t>обор</w:t>
      </w:r>
      <w:proofErr w:type="spellEnd"/>
      <w:r w:rsidRPr="00737D0B">
        <w:rPr>
          <w:szCs w:val="28"/>
        </w:rPr>
        <w:t>=</w:t>
      </w:r>
      <w:r>
        <w:rPr>
          <w:szCs w:val="28"/>
        </w:rPr>
        <w:t xml:space="preserve"> </w:t>
      </w:r>
      <w:r w:rsidR="00D54F3D">
        <w:rPr>
          <w:szCs w:val="28"/>
          <w:lang w:val="ru-RU"/>
        </w:rPr>
        <w:t>1</w:t>
      </w:r>
      <w:r>
        <w:rPr>
          <w:szCs w:val="28"/>
        </w:rPr>
        <w:t>3</w:t>
      </w:r>
      <w:r w:rsidR="00D54F3D">
        <w:rPr>
          <w:szCs w:val="28"/>
          <w:lang w:val="ru-RU"/>
        </w:rPr>
        <w:t>5</w:t>
      </w:r>
      <w:r>
        <w:rPr>
          <w:szCs w:val="28"/>
        </w:rPr>
        <w:t xml:space="preserve"> </w:t>
      </w:r>
      <w:r w:rsidRPr="00737D0B">
        <w:rPr>
          <w:szCs w:val="28"/>
        </w:rPr>
        <w:t>000</w:t>
      </w:r>
      <w:r>
        <w:rPr>
          <w:szCs w:val="28"/>
        </w:rPr>
        <w:t xml:space="preserve"> / (7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9</w:t>
      </w:r>
      <w:r w:rsidR="00D54F3D">
        <w:rPr>
          <w:szCs w:val="28"/>
          <w:lang w:val="en-US"/>
        </w:rPr>
        <w:t>04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*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(</w:t>
      </w:r>
      <w:r w:rsidR="00D54F3D">
        <w:rPr>
          <w:szCs w:val="28"/>
          <w:lang w:val="en-US"/>
        </w:rPr>
        <w:t>0,5</w:t>
      </w:r>
      <w:r w:rsidR="00FB5146">
        <w:rPr>
          <w:szCs w:val="28"/>
          <w:lang w:val="ru-RU"/>
        </w:rPr>
        <w:t xml:space="preserve"> </w:t>
      </w:r>
      <w:r>
        <w:rPr>
          <w:szCs w:val="28"/>
        </w:rPr>
        <w:t>+</w:t>
      </w:r>
      <w:r w:rsidR="00FB5146">
        <w:rPr>
          <w:szCs w:val="28"/>
          <w:lang w:val="ru-RU"/>
        </w:rPr>
        <w:t xml:space="preserve"> 18,06</w:t>
      </w:r>
      <w:r w:rsidRPr="00737D0B">
        <w:rPr>
          <w:szCs w:val="28"/>
        </w:rPr>
        <w:t>))=</w:t>
      </w:r>
      <w:r w:rsidR="00FB5146">
        <w:rPr>
          <w:szCs w:val="28"/>
          <w:lang w:val="ru-RU"/>
        </w:rPr>
        <w:t xml:space="preserve"> </w:t>
      </w:r>
      <w:r w:rsidRPr="00737D0B">
        <w:rPr>
          <w:szCs w:val="28"/>
        </w:rPr>
        <w:t>0,</w:t>
      </w:r>
      <w:r w:rsidR="00FB5146">
        <w:rPr>
          <w:szCs w:val="28"/>
          <w:lang w:val="ru-RU"/>
        </w:rPr>
        <w:t>92</w:t>
      </w:r>
      <w:r>
        <w:rPr>
          <w:szCs w:val="28"/>
        </w:rPr>
        <w:t xml:space="preserve"> </w:t>
      </w:r>
      <w:r w:rsidRPr="00737D0B">
        <w:rPr>
          <w:szCs w:val="28"/>
        </w:rPr>
        <w:t>(руб</w:t>
      </w:r>
      <w:r w:rsidR="00900856">
        <w:rPr>
          <w:szCs w:val="28"/>
          <w:lang w:val="ru-RU"/>
        </w:rPr>
        <w:t>.</w:t>
      </w:r>
      <w:r w:rsidRPr="00737D0B">
        <w:rPr>
          <w:szCs w:val="28"/>
        </w:rPr>
        <w:t>)</w:t>
      </w:r>
      <w:r>
        <w:rPr>
          <w:szCs w:val="28"/>
        </w:rPr>
        <w:t>.</w:t>
      </w:r>
    </w:p>
    <w:p w14:paraId="0E970AAC" w14:textId="5F8318AF" w:rsidR="00A50D74" w:rsidRPr="006C45E4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Расчеты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амортизацию</w:t>
      </w:r>
      <w:r>
        <w:rPr>
          <w:szCs w:val="28"/>
        </w:rPr>
        <w:t xml:space="preserve"> </w:t>
      </w:r>
      <w:r w:rsidRPr="00834162">
        <w:rPr>
          <w:szCs w:val="28"/>
        </w:rPr>
        <w:t>рассчи</w:t>
      </w:r>
      <w:r>
        <w:rPr>
          <w:szCs w:val="28"/>
        </w:rPr>
        <w:t>тываются по формуле</w:t>
      </w:r>
      <w:r w:rsidRPr="00834162">
        <w:rPr>
          <w:szCs w:val="28"/>
        </w:rPr>
        <w:t>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16F34FD2" w14:textId="77777777" w:rsidTr="003350C1">
        <w:tc>
          <w:tcPr>
            <w:tcW w:w="8925" w:type="dxa"/>
          </w:tcPr>
          <w:p w14:paraId="53813416" w14:textId="1A3915A7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proofErr w:type="spellStart"/>
            <w:r w:rsidR="00502576" w:rsidRPr="00F56C64">
              <w:rPr>
                <w:szCs w:val="28"/>
              </w:rPr>
              <w:t>С</w:t>
            </w:r>
            <w:r w:rsidR="00502576" w:rsidRPr="00F56C64">
              <w:rPr>
                <w:szCs w:val="28"/>
                <w:vertAlign w:val="subscript"/>
              </w:rPr>
              <w:t>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сумма</w:t>
            </w:r>
            <w:proofErr w:type="spellEnd"/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(С</w:t>
            </w:r>
            <w:r w:rsidR="00502576" w:rsidRPr="00F56C64">
              <w:rPr>
                <w:sz w:val="22"/>
                <w:szCs w:val="28"/>
              </w:rPr>
              <w:t>обор</w:t>
            </w:r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 w:val="22"/>
                <w:szCs w:val="28"/>
              </w:rPr>
              <w:t>вос</w:t>
            </w:r>
            <w:proofErr w:type="spellEnd"/>
            <w:r w:rsidR="00502576" w:rsidRPr="00F56C64">
              <w:rPr>
                <w:szCs w:val="28"/>
              </w:rPr>
              <w:t>)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F56C64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1EB81466" w14:textId="49FE390A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0</w:t>
            </w:r>
            <w:r w:rsidRPr="00A23D61">
              <w:rPr>
                <w:szCs w:val="28"/>
              </w:rPr>
              <w:t>)</w:t>
            </w:r>
          </w:p>
        </w:tc>
      </w:tr>
    </w:tbl>
    <w:p w14:paraId="0032677B" w14:textId="5C959CA9" w:rsidR="00A90563" w:rsidRPr="0073342A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>
        <w:rPr>
          <w:szCs w:val="28"/>
        </w:rPr>
        <w:t>г</w:t>
      </w:r>
      <w:r w:rsidRPr="00F56C64">
        <w:rPr>
          <w:szCs w:val="28"/>
        </w:rPr>
        <w:t>де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обор</w:t>
      </w:r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полная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стоимость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оборудования</w:t>
      </w:r>
      <w:proofErr w:type="spellEnd"/>
      <w:r w:rsidR="00900856">
        <w:rPr>
          <w:szCs w:val="28"/>
          <w:lang w:val="ru-RU"/>
        </w:rPr>
        <w:t>,</w:t>
      </w:r>
    </w:p>
    <w:p w14:paraId="1F0B015A" w14:textId="37D4F6C6" w:rsidR="00A50D74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F56C64">
        <w:rPr>
          <w:szCs w:val="28"/>
        </w:rPr>
        <w:t>Н</w:t>
      </w:r>
      <w:r w:rsidRPr="00F56C64">
        <w:rPr>
          <w:szCs w:val="28"/>
          <w:vertAlign w:val="subscript"/>
        </w:rPr>
        <w:t>вос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–</w:t>
      </w:r>
      <w:r>
        <w:rPr>
          <w:szCs w:val="28"/>
        </w:rPr>
        <w:t xml:space="preserve"> </w:t>
      </w:r>
      <w:r w:rsidRPr="00F56C64">
        <w:rPr>
          <w:szCs w:val="28"/>
        </w:rPr>
        <w:t>процент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амортизации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r w:rsidRPr="00F56C64">
        <w:rPr>
          <w:szCs w:val="28"/>
        </w:rPr>
        <w:t>восстановление</w:t>
      </w:r>
      <w:r>
        <w:rPr>
          <w:szCs w:val="28"/>
        </w:rPr>
        <w:t>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5DFE3D3" w14:textId="77777777" w:rsidTr="003350C1">
        <w:tc>
          <w:tcPr>
            <w:tcW w:w="8925" w:type="dxa"/>
          </w:tcPr>
          <w:p w14:paraId="043FA7A0" w14:textId="0C4834DC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F56C64">
              <w:rPr>
                <w:szCs w:val="28"/>
              </w:rPr>
              <w:t>Н</w:t>
            </w:r>
            <w:r w:rsidR="00502576" w:rsidRPr="00F56C64">
              <w:rPr>
                <w:szCs w:val="28"/>
                <w:vertAlign w:val="subscript"/>
              </w:rPr>
              <w:t>вос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=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(1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/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Т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)</w:t>
            </w:r>
            <w:r w:rsidR="00FB5146">
              <w:rPr>
                <w:szCs w:val="28"/>
                <w:lang w:val="ru-RU"/>
              </w:rPr>
              <w:t xml:space="preserve"> </w:t>
            </w:r>
            <w:r w:rsidR="00502576" w:rsidRPr="00F56C64">
              <w:rPr>
                <w:szCs w:val="28"/>
              </w:rPr>
              <w:t>*</w:t>
            </w:r>
            <w:r w:rsidR="00502576">
              <w:rPr>
                <w:szCs w:val="28"/>
              </w:rPr>
              <w:t xml:space="preserve"> </w:t>
            </w:r>
            <w:r w:rsidR="00502576" w:rsidRPr="00F56C64">
              <w:rPr>
                <w:szCs w:val="28"/>
              </w:rPr>
              <w:t>100%</w:t>
            </w:r>
          </w:p>
        </w:tc>
        <w:tc>
          <w:tcPr>
            <w:tcW w:w="702" w:type="dxa"/>
          </w:tcPr>
          <w:p w14:paraId="190E5502" w14:textId="38DF0E5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1</w:t>
            </w:r>
            <w:r w:rsidRPr="00A23D61">
              <w:rPr>
                <w:szCs w:val="28"/>
              </w:rPr>
              <w:t>)</w:t>
            </w:r>
          </w:p>
        </w:tc>
      </w:tr>
    </w:tbl>
    <w:p w14:paraId="0A54C373" w14:textId="000BD2C4" w:rsidR="00A90563" w:rsidRPr="00E342E5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г</w:t>
      </w:r>
      <w:r w:rsidRPr="00834162">
        <w:rPr>
          <w:szCs w:val="28"/>
        </w:rPr>
        <w:t>де</w:t>
      </w:r>
      <w:r>
        <w:rPr>
          <w:szCs w:val="28"/>
        </w:rPr>
        <w:t xml:space="preserve"> </w:t>
      </w: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r w:rsidRPr="00834162">
        <w:rPr>
          <w:szCs w:val="28"/>
        </w:rPr>
        <w:t>срок</w:t>
      </w:r>
      <w:r>
        <w:rPr>
          <w:szCs w:val="28"/>
        </w:rPr>
        <w:t xml:space="preserve"> </w:t>
      </w:r>
      <w:r w:rsidRPr="00834162">
        <w:rPr>
          <w:szCs w:val="28"/>
        </w:rPr>
        <w:t>службы</w:t>
      </w:r>
      <w:r>
        <w:rPr>
          <w:szCs w:val="28"/>
        </w:rPr>
        <w:t xml:space="preserve"> </w:t>
      </w:r>
      <w:r w:rsidRPr="00834162">
        <w:rPr>
          <w:szCs w:val="28"/>
        </w:rPr>
        <w:t>(год)</w:t>
      </w:r>
      <w:r>
        <w:rPr>
          <w:szCs w:val="28"/>
        </w:rPr>
        <w:t>.</w:t>
      </w:r>
    </w:p>
    <w:p w14:paraId="70DAD29D" w14:textId="77777777" w:rsidR="00A90563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r w:rsidRPr="00834162">
        <w:rPr>
          <w:szCs w:val="28"/>
        </w:rPr>
        <w:t>Т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4</w:t>
      </w:r>
      <w:r>
        <w:rPr>
          <w:szCs w:val="28"/>
        </w:rPr>
        <w:t xml:space="preserve"> </w:t>
      </w:r>
      <w:r w:rsidRPr="00834162">
        <w:rPr>
          <w:szCs w:val="28"/>
        </w:rPr>
        <w:t>года</w:t>
      </w:r>
      <w:r>
        <w:rPr>
          <w:szCs w:val="28"/>
        </w:rPr>
        <w:t>.</w:t>
      </w:r>
    </w:p>
    <w:p w14:paraId="15CEC7F3" w14:textId="0A2D3127" w:rsidR="00A90563" w:rsidRPr="001D5BAB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</w:rPr>
        <w:t>Н</w:t>
      </w:r>
      <w:r w:rsidRPr="00737D0B">
        <w:rPr>
          <w:sz w:val="22"/>
          <w:szCs w:val="28"/>
        </w:rPr>
        <w:t>вос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</w:t>
      </w:r>
      <w:r w:rsidRPr="00834162">
        <w:rPr>
          <w:szCs w:val="28"/>
        </w:rPr>
        <w:t>¼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100</w:t>
      </w:r>
      <w:r>
        <w:rPr>
          <w:szCs w:val="28"/>
        </w:rPr>
        <w:t xml:space="preserve"> </w:t>
      </w:r>
      <w:r w:rsidRPr="00834162">
        <w:rPr>
          <w:szCs w:val="28"/>
        </w:rPr>
        <w:t>%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=</w:t>
      </w:r>
      <w:r w:rsidR="005164A9">
        <w:rPr>
          <w:szCs w:val="28"/>
          <w:lang w:val="ru-RU"/>
        </w:rPr>
        <w:t xml:space="preserve"> </w:t>
      </w:r>
      <w:r w:rsidRPr="00834162">
        <w:rPr>
          <w:szCs w:val="28"/>
        </w:rPr>
        <w:t>25</w:t>
      </w:r>
      <w:r>
        <w:rPr>
          <w:szCs w:val="28"/>
        </w:rPr>
        <w:t>.</w:t>
      </w:r>
    </w:p>
    <w:p w14:paraId="38D972F2" w14:textId="59E7B8D4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>
        <w:rPr>
          <w:szCs w:val="28"/>
        </w:rPr>
        <w:t>Затраты</w:t>
      </w:r>
      <w:proofErr w:type="spellEnd"/>
      <w:r>
        <w:rPr>
          <w:szCs w:val="28"/>
        </w:rPr>
        <w:t xml:space="preserve"> на </w:t>
      </w:r>
      <w:proofErr w:type="spellStart"/>
      <w:r>
        <w:rPr>
          <w:szCs w:val="28"/>
        </w:rPr>
        <w:t>амортизацию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представлены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</w:t>
      </w:r>
      <w:proofErr w:type="spellStart"/>
      <w:r>
        <w:rPr>
          <w:szCs w:val="28"/>
        </w:rPr>
        <w:t>таблицей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1</w:t>
      </w:r>
      <w:r>
        <w:rPr>
          <w:szCs w:val="28"/>
        </w:rPr>
        <w:t>.</w:t>
      </w:r>
    </w:p>
    <w:p w14:paraId="52113708" w14:textId="0A960D22" w:rsidR="00A90563" w:rsidRPr="00911F41" w:rsidRDefault="00A90563" w:rsidP="00911F41">
      <w:pPr>
        <w:spacing w:line="360" w:lineRule="auto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1</w:t>
      </w:r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Затраты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амортизацию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7"/>
        <w:gridCol w:w="1275"/>
        <w:gridCol w:w="2268"/>
        <w:gridCol w:w="2410"/>
        <w:gridCol w:w="1843"/>
      </w:tblGrid>
      <w:tr w:rsidR="00A90563" w:rsidRPr="003902B6" w14:paraId="08443D19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797907F8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Наименование</w:t>
            </w:r>
            <w:proofErr w:type="spellEnd"/>
            <w:r w:rsidRPr="003902B6">
              <w:rPr>
                <w:szCs w:val="28"/>
              </w:rPr>
              <w:t xml:space="preserve"> </w:t>
            </w:r>
            <w:proofErr w:type="spellStart"/>
            <w:r w:rsidRPr="003902B6">
              <w:rPr>
                <w:szCs w:val="28"/>
              </w:rPr>
              <w:t>оборудования</w:t>
            </w:r>
            <w:proofErr w:type="spellEnd"/>
          </w:p>
        </w:tc>
        <w:tc>
          <w:tcPr>
            <w:tcW w:w="1275" w:type="dxa"/>
            <w:shd w:val="clear" w:color="auto" w:fill="auto"/>
          </w:tcPr>
          <w:p w14:paraId="5DE7E296" w14:textId="211802AB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proofErr w:type="spellStart"/>
            <w:r w:rsidRPr="003902B6">
              <w:rPr>
                <w:szCs w:val="28"/>
              </w:rPr>
              <w:t>Кол</w:t>
            </w:r>
            <w:proofErr w:type="spellEnd"/>
            <w:r w:rsidR="00502576">
              <w:rPr>
                <w:szCs w:val="28"/>
              </w:rPr>
              <w:t>–</w:t>
            </w:r>
            <w:r w:rsidRPr="003902B6">
              <w:rPr>
                <w:szCs w:val="28"/>
              </w:rPr>
              <w:t>во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(</w:t>
            </w:r>
            <w:proofErr w:type="spellStart"/>
            <w:r w:rsidRPr="003902B6">
              <w:rPr>
                <w:szCs w:val="28"/>
              </w:rPr>
              <w:t>шт</w:t>
            </w:r>
            <w:proofErr w:type="spellEnd"/>
            <w:r w:rsidRPr="003902B6">
              <w:rPr>
                <w:szCs w:val="28"/>
              </w:rPr>
              <w:t>)</w:t>
            </w:r>
          </w:p>
        </w:tc>
        <w:tc>
          <w:tcPr>
            <w:tcW w:w="2268" w:type="dxa"/>
            <w:shd w:val="clear" w:color="auto" w:fill="auto"/>
          </w:tcPr>
          <w:p w14:paraId="23EC6AD0" w14:textId="77777777" w:rsidR="00A90563" w:rsidRPr="003902B6" w:rsidRDefault="00A90563" w:rsidP="00911F41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Первоначальная стоимость</w:t>
            </w:r>
          </w:p>
        </w:tc>
        <w:tc>
          <w:tcPr>
            <w:tcW w:w="2410" w:type="dxa"/>
            <w:shd w:val="clear" w:color="auto" w:fill="auto"/>
          </w:tcPr>
          <w:p w14:paraId="53697DC0" w14:textId="1E531D3E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Нормаамортизации</w:t>
            </w:r>
            <w:r>
              <w:rPr>
                <w:szCs w:val="28"/>
              </w:rPr>
              <w:t xml:space="preserve"> </w:t>
            </w:r>
            <w:r w:rsidRPr="003902B6">
              <w:rPr>
                <w:szCs w:val="28"/>
              </w:rPr>
              <w:t>(%)</w:t>
            </w:r>
          </w:p>
        </w:tc>
        <w:tc>
          <w:tcPr>
            <w:tcW w:w="1843" w:type="dxa"/>
            <w:shd w:val="clear" w:color="auto" w:fill="auto"/>
          </w:tcPr>
          <w:p w14:paraId="4A570AC0" w14:textId="09344574" w:rsidR="00A90563" w:rsidRPr="003902B6" w:rsidRDefault="00A90563" w:rsidP="0036311F">
            <w:pPr>
              <w:contextualSpacing/>
              <w:jc w:val="center"/>
              <w:rPr>
                <w:szCs w:val="28"/>
              </w:rPr>
            </w:pPr>
            <w:r w:rsidRPr="003902B6">
              <w:rPr>
                <w:szCs w:val="28"/>
              </w:rPr>
              <w:t>Сумма</w:t>
            </w:r>
            <w:r w:rsidR="0036311F">
              <w:rPr>
                <w:szCs w:val="28"/>
                <w:lang w:val="ru-RU"/>
              </w:rPr>
              <w:t xml:space="preserve"> </w:t>
            </w:r>
            <w:r w:rsidRPr="003902B6">
              <w:rPr>
                <w:szCs w:val="28"/>
              </w:rPr>
              <w:t>амортизации</w:t>
            </w:r>
          </w:p>
        </w:tc>
      </w:tr>
      <w:tr w:rsidR="00A90563" w:rsidRPr="003902B6" w14:paraId="7E5E16DF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3CE8974A" w14:textId="6925190F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Ноутбук </w:t>
            </w:r>
            <w:r w:rsidR="00D54F3D">
              <w:rPr>
                <w:szCs w:val="28"/>
                <w:lang w:val="en-US"/>
              </w:rPr>
              <w:t>Ardor</w:t>
            </w:r>
          </w:p>
        </w:tc>
        <w:tc>
          <w:tcPr>
            <w:tcW w:w="1275" w:type="dxa"/>
            <w:shd w:val="clear" w:color="auto" w:fill="auto"/>
          </w:tcPr>
          <w:p w14:paraId="4200B5F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3052AF62" w14:textId="72A7EB37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96 000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6F1F21D5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1861E36A" w14:textId="68C6AEE4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24 000</w:t>
            </w:r>
            <w:r w:rsidR="00900856">
              <w:rPr>
                <w:lang w:val="ru-RU"/>
              </w:rPr>
              <w:t>,00</w:t>
            </w:r>
          </w:p>
        </w:tc>
      </w:tr>
      <w:tr w:rsidR="00A90563" w:rsidRPr="003902B6" w14:paraId="720569F1" w14:textId="77777777" w:rsidTr="00851E37">
        <w:trPr>
          <w:trHeight w:val="70"/>
        </w:trPr>
        <w:tc>
          <w:tcPr>
            <w:tcW w:w="2127" w:type="dxa"/>
            <w:shd w:val="clear" w:color="auto" w:fill="auto"/>
          </w:tcPr>
          <w:p w14:paraId="7AA06025" w14:textId="67BD40B9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  <w:lang w:val="en-US"/>
              </w:rPr>
            </w:pPr>
            <w:r w:rsidRPr="003902B6">
              <w:rPr>
                <w:szCs w:val="28"/>
              </w:rPr>
              <w:t xml:space="preserve">Принтер </w:t>
            </w:r>
            <w:r w:rsidR="00D54F3D">
              <w:rPr>
                <w:szCs w:val="28"/>
                <w:lang w:val="en-US"/>
              </w:rPr>
              <w:t>Canon</w:t>
            </w:r>
          </w:p>
        </w:tc>
        <w:tc>
          <w:tcPr>
            <w:tcW w:w="1275" w:type="dxa"/>
            <w:shd w:val="clear" w:color="auto" w:fill="auto"/>
          </w:tcPr>
          <w:p w14:paraId="75956473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7F3B771A" w14:textId="2EF7856F" w:rsidR="00A90563" w:rsidRPr="00D54F3D" w:rsidRDefault="00D54F3D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39 000</w:t>
            </w:r>
            <w:r w:rsidR="00900856">
              <w:rPr>
                <w:lang w:val="ru-RU"/>
              </w:rPr>
              <w:t>,00</w:t>
            </w:r>
          </w:p>
        </w:tc>
        <w:tc>
          <w:tcPr>
            <w:tcW w:w="2410" w:type="dxa"/>
            <w:shd w:val="clear" w:color="auto" w:fill="auto"/>
          </w:tcPr>
          <w:p w14:paraId="27550CDE" w14:textId="77777777" w:rsidR="00A90563" w:rsidRPr="003902B6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r w:rsidRPr="003902B6">
              <w:rPr>
                <w:szCs w:val="28"/>
              </w:rPr>
              <w:t>25</w:t>
            </w:r>
          </w:p>
        </w:tc>
        <w:tc>
          <w:tcPr>
            <w:tcW w:w="1843" w:type="dxa"/>
            <w:shd w:val="clear" w:color="auto" w:fill="auto"/>
          </w:tcPr>
          <w:p w14:paraId="04DB7433" w14:textId="29304A2E" w:rsidR="00A90563" w:rsidRPr="00FB5146" w:rsidRDefault="00FB5146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9 750</w:t>
            </w:r>
            <w:r w:rsidR="00900856">
              <w:rPr>
                <w:lang w:val="ru-RU"/>
              </w:rPr>
              <w:t>,00</w:t>
            </w:r>
          </w:p>
        </w:tc>
      </w:tr>
    </w:tbl>
    <w:p w14:paraId="54BE4334" w14:textId="4E53E77D" w:rsidR="00A90563" w:rsidRPr="00834162" w:rsidRDefault="00A90563" w:rsidP="00911F41">
      <w:pPr>
        <w:spacing w:before="240" w:line="360" w:lineRule="auto"/>
        <w:ind w:firstLine="851"/>
        <w:rPr>
          <w:szCs w:val="28"/>
        </w:rPr>
      </w:pPr>
      <w:proofErr w:type="spellStart"/>
      <w:r w:rsidRPr="00F56C64">
        <w:rPr>
          <w:szCs w:val="28"/>
        </w:rPr>
        <w:t>С</w:t>
      </w:r>
      <w:r w:rsidRPr="00F56C64">
        <w:rPr>
          <w:szCs w:val="28"/>
          <w:vertAlign w:val="subscript"/>
        </w:rPr>
        <w:t>а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=</w:t>
      </w:r>
      <w:r>
        <w:rPr>
          <w:szCs w:val="28"/>
        </w:rPr>
        <w:t xml:space="preserve"> </w:t>
      </w:r>
      <w:r w:rsidR="00FB5146">
        <w:rPr>
          <w:szCs w:val="28"/>
          <w:lang w:val="ru-RU"/>
        </w:rPr>
        <w:t xml:space="preserve">33 750 </w:t>
      </w:r>
      <w:r w:rsidRPr="00F56C64">
        <w:rPr>
          <w:szCs w:val="28"/>
        </w:rPr>
        <w:t>/</w:t>
      </w:r>
      <w:r w:rsidR="00FB5146">
        <w:rPr>
          <w:szCs w:val="28"/>
          <w:lang w:val="ru-RU"/>
        </w:rPr>
        <w:t xml:space="preserve"> </w:t>
      </w:r>
      <w:r w:rsidR="004F4BBF">
        <w:rPr>
          <w:szCs w:val="28"/>
          <w:lang w:val="ru-RU"/>
        </w:rPr>
        <w:t xml:space="preserve">7 904 </w:t>
      </w:r>
      <w:r w:rsidRPr="00F56C64">
        <w:rPr>
          <w:szCs w:val="28"/>
        </w:rPr>
        <w:t>=</w:t>
      </w:r>
      <w:r w:rsidR="004F4BBF">
        <w:rPr>
          <w:szCs w:val="28"/>
          <w:lang w:val="ru-RU"/>
        </w:rPr>
        <w:t xml:space="preserve"> 4,27</w:t>
      </w:r>
      <w:r w:rsidR="0036311F">
        <w:rPr>
          <w:szCs w:val="28"/>
          <w:lang w:val="ru-RU"/>
        </w:rPr>
        <w:t xml:space="preserve"> </w:t>
      </w:r>
      <w:r w:rsidRPr="00F56C64">
        <w:rPr>
          <w:szCs w:val="28"/>
        </w:rPr>
        <w:t>(руб.)</w:t>
      </w:r>
      <w:r>
        <w:rPr>
          <w:szCs w:val="28"/>
        </w:rPr>
        <w:t>.</w:t>
      </w:r>
    </w:p>
    <w:p w14:paraId="2224F716" w14:textId="5E70D339" w:rsidR="00A90563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приведен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</w:t>
      </w:r>
      <w:r>
        <w:rPr>
          <w:szCs w:val="28"/>
        </w:rPr>
        <w:t>лице 1</w:t>
      </w:r>
      <w:r w:rsidR="006C2C4E">
        <w:rPr>
          <w:szCs w:val="28"/>
          <w:lang w:val="ru-RU"/>
        </w:rPr>
        <w:t>2</w:t>
      </w:r>
      <w:r>
        <w:rPr>
          <w:szCs w:val="28"/>
        </w:rPr>
        <w:t>.</w:t>
      </w:r>
    </w:p>
    <w:p w14:paraId="7F27CE9F" w14:textId="7E8EC65B" w:rsidR="00A90563" w:rsidRDefault="00A90563" w:rsidP="00911F41">
      <w:pPr>
        <w:tabs>
          <w:tab w:val="right" w:pos="10091"/>
        </w:tabs>
        <w:spacing w:line="360" w:lineRule="auto"/>
        <w:contextualSpacing/>
        <w:rPr>
          <w:szCs w:val="28"/>
        </w:rPr>
      </w:pPr>
      <w:proofErr w:type="spellStart"/>
      <w:r w:rsidRPr="00F56C64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2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Расчет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расходов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внедрение</w:t>
      </w:r>
      <w:proofErr w:type="spellEnd"/>
      <w:r>
        <w:rPr>
          <w:szCs w:val="28"/>
        </w:rPr>
        <w:t xml:space="preserve"> </w:t>
      </w:r>
      <w:r w:rsidRPr="00F56C64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эксплуатацию</w:t>
      </w:r>
      <w:proofErr w:type="spellEnd"/>
      <w:r>
        <w:rPr>
          <w:szCs w:val="28"/>
        </w:rPr>
        <w:t xml:space="preserve"> </w:t>
      </w:r>
      <w:proofErr w:type="spellStart"/>
      <w:r w:rsidRPr="00F56C64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82"/>
        <w:gridCol w:w="2014"/>
        <w:gridCol w:w="2522"/>
        <w:gridCol w:w="1305"/>
      </w:tblGrid>
      <w:tr w:rsidR="00A90563" w:rsidRPr="008E2A2D" w14:paraId="39FC7EE2" w14:textId="77777777" w:rsidTr="0074184C">
        <w:trPr>
          <w:trHeight w:val="726"/>
        </w:trPr>
        <w:tc>
          <w:tcPr>
            <w:tcW w:w="4082" w:type="dxa"/>
          </w:tcPr>
          <w:p w14:paraId="352E9C7A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Этапы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разработки</w:t>
            </w:r>
            <w:proofErr w:type="spellEnd"/>
          </w:p>
        </w:tc>
        <w:tc>
          <w:tcPr>
            <w:tcW w:w="2014" w:type="dxa"/>
          </w:tcPr>
          <w:p w14:paraId="5835D1C1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Трудоемкость (ч)</w:t>
            </w:r>
          </w:p>
        </w:tc>
        <w:tc>
          <w:tcPr>
            <w:tcW w:w="2522" w:type="dxa"/>
          </w:tcPr>
          <w:p w14:paraId="23BCC65C" w14:textId="77777777" w:rsidR="00A90563" w:rsidRPr="008E2A2D" w:rsidRDefault="00A90563" w:rsidP="00911F41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Расчет</w:t>
            </w:r>
          </w:p>
        </w:tc>
        <w:tc>
          <w:tcPr>
            <w:tcW w:w="1305" w:type="dxa"/>
          </w:tcPr>
          <w:p w14:paraId="0E645423" w14:textId="3C9A8906" w:rsidR="00A90563" w:rsidRPr="008E2A2D" w:rsidRDefault="00A90563" w:rsidP="0036311F">
            <w:pPr>
              <w:tabs>
                <w:tab w:val="right" w:pos="10091"/>
              </w:tabs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="0036311F">
              <w:rPr>
                <w:szCs w:val="28"/>
                <w:lang w:val="ru-RU"/>
              </w:rPr>
              <w:t xml:space="preserve"> </w:t>
            </w:r>
            <w:r w:rsidRPr="008E2A2D">
              <w:rPr>
                <w:szCs w:val="28"/>
              </w:rPr>
              <w:t>(руб</w:t>
            </w:r>
            <w:r w:rsidR="00900856">
              <w:rPr>
                <w:szCs w:val="28"/>
                <w:lang w:val="ru-RU"/>
              </w:rPr>
              <w:t>.</w:t>
            </w:r>
            <w:r w:rsidRPr="008E2A2D">
              <w:rPr>
                <w:szCs w:val="28"/>
              </w:rPr>
              <w:t>)</w:t>
            </w:r>
          </w:p>
        </w:tc>
      </w:tr>
      <w:tr w:rsidR="00A90563" w:rsidRPr="008E2A2D" w14:paraId="4861B1D6" w14:textId="77777777" w:rsidTr="0074184C">
        <w:trPr>
          <w:trHeight w:val="1686"/>
        </w:trPr>
        <w:tc>
          <w:tcPr>
            <w:tcW w:w="4082" w:type="dxa"/>
          </w:tcPr>
          <w:p w14:paraId="269C7879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Разработка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программы</w:t>
            </w:r>
            <w:proofErr w:type="spellEnd"/>
            <w:r w:rsidRPr="008E2A2D">
              <w:t>:</w:t>
            </w:r>
          </w:p>
          <w:p w14:paraId="5BC681A9" w14:textId="1BAEDFA6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постановка задачи;</w:t>
            </w:r>
          </w:p>
          <w:p w14:paraId="69692A13" w14:textId="1EC69BBA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реализация задачи;</w:t>
            </w:r>
          </w:p>
          <w:p w14:paraId="02801A82" w14:textId="4450FFCB" w:rsidR="00A90563" w:rsidRPr="00502576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28"/>
              </w:rPr>
              <w:t>тестирование и отладка;</w:t>
            </w:r>
          </w:p>
          <w:p w14:paraId="0785AD85" w14:textId="7271E4B0" w:rsidR="00A90563" w:rsidRPr="008E2A2D" w:rsidRDefault="00A90563" w:rsidP="00BF5917">
            <w:pPr>
              <w:pStyle w:val="afc"/>
              <w:numPr>
                <w:ilvl w:val="0"/>
                <w:numId w:val="38"/>
              </w:numPr>
              <w:suppressAutoHyphens/>
              <w:ind w:left="0" w:firstLine="0"/>
            </w:pPr>
            <w:r w:rsidRPr="00502576">
              <w:rPr>
                <w:rFonts w:ascii="Times New Roman" w:hAnsi="Times New Roman"/>
                <w:sz w:val="28"/>
                <w:szCs w:val="28"/>
              </w:rPr>
              <w:t>ввод в эксплуатацию.</w:t>
            </w:r>
          </w:p>
        </w:tc>
        <w:tc>
          <w:tcPr>
            <w:tcW w:w="2014" w:type="dxa"/>
          </w:tcPr>
          <w:p w14:paraId="2E5E74F4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100</w:t>
            </w:r>
          </w:p>
          <w:p w14:paraId="78B9707F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5</w:t>
            </w:r>
          </w:p>
          <w:p w14:paraId="7D1DAE1C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 w:rsidRPr="008E2A2D">
              <w:rPr>
                <w:szCs w:val="28"/>
              </w:rPr>
              <w:t>70</w:t>
            </w:r>
          </w:p>
          <w:p w14:paraId="76AD550A" w14:textId="77777777" w:rsidR="00A90563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24</w:t>
            </w:r>
          </w:p>
          <w:p w14:paraId="72A45DFC" w14:textId="77777777" w:rsidR="00A90563" w:rsidRPr="008E2A2D" w:rsidRDefault="00A90563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522" w:type="dxa"/>
          </w:tcPr>
          <w:p w14:paraId="26B68868" w14:textId="7D5DB43A" w:rsidR="00A90563" w:rsidRPr="008E2A2D" w:rsidRDefault="00A90563" w:rsidP="00BF5917">
            <w:pPr>
              <w:contextualSpacing/>
              <w:jc w:val="left"/>
            </w:pPr>
            <w:r w:rsidRPr="008E2A2D">
              <w:t>100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39BBAFF" w14:textId="1CE3A23A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519</w:t>
            </w:r>
            <w:r w:rsidR="0073342A">
              <w:rPr>
                <w:lang w:val="ru-RU"/>
              </w:rPr>
              <w:t>,00</w:t>
            </w:r>
          </w:p>
        </w:tc>
      </w:tr>
      <w:tr w:rsidR="00A90563" w:rsidRPr="008E2A2D" w14:paraId="75E08BC4" w14:textId="77777777" w:rsidTr="0074184C">
        <w:trPr>
          <w:trHeight w:val="420"/>
        </w:trPr>
        <w:tc>
          <w:tcPr>
            <w:tcW w:w="4082" w:type="dxa"/>
          </w:tcPr>
          <w:p w14:paraId="66F0397A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Тестирование</w:t>
            </w:r>
            <w:proofErr w:type="spellEnd"/>
            <w:r w:rsidRPr="008E2A2D">
              <w:t xml:space="preserve"> и </w:t>
            </w:r>
            <w:proofErr w:type="spellStart"/>
            <w:r w:rsidRPr="008E2A2D">
              <w:t>отладка</w:t>
            </w:r>
            <w:proofErr w:type="spellEnd"/>
          </w:p>
        </w:tc>
        <w:tc>
          <w:tcPr>
            <w:tcW w:w="2014" w:type="dxa"/>
          </w:tcPr>
          <w:p w14:paraId="28D9FC40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</w:p>
        </w:tc>
        <w:tc>
          <w:tcPr>
            <w:tcW w:w="2522" w:type="dxa"/>
          </w:tcPr>
          <w:p w14:paraId="4DAEF18D" w14:textId="0C23D5F0" w:rsidR="00A90563" w:rsidRPr="008E2A2D" w:rsidRDefault="00A90563" w:rsidP="00BF5917">
            <w:pPr>
              <w:contextualSpacing/>
              <w:jc w:val="left"/>
            </w:pPr>
            <w:r w:rsidRPr="008E2A2D">
              <w:t>40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4B7580F1" w14:textId="63D35626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207,6</w:t>
            </w:r>
            <w:r w:rsidR="0073342A">
              <w:rPr>
                <w:lang w:val="ru-RU"/>
              </w:rPr>
              <w:t>0</w:t>
            </w:r>
          </w:p>
        </w:tc>
      </w:tr>
      <w:tr w:rsidR="00A90563" w:rsidRPr="008E2A2D" w14:paraId="530FA38A" w14:textId="77777777" w:rsidTr="00851E37">
        <w:trPr>
          <w:trHeight w:val="70"/>
        </w:trPr>
        <w:tc>
          <w:tcPr>
            <w:tcW w:w="4082" w:type="dxa"/>
          </w:tcPr>
          <w:p w14:paraId="425EE5D3" w14:textId="77777777" w:rsidR="00A90563" w:rsidRPr="008E2A2D" w:rsidRDefault="00A90563" w:rsidP="00BF5917">
            <w:pPr>
              <w:suppressAutoHyphens/>
              <w:contextualSpacing/>
              <w:jc w:val="left"/>
            </w:pPr>
            <w:proofErr w:type="spellStart"/>
            <w:r w:rsidRPr="008E2A2D">
              <w:t>Выпуск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технической</w:t>
            </w:r>
            <w:proofErr w:type="spellEnd"/>
            <w:r w:rsidRPr="008E2A2D">
              <w:t xml:space="preserve"> </w:t>
            </w:r>
            <w:proofErr w:type="spellStart"/>
            <w:r w:rsidRPr="008E2A2D">
              <w:t>документации</w:t>
            </w:r>
            <w:proofErr w:type="spellEnd"/>
          </w:p>
        </w:tc>
        <w:tc>
          <w:tcPr>
            <w:tcW w:w="2014" w:type="dxa"/>
          </w:tcPr>
          <w:p w14:paraId="4DA3A0CD" w14:textId="77777777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</w:p>
        </w:tc>
        <w:tc>
          <w:tcPr>
            <w:tcW w:w="2522" w:type="dxa"/>
          </w:tcPr>
          <w:p w14:paraId="195CA773" w14:textId="4603AB83" w:rsidR="00A90563" w:rsidRPr="008E2A2D" w:rsidRDefault="00A90563" w:rsidP="00BF5917">
            <w:pPr>
              <w:contextualSpacing/>
              <w:jc w:val="left"/>
            </w:pPr>
            <w:r w:rsidRPr="008E2A2D">
              <w:t>10</w:t>
            </w:r>
            <w:r w:rsidR="004F4BBF">
              <w:rPr>
                <w:lang w:val="ru-RU"/>
              </w:rPr>
              <w:t xml:space="preserve"> </w:t>
            </w:r>
            <w:r w:rsidRPr="008E2A2D">
              <w:t>*</w:t>
            </w:r>
            <w:r w:rsidR="004F4BBF">
              <w:rPr>
                <w:lang w:val="ru-RU"/>
              </w:rPr>
              <w:t xml:space="preserve"> </w:t>
            </w:r>
            <w:r w:rsidRPr="008E2A2D">
              <w:t>(</w:t>
            </w:r>
            <w:r w:rsidR="004F4BBF">
              <w:rPr>
                <w:lang w:val="ru-RU"/>
              </w:rPr>
              <w:t xml:space="preserve">4,27 </w:t>
            </w:r>
            <w:r w:rsidR="004F4BBF" w:rsidRPr="008E2A2D">
              <w:t>+</w:t>
            </w:r>
            <w:r w:rsidR="004F4BBF">
              <w:rPr>
                <w:lang w:val="ru-RU"/>
              </w:rPr>
              <w:t xml:space="preserve"> 0,92</w:t>
            </w:r>
            <w:r w:rsidRPr="008E2A2D">
              <w:t>)</w:t>
            </w:r>
          </w:p>
        </w:tc>
        <w:tc>
          <w:tcPr>
            <w:tcW w:w="1305" w:type="dxa"/>
          </w:tcPr>
          <w:p w14:paraId="1290AB7D" w14:textId="3D9CC9CB" w:rsidR="00A90563" w:rsidRPr="004F4BBF" w:rsidRDefault="004F4BBF" w:rsidP="00BF5917">
            <w:pPr>
              <w:contextualSpacing/>
              <w:jc w:val="left"/>
              <w:rPr>
                <w:lang w:val="ru-RU"/>
              </w:rPr>
            </w:pPr>
            <w:r>
              <w:rPr>
                <w:lang w:val="ru-RU"/>
              </w:rPr>
              <w:t>51,9</w:t>
            </w:r>
            <w:r w:rsidR="0073342A">
              <w:rPr>
                <w:lang w:val="ru-RU"/>
              </w:rPr>
              <w:t>0</w:t>
            </w:r>
          </w:p>
        </w:tc>
      </w:tr>
    </w:tbl>
    <w:p w14:paraId="1A01C9C4" w14:textId="373D26B0" w:rsidR="00A90563" w:rsidRPr="00900856" w:rsidRDefault="00A90563" w:rsidP="00911F41">
      <w:pPr>
        <w:spacing w:before="240" w:line="360" w:lineRule="auto"/>
        <w:ind w:firstLine="851"/>
        <w:rPr>
          <w:szCs w:val="28"/>
          <w:lang w:val="ru-RU"/>
        </w:rPr>
      </w:pPr>
      <w:proofErr w:type="spellStart"/>
      <w:r w:rsidRPr="00834162">
        <w:rPr>
          <w:szCs w:val="28"/>
        </w:rPr>
        <w:lastRenderedPageBreak/>
        <w:t>З</w:t>
      </w:r>
      <w:r w:rsidRPr="00534208">
        <w:rPr>
          <w:szCs w:val="28"/>
          <w:vertAlign w:val="subscript"/>
        </w:rPr>
        <w:t>обор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=</w:t>
      </w:r>
      <w:r w:rsidR="004C048D">
        <w:rPr>
          <w:szCs w:val="28"/>
          <w:lang w:val="ru-RU"/>
        </w:rPr>
        <w:t xml:space="preserve"> 519</w:t>
      </w:r>
      <w:r w:rsidR="003A42EF">
        <w:rPr>
          <w:szCs w:val="28"/>
          <w:lang w:val="ru-RU"/>
        </w:rPr>
        <w:t>,00</w:t>
      </w:r>
      <w:r w:rsidR="004C048D">
        <w:rPr>
          <w:szCs w:val="28"/>
          <w:lang w:val="ru-RU"/>
        </w:rPr>
        <w:t xml:space="preserve"> + 207,6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+ 51,9</w:t>
      </w:r>
      <w:r w:rsidR="003A42EF">
        <w:rPr>
          <w:szCs w:val="28"/>
          <w:lang w:val="ru-RU"/>
        </w:rPr>
        <w:t>0</w:t>
      </w:r>
      <w:r w:rsidR="004C048D">
        <w:rPr>
          <w:szCs w:val="28"/>
          <w:lang w:val="ru-RU"/>
        </w:rPr>
        <w:t xml:space="preserve"> </w:t>
      </w:r>
      <w:r>
        <w:rPr>
          <w:szCs w:val="28"/>
        </w:rPr>
        <w:t>=</w:t>
      </w:r>
      <w:r w:rsidR="004C048D">
        <w:rPr>
          <w:szCs w:val="28"/>
          <w:lang w:val="ru-RU"/>
        </w:rPr>
        <w:t xml:space="preserve"> 778,5</w:t>
      </w:r>
      <w:r w:rsidR="003A42EF">
        <w:rPr>
          <w:szCs w:val="28"/>
          <w:lang w:val="ru-RU"/>
        </w:rPr>
        <w:t>0</w:t>
      </w:r>
      <w:r>
        <w:rPr>
          <w:szCs w:val="28"/>
        </w:rPr>
        <w:t xml:space="preserve"> </w:t>
      </w:r>
      <w:r w:rsidR="00900856">
        <w:rPr>
          <w:szCs w:val="28"/>
          <w:lang w:val="ru-RU"/>
        </w:rPr>
        <w:t>(</w:t>
      </w:r>
      <w:r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294C3CE0" w14:textId="6027C50A" w:rsidR="00A50D74" w:rsidRPr="00834162" w:rsidRDefault="00A90563" w:rsidP="00911F41">
      <w:pPr>
        <w:spacing w:line="360" w:lineRule="auto"/>
        <w:ind w:firstLine="851"/>
        <w:contextualSpacing/>
        <w:rPr>
          <w:szCs w:val="28"/>
        </w:rPr>
      </w:pPr>
      <w:proofErr w:type="spellStart"/>
      <w:r w:rsidRPr="00834162">
        <w:rPr>
          <w:szCs w:val="28"/>
        </w:rPr>
        <w:t>Накладные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расходы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это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расходы,</w:t>
      </w:r>
      <w:r>
        <w:rPr>
          <w:szCs w:val="28"/>
        </w:rPr>
        <w:t xml:space="preserve"> </w:t>
      </w:r>
      <w:r w:rsidRPr="00834162">
        <w:rPr>
          <w:szCs w:val="28"/>
        </w:rPr>
        <w:t>связанные</w:t>
      </w:r>
      <w:r>
        <w:rPr>
          <w:szCs w:val="28"/>
        </w:rPr>
        <w:t xml:space="preserve"> </w:t>
      </w:r>
      <w:r w:rsidRPr="00834162">
        <w:rPr>
          <w:szCs w:val="28"/>
        </w:rPr>
        <w:t>с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управлением</w:t>
      </w:r>
      <w:r>
        <w:rPr>
          <w:szCs w:val="28"/>
        </w:rPr>
        <w:t xml:space="preserve"> </w:t>
      </w:r>
      <w:r w:rsidRPr="00834162">
        <w:rPr>
          <w:szCs w:val="28"/>
        </w:rPr>
        <w:t>организацией</w:t>
      </w:r>
      <w:r>
        <w:rPr>
          <w:szCs w:val="28"/>
        </w:rPr>
        <w:t xml:space="preserve"> управляющей </w:t>
      </w:r>
      <w:r w:rsidRPr="00834162">
        <w:rPr>
          <w:szCs w:val="28"/>
        </w:rPr>
        <w:t>проектированием.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статью</w:t>
      </w:r>
      <w:r>
        <w:rPr>
          <w:szCs w:val="28"/>
        </w:rPr>
        <w:t xml:space="preserve"> </w:t>
      </w:r>
      <w:r w:rsidRPr="00834162">
        <w:rPr>
          <w:szCs w:val="28"/>
        </w:rPr>
        <w:t>накладны</w:t>
      </w:r>
      <w:r>
        <w:rPr>
          <w:szCs w:val="28"/>
        </w:rPr>
        <w:t xml:space="preserve">е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включаются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r w:rsidRPr="00834162">
        <w:rPr>
          <w:szCs w:val="28"/>
        </w:rPr>
        <w:t>управление</w:t>
      </w:r>
      <w:r>
        <w:rPr>
          <w:szCs w:val="28"/>
        </w:rPr>
        <w:t xml:space="preserve"> </w:t>
      </w:r>
      <w:r w:rsidRPr="00834162">
        <w:rPr>
          <w:szCs w:val="28"/>
        </w:rPr>
        <w:t>и</w:t>
      </w:r>
      <w:r>
        <w:rPr>
          <w:szCs w:val="28"/>
        </w:rPr>
        <w:t xml:space="preserve"> </w:t>
      </w:r>
      <w:r w:rsidRPr="00834162">
        <w:rPr>
          <w:szCs w:val="28"/>
        </w:rPr>
        <w:t>хозяйственное</w:t>
      </w:r>
      <w:r>
        <w:rPr>
          <w:szCs w:val="28"/>
        </w:rPr>
        <w:t xml:space="preserve"> </w:t>
      </w:r>
      <w:r w:rsidRPr="00834162">
        <w:rPr>
          <w:szCs w:val="28"/>
        </w:rPr>
        <w:t>обслуживание,</w:t>
      </w:r>
      <w:r>
        <w:rPr>
          <w:szCs w:val="28"/>
        </w:rPr>
        <w:t xml:space="preserve"> </w:t>
      </w:r>
      <w:r w:rsidRPr="00834162">
        <w:rPr>
          <w:szCs w:val="28"/>
        </w:rPr>
        <w:t>которое</w:t>
      </w:r>
      <w:r>
        <w:rPr>
          <w:szCs w:val="28"/>
        </w:rPr>
        <w:t xml:space="preserve"> </w:t>
      </w:r>
      <w:r w:rsidRPr="00834162">
        <w:rPr>
          <w:szCs w:val="28"/>
        </w:rPr>
        <w:t>относится</w:t>
      </w:r>
      <w:r>
        <w:rPr>
          <w:szCs w:val="28"/>
        </w:rPr>
        <w:t xml:space="preserve"> </w:t>
      </w:r>
      <w:r w:rsidRPr="00834162">
        <w:rPr>
          <w:szCs w:val="28"/>
        </w:rPr>
        <w:t>ко</w:t>
      </w:r>
      <w:r>
        <w:rPr>
          <w:szCs w:val="28"/>
        </w:rPr>
        <w:t xml:space="preserve"> </w:t>
      </w:r>
      <w:r w:rsidRPr="00834162">
        <w:rPr>
          <w:szCs w:val="28"/>
        </w:rPr>
        <w:t>всем</w:t>
      </w:r>
      <w:r>
        <w:rPr>
          <w:szCs w:val="28"/>
        </w:rPr>
        <w:t xml:space="preserve"> </w:t>
      </w:r>
      <w:r w:rsidRPr="00834162">
        <w:rPr>
          <w:szCs w:val="28"/>
        </w:rPr>
        <w:t>выполняемым</w:t>
      </w:r>
      <w:r>
        <w:rPr>
          <w:szCs w:val="28"/>
        </w:rPr>
        <w:t xml:space="preserve"> </w:t>
      </w:r>
      <w:r w:rsidRPr="00834162">
        <w:rPr>
          <w:szCs w:val="28"/>
        </w:rPr>
        <w:t>работам.</w:t>
      </w:r>
      <w:r>
        <w:rPr>
          <w:szCs w:val="28"/>
        </w:rPr>
        <w:t xml:space="preserve"> </w:t>
      </w:r>
      <w:r w:rsidRPr="00834162">
        <w:rPr>
          <w:szCs w:val="28"/>
        </w:rPr>
        <w:t>Для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бюджетной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организации</w:t>
      </w:r>
      <w:proofErr w:type="spellEnd"/>
      <w:r>
        <w:rPr>
          <w:szCs w:val="28"/>
        </w:rPr>
        <w:t xml:space="preserve"> </w:t>
      </w:r>
      <w:r w:rsidR="004E7016">
        <w:rPr>
          <w:szCs w:val="28"/>
          <w:lang w:val="ru-RU"/>
        </w:rPr>
        <w:t>расходы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принимаются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уровне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25</w:t>
      </w:r>
      <w:r w:rsidR="00502576">
        <w:rPr>
          <w:szCs w:val="28"/>
        </w:rPr>
        <w:t>–</w:t>
      </w:r>
      <w:r w:rsidRPr="00834162">
        <w:rPr>
          <w:szCs w:val="28"/>
        </w:rPr>
        <w:t>30%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суммы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затрат</w:t>
      </w:r>
      <w:r>
        <w:rPr>
          <w:szCs w:val="28"/>
        </w:rPr>
        <w:t xml:space="preserve"> </w:t>
      </w:r>
      <w:r w:rsidRPr="00834162">
        <w:rPr>
          <w:szCs w:val="28"/>
        </w:rPr>
        <w:t>на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основную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заработную</w:t>
      </w:r>
      <w:r>
        <w:rPr>
          <w:szCs w:val="28"/>
        </w:rPr>
        <w:t xml:space="preserve"> </w:t>
      </w:r>
      <w:r w:rsidRPr="00834162">
        <w:rPr>
          <w:szCs w:val="28"/>
        </w:rPr>
        <w:t>плату.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нашем</w:t>
      </w:r>
      <w:r>
        <w:rPr>
          <w:szCs w:val="28"/>
        </w:rPr>
        <w:t xml:space="preserve"> </w:t>
      </w:r>
      <w:r w:rsidRPr="00834162">
        <w:rPr>
          <w:szCs w:val="28"/>
        </w:rPr>
        <w:t>случае</w:t>
      </w:r>
      <w:r>
        <w:rPr>
          <w:szCs w:val="28"/>
        </w:rPr>
        <w:t xml:space="preserve"> </w:t>
      </w:r>
      <w:r w:rsidRPr="00834162">
        <w:rPr>
          <w:szCs w:val="28"/>
        </w:rPr>
        <w:t>накладные</w:t>
      </w:r>
      <w:r>
        <w:rPr>
          <w:szCs w:val="28"/>
        </w:rPr>
        <w:t xml:space="preserve"> </w:t>
      </w:r>
      <w:r w:rsidRPr="00834162">
        <w:rPr>
          <w:szCs w:val="28"/>
        </w:rPr>
        <w:t>расходы</w:t>
      </w:r>
      <w:r>
        <w:rPr>
          <w:szCs w:val="28"/>
        </w:rPr>
        <w:t xml:space="preserve"> </w:t>
      </w:r>
      <w:r w:rsidRPr="00834162">
        <w:rPr>
          <w:szCs w:val="28"/>
        </w:rPr>
        <w:t>составляют</w:t>
      </w:r>
      <w:r>
        <w:rPr>
          <w:szCs w:val="28"/>
        </w:rPr>
        <w:t xml:space="preserve"> </w:t>
      </w:r>
      <w:r w:rsidRPr="00834162">
        <w:rPr>
          <w:szCs w:val="28"/>
        </w:rPr>
        <w:t>25%</w:t>
      </w:r>
      <w:r>
        <w:rPr>
          <w:szCs w:val="28"/>
        </w:rPr>
        <w:t xml:space="preserve"> </w:t>
      </w:r>
      <w:r w:rsidRPr="00834162">
        <w:rPr>
          <w:szCs w:val="28"/>
        </w:rPr>
        <w:t>от</w:t>
      </w:r>
      <w:r>
        <w:rPr>
          <w:szCs w:val="28"/>
        </w:rPr>
        <w:t xml:space="preserve"> </w:t>
      </w:r>
      <w:r w:rsidRPr="00834162">
        <w:rPr>
          <w:szCs w:val="28"/>
        </w:rPr>
        <w:t>фонда</w:t>
      </w:r>
      <w:r>
        <w:rPr>
          <w:szCs w:val="28"/>
        </w:rPr>
        <w:t xml:space="preserve"> </w:t>
      </w:r>
      <w:r w:rsidRPr="00834162">
        <w:rPr>
          <w:szCs w:val="28"/>
        </w:rPr>
        <w:t>основной</w:t>
      </w:r>
      <w:r>
        <w:rPr>
          <w:szCs w:val="28"/>
        </w:rPr>
        <w:t xml:space="preserve"> </w:t>
      </w:r>
      <w:r w:rsidRPr="00834162">
        <w:rPr>
          <w:szCs w:val="28"/>
        </w:rPr>
        <w:t>заработной</w:t>
      </w:r>
      <w:r>
        <w:rPr>
          <w:szCs w:val="28"/>
        </w:rPr>
        <w:t xml:space="preserve"> </w:t>
      </w:r>
      <w:r w:rsidRPr="00834162">
        <w:rPr>
          <w:szCs w:val="28"/>
        </w:rPr>
        <w:t>платы.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7254C805" w14:textId="77777777" w:rsidTr="003350C1">
        <w:tc>
          <w:tcPr>
            <w:tcW w:w="8925" w:type="dxa"/>
          </w:tcPr>
          <w:p w14:paraId="6CC838B6" w14:textId="072C9585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834162">
              <w:rPr>
                <w:szCs w:val="28"/>
              </w:rPr>
              <w:t>НР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=</w:t>
            </w:r>
            <w:r w:rsidR="005164A9">
              <w:rPr>
                <w:szCs w:val="28"/>
                <w:lang w:val="ru-RU"/>
              </w:rPr>
              <w:t xml:space="preserve"> </w:t>
            </w:r>
            <w:proofErr w:type="spellStart"/>
            <w:r w:rsidR="00502576" w:rsidRPr="00834162">
              <w:rPr>
                <w:szCs w:val="28"/>
              </w:rPr>
              <w:t>ЗП</w:t>
            </w:r>
            <w:r w:rsidR="00502576" w:rsidRPr="004421FD">
              <w:rPr>
                <w:sz w:val="22"/>
                <w:szCs w:val="28"/>
              </w:rPr>
              <w:t>осн</w:t>
            </w:r>
            <w:proofErr w:type="spellEnd"/>
            <w:r w:rsidR="005164A9">
              <w:rPr>
                <w:sz w:val="22"/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*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25%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/</w:t>
            </w:r>
            <w:r w:rsidR="005164A9">
              <w:rPr>
                <w:szCs w:val="28"/>
                <w:lang w:val="ru-RU"/>
              </w:rPr>
              <w:t xml:space="preserve"> </w:t>
            </w:r>
            <w:r w:rsidR="00502576" w:rsidRPr="00834162">
              <w:rPr>
                <w:szCs w:val="28"/>
              </w:rPr>
              <w:t>100%,</w:t>
            </w:r>
            <w:r w:rsidR="00502576">
              <w:rPr>
                <w:szCs w:val="28"/>
              </w:rPr>
              <w:t xml:space="preserve"> </w:t>
            </w:r>
            <w:r w:rsidR="00900856">
              <w:rPr>
                <w:szCs w:val="28"/>
                <w:lang w:val="ru-RU"/>
              </w:rPr>
              <w:t>(</w:t>
            </w:r>
            <w:r w:rsidR="00502576" w:rsidRPr="00834162">
              <w:rPr>
                <w:szCs w:val="28"/>
              </w:rPr>
              <w:t>руб</w:t>
            </w:r>
            <w:r w:rsidR="00900856">
              <w:rPr>
                <w:szCs w:val="28"/>
                <w:lang w:val="ru-RU"/>
              </w:rPr>
              <w:t>.)</w:t>
            </w:r>
          </w:p>
        </w:tc>
        <w:tc>
          <w:tcPr>
            <w:tcW w:w="702" w:type="dxa"/>
          </w:tcPr>
          <w:p w14:paraId="58348811" w14:textId="603549E3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2</w:t>
            </w:r>
            <w:r w:rsidRPr="00A23D61">
              <w:rPr>
                <w:szCs w:val="28"/>
              </w:rPr>
              <w:t>)</w:t>
            </w:r>
          </w:p>
        </w:tc>
      </w:tr>
    </w:tbl>
    <w:p w14:paraId="78FC400C" w14:textId="467B31A2" w:rsidR="00A90563" w:rsidRPr="00900856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r w:rsidRPr="00834162">
        <w:rPr>
          <w:szCs w:val="28"/>
        </w:rPr>
        <w:t>НР</w:t>
      </w:r>
      <w:r>
        <w:rPr>
          <w:szCs w:val="28"/>
        </w:rPr>
        <w:t xml:space="preserve"> </w:t>
      </w:r>
      <w:r w:rsidRPr="00834162">
        <w:rPr>
          <w:szCs w:val="28"/>
        </w:rPr>
        <w:t>=</w:t>
      </w:r>
      <w:r>
        <w:rPr>
          <w:szCs w:val="28"/>
        </w:rPr>
        <w:t xml:space="preserve"> (</w:t>
      </w:r>
      <w:r w:rsidR="00CE50BB">
        <w:rPr>
          <w:szCs w:val="28"/>
          <w:lang w:val="ru-RU"/>
        </w:rPr>
        <w:t xml:space="preserve">13 752,36 </w:t>
      </w:r>
      <w:r>
        <w:rPr>
          <w:szCs w:val="28"/>
        </w:rPr>
        <w:t>*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25%)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/</w:t>
      </w:r>
      <w:r w:rsidR="005164A9">
        <w:rPr>
          <w:szCs w:val="28"/>
          <w:lang w:val="ru-RU"/>
        </w:rPr>
        <w:t xml:space="preserve"> </w:t>
      </w:r>
      <w:r>
        <w:rPr>
          <w:szCs w:val="28"/>
        </w:rPr>
        <w:t>100%</w:t>
      </w:r>
      <w:r w:rsidR="00B33CB8">
        <w:rPr>
          <w:szCs w:val="28"/>
          <w:lang w:val="en-US"/>
        </w:rPr>
        <w:t xml:space="preserve"> </w:t>
      </w:r>
      <w:r>
        <w:rPr>
          <w:szCs w:val="28"/>
        </w:rPr>
        <w:t xml:space="preserve">= </w:t>
      </w:r>
      <w:r w:rsidR="009864E4">
        <w:rPr>
          <w:szCs w:val="28"/>
          <w:lang w:val="ru-RU"/>
        </w:rPr>
        <w:t>3 438</w:t>
      </w:r>
      <w:r w:rsidR="00B33CB8">
        <w:rPr>
          <w:szCs w:val="28"/>
          <w:lang w:val="en-US"/>
        </w:rPr>
        <w:t>,</w:t>
      </w:r>
      <w:r w:rsidR="009864E4">
        <w:rPr>
          <w:szCs w:val="28"/>
          <w:lang w:val="ru-RU"/>
        </w:rPr>
        <w:t>09</w:t>
      </w:r>
      <w:r w:rsidR="00B33CB8">
        <w:rPr>
          <w:szCs w:val="28"/>
          <w:lang w:val="en-US"/>
        </w:rPr>
        <w:t xml:space="preserve"> </w:t>
      </w:r>
      <w:r w:rsidR="00900856">
        <w:rPr>
          <w:szCs w:val="28"/>
          <w:lang w:val="ru-RU"/>
        </w:rPr>
        <w:t>(</w:t>
      </w:r>
      <w:r w:rsidRPr="00331106">
        <w:rPr>
          <w:szCs w:val="28"/>
        </w:rPr>
        <w:t>руб.</w:t>
      </w:r>
      <w:r w:rsidR="00900856">
        <w:rPr>
          <w:szCs w:val="28"/>
          <w:lang w:val="ru-RU"/>
        </w:rPr>
        <w:t>).</w:t>
      </w:r>
    </w:p>
    <w:p w14:paraId="003214F5" w14:textId="66775D85" w:rsidR="00A90563" w:rsidRPr="00911F41" w:rsidRDefault="00A90563" w:rsidP="00911F41">
      <w:pPr>
        <w:spacing w:line="360" w:lineRule="auto"/>
        <w:ind w:firstLine="851"/>
        <w:contextualSpacing/>
        <w:rPr>
          <w:szCs w:val="28"/>
          <w:lang w:val="ru-RU"/>
        </w:rPr>
      </w:pP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  <w:r>
        <w:rPr>
          <w:szCs w:val="28"/>
        </w:rPr>
        <w:t xml:space="preserve"> </w:t>
      </w:r>
      <w:r w:rsidRPr="00834162">
        <w:rPr>
          <w:szCs w:val="28"/>
        </w:rPr>
        <w:t>представлена</w:t>
      </w:r>
      <w:r>
        <w:rPr>
          <w:szCs w:val="28"/>
        </w:rPr>
        <w:t xml:space="preserve"> </w:t>
      </w:r>
      <w:r w:rsidRPr="00834162">
        <w:rPr>
          <w:szCs w:val="28"/>
        </w:rPr>
        <w:t>в</w:t>
      </w:r>
      <w:r>
        <w:rPr>
          <w:szCs w:val="28"/>
        </w:rPr>
        <w:t xml:space="preserve"> </w:t>
      </w:r>
      <w:r w:rsidRPr="00834162">
        <w:rPr>
          <w:szCs w:val="28"/>
        </w:rPr>
        <w:t>таблице</w:t>
      </w:r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>.</w:t>
      </w:r>
    </w:p>
    <w:p w14:paraId="1C5AB394" w14:textId="4ADE53C3" w:rsidR="00A90563" w:rsidRPr="00834162" w:rsidRDefault="00A90563" w:rsidP="00911F41">
      <w:pPr>
        <w:spacing w:line="360" w:lineRule="auto"/>
        <w:contextualSpacing/>
        <w:rPr>
          <w:szCs w:val="28"/>
        </w:rPr>
      </w:pPr>
      <w:proofErr w:type="spellStart"/>
      <w:r w:rsidRPr="00834162">
        <w:rPr>
          <w:szCs w:val="28"/>
        </w:rPr>
        <w:t>Таблица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 xml:space="preserve"> </w:t>
      </w:r>
      <w:r w:rsidR="00502576">
        <w:rPr>
          <w:szCs w:val="28"/>
        </w:rPr>
        <w:t>–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Калькуляция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себестоимости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программы</w:t>
      </w:r>
      <w:proofErr w:type="spellEnd"/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3"/>
        <w:gridCol w:w="3260"/>
      </w:tblGrid>
      <w:tr w:rsidR="00A90563" w:rsidRPr="008E2A2D" w14:paraId="3210F0F6" w14:textId="77777777" w:rsidTr="00A55EC9">
        <w:trPr>
          <w:trHeight w:val="776"/>
        </w:trPr>
        <w:tc>
          <w:tcPr>
            <w:tcW w:w="6663" w:type="dxa"/>
            <w:shd w:val="clear" w:color="auto" w:fill="auto"/>
          </w:tcPr>
          <w:p w14:paraId="5EA7ED90" w14:textId="77777777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Статьи</w:t>
            </w:r>
            <w:proofErr w:type="spellEnd"/>
            <w:r w:rsidRPr="008E2A2D">
              <w:rPr>
                <w:szCs w:val="28"/>
              </w:rPr>
              <w:t xml:space="preserve"> затрат</w:t>
            </w:r>
          </w:p>
        </w:tc>
        <w:tc>
          <w:tcPr>
            <w:tcW w:w="3260" w:type="dxa"/>
            <w:shd w:val="clear" w:color="auto" w:fill="auto"/>
          </w:tcPr>
          <w:p w14:paraId="6B518966" w14:textId="5EC6ECF9" w:rsidR="00A90563" w:rsidRPr="008E2A2D" w:rsidRDefault="00A90563" w:rsidP="00911F41">
            <w:pPr>
              <w:contextualSpacing/>
              <w:jc w:val="center"/>
              <w:rPr>
                <w:szCs w:val="28"/>
              </w:rPr>
            </w:pPr>
            <w:r w:rsidRPr="008E2A2D">
              <w:rPr>
                <w:szCs w:val="28"/>
              </w:rPr>
              <w:t>Затраты (руб.)</w:t>
            </w:r>
          </w:p>
        </w:tc>
      </w:tr>
      <w:tr w:rsidR="00A90563" w:rsidRPr="008E2A2D" w14:paraId="51E4061D" w14:textId="77777777" w:rsidTr="00A55EC9">
        <w:trPr>
          <w:trHeight w:val="2249"/>
        </w:trPr>
        <w:tc>
          <w:tcPr>
            <w:tcW w:w="6663" w:type="dxa"/>
            <w:shd w:val="clear" w:color="auto" w:fill="auto"/>
          </w:tcPr>
          <w:p w14:paraId="4EF8DE37" w14:textId="60A16299" w:rsidR="00A90563" w:rsidRPr="00502576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материалы</w:t>
            </w:r>
            <w:proofErr w:type="spellEnd"/>
            <w:r w:rsidRPr="008E2A2D">
              <w:rPr>
                <w:szCs w:val="28"/>
              </w:rPr>
              <w:t xml:space="preserve"> , в том числе:</w:t>
            </w:r>
          </w:p>
          <w:p w14:paraId="3C71BD72" w14:textId="39625AC9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основные материалы;</w:t>
            </w:r>
          </w:p>
          <w:p w14:paraId="727D939B" w14:textId="69CB17E2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proofErr w:type="spellStart"/>
            <w:r w:rsidRPr="00502576">
              <w:rPr>
                <w:rFonts w:ascii="Times New Roman" w:hAnsi="Times New Roman"/>
                <w:sz w:val="28"/>
                <w:szCs w:val="36"/>
              </w:rPr>
              <w:t>транспортно</w:t>
            </w:r>
            <w:proofErr w:type="spellEnd"/>
            <w:r w:rsidR="00502576" w:rsidRPr="00502576">
              <w:rPr>
                <w:rFonts w:ascii="Times New Roman" w:hAnsi="Times New Roman"/>
                <w:sz w:val="28"/>
                <w:szCs w:val="36"/>
              </w:rPr>
              <w:t>–</w:t>
            </w:r>
            <w:r w:rsidRPr="00502576">
              <w:rPr>
                <w:rFonts w:ascii="Times New Roman" w:hAnsi="Times New Roman"/>
                <w:sz w:val="28"/>
                <w:szCs w:val="36"/>
              </w:rPr>
              <w:t>заготовительные расходы;</w:t>
            </w:r>
          </w:p>
          <w:p w14:paraId="56948F4D" w14:textId="2A5066AB" w:rsidR="00A90563" w:rsidRPr="00502576" w:rsidRDefault="00675885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работы,</w:t>
            </w:r>
            <w:r w:rsidR="00A90563" w:rsidRPr="00502576">
              <w:rPr>
                <w:rFonts w:ascii="Times New Roman" w:hAnsi="Times New Roman"/>
                <w:sz w:val="28"/>
                <w:szCs w:val="36"/>
              </w:rPr>
              <w:t xml:space="preserve"> выполняемые сторонними организациями;</w:t>
            </w:r>
          </w:p>
          <w:p w14:paraId="1C4A6FB1" w14:textId="64E17F08" w:rsidR="00A90563" w:rsidRPr="00502576" w:rsidRDefault="00A90563" w:rsidP="00BF5917">
            <w:pPr>
              <w:pStyle w:val="afc"/>
              <w:numPr>
                <w:ilvl w:val="0"/>
                <w:numId w:val="39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прочие прямые расходы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3E9541EC" w14:textId="0ED8004C" w:rsidR="00A90563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4 648,5</w:t>
            </w:r>
            <w:r w:rsidR="0073342A">
              <w:rPr>
                <w:szCs w:val="28"/>
                <w:lang w:val="ru-RU"/>
              </w:rPr>
              <w:t>0</w:t>
            </w:r>
          </w:p>
          <w:p w14:paraId="7814B087" w14:textId="707E20A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  <w:p w14:paraId="40A07E16" w14:textId="56D72163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303,5</w:t>
            </w:r>
            <w:r w:rsidR="0073342A">
              <w:rPr>
                <w:szCs w:val="28"/>
                <w:lang w:val="ru-RU"/>
              </w:rPr>
              <w:t>0</w:t>
            </w:r>
          </w:p>
          <w:p w14:paraId="116EC91E" w14:textId="4E97B006" w:rsidR="00B33CB8" w:rsidRDefault="00B33CB8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810</w:t>
            </w:r>
            <w:r w:rsidR="0073342A">
              <w:rPr>
                <w:szCs w:val="28"/>
                <w:lang w:val="ru-RU"/>
              </w:rPr>
              <w:t>,00</w:t>
            </w:r>
          </w:p>
          <w:p w14:paraId="4A344265" w14:textId="62B631C9" w:rsidR="00B33CB8" w:rsidRPr="00B33CB8" w:rsidRDefault="00B33CB8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500</w:t>
            </w:r>
            <w:r w:rsidR="0073342A">
              <w:rPr>
                <w:szCs w:val="28"/>
                <w:lang w:val="ru-RU"/>
              </w:rPr>
              <w:t>,00</w:t>
            </w:r>
          </w:p>
        </w:tc>
      </w:tr>
      <w:tr w:rsidR="00A90563" w:rsidRPr="008E2A2D" w14:paraId="7747B0AB" w14:textId="77777777" w:rsidTr="00A55EC9">
        <w:trPr>
          <w:trHeight w:val="1844"/>
        </w:trPr>
        <w:tc>
          <w:tcPr>
            <w:tcW w:w="6663" w:type="dxa"/>
            <w:shd w:val="clear" w:color="auto" w:fill="auto"/>
          </w:tcPr>
          <w:p w14:paraId="33CB762E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з/п, в том числе:</w:t>
            </w:r>
          </w:p>
          <w:p w14:paraId="1F818EEA" w14:textId="79663EE2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основная з/п;</w:t>
            </w:r>
          </w:p>
          <w:p w14:paraId="4854766E" w14:textId="1A3EE1B9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rFonts w:ascii="Times New Roman" w:hAnsi="Times New Roman"/>
                <w:sz w:val="28"/>
                <w:szCs w:val="36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дополнительная з/п;</w:t>
            </w:r>
          </w:p>
          <w:p w14:paraId="6B50487A" w14:textId="23A8B545" w:rsidR="00A90563" w:rsidRPr="00502576" w:rsidRDefault="00A90563" w:rsidP="00BF5917">
            <w:pPr>
              <w:pStyle w:val="afc"/>
              <w:numPr>
                <w:ilvl w:val="0"/>
                <w:numId w:val="40"/>
              </w:numPr>
              <w:suppressAutoHyphens/>
              <w:ind w:left="0" w:firstLine="0"/>
              <w:rPr>
                <w:szCs w:val="28"/>
              </w:rPr>
            </w:pPr>
            <w:r w:rsidRPr="00502576">
              <w:rPr>
                <w:rFonts w:ascii="Times New Roman" w:hAnsi="Times New Roman"/>
                <w:sz w:val="28"/>
                <w:szCs w:val="36"/>
              </w:rPr>
              <w:t>отчисление на социальное страхование</w:t>
            </w:r>
            <w:r w:rsidR="00502576" w:rsidRPr="00502576">
              <w:rPr>
                <w:rFonts w:ascii="Times New Roman" w:hAnsi="Times New Roman"/>
                <w:sz w:val="28"/>
                <w:szCs w:val="36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E389A47" w14:textId="55F6A51E" w:rsidR="00A90563" w:rsidRPr="00B33CB8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</w:t>
            </w:r>
            <w:r w:rsidR="00B33CB8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03</w:t>
            </w:r>
          </w:p>
          <w:p w14:paraId="461EEAA5" w14:textId="2B1C90B0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16 502,83</w:t>
            </w:r>
          </w:p>
          <w:p w14:paraId="2C0FC904" w14:textId="77777777" w:rsidR="009864E4" w:rsidRDefault="009864E4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3 300,57</w:t>
            </w:r>
          </w:p>
          <w:p w14:paraId="1BBB30B1" w14:textId="6A728806" w:rsidR="00B33CB8" w:rsidRPr="00B33CB8" w:rsidRDefault="00AB6956" w:rsidP="00BF5917">
            <w:pPr>
              <w:contextualSpacing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ru-RU"/>
              </w:rPr>
              <w:t>5 980,63</w:t>
            </w:r>
          </w:p>
        </w:tc>
      </w:tr>
      <w:tr w:rsidR="00A90563" w:rsidRPr="008E2A2D" w14:paraId="19AE96E3" w14:textId="77777777" w:rsidTr="00A55EC9">
        <w:trPr>
          <w:trHeight w:val="846"/>
        </w:trPr>
        <w:tc>
          <w:tcPr>
            <w:tcW w:w="6663" w:type="dxa"/>
            <w:shd w:val="clear" w:color="auto" w:fill="auto"/>
          </w:tcPr>
          <w:p w14:paraId="14517D12" w14:textId="77777777" w:rsidR="00A90563" w:rsidRPr="008E2A2D" w:rsidRDefault="00A90563" w:rsidP="00BF5917">
            <w:pPr>
              <w:suppressAutoHyphens/>
              <w:contextualSpacing/>
              <w:jc w:val="left"/>
              <w:rPr>
                <w:szCs w:val="28"/>
              </w:rPr>
            </w:pPr>
            <w:proofErr w:type="spellStart"/>
            <w:r w:rsidRPr="008E2A2D">
              <w:rPr>
                <w:szCs w:val="28"/>
              </w:rPr>
              <w:t>Затраты</w:t>
            </w:r>
            <w:proofErr w:type="spellEnd"/>
            <w:r w:rsidRPr="008E2A2D">
              <w:rPr>
                <w:szCs w:val="28"/>
              </w:rPr>
              <w:t xml:space="preserve"> на </w:t>
            </w:r>
            <w:proofErr w:type="spellStart"/>
            <w:r w:rsidRPr="008E2A2D">
              <w:rPr>
                <w:szCs w:val="28"/>
              </w:rPr>
              <w:t>внедрение</w:t>
            </w:r>
            <w:proofErr w:type="spellEnd"/>
            <w:r w:rsidRPr="008E2A2D">
              <w:rPr>
                <w:szCs w:val="28"/>
              </w:rPr>
              <w:t xml:space="preserve"> и эксплуатацию программы</w:t>
            </w:r>
          </w:p>
        </w:tc>
        <w:tc>
          <w:tcPr>
            <w:tcW w:w="3260" w:type="dxa"/>
            <w:shd w:val="clear" w:color="auto" w:fill="auto"/>
          </w:tcPr>
          <w:p w14:paraId="1537D337" w14:textId="6E2C4B12" w:rsidR="00A90563" w:rsidRPr="008E2A2D" w:rsidRDefault="00B33CB8" w:rsidP="00BF5917">
            <w:pPr>
              <w:contextualSpacing/>
              <w:jc w:val="left"/>
              <w:rPr>
                <w:szCs w:val="28"/>
              </w:rPr>
            </w:pPr>
            <w:r>
              <w:rPr>
                <w:szCs w:val="28"/>
                <w:lang w:val="ru-RU"/>
              </w:rPr>
              <w:t>778,5</w:t>
            </w:r>
            <w:r w:rsidR="0073342A">
              <w:rPr>
                <w:szCs w:val="28"/>
                <w:lang w:val="ru-RU"/>
              </w:rPr>
              <w:t>0</w:t>
            </w:r>
          </w:p>
        </w:tc>
      </w:tr>
      <w:tr w:rsidR="00A90563" w:rsidRPr="008E2A2D" w14:paraId="1CDE09A1" w14:textId="77777777" w:rsidTr="00A55EC9">
        <w:trPr>
          <w:trHeight w:val="831"/>
        </w:trPr>
        <w:tc>
          <w:tcPr>
            <w:tcW w:w="6663" w:type="dxa"/>
            <w:shd w:val="clear" w:color="auto" w:fill="auto"/>
          </w:tcPr>
          <w:p w14:paraId="59DF34E4" w14:textId="697F827D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Накладные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расходы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62FCF208" w14:textId="26076F20" w:rsidR="00A90563" w:rsidRPr="0073342A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</w:tr>
      <w:tr w:rsidR="00A90563" w:rsidRPr="008E2A2D" w14:paraId="61D4386D" w14:textId="77777777" w:rsidTr="00A55EC9">
        <w:trPr>
          <w:trHeight w:val="705"/>
        </w:trPr>
        <w:tc>
          <w:tcPr>
            <w:tcW w:w="6663" w:type="dxa"/>
            <w:shd w:val="clear" w:color="auto" w:fill="auto"/>
          </w:tcPr>
          <w:p w14:paraId="0D242E79" w14:textId="5BBDE37A" w:rsidR="00A90563" w:rsidRPr="00E342E5" w:rsidRDefault="00A90563" w:rsidP="00BF5917">
            <w:pPr>
              <w:suppressAutoHyphens/>
              <w:contextualSpacing/>
              <w:jc w:val="left"/>
              <w:rPr>
                <w:szCs w:val="28"/>
                <w:lang w:val="ru-RU"/>
              </w:rPr>
            </w:pPr>
            <w:proofErr w:type="spellStart"/>
            <w:r w:rsidRPr="008E2A2D">
              <w:rPr>
                <w:szCs w:val="28"/>
              </w:rPr>
              <w:t>Полная</w:t>
            </w:r>
            <w:proofErr w:type="spellEnd"/>
            <w:r w:rsidRPr="008E2A2D">
              <w:rPr>
                <w:szCs w:val="28"/>
              </w:rPr>
              <w:t xml:space="preserve"> </w:t>
            </w:r>
            <w:proofErr w:type="spellStart"/>
            <w:r w:rsidRPr="008E2A2D">
              <w:rPr>
                <w:szCs w:val="28"/>
              </w:rPr>
              <w:t>себестоимость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40178849" w14:textId="560494AC" w:rsidR="00A90563" w:rsidRPr="00B33CB8" w:rsidRDefault="00AB6956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34 649</w:t>
            </w:r>
            <w:r w:rsidR="00B33CB8">
              <w:rPr>
                <w:szCs w:val="28"/>
                <w:lang w:val="ru-RU"/>
              </w:rPr>
              <w:t>,</w:t>
            </w:r>
            <w:r>
              <w:rPr>
                <w:szCs w:val="28"/>
                <w:lang w:val="ru-RU"/>
              </w:rPr>
              <w:t>12</w:t>
            </w:r>
          </w:p>
        </w:tc>
      </w:tr>
    </w:tbl>
    <w:p w14:paraId="25859A9F" w14:textId="3146D976" w:rsidR="00A90563" w:rsidRPr="001D5BAB" w:rsidRDefault="00A90563" w:rsidP="00911F41">
      <w:pPr>
        <w:spacing w:before="240" w:line="360" w:lineRule="auto"/>
        <w:ind w:firstLine="851"/>
        <w:rPr>
          <w:noProof/>
          <w:lang w:val="ru-RU"/>
        </w:rPr>
      </w:pPr>
      <w:r w:rsidRPr="00834162">
        <w:rPr>
          <w:szCs w:val="28"/>
        </w:rPr>
        <w:t>Таким</w:t>
      </w:r>
      <w:r>
        <w:rPr>
          <w:szCs w:val="28"/>
        </w:rPr>
        <w:t xml:space="preserve"> </w:t>
      </w:r>
      <w:r w:rsidRPr="00834162">
        <w:rPr>
          <w:szCs w:val="28"/>
        </w:rPr>
        <w:t>образом,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себестоимость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программного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продукта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получилась</w:t>
      </w:r>
      <w:proofErr w:type="spellEnd"/>
      <w:r>
        <w:rPr>
          <w:szCs w:val="28"/>
        </w:rPr>
        <w:t xml:space="preserve"> </w:t>
      </w:r>
      <w:r w:rsidR="00AB6956">
        <w:rPr>
          <w:szCs w:val="28"/>
          <w:lang w:val="ru-RU"/>
        </w:rPr>
        <w:t>34 649,12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рублей</w:t>
      </w:r>
      <w:proofErr w:type="spellEnd"/>
      <w:r w:rsidRPr="00834162">
        <w:rPr>
          <w:szCs w:val="28"/>
        </w:rPr>
        <w:t>.</w:t>
      </w:r>
      <w:r>
        <w:rPr>
          <w:szCs w:val="28"/>
        </w:rPr>
        <w:t xml:space="preserve"> </w:t>
      </w:r>
      <w:r w:rsidRPr="00834162">
        <w:rPr>
          <w:szCs w:val="28"/>
        </w:rPr>
        <w:t>По</w:t>
      </w:r>
      <w:r>
        <w:rPr>
          <w:szCs w:val="28"/>
        </w:rPr>
        <w:t xml:space="preserve"> </w:t>
      </w:r>
      <w:r w:rsidRPr="00834162">
        <w:rPr>
          <w:szCs w:val="28"/>
        </w:rPr>
        <w:t>результата</w:t>
      </w:r>
      <w:r>
        <w:rPr>
          <w:szCs w:val="28"/>
        </w:rPr>
        <w:t xml:space="preserve">м </w:t>
      </w:r>
      <w:proofErr w:type="spellStart"/>
      <w:r w:rsidRPr="00834162">
        <w:rPr>
          <w:szCs w:val="28"/>
        </w:rPr>
        <w:t>таблицы</w:t>
      </w:r>
      <w:proofErr w:type="spellEnd"/>
      <w:r>
        <w:rPr>
          <w:szCs w:val="28"/>
        </w:rPr>
        <w:t xml:space="preserve"> 1</w:t>
      </w:r>
      <w:r w:rsidR="006C2C4E">
        <w:rPr>
          <w:szCs w:val="28"/>
          <w:lang w:val="ru-RU"/>
        </w:rPr>
        <w:t>3</w:t>
      </w:r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построена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круговая</w:t>
      </w:r>
      <w:proofErr w:type="spellEnd"/>
      <w:r>
        <w:rPr>
          <w:szCs w:val="28"/>
        </w:rPr>
        <w:t xml:space="preserve"> </w:t>
      </w:r>
      <w:proofErr w:type="spellStart"/>
      <w:r w:rsidRPr="00834162">
        <w:rPr>
          <w:szCs w:val="28"/>
        </w:rPr>
        <w:t>диагра</w:t>
      </w:r>
      <w:r>
        <w:rPr>
          <w:szCs w:val="28"/>
        </w:rPr>
        <w:t>мма</w:t>
      </w:r>
      <w:proofErr w:type="spellEnd"/>
      <w:r>
        <w:rPr>
          <w:szCs w:val="28"/>
        </w:rPr>
        <w:t xml:space="preserve"> в </w:t>
      </w:r>
      <w:proofErr w:type="spellStart"/>
      <w:r>
        <w:rPr>
          <w:szCs w:val="28"/>
        </w:rPr>
        <w:t>соответствии</w:t>
      </w:r>
      <w:proofErr w:type="spellEnd"/>
      <w:r>
        <w:rPr>
          <w:szCs w:val="28"/>
        </w:rPr>
        <w:t xml:space="preserve"> с рисунком </w:t>
      </w:r>
      <w:r w:rsidR="006C2C4E">
        <w:rPr>
          <w:szCs w:val="28"/>
          <w:lang w:val="ru-RU"/>
        </w:rPr>
        <w:t>15</w:t>
      </w:r>
      <w:r w:rsidR="00036327">
        <w:rPr>
          <w:szCs w:val="28"/>
          <w:lang w:val="ru-RU"/>
        </w:rPr>
        <w:t>.</w:t>
      </w:r>
    </w:p>
    <w:p w14:paraId="11898441" w14:textId="32917769" w:rsidR="00A90563" w:rsidRDefault="00B62467" w:rsidP="00911F41">
      <w:pPr>
        <w:suppressAutoHyphens/>
        <w:spacing w:line="360" w:lineRule="auto"/>
        <w:contextualSpacing/>
        <w:jc w:val="center"/>
        <w:rPr>
          <w:noProof/>
        </w:rPr>
      </w:pPr>
      <w:r w:rsidRPr="00B62467">
        <w:rPr>
          <w:noProof/>
        </w:rPr>
        <w:lastRenderedPageBreak/>
        <w:drawing>
          <wp:inline distT="0" distB="0" distL="0" distR="0" wp14:anchorId="119EC872" wp14:editId="3B98A606">
            <wp:extent cx="3859481" cy="2317790"/>
            <wp:effectExtent l="0" t="0" r="825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850" cy="2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7D2" w14:textId="7E657337" w:rsidR="00A90563" w:rsidRDefault="00A90563" w:rsidP="00911F41">
      <w:pPr>
        <w:suppressAutoHyphens/>
        <w:spacing w:line="360" w:lineRule="auto"/>
        <w:contextualSpacing/>
        <w:jc w:val="center"/>
        <w:rPr>
          <w:noProof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15</w:t>
      </w:r>
      <w:r>
        <w:rPr>
          <w:noProof/>
        </w:rPr>
        <w:t xml:space="preserve"> – Себестоимость программы</w:t>
      </w:r>
    </w:p>
    <w:p w14:paraId="097E2AEA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Расчет оптовой (отпускной цены программного продукта</w:t>
      </w:r>
      <w:r w:rsidRPr="00227AE4">
        <w:rPr>
          <w:noProof/>
        </w:rPr>
        <w:t>)</w:t>
      </w:r>
      <w:r>
        <w:rPr>
          <w:noProof/>
        </w:rPr>
        <w:t xml:space="preserve">. Оптовая цена программного продукта определяется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E855698" w14:textId="77777777" w:rsidTr="003350C1">
        <w:tc>
          <w:tcPr>
            <w:tcW w:w="8925" w:type="dxa"/>
          </w:tcPr>
          <w:p w14:paraId="48411133" w14:textId="3E2F04C8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Цопт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033DA23B" w14:textId="77606B18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3</w:t>
            </w:r>
            <w:r w:rsidRPr="00A23D61">
              <w:rPr>
                <w:szCs w:val="28"/>
              </w:rPr>
              <w:t>)</w:t>
            </w:r>
          </w:p>
        </w:tc>
      </w:tr>
    </w:tbl>
    <w:p w14:paraId="4039EE62" w14:textId="3F7035E4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где НДС –</w:t>
      </w:r>
      <w:r w:rsidR="00502576">
        <w:rPr>
          <w:noProof/>
          <w:lang w:val="ru-RU"/>
        </w:rPr>
        <w:t xml:space="preserve"> </w:t>
      </w:r>
      <w:r>
        <w:rPr>
          <w:noProof/>
        </w:rPr>
        <w:t xml:space="preserve">налог, на добавленную стоимость принят в размере </w:t>
      </w:r>
      <w:r w:rsidR="00004DE1">
        <w:rPr>
          <w:noProof/>
          <w:lang w:val="ru-RU"/>
        </w:rPr>
        <w:t>20</w:t>
      </w:r>
      <w:r>
        <w:rPr>
          <w:noProof/>
        </w:rPr>
        <w:t>%.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4CEA49A3" w14:textId="77777777" w:rsidTr="003350C1">
        <w:tc>
          <w:tcPr>
            <w:tcW w:w="8925" w:type="dxa"/>
          </w:tcPr>
          <w:p w14:paraId="097AF315" w14:textId="0DE5E3CE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 w:rsidRPr="00227AE4">
              <w:rPr>
                <w:noProof/>
              </w:rPr>
              <w:t>НДС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(Цоп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НДС%)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4CCC1910" w14:textId="48F96B8F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4</w:t>
            </w:r>
            <w:r w:rsidRPr="00A23D61">
              <w:rPr>
                <w:szCs w:val="28"/>
              </w:rPr>
              <w:t>)</w:t>
            </w:r>
          </w:p>
        </w:tc>
      </w:tr>
    </w:tbl>
    <w:p w14:paraId="537A8111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Оптовая</w:t>
      </w:r>
      <w:r>
        <w:rPr>
          <w:noProof/>
        </w:rPr>
        <w:t xml:space="preserve"> </w:t>
      </w:r>
      <w:r w:rsidRPr="00227AE4">
        <w:rPr>
          <w:noProof/>
        </w:rPr>
        <w:t>цена</w:t>
      </w:r>
      <w:r>
        <w:rPr>
          <w:noProof/>
        </w:rPr>
        <w:t xml:space="preserve"> </w:t>
      </w:r>
      <w:r w:rsidRPr="00227AE4">
        <w:rPr>
          <w:noProof/>
        </w:rPr>
        <w:t>определяется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06408C5E" w14:textId="77777777" w:rsidTr="003350C1">
        <w:tc>
          <w:tcPr>
            <w:tcW w:w="8925" w:type="dxa"/>
          </w:tcPr>
          <w:p w14:paraId="1DB64D0F" w14:textId="73249769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Цоп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=</w:t>
            </w:r>
            <w:r w:rsidR="00B33CB8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+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Pr="00B365BB">
              <w:rPr>
                <w:szCs w:val="28"/>
              </w:rPr>
              <w:t>.</w:t>
            </w:r>
            <w:r w:rsidR="00900856">
              <w:rPr>
                <w:szCs w:val="28"/>
                <w:lang w:val="ru-RU"/>
              </w:rPr>
              <w:t>)</w:t>
            </w:r>
          </w:p>
        </w:tc>
        <w:tc>
          <w:tcPr>
            <w:tcW w:w="702" w:type="dxa"/>
          </w:tcPr>
          <w:p w14:paraId="75B6F0CB" w14:textId="23A01FE6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5</w:t>
            </w:r>
            <w:r w:rsidRPr="00A23D61">
              <w:rPr>
                <w:szCs w:val="28"/>
              </w:rPr>
              <w:t>)</w:t>
            </w:r>
          </w:p>
        </w:tc>
      </w:tr>
    </w:tbl>
    <w:p w14:paraId="71CB3C47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>
        <w:rPr>
          <w:noProof/>
        </w:rPr>
        <w:t xml:space="preserve"> </w:t>
      </w:r>
      <w:r w:rsidRPr="00227AE4">
        <w:rPr>
          <w:noProof/>
        </w:rPr>
        <w:t>рассчитывается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5BF6F773" w14:textId="77777777" w:rsidTr="003350C1">
        <w:tc>
          <w:tcPr>
            <w:tcW w:w="8925" w:type="dxa"/>
          </w:tcPr>
          <w:p w14:paraId="1CD45F37" w14:textId="6EE456D1" w:rsidR="00A50D74" w:rsidRPr="00900856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Прибыль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=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(Спр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*</w:t>
            </w:r>
            <w:r w:rsidR="005164A9">
              <w:rPr>
                <w:noProof/>
                <w:lang w:val="ru-RU"/>
              </w:rPr>
              <w:t xml:space="preserve"> </w:t>
            </w:r>
            <w:r w:rsidR="00502576">
              <w:rPr>
                <w:noProof/>
              </w:rPr>
              <w:t>Р</w:t>
            </w:r>
            <w:r w:rsidR="00502576" w:rsidRPr="00227AE4">
              <w:rPr>
                <w:noProof/>
              </w:rPr>
              <w:t>%)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100%,</w:t>
            </w:r>
            <w:r w:rsidR="00502576">
              <w:rPr>
                <w:noProof/>
              </w:rPr>
              <w:t xml:space="preserve"> </w:t>
            </w:r>
            <w:r w:rsidR="00900856">
              <w:rPr>
                <w:noProof/>
                <w:lang w:val="ru-RU"/>
              </w:rPr>
              <w:t>(</w:t>
            </w:r>
            <w:r w:rsidR="00502576" w:rsidRPr="00227AE4">
              <w:rPr>
                <w:noProof/>
              </w:rPr>
              <w:t>руб</w:t>
            </w:r>
            <w:r w:rsidR="00900856">
              <w:rPr>
                <w:noProof/>
                <w:lang w:val="ru-RU"/>
              </w:rPr>
              <w:t>.)</w:t>
            </w:r>
          </w:p>
        </w:tc>
        <w:tc>
          <w:tcPr>
            <w:tcW w:w="702" w:type="dxa"/>
          </w:tcPr>
          <w:p w14:paraId="1A55785B" w14:textId="50F470F4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6</w:t>
            </w:r>
            <w:r w:rsidRPr="00A23D61">
              <w:rPr>
                <w:szCs w:val="28"/>
              </w:rPr>
              <w:t>)</w:t>
            </w:r>
          </w:p>
        </w:tc>
      </w:tr>
    </w:tbl>
    <w:p w14:paraId="13F7415F" w14:textId="4F01CD4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004DE1">
        <w:rPr>
          <w:noProof/>
          <w:lang w:val="en-US"/>
        </w:rPr>
        <w:t>P</w:t>
      </w:r>
      <w:r w:rsidRPr="00004DE1">
        <w:rPr>
          <w:noProof/>
        </w:rPr>
        <w:t xml:space="preserve"> –</w:t>
      </w:r>
      <w:r w:rsidR="00675885" w:rsidRPr="00004DE1">
        <w:rPr>
          <w:noProof/>
          <w:lang w:val="ru-RU"/>
        </w:rPr>
        <w:t xml:space="preserve"> </w:t>
      </w:r>
      <w:r w:rsidRPr="00004DE1">
        <w:rPr>
          <w:noProof/>
        </w:rPr>
        <w:t xml:space="preserve">рентабельность продукта принята </w:t>
      </w:r>
      <w:r w:rsidR="00004DE1">
        <w:rPr>
          <w:noProof/>
          <w:lang w:val="ru-RU"/>
        </w:rPr>
        <w:t>20</w:t>
      </w:r>
      <w:r w:rsidRPr="00004DE1">
        <w:rPr>
          <w:noProof/>
        </w:rPr>
        <w:t>%.</w:t>
      </w:r>
    </w:p>
    <w:p w14:paraId="0F938BF1" w14:textId="3DAD3A59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Прибыль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szCs w:val="28"/>
          <w:lang w:val="ru-RU"/>
        </w:rPr>
        <w:t xml:space="preserve">34 649,12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>
        <w:rPr>
          <w:noProof/>
        </w:rPr>
        <w:t xml:space="preserve"> </w:t>
      </w:r>
      <w:r w:rsidR="00A62C82">
        <w:rPr>
          <w:noProof/>
          <w:lang w:val="ru-RU"/>
        </w:rPr>
        <w:t>6 929</w:t>
      </w:r>
      <w:r w:rsidR="00004DE1">
        <w:rPr>
          <w:noProof/>
          <w:lang w:val="ru-RU"/>
        </w:rPr>
        <w:t>,</w:t>
      </w:r>
      <w:r w:rsidR="00A62C82">
        <w:rPr>
          <w:noProof/>
          <w:lang w:val="ru-RU"/>
        </w:rPr>
        <w:t>82</w:t>
      </w:r>
      <w:r>
        <w:rPr>
          <w:noProof/>
        </w:rPr>
        <w:t>.</w:t>
      </w:r>
    </w:p>
    <w:p w14:paraId="2A6C5965" w14:textId="2A928EE2" w:rsidR="00A90563" w:rsidRPr="00442A48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442A48">
        <w:rPr>
          <w:noProof/>
        </w:rPr>
        <w:t>Цоп</w:t>
      </w:r>
      <w:r w:rsidR="00004DE1">
        <w:rPr>
          <w:noProof/>
          <w:lang w:val="ru-RU"/>
        </w:rPr>
        <w:t xml:space="preserve"> </w:t>
      </w:r>
      <w:r w:rsidRPr="00442A48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szCs w:val="28"/>
          <w:lang w:val="ru-RU"/>
        </w:rPr>
        <w:t xml:space="preserve">34 649,12 </w:t>
      </w:r>
      <w:r>
        <w:rPr>
          <w:szCs w:val="28"/>
        </w:rPr>
        <w:t>+</w:t>
      </w:r>
      <w:r w:rsidR="00004DE1">
        <w:rPr>
          <w:szCs w:val="28"/>
          <w:lang w:val="ru-RU"/>
        </w:rPr>
        <w:t xml:space="preserve"> </w:t>
      </w:r>
      <w:r w:rsidR="00A62C82">
        <w:rPr>
          <w:noProof/>
          <w:lang w:val="ru-RU"/>
        </w:rPr>
        <w:t>6 929,82</w:t>
      </w:r>
      <w:r w:rsidR="00F0332B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41 578</w:t>
      </w:r>
      <w:r w:rsidR="00F0332B">
        <w:rPr>
          <w:noProof/>
          <w:lang w:val="ru-RU"/>
        </w:rPr>
        <w:t>,</w:t>
      </w:r>
      <w:r w:rsidR="00A62C82">
        <w:rPr>
          <w:noProof/>
          <w:lang w:val="ru-RU"/>
        </w:rPr>
        <w:t>82</w:t>
      </w:r>
      <w:r>
        <w:rPr>
          <w:noProof/>
        </w:rPr>
        <w:t>.</w:t>
      </w:r>
    </w:p>
    <w:p w14:paraId="19AE3E0D" w14:textId="4A6D8AA9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>
        <w:rPr>
          <w:noProof/>
        </w:rPr>
        <w:t>Цопт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 xml:space="preserve">41 578,82 </w:t>
      </w:r>
      <w:r>
        <w:rPr>
          <w:noProof/>
        </w:rPr>
        <w:t>+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8 315,76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49</w:t>
      </w:r>
      <w:r w:rsidR="00F85612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894,58</w:t>
      </w:r>
      <w:r>
        <w:rPr>
          <w:noProof/>
        </w:rPr>
        <w:t>.</w:t>
      </w:r>
    </w:p>
    <w:p w14:paraId="4C8F41B4" w14:textId="49F7315C" w:rsidR="00A90563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НДС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=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(</w:t>
      </w:r>
      <w:r w:rsidR="00A62C82">
        <w:rPr>
          <w:noProof/>
          <w:lang w:val="ru-RU"/>
        </w:rPr>
        <w:t>41 578,82</w:t>
      </w:r>
      <w:r w:rsidR="00F0332B">
        <w:rPr>
          <w:noProof/>
          <w:lang w:val="ru-RU"/>
        </w:rPr>
        <w:t xml:space="preserve"> </w:t>
      </w:r>
      <w:r w:rsidRPr="00227AE4">
        <w:rPr>
          <w:noProof/>
        </w:rPr>
        <w:t>*</w:t>
      </w:r>
      <w:r w:rsidR="00004DE1">
        <w:rPr>
          <w:noProof/>
          <w:lang w:val="ru-RU"/>
        </w:rPr>
        <w:t xml:space="preserve"> 20</w:t>
      </w:r>
      <w:r w:rsidRPr="00227AE4">
        <w:rPr>
          <w:noProof/>
        </w:rPr>
        <w:t>%)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/</w:t>
      </w:r>
      <w:r w:rsidR="00004DE1">
        <w:rPr>
          <w:noProof/>
          <w:lang w:val="ru-RU"/>
        </w:rPr>
        <w:t xml:space="preserve"> </w:t>
      </w:r>
      <w:r w:rsidRPr="00227AE4">
        <w:rPr>
          <w:noProof/>
        </w:rPr>
        <w:t>100%</w:t>
      </w:r>
      <w:r w:rsidR="00004DE1">
        <w:rPr>
          <w:noProof/>
          <w:lang w:val="ru-RU"/>
        </w:rPr>
        <w:t xml:space="preserve"> </w:t>
      </w:r>
      <w:r>
        <w:rPr>
          <w:noProof/>
        </w:rPr>
        <w:t>=</w:t>
      </w:r>
      <w:r w:rsidR="00F0332B">
        <w:rPr>
          <w:noProof/>
          <w:lang w:val="ru-RU"/>
        </w:rPr>
        <w:t xml:space="preserve"> </w:t>
      </w:r>
      <w:r w:rsidR="00A62C82">
        <w:rPr>
          <w:noProof/>
          <w:lang w:val="ru-RU"/>
        </w:rPr>
        <w:t>8 315</w:t>
      </w:r>
      <w:r w:rsidR="00F0332B">
        <w:rPr>
          <w:noProof/>
          <w:lang w:val="ru-RU"/>
        </w:rPr>
        <w:t>,</w:t>
      </w:r>
      <w:r w:rsidR="00A62C82">
        <w:rPr>
          <w:noProof/>
          <w:lang w:val="ru-RU"/>
        </w:rPr>
        <w:t>76</w:t>
      </w:r>
      <w:r>
        <w:rPr>
          <w:noProof/>
        </w:rPr>
        <w:t>.</w:t>
      </w:r>
    </w:p>
    <w:p w14:paraId="2ED86D16" w14:textId="792EAE55" w:rsidR="00A90563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Таким</w:t>
      </w:r>
      <w:r>
        <w:rPr>
          <w:noProof/>
        </w:rPr>
        <w:t xml:space="preserve"> </w:t>
      </w:r>
      <w:r w:rsidRPr="00227AE4">
        <w:rPr>
          <w:noProof/>
        </w:rPr>
        <w:t>образом</w:t>
      </w:r>
      <w:r>
        <w:rPr>
          <w:noProof/>
        </w:rPr>
        <w:t xml:space="preserve"> </w:t>
      </w:r>
      <w:r w:rsidRPr="00227AE4">
        <w:rPr>
          <w:noProof/>
        </w:rPr>
        <w:t>оптовая</w:t>
      </w:r>
      <w:r>
        <w:rPr>
          <w:noProof/>
        </w:rPr>
        <w:t xml:space="preserve"> (отпускная) цена программного продукта получилась равная </w:t>
      </w:r>
      <w:r w:rsidR="003C7165">
        <w:rPr>
          <w:noProof/>
          <w:lang w:val="ru-RU"/>
        </w:rPr>
        <w:t xml:space="preserve">49 894,58 </w:t>
      </w:r>
      <w:r w:rsidRPr="00442A48">
        <w:rPr>
          <w:noProof/>
        </w:rPr>
        <w:t>руб</w:t>
      </w:r>
      <w:r w:rsidRPr="00227AE4">
        <w:rPr>
          <w:noProof/>
        </w:rPr>
        <w:t>.</w:t>
      </w:r>
    </w:p>
    <w:p w14:paraId="40C3346E" w14:textId="77777777" w:rsidR="00A50D74" w:rsidRPr="00227AE4" w:rsidRDefault="00A90563" w:rsidP="00911F41">
      <w:pPr>
        <w:suppressAutoHyphens/>
        <w:spacing w:line="360" w:lineRule="auto"/>
        <w:ind w:firstLine="851"/>
        <w:contextualSpacing/>
        <w:rPr>
          <w:noProof/>
        </w:rPr>
      </w:pP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программы </w:t>
      </w:r>
      <w:r w:rsidRPr="00227AE4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время</w:t>
      </w:r>
      <w:r>
        <w:rPr>
          <w:noProof/>
        </w:rPr>
        <w:t xml:space="preserve"> </w:t>
      </w:r>
      <w:r w:rsidRPr="00227AE4">
        <w:rPr>
          <w:noProof/>
        </w:rPr>
        <w:t>за</w:t>
      </w:r>
      <w:r>
        <w:rPr>
          <w:noProof/>
        </w:rPr>
        <w:t xml:space="preserve"> </w:t>
      </w:r>
      <w:r w:rsidRPr="00227AE4">
        <w:rPr>
          <w:noProof/>
        </w:rPr>
        <w:t>которое</w:t>
      </w:r>
      <w:r>
        <w:rPr>
          <w:noProof/>
        </w:rPr>
        <w:t xml:space="preserve"> </w:t>
      </w:r>
      <w:r w:rsidRPr="00227AE4">
        <w:rPr>
          <w:noProof/>
        </w:rPr>
        <w:t>капитальное</w:t>
      </w:r>
      <w:r>
        <w:rPr>
          <w:noProof/>
        </w:rPr>
        <w:t xml:space="preserve"> </w:t>
      </w:r>
      <w:r w:rsidRPr="00227AE4">
        <w:rPr>
          <w:noProof/>
        </w:rPr>
        <w:t>вложение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новую</w:t>
      </w:r>
      <w:r>
        <w:rPr>
          <w:noProof/>
        </w:rPr>
        <w:t xml:space="preserve"> </w:t>
      </w:r>
      <w:r w:rsidRPr="00227AE4">
        <w:rPr>
          <w:noProof/>
        </w:rPr>
        <w:t>технологию</w:t>
      </w:r>
      <w:r>
        <w:rPr>
          <w:noProof/>
        </w:rPr>
        <w:t xml:space="preserve"> </w:t>
      </w:r>
      <w:r w:rsidRPr="00227AE4">
        <w:rPr>
          <w:noProof/>
        </w:rPr>
        <w:t>возместиться</w:t>
      </w:r>
      <w:r>
        <w:rPr>
          <w:noProof/>
        </w:rPr>
        <w:t xml:space="preserve"> </w:t>
      </w:r>
      <w:r w:rsidRPr="00227AE4">
        <w:rPr>
          <w:noProof/>
        </w:rPr>
        <w:t>суммой</w:t>
      </w:r>
      <w:r>
        <w:rPr>
          <w:noProof/>
        </w:rPr>
        <w:t xml:space="preserve"> </w:t>
      </w:r>
      <w:r w:rsidRPr="00227AE4">
        <w:rPr>
          <w:noProof/>
        </w:rPr>
        <w:t>денежной</w:t>
      </w:r>
      <w:r>
        <w:rPr>
          <w:noProof/>
        </w:rPr>
        <w:t xml:space="preserve"> </w:t>
      </w:r>
      <w:r w:rsidRPr="00227AE4">
        <w:rPr>
          <w:noProof/>
        </w:rPr>
        <w:t>поступлений</w:t>
      </w:r>
      <w:r>
        <w:rPr>
          <w:noProof/>
        </w:rPr>
        <w:t xml:space="preserve"> </w:t>
      </w:r>
      <w:r w:rsidRPr="00227AE4">
        <w:rPr>
          <w:noProof/>
        </w:rPr>
        <w:t>от</w:t>
      </w:r>
      <w:r>
        <w:rPr>
          <w:noProof/>
        </w:rPr>
        <w:t xml:space="preserve"> </w:t>
      </w:r>
      <w:r w:rsidRPr="00227AE4">
        <w:rPr>
          <w:noProof/>
        </w:rPr>
        <w:t>продажи</w:t>
      </w:r>
      <w:r>
        <w:rPr>
          <w:noProof/>
        </w:rPr>
        <w:t xml:space="preserve"> </w:t>
      </w:r>
      <w:r w:rsidRPr="00227AE4">
        <w:rPr>
          <w:noProof/>
        </w:rPr>
        <w:t>продукции.</w:t>
      </w:r>
      <w:r>
        <w:rPr>
          <w:noProof/>
        </w:rPr>
        <w:t xml:space="preserve"> </w:t>
      </w:r>
      <w:r w:rsidRPr="00227AE4">
        <w:rPr>
          <w:noProof/>
        </w:rPr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окупаемости</w:t>
      </w:r>
      <w:r>
        <w:rPr>
          <w:noProof/>
        </w:rPr>
        <w:t xml:space="preserve"> </w:t>
      </w:r>
      <w:r w:rsidRPr="00227AE4">
        <w:rPr>
          <w:noProof/>
        </w:rPr>
        <w:t>продукции</w:t>
      </w:r>
      <w:r>
        <w:rPr>
          <w:noProof/>
        </w:rPr>
        <w:t xml:space="preserve"> </w:t>
      </w:r>
      <w:r w:rsidRPr="00227AE4">
        <w:rPr>
          <w:noProof/>
        </w:rPr>
        <w:t>расчитывается</w:t>
      </w:r>
      <w:r>
        <w:rPr>
          <w:noProof/>
        </w:rPr>
        <w:t xml:space="preserve"> </w:t>
      </w: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формуле:</w:t>
      </w:r>
    </w:p>
    <w:tbl>
      <w:tblPr>
        <w:tblStyle w:val="af3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5"/>
        <w:gridCol w:w="702"/>
      </w:tblGrid>
      <w:tr w:rsidR="00A50D74" w14:paraId="69CA7FB3" w14:textId="77777777" w:rsidTr="003350C1">
        <w:tc>
          <w:tcPr>
            <w:tcW w:w="8925" w:type="dxa"/>
          </w:tcPr>
          <w:p w14:paraId="1BBF3468" w14:textId="38E2CC9E" w:rsidR="00A50D74" w:rsidRDefault="00A50D74" w:rsidP="003350C1">
            <w:pPr>
              <w:widowControl w:val="0"/>
              <w:spacing w:line="360" w:lineRule="auto"/>
              <w:ind w:right="284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            </w:t>
            </w:r>
            <w:r w:rsidR="00502576">
              <w:rPr>
                <w:noProof/>
              </w:rPr>
              <w:t>Топ = Ц</w:t>
            </w:r>
            <w:r w:rsidR="00502576" w:rsidRPr="00227AE4">
              <w:rPr>
                <w:noProof/>
              </w:rPr>
              <w:t>опт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/</w:t>
            </w:r>
            <w:r w:rsidR="005164A9">
              <w:rPr>
                <w:noProof/>
                <w:lang w:val="ru-RU"/>
              </w:rPr>
              <w:t xml:space="preserve"> </w:t>
            </w:r>
            <w:r w:rsidR="00502576" w:rsidRPr="00227AE4">
              <w:rPr>
                <w:noProof/>
              </w:rPr>
              <w:t>прибыль,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в</w:t>
            </w:r>
            <w:r w:rsidR="00502576">
              <w:rPr>
                <w:noProof/>
              </w:rPr>
              <w:t xml:space="preserve"> </w:t>
            </w:r>
            <w:r w:rsidR="00502576" w:rsidRPr="00227AE4">
              <w:rPr>
                <w:noProof/>
              </w:rPr>
              <w:t>годах</w:t>
            </w:r>
          </w:p>
        </w:tc>
        <w:tc>
          <w:tcPr>
            <w:tcW w:w="702" w:type="dxa"/>
          </w:tcPr>
          <w:p w14:paraId="114A4876" w14:textId="4C9E1589" w:rsidR="00A50D74" w:rsidRDefault="00A50D74" w:rsidP="003350C1">
            <w:pPr>
              <w:widowControl w:val="0"/>
              <w:spacing w:line="360" w:lineRule="auto"/>
              <w:rPr>
                <w:szCs w:val="28"/>
                <w:lang w:val="ru-RU"/>
              </w:rPr>
            </w:pPr>
            <w:r w:rsidRPr="00A23D61">
              <w:rPr>
                <w:szCs w:val="28"/>
              </w:rPr>
              <w:t>(1</w:t>
            </w:r>
            <w:r w:rsidR="00502576">
              <w:rPr>
                <w:szCs w:val="28"/>
                <w:lang w:val="ru-RU"/>
              </w:rPr>
              <w:t>7</w:t>
            </w:r>
            <w:r w:rsidRPr="00A23D61">
              <w:rPr>
                <w:szCs w:val="28"/>
              </w:rPr>
              <w:t>)</w:t>
            </w:r>
          </w:p>
        </w:tc>
      </w:tr>
    </w:tbl>
    <w:p w14:paraId="12315C3D" w14:textId="72F17480" w:rsidR="00A90563" w:rsidRPr="00361A83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>
        <w:rPr>
          <w:noProof/>
        </w:rPr>
        <w:t xml:space="preserve">Топ = </w:t>
      </w:r>
      <w:r w:rsidR="003C7165">
        <w:rPr>
          <w:noProof/>
          <w:lang w:val="ru-RU"/>
        </w:rPr>
        <w:t xml:space="preserve">49 894,58 </w:t>
      </w:r>
      <w:r>
        <w:rPr>
          <w:noProof/>
        </w:rPr>
        <w:t>/</w:t>
      </w:r>
      <w:r w:rsidR="00F0332B">
        <w:rPr>
          <w:noProof/>
          <w:lang w:val="ru-RU"/>
        </w:rPr>
        <w:t xml:space="preserve"> </w:t>
      </w:r>
      <w:r w:rsidR="003C7165">
        <w:rPr>
          <w:noProof/>
          <w:lang w:val="ru-RU"/>
        </w:rPr>
        <w:t xml:space="preserve">6 929,82 </w:t>
      </w:r>
      <w:r>
        <w:rPr>
          <w:noProof/>
        </w:rPr>
        <w:t>=</w:t>
      </w:r>
      <w:r w:rsidR="00F0332B">
        <w:rPr>
          <w:noProof/>
          <w:lang w:val="ru-RU"/>
        </w:rPr>
        <w:t xml:space="preserve"> 7,2</w:t>
      </w:r>
      <w:r w:rsidR="00361A83">
        <w:rPr>
          <w:noProof/>
          <w:lang w:val="ru-RU"/>
        </w:rPr>
        <w:t xml:space="preserve"> (лет).</w:t>
      </w:r>
    </w:p>
    <w:p w14:paraId="0AAC565F" w14:textId="5F355C8C" w:rsidR="00A90563" w:rsidRPr="00B01BF1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lastRenderedPageBreak/>
        <w:t>Срок</w:t>
      </w:r>
      <w:r>
        <w:rPr>
          <w:noProof/>
        </w:rPr>
        <w:t xml:space="preserve"> </w:t>
      </w:r>
      <w:r w:rsidRPr="00227AE4">
        <w:rPr>
          <w:noProof/>
        </w:rPr>
        <w:t>окупае</w:t>
      </w:r>
      <w:r>
        <w:rPr>
          <w:noProof/>
        </w:rPr>
        <w:t xml:space="preserve">мости программы получил </w:t>
      </w:r>
      <w:r w:rsidR="00F0332B">
        <w:rPr>
          <w:noProof/>
          <w:lang w:val="ru-RU"/>
        </w:rPr>
        <w:t xml:space="preserve">7,2 </w:t>
      </w:r>
      <w:r>
        <w:rPr>
          <w:noProof/>
        </w:rPr>
        <w:t>года</w:t>
      </w:r>
      <w:r w:rsidR="006F246D">
        <w:rPr>
          <w:noProof/>
          <w:lang w:val="ru-RU"/>
        </w:rPr>
        <w:t>.</w:t>
      </w:r>
      <w:r>
        <w:rPr>
          <w:noProof/>
        </w:rPr>
        <w:t xml:space="preserve"> </w:t>
      </w:r>
      <w:r w:rsidR="006F246D">
        <w:rPr>
          <w:noProof/>
          <w:lang w:val="ru-RU"/>
        </w:rPr>
        <w:t>Это</w:t>
      </w:r>
      <w:r>
        <w:rPr>
          <w:noProof/>
        </w:rPr>
        <w:t xml:space="preserve"> </w:t>
      </w:r>
      <w:r w:rsidR="00F0332B">
        <w:rPr>
          <w:noProof/>
          <w:lang w:val="ru-RU"/>
        </w:rPr>
        <w:t>больше</w:t>
      </w:r>
      <w:r>
        <w:rPr>
          <w:noProof/>
        </w:rPr>
        <w:t xml:space="preserve"> нормативной величины </w:t>
      </w:r>
      <w:r w:rsidRPr="00227AE4">
        <w:rPr>
          <w:noProof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года</w:t>
      </w:r>
      <w:r w:rsidR="00B01BF1">
        <w:rPr>
          <w:noProof/>
          <w:lang w:val="ru-RU"/>
        </w:rPr>
        <w:t xml:space="preserve"> в связи с разработкой </w:t>
      </w:r>
      <w:r w:rsidR="003A42EF">
        <w:rPr>
          <w:noProof/>
          <w:lang w:val="ru-RU"/>
        </w:rPr>
        <w:t>приложения</w:t>
      </w:r>
      <w:r w:rsidR="00B01BF1">
        <w:rPr>
          <w:noProof/>
          <w:lang w:val="ru-RU"/>
        </w:rPr>
        <w:t xml:space="preserve"> для государственного учреждения.</w:t>
      </w:r>
    </w:p>
    <w:p w14:paraId="107A358F" w14:textId="11C93030" w:rsidR="00A90563" w:rsidRPr="006C45E4" w:rsidRDefault="00A90563" w:rsidP="00911F41">
      <w:pPr>
        <w:suppressAutoHyphens/>
        <w:spacing w:line="360" w:lineRule="auto"/>
        <w:ind w:firstLine="851"/>
        <w:contextualSpacing/>
        <w:rPr>
          <w:noProof/>
          <w:lang w:val="ru-RU"/>
        </w:rPr>
      </w:pPr>
      <w:r w:rsidRPr="00227AE4">
        <w:rPr>
          <w:noProof/>
        </w:rPr>
        <w:t>Для</w:t>
      </w:r>
      <w:r>
        <w:rPr>
          <w:noProof/>
        </w:rPr>
        <w:t xml:space="preserve"> </w:t>
      </w:r>
      <w:r w:rsidRPr="00227AE4">
        <w:rPr>
          <w:noProof/>
        </w:rPr>
        <w:t>определяние</w:t>
      </w:r>
      <w:r>
        <w:rPr>
          <w:noProof/>
        </w:rPr>
        <w:t xml:space="preserve"> </w:t>
      </w:r>
      <w:r w:rsidRPr="00227AE4">
        <w:rPr>
          <w:noProof/>
        </w:rPr>
        <w:t>стр</w:t>
      </w:r>
      <w:r w:rsidR="00F0332B">
        <w:rPr>
          <w:noProof/>
          <w:lang w:val="ru-RU"/>
        </w:rPr>
        <w:t>у</w:t>
      </w:r>
      <w:r w:rsidRPr="00227AE4">
        <w:rPr>
          <w:noProof/>
        </w:rPr>
        <w:t>ктуры</w:t>
      </w:r>
      <w:r>
        <w:rPr>
          <w:noProof/>
        </w:rPr>
        <w:t xml:space="preserve"> </w:t>
      </w:r>
      <w:r w:rsidRPr="00227AE4">
        <w:rPr>
          <w:noProof/>
        </w:rPr>
        <w:t>оптовой</w:t>
      </w:r>
      <w:r>
        <w:rPr>
          <w:noProof/>
        </w:rPr>
        <w:t xml:space="preserve"> </w:t>
      </w:r>
      <w:r w:rsidRPr="00227AE4">
        <w:rPr>
          <w:noProof/>
        </w:rPr>
        <w:t>(отпускной)</w:t>
      </w:r>
      <w:r>
        <w:rPr>
          <w:noProof/>
        </w:rPr>
        <w:t xml:space="preserve"> цены программы составляется таблица 1</w:t>
      </w:r>
      <w:r w:rsidR="006C2C4E">
        <w:rPr>
          <w:noProof/>
          <w:lang w:val="ru-RU"/>
        </w:rPr>
        <w:t>4</w:t>
      </w:r>
      <w:r w:rsidRPr="00227AE4">
        <w:rPr>
          <w:noProof/>
        </w:rPr>
        <w:t>.</w:t>
      </w:r>
    </w:p>
    <w:p w14:paraId="08D63F66" w14:textId="3443CB35" w:rsidR="00A90563" w:rsidRDefault="00A90563" w:rsidP="00911F41">
      <w:pPr>
        <w:suppressAutoHyphens/>
        <w:spacing w:line="360" w:lineRule="auto"/>
        <w:contextualSpacing/>
        <w:rPr>
          <w:noProof/>
        </w:rPr>
      </w:pPr>
      <w:r>
        <w:rPr>
          <w:noProof/>
        </w:rPr>
        <w:t>Таблица 1</w:t>
      </w:r>
      <w:r w:rsidR="006C2C4E">
        <w:rPr>
          <w:noProof/>
          <w:lang w:val="ru-RU"/>
        </w:rPr>
        <w:t>4</w:t>
      </w:r>
      <w:r>
        <w:rPr>
          <w:noProof/>
        </w:rPr>
        <w:t xml:space="preserve"> </w:t>
      </w:r>
      <w:r w:rsidR="00502576">
        <w:rPr>
          <w:noProof/>
        </w:rPr>
        <w:t>–</w:t>
      </w:r>
      <w:r>
        <w:rPr>
          <w:noProof/>
        </w:rPr>
        <w:t xml:space="preserve"> </w:t>
      </w:r>
      <w:r w:rsidRPr="00227AE4">
        <w:rPr>
          <w:noProof/>
        </w:rPr>
        <w:t>Ст</w:t>
      </w:r>
      <w:r>
        <w:rPr>
          <w:noProof/>
        </w:rPr>
        <w:t>руктура оптовой цены программ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5"/>
        <w:gridCol w:w="2121"/>
        <w:gridCol w:w="1837"/>
      </w:tblGrid>
      <w:tr w:rsidR="00A90563" w:rsidRPr="00805EDA" w14:paraId="3B01C4F6" w14:textId="77777777" w:rsidTr="00851E37">
        <w:trPr>
          <w:trHeight w:val="70"/>
        </w:trPr>
        <w:tc>
          <w:tcPr>
            <w:tcW w:w="5965" w:type="dxa"/>
            <w:tcBorders>
              <w:bottom w:val="single" w:sz="4" w:space="0" w:color="auto"/>
            </w:tcBorders>
            <w:shd w:val="clear" w:color="auto" w:fill="auto"/>
          </w:tcPr>
          <w:p w14:paraId="1E4AD21F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Наименование статей затрат</w:t>
            </w:r>
          </w:p>
        </w:tc>
        <w:tc>
          <w:tcPr>
            <w:tcW w:w="2121" w:type="dxa"/>
            <w:tcBorders>
              <w:bottom w:val="single" w:sz="4" w:space="0" w:color="auto"/>
            </w:tcBorders>
            <w:shd w:val="clear" w:color="auto" w:fill="auto"/>
          </w:tcPr>
          <w:p w14:paraId="376BAD3A" w14:textId="48E39094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Сумма (руб</w:t>
            </w:r>
            <w:r w:rsidR="00900856">
              <w:rPr>
                <w:noProof/>
                <w:lang w:val="ru-RU"/>
              </w:rPr>
              <w:t>.</w:t>
            </w:r>
            <w:r w:rsidRPr="00805EDA">
              <w:rPr>
                <w:noProof/>
              </w:rPr>
              <w:t>)</w:t>
            </w:r>
          </w:p>
        </w:tc>
        <w:tc>
          <w:tcPr>
            <w:tcW w:w="1837" w:type="dxa"/>
            <w:tcBorders>
              <w:bottom w:val="single" w:sz="4" w:space="0" w:color="auto"/>
            </w:tcBorders>
            <w:shd w:val="clear" w:color="auto" w:fill="auto"/>
          </w:tcPr>
          <w:p w14:paraId="38E16C3A" w14:textId="77777777" w:rsidR="00A90563" w:rsidRPr="00805EDA" w:rsidRDefault="00A90563" w:rsidP="00911F41">
            <w:pPr>
              <w:suppressAutoHyphens/>
              <w:contextualSpacing/>
              <w:jc w:val="center"/>
              <w:rPr>
                <w:noProof/>
              </w:rPr>
            </w:pPr>
            <w:r w:rsidRPr="00805EDA">
              <w:rPr>
                <w:noProof/>
              </w:rPr>
              <w:t>Проценты (%)</w:t>
            </w:r>
          </w:p>
        </w:tc>
      </w:tr>
      <w:tr w:rsidR="00A90563" w:rsidRPr="00805EDA" w14:paraId="01199255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EDEDAE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материалы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C3FDA9" w14:textId="33711255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3 035</w:t>
            </w:r>
            <w:r w:rsidR="0073342A">
              <w:rPr>
                <w:szCs w:val="28"/>
                <w:lang w:val="ru-RU"/>
              </w:rPr>
              <w:t>,00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700E0" w14:textId="5FF16A39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6</w:t>
            </w:r>
          </w:p>
        </w:tc>
      </w:tr>
      <w:tr w:rsidR="00A90563" w:rsidRPr="00805EDA" w14:paraId="7046EA6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F6B25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зп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E40FC" w14:textId="576F837C" w:rsidR="00A90563" w:rsidRPr="00F0332B" w:rsidRDefault="003C7165" w:rsidP="00BF5917">
            <w:pPr>
              <w:contextualSpacing/>
              <w:jc w:val="left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25 784,03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FE0FB" w14:textId="213B95FA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52</w:t>
            </w:r>
          </w:p>
        </w:tc>
      </w:tr>
      <w:tr w:rsidR="00A90563" w:rsidRPr="00805EDA" w14:paraId="617072ED" w14:textId="77777777" w:rsidTr="00851E37">
        <w:trPr>
          <w:trHeight w:val="70"/>
        </w:trPr>
        <w:tc>
          <w:tcPr>
            <w:tcW w:w="5965" w:type="dxa"/>
            <w:tcBorders>
              <w:top w:val="single" w:sz="4" w:space="0" w:color="auto"/>
            </w:tcBorders>
            <w:shd w:val="clear" w:color="auto" w:fill="auto"/>
          </w:tcPr>
          <w:p w14:paraId="6B9C515B" w14:textId="5FB5AFB6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Затраты на внедрения и экспуатаци</w:t>
            </w:r>
            <w:r w:rsidR="00F0332B">
              <w:rPr>
                <w:noProof/>
                <w:lang w:val="ru-RU"/>
              </w:rPr>
              <w:t>ю</w:t>
            </w:r>
            <w:r w:rsidRPr="00805EDA">
              <w:rPr>
                <w:noProof/>
              </w:rPr>
              <w:t xml:space="preserve"> программы</w:t>
            </w:r>
          </w:p>
        </w:tc>
        <w:tc>
          <w:tcPr>
            <w:tcW w:w="2121" w:type="dxa"/>
            <w:tcBorders>
              <w:top w:val="single" w:sz="4" w:space="0" w:color="auto"/>
            </w:tcBorders>
            <w:shd w:val="clear" w:color="auto" w:fill="auto"/>
          </w:tcPr>
          <w:p w14:paraId="66E9F057" w14:textId="4B4988D1" w:rsidR="00A90563" w:rsidRPr="00805EDA" w:rsidRDefault="00F0332B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szCs w:val="28"/>
                <w:lang w:val="ru-RU"/>
              </w:rPr>
              <w:t>778,5</w:t>
            </w:r>
            <w:r w:rsidR="00B01BF1">
              <w:rPr>
                <w:szCs w:val="28"/>
                <w:lang w:val="ru-RU"/>
              </w:rPr>
              <w:t>0</w:t>
            </w:r>
          </w:p>
        </w:tc>
        <w:tc>
          <w:tcPr>
            <w:tcW w:w="1837" w:type="dxa"/>
            <w:tcBorders>
              <w:top w:val="single" w:sz="4" w:space="0" w:color="auto"/>
            </w:tcBorders>
            <w:shd w:val="clear" w:color="auto" w:fill="auto"/>
          </w:tcPr>
          <w:p w14:paraId="37B6232E" w14:textId="31C60CB5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2</w:t>
            </w:r>
          </w:p>
        </w:tc>
      </w:tr>
      <w:tr w:rsidR="00A90563" w:rsidRPr="00805EDA" w14:paraId="34928FE6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31F5D86C" w14:textId="4BC42BD5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Накладные рас</w:t>
            </w:r>
            <w:r w:rsidR="00F0332B">
              <w:rPr>
                <w:noProof/>
                <w:lang w:val="ru-RU"/>
              </w:rPr>
              <w:t>ход</w:t>
            </w:r>
            <w:r w:rsidRPr="00805EDA">
              <w:rPr>
                <w:noProof/>
              </w:rPr>
              <w:t>ы</w:t>
            </w:r>
          </w:p>
        </w:tc>
        <w:tc>
          <w:tcPr>
            <w:tcW w:w="2121" w:type="dxa"/>
            <w:shd w:val="clear" w:color="auto" w:fill="auto"/>
          </w:tcPr>
          <w:p w14:paraId="3F7C7768" w14:textId="445ED41A" w:rsidR="00A90563" w:rsidRPr="00B01BF1" w:rsidRDefault="003C716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szCs w:val="28"/>
                <w:lang w:val="ru-RU"/>
              </w:rPr>
              <w:t>3 438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  <w:lang w:val="ru-RU"/>
              </w:rPr>
              <w:t>09</w:t>
            </w:r>
          </w:p>
        </w:tc>
        <w:tc>
          <w:tcPr>
            <w:tcW w:w="1837" w:type="dxa"/>
            <w:shd w:val="clear" w:color="auto" w:fill="auto"/>
          </w:tcPr>
          <w:p w14:paraId="24FDB842" w14:textId="27A6F222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7</w:t>
            </w:r>
          </w:p>
        </w:tc>
      </w:tr>
      <w:tr w:rsidR="00A90563" w:rsidRPr="00805EDA" w14:paraId="354AFEEB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75A72ED0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Прибыль</w:t>
            </w:r>
          </w:p>
        </w:tc>
        <w:tc>
          <w:tcPr>
            <w:tcW w:w="2121" w:type="dxa"/>
            <w:shd w:val="clear" w:color="auto" w:fill="auto"/>
          </w:tcPr>
          <w:p w14:paraId="29BBCD9C" w14:textId="788E3C05" w:rsidR="00A90563" w:rsidRPr="00805EDA" w:rsidRDefault="003C7165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6 929,82</w:t>
            </w:r>
          </w:p>
        </w:tc>
        <w:tc>
          <w:tcPr>
            <w:tcW w:w="1837" w:type="dxa"/>
            <w:shd w:val="clear" w:color="auto" w:fill="auto"/>
          </w:tcPr>
          <w:p w14:paraId="24CBB0D1" w14:textId="27D0095B" w:rsidR="00A90563" w:rsidRPr="00523C95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15</w:t>
            </w:r>
          </w:p>
        </w:tc>
      </w:tr>
      <w:tr w:rsidR="00A90563" w:rsidRPr="00805EDA" w14:paraId="1D6DF0A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92251A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</w:rPr>
              <w:t>НДС</w:t>
            </w:r>
          </w:p>
        </w:tc>
        <w:tc>
          <w:tcPr>
            <w:tcW w:w="2121" w:type="dxa"/>
            <w:shd w:val="clear" w:color="auto" w:fill="auto"/>
          </w:tcPr>
          <w:p w14:paraId="54A3CDDC" w14:textId="18383CE1" w:rsidR="00A90563" w:rsidRPr="00805EDA" w:rsidRDefault="003C7165" w:rsidP="00BF5917">
            <w:pPr>
              <w:suppressAutoHyphens/>
              <w:contextualSpacing/>
              <w:jc w:val="left"/>
              <w:rPr>
                <w:noProof/>
              </w:rPr>
            </w:pPr>
            <w:r>
              <w:rPr>
                <w:noProof/>
                <w:lang w:val="ru-RU"/>
              </w:rPr>
              <w:t>8 315,76</w:t>
            </w:r>
          </w:p>
        </w:tc>
        <w:tc>
          <w:tcPr>
            <w:tcW w:w="1837" w:type="dxa"/>
            <w:shd w:val="clear" w:color="auto" w:fill="auto"/>
          </w:tcPr>
          <w:p w14:paraId="2B1D485D" w14:textId="72496530" w:rsidR="00A90563" w:rsidRPr="00523C95" w:rsidRDefault="00A90563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 w:rsidRPr="00805EDA">
              <w:rPr>
                <w:noProof/>
              </w:rPr>
              <w:t>1</w:t>
            </w:r>
            <w:r w:rsidR="00523C95">
              <w:rPr>
                <w:noProof/>
                <w:lang w:val="ru-RU"/>
              </w:rPr>
              <w:t>8</w:t>
            </w:r>
          </w:p>
        </w:tc>
      </w:tr>
      <w:tr w:rsidR="00A90563" w:rsidRPr="00805EDA" w14:paraId="11230287" w14:textId="77777777" w:rsidTr="00851E37">
        <w:trPr>
          <w:trHeight w:val="70"/>
        </w:trPr>
        <w:tc>
          <w:tcPr>
            <w:tcW w:w="5965" w:type="dxa"/>
            <w:shd w:val="clear" w:color="auto" w:fill="auto"/>
          </w:tcPr>
          <w:p w14:paraId="1DB5FA7B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Оптовая (отпускная) цена програмы 100,00%</w:t>
            </w:r>
          </w:p>
        </w:tc>
        <w:tc>
          <w:tcPr>
            <w:tcW w:w="2121" w:type="dxa"/>
            <w:shd w:val="clear" w:color="auto" w:fill="auto"/>
          </w:tcPr>
          <w:p w14:paraId="695702EB" w14:textId="35E5FD4A" w:rsidR="00A90563" w:rsidRPr="00F0332B" w:rsidRDefault="00523C95" w:rsidP="00BF5917">
            <w:pPr>
              <w:suppressAutoHyphens/>
              <w:contextualSpacing/>
              <w:jc w:val="left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49 894,58</w:t>
            </w:r>
          </w:p>
        </w:tc>
        <w:tc>
          <w:tcPr>
            <w:tcW w:w="1837" w:type="dxa"/>
            <w:shd w:val="clear" w:color="auto" w:fill="auto"/>
          </w:tcPr>
          <w:p w14:paraId="4A17E117" w14:textId="77777777" w:rsidR="00A90563" w:rsidRPr="00805EDA" w:rsidRDefault="00A90563" w:rsidP="00BF5917">
            <w:pPr>
              <w:suppressAutoHyphens/>
              <w:contextualSpacing/>
              <w:jc w:val="left"/>
              <w:rPr>
                <w:noProof/>
              </w:rPr>
            </w:pPr>
            <w:r w:rsidRPr="00805EDA">
              <w:rPr>
                <w:noProof/>
              </w:rPr>
              <w:t>100</w:t>
            </w:r>
          </w:p>
        </w:tc>
      </w:tr>
    </w:tbl>
    <w:p w14:paraId="0724C05A" w14:textId="0C220327" w:rsidR="00A90563" w:rsidRPr="00227AE4" w:rsidRDefault="00A90563" w:rsidP="00911F41">
      <w:pPr>
        <w:suppressAutoHyphens/>
        <w:spacing w:before="240" w:line="360" w:lineRule="auto"/>
        <w:ind w:firstLine="851"/>
        <w:rPr>
          <w:noProof/>
        </w:rPr>
      </w:pPr>
      <w:r w:rsidRPr="00227AE4">
        <w:rPr>
          <w:noProof/>
        </w:rPr>
        <w:t>По</w:t>
      </w:r>
      <w:r>
        <w:rPr>
          <w:noProof/>
        </w:rPr>
        <w:t xml:space="preserve"> </w:t>
      </w:r>
      <w:r w:rsidRPr="00227AE4">
        <w:rPr>
          <w:noProof/>
        </w:rPr>
        <w:t>результатам</w:t>
      </w:r>
      <w:r>
        <w:rPr>
          <w:noProof/>
        </w:rPr>
        <w:t xml:space="preserve"> </w:t>
      </w:r>
      <w:r w:rsidRPr="00227AE4">
        <w:rPr>
          <w:noProof/>
        </w:rPr>
        <w:t>таб</w:t>
      </w:r>
      <w:r>
        <w:rPr>
          <w:noProof/>
        </w:rPr>
        <w:t xml:space="preserve">лицы </w:t>
      </w:r>
      <w:r w:rsidRPr="00227AE4">
        <w:rPr>
          <w:noProof/>
        </w:rPr>
        <w:t>1</w:t>
      </w:r>
      <w:r w:rsidR="006C2C4E">
        <w:rPr>
          <w:noProof/>
          <w:lang w:val="ru-RU"/>
        </w:rPr>
        <w:t>4</w:t>
      </w:r>
      <w:r>
        <w:rPr>
          <w:noProof/>
        </w:rPr>
        <w:t xml:space="preserve"> </w:t>
      </w:r>
      <w:r w:rsidRPr="00227AE4">
        <w:rPr>
          <w:noProof/>
        </w:rPr>
        <w:t>построена</w:t>
      </w:r>
      <w:r>
        <w:rPr>
          <w:noProof/>
        </w:rPr>
        <w:t xml:space="preserve"> </w:t>
      </w:r>
      <w:r w:rsidRPr="00227AE4">
        <w:rPr>
          <w:noProof/>
        </w:rPr>
        <w:t>круговая</w:t>
      </w:r>
      <w:r>
        <w:rPr>
          <w:noProof/>
        </w:rPr>
        <w:t xml:space="preserve"> </w:t>
      </w:r>
      <w:r w:rsidRPr="00227AE4">
        <w:rPr>
          <w:noProof/>
        </w:rPr>
        <w:t>диаграмма</w:t>
      </w:r>
      <w:r>
        <w:rPr>
          <w:noProof/>
        </w:rPr>
        <w:t xml:space="preserve"> </w:t>
      </w:r>
      <w:r w:rsidRPr="00227AE4">
        <w:rPr>
          <w:noProof/>
        </w:rPr>
        <w:t>в</w:t>
      </w:r>
      <w:r>
        <w:rPr>
          <w:noProof/>
        </w:rPr>
        <w:t xml:space="preserve"> </w:t>
      </w:r>
      <w:r w:rsidRPr="00227AE4">
        <w:rPr>
          <w:noProof/>
        </w:rPr>
        <w:t>соотве</w:t>
      </w:r>
      <w:r>
        <w:rPr>
          <w:noProof/>
        </w:rPr>
        <w:t xml:space="preserve">тствии </w:t>
      </w:r>
      <w:r w:rsidRPr="00227AE4">
        <w:rPr>
          <w:noProof/>
        </w:rPr>
        <w:t>с</w:t>
      </w:r>
      <w:r>
        <w:rPr>
          <w:noProof/>
        </w:rPr>
        <w:t xml:space="preserve"> </w:t>
      </w:r>
      <w:r w:rsidRPr="00227AE4">
        <w:rPr>
          <w:noProof/>
        </w:rPr>
        <w:t>рис</w:t>
      </w:r>
      <w:r>
        <w:rPr>
          <w:noProof/>
        </w:rPr>
        <w:t xml:space="preserve">унком </w:t>
      </w:r>
      <w:r w:rsidR="006C2C4E">
        <w:rPr>
          <w:noProof/>
          <w:lang w:val="ru-RU"/>
        </w:rPr>
        <w:t>16</w:t>
      </w:r>
      <w:r w:rsidRPr="00227AE4">
        <w:rPr>
          <w:noProof/>
        </w:rPr>
        <w:t>.</w:t>
      </w:r>
    </w:p>
    <w:p w14:paraId="27F3DEDD" w14:textId="4B222CF3" w:rsidR="00A90563" w:rsidRDefault="00D2523B" w:rsidP="00911F41">
      <w:pPr>
        <w:suppressAutoHyphens/>
        <w:spacing w:line="360" w:lineRule="auto"/>
        <w:contextualSpacing/>
        <w:jc w:val="center"/>
        <w:rPr>
          <w:noProof/>
        </w:rPr>
      </w:pPr>
      <w:r w:rsidRPr="00D2523B">
        <w:rPr>
          <w:noProof/>
        </w:rPr>
        <w:drawing>
          <wp:inline distT="0" distB="0" distL="0" distR="0" wp14:anchorId="7923328D" wp14:editId="5A9C8D91">
            <wp:extent cx="5699052" cy="343459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16" cy="34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788" w14:textId="5907716F" w:rsidR="00A90563" w:rsidRDefault="00A90563" w:rsidP="00911F41">
      <w:pPr>
        <w:suppressAutoHyphens/>
        <w:spacing w:line="360" w:lineRule="auto"/>
        <w:contextualSpacing/>
        <w:jc w:val="center"/>
        <w:rPr>
          <w:noProof/>
          <w:lang w:val="ru-RU"/>
        </w:rPr>
      </w:pPr>
      <w:r>
        <w:rPr>
          <w:noProof/>
        </w:rPr>
        <w:t xml:space="preserve">Рисунок </w:t>
      </w:r>
      <w:r w:rsidR="006C2C4E">
        <w:rPr>
          <w:noProof/>
          <w:lang w:val="ru-RU"/>
        </w:rPr>
        <w:t>16</w:t>
      </w:r>
      <w:r>
        <w:rPr>
          <w:noProof/>
        </w:rPr>
        <w:t xml:space="preserve"> – Структура оптовой цены программы</w:t>
      </w:r>
    </w:p>
    <w:p w14:paraId="7D40A4BE" w14:textId="364F4073" w:rsidR="00434EA6" w:rsidRPr="0080365D" w:rsidRDefault="00606EE9" w:rsidP="00A55EC9">
      <w:pPr>
        <w:suppressAutoHyphens/>
        <w:spacing w:line="360" w:lineRule="auto"/>
        <w:ind w:firstLine="851"/>
        <w:contextualSpacing/>
        <w:rPr>
          <w:szCs w:val="28"/>
          <w:lang w:val="ru-RU"/>
        </w:rPr>
      </w:pPr>
      <w:r w:rsidRPr="00606EE9">
        <w:rPr>
          <w:noProof/>
          <w:lang w:val="ru-RU"/>
        </w:rPr>
        <w:t>Несмотря на высокую стоимость разработки, проект является социально значимым и способствует сохранению исторической памяти.</w:t>
      </w:r>
      <w:r w:rsidR="00434EA6" w:rsidRPr="0080365D">
        <w:rPr>
          <w:szCs w:val="28"/>
          <w:lang w:val="ru-RU"/>
        </w:rPr>
        <w:br w:type="page"/>
      </w:r>
    </w:p>
    <w:p w14:paraId="43102684" w14:textId="4526D185" w:rsidR="00575BBC" w:rsidRPr="0080365D" w:rsidRDefault="00575BBC" w:rsidP="00DD229F">
      <w:pPr>
        <w:spacing w:line="480" w:lineRule="auto"/>
        <w:contextualSpacing/>
        <w:jc w:val="center"/>
        <w:rPr>
          <w:szCs w:val="28"/>
          <w:lang w:val="ru-RU"/>
        </w:rPr>
      </w:pPr>
      <w:r w:rsidRPr="0080365D">
        <w:rPr>
          <w:szCs w:val="28"/>
          <w:lang w:val="ru-RU"/>
        </w:rPr>
        <w:lastRenderedPageBreak/>
        <w:t>ЗАКЛЮЧЕНИЕ</w:t>
      </w:r>
    </w:p>
    <w:p w14:paraId="3E85CCC2" w14:textId="6061CE45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ходе выполнения дипломного проект</w:t>
      </w:r>
      <w:r w:rsidR="00675885">
        <w:rPr>
          <w:szCs w:val="28"/>
          <w:lang w:val="ru-RU"/>
        </w:rPr>
        <w:t>ирования</w:t>
      </w:r>
      <w:r w:rsidRPr="004503E3">
        <w:rPr>
          <w:szCs w:val="28"/>
          <w:lang w:val="ru-RU"/>
        </w:rPr>
        <w:t xml:space="preserve"> была разработана VR</w:t>
      </w:r>
      <w:r w:rsidR="005F3783">
        <w:rPr>
          <w:szCs w:val="28"/>
          <w:lang w:val="ru-RU"/>
        </w:rPr>
        <w:t>–</w:t>
      </w:r>
      <w:r w:rsidR="00DB5A02">
        <w:rPr>
          <w:szCs w:val="28"/>
          <w:lang w:val="ru-RU"/>
        </w:rPr>
        <w:t>приложение</w:t>
      </w:r>
      <w:r w:rsidRPr="004503E3">
        <w:rPr>
          <w:szCs w:val="28"/>
          <w:lang w:val="ru-RU"/>
        </w:rPr>
        <w:t xml:space="preserve">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Виртуальный музей времен Великой Отечественной войны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 xml:space="preserve"> для ГАПОУ ВО </w:t>
      </w:r>
      <w:r w:rsidR="006C2C4E">
        <w:rPr>
          <w:szCs w:val="28"/>
          <w:lang w:val="ru-RU"/>
        </w:rPr>
        <w:t>«</w:t>
      </w:r>
      <w:r w:rsidRPr="004503E3">
        <w:rPr>
          <w:szCs w:val="28"/>
          <w:lang w:val="ru-RU"/>
        </w:rPr>
        <w:t>Владимирский политехнический колледж</w:t>
      </w:r>
      <w:r w:rsidR="006C2C4E">
        <w:rPr>
          <w:szCs w:val="28"/>
          <w:lang w:val="ru-RU"/>
        </w:rPr>
        <w:t>»</w:t>
      </w:r>
      <w:r w:rsidRPr="004503E3">
        <w:rPr>
          <w:szCs w:val="28"/>
          <w:lang w:val="ru-RU"/>
        </w:rPr>
        <w:t>. Приложение реализовано с использованием современных технологий, включая Unity, SteamVR, C# и Windows Forms</w:t>
      </w:r>
      <w:r w:rsidR="00B26D5E">
        <w:rPr>
          <w:szCs w:val="28"/>
          <w:lang w:val="ru-RU"/>
        </w:rPr>
        <w:t>.</w:t>
      </w:r>
      <w:r w:rsidRPr="004503E3">
        <w:rPr>
          <w:szCs w:val="28"/>
          <w:lang w:val="ru-RU"/>
        </w:rPr>
        <w:t xml:space="preserve"> </w:t>
      </w:r>
      <w:r w:rsidR="00B26D5E">
        <w:rPr>
          <w:szCs w:val="28"/>
          <w:lang w:val="ru-RU"/>
        </w:rPr>
        <w:t xml:space="preserve">Это </w:t>
      </w:r>
      <w:r w:rsidRPr="004503E3">
        <w:rPr>
          <w:szCs w:val="28"/>
          <w:lang w:val="ru-RU"/>
        </w:rPr>
        <w:t>обеспечило интерактивность и удобство взаимодействия пользователя с виртуальной экспозицией.</w:t>
      </w:r>
    </w:p>
    <w:p w14:paraId="2E0D0625" w14:textId="77777777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В рамках проекта проведен анализ требований, определены функциональные возможности системы, разработана архитектура приложения и реализованы ключевые модули. Использование PHPMyAdmin позволило организовать хранение и управление данными, обеспечив гибкость и масштабируемость решения.</w:t>
      </w:r>
    </w:p>
    <w:p w14:paraId="44B180D9" w14:textId="1569FF82" w:rsidR="004503E3" w:rsidRP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Тестирование подтвердило корректность работы системы, включая взаимодействие с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оборудованием, навигацию по музею и отображение экспонатов. Применение методов отладки и контрольного примера позволило выявить и устранить возможные ошибки.</w:t>
      </w:r>
    </w:p>
    <w:p w14:paraId="68A8E2A4" w14:textId="77777777" w:rsidR="004503E3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Разработанное приложение может быть использовано в образовательных целях, способствуя сохранению исторической памяти и повышая интерес к изучению событий Великой Отечественной войны с помощью инновационных технологий.</w:t>
      </w:r>
    </w:p>
    <w:p w14:paraId="61D9728A" w14:textId="05495851" w:rsidR="008C48AE" w:rsidRPr="004503E3" w:rsidRDefault="008C48AE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>
        <w:rPr>
          <w:szCs w:val="28"/>
          <w:lang w:val="ru-RU"/>
        </w:rPr>
        <w:t xml:space="preserve">При использовании технологии разработки, себестоимость программы составляет </w:t>
      </w:r>
      <w:r w:rsidR="007F5A72">
        <w:rPr>
          <w:szCs w:val="28"/>
          <w:lang w:val="ru-RU"/>
        </w:rPr>
        <w:t xml:space="preserve">34 649,12 </w:t>
      </w:r>
      <w:r w:rsidR="00FE4FF0">
        <w:rPr>
          <w:szCs w:val="28"/>
          <w:lang w:val="ru-RU"/>
        </w:rPr>
        <w:t>руб. Срок окупаемости приложения составляет 7 лет и 3 месяца</w:t>
      </w:r>
      <w:r w:rsidR="0075769E">
        <w:rPr>
          <w:szCs w:val="28"/>
          <w:lang w:val="ru-RU"/>
        </w:rPr>
        <w:t>.</w:t>
      </w:r>
      <w:r w:rsidR="00FE4FF0">
        <w:rPr>
          <w:szCs w:val="28"/>
          <w:lang w:val="ru-RU"/>
        </w:rPr>
        <w:t xml:space="preserve"> </w:t>
      </w:r>
      <w:r w:rsidR="0075769E">
        <w:rPr>
          <w:szCs w:val="28"/>
          <w:lang w:val="ru-RU"/>
        </w:rPr>
        <w:t>Это</w:t>
      </w:r>
      <w:r w:rsidR="00FE4FF0">
        <w:rPr>
          <w:szCs w:val="28"/>
          <w:lang w:val="ru-RU"/>
        </w:rPr>
        <w:t xml:space="preserve"> превышает нормативную величину. Данным показателем можно пренебречь</w:t>
      </w:r>
      <w:r w:rsidR="0075769E">
        <w:rPr>
          <w:szCs w:val="28"/>
          <w:lang w:val="ru-RU"/>
        </w:rPr>
        <w:t xml:space="preserve"> в связи с </w:t>
      </w:r>
      <w:r w:rsidR="00FE4FF0">
        <w:rPr>
          <w:szCs w:val="28"/>
          <w:lang w:val="ru-RU"/>
        </w:rPr>
        <w:t>коммерческ</w:t>
      </w:r>
      <w:r w:rsidR="0075769E">
        <w:rPr>
          <w:szCs w:val="28"/>
          <w:lang w:val="ru-RU"/>
        </w:rPr>
        <w:t>ой</w:t>
      </w:r>
      <w:r w:rsidR="00FE4FF0">
        <w:rPr>
          <w:szCs w:val="28"/>
          <w:lang w:val="ru-RU"/>
        </w:rPr>
        <w:t xml:space="preserve"> цел</w:t>
      </w:r>
      <w:r w:rsidR="0075769E">
        <w:rPr>
          <w:szCs w:val="28"/>
          <w:lang w:val="ru-RU"/>
        </w:rPr>
        <w:t>ью</w:t>
      </w:r>
      <w:r w:rsidR="00FE4FF0">
        <w:rPr>
          <w:szCs w:val="28"/>
          <w:lang w:val="ru-RU"/>
        </w:rPr>
        <w:t>.</w:t>
      </w:r>
    </w:p>
    <w:p w14:paraId="1E3697D9" w14:textId="118A1CA6" w:rsidR="00B535C1" w:rsidRPr="0080365D" w:rsidRDefault="004503E3" w:rsidP="004503E3">
      <w:pPr>
        <w:tabs>
          <w:tab w:val="left" w:pos="1134"/>
        </w:tabs>
        <w:spacing w:line="360" w:lineRule="auto"/>
        <w:ind w:firstLine="851"/>
        <w:contextualSpacing/>
        <w:rPr>
          <w:szCs w:val="28"/>
          <w:lang w:val="ru-RU"/>
        </w:rPr>
      </w:pPr>
      <w:r w:rsidRPr="004503E3">
        <w:rPr>
          <w:szCs w:val="28"/>
          <w:lang w:val="ru-RU"/>
        </w:rPr>
        <w:t>Проект демонстрирует эффективность выбранных инструментов и подходов к разработке VR</w:t>
      </w:r>
      <w:r w:rsidR="005F3783">
        <w:rPr>
          <w:szCs w:val="28"/>
          <w:lang w:val="ru-RU"/>
        </w:rPr>
        <w:t>–</w:t>
      </w:r>
      <w:r w:rsidRPr="004503E3">
        <w:rPr>
          <w:szCs w:val="28"/>
          <w:lang w:val="ru-RU"/>
        </w:rPr>
        <w:t>приложений, а также подтверждает возможность практического применения в учебных заведениях.</w:t>
      </w:r>
    </w:p>
    <w:p w14:paraId="342EC356" w14:textId="30055892" w:rsidR="009561A8" w:rsidRPr="0080365D" w:rsidRDefault="009561A8">
      <w:pPr>
        <w:jc w:val="left"/>
        <w:rPr>
          <w:szCs w:val="28"/>
          <w:lang w:val="ru-RU"/>
        </w:rPr>
      </w:pPr>
      <w:r w:rsidRPr="0080365D">
        <w:rPr>
          <w:szCs w:val="28"/>
          <w:lang w:val="ru-RU"/>
        </w:rPr>
        <w:br w:type="page"/>
      </w:r>
    </w:p>
    <w:p w14:paraId="19FAF051" w14:textId="77777777" w:rsidR="009561A8" w:rsidRPr="0080365D" w:rsidRDefault="009561A8" w:rsidP="00DD229F">
      <w:pPr>
        <w:suppressAutoHyphens/>
        <w:spacing w:line="480" w:lineRule="auto"/>
        <w:contextualSpacing/>
        <w:jc w:val="center"/>
        <w:rPr>
          <w:noProof/>
          <w:lang w:val="ru-RU"/>
        </w:rPr>
      </w:pPr>
      <w:r w:rsidRPr="0080365D">
        <w:rPr>
          <w:noProof/>
          <w:lang w:val="ru-RU"/>
        </w:rPr>
        <w:lastRenderedPageBreak/>
        <w:t>ЛИТЕРАТУРА</w:t>
      </w:r>
    </w:p>
    <w:p w14:paraId="4AE2101E" w14:textId="2CFB5F1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19.105 – 78 Единая система программной документации: Общие требования к программным документам.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5D912DAE" w14:textId="3504B0D0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19.106 – 78 Единая система программной документации: Требования к печатным документам, выполненным печатным способом.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259263CC" w14:textId="66CA20DE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19.402 – 78 Единая система программной документации: Описание программы.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C0B5F0C" w14:textId="24D7EE5B" w:rsidR="009561A8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19.404 – 79 Единая система программной документации: Пояснительная записка.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7A9B1D45" w14:textId="0D911939" w:rsidR="005E0880" w:rsidRPr="00950EF3" w:rsidRDefault="009561A8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950EF3">
        <w:rPr>
          <w:szCs w:val="28"/>
          <w:lang w:val="ru-RU"/>
        </w:rPr>
        <w:t xml:space="preserve">ГОСТ 19.504 – 79 Единая система программной документации: </w:t>
      </w:r>
      <w:r w:rsidR="00E0320B">
        <w:rPr>
          <w:szCs w:val="28"/>
          <w:lang w:val="ru-RU"/>
        </w:rPr>
        <w:t>1</w:t>
      </w:r>
      <w:r w:rsidRPr="00950EF3">
        <w:rPr>
          <w:szCs w:val="28"/>
          <w:lang w:val="ru-RU"/>
        </w:rPr>
        <w:t xml:space="preserve"> программиста. Требования к содержанию и оформлению. – М: </w:t>
      </w:r>
      <w:proofErr w:type="spellStart"/>
      <w:r w:rsidRPr="00950EF3">
        <w:rPr>
          <w:szCs w:val="28"/>
          <w:lang w:val="ru-RU"/>
        </w:rPr>
        <w:t>Изд</w:t>
      </w:r>
      <w:proofErr w:type="spellEnd"/>
      <w:r w:rsidR="005F3783" w:rsidRPr="00950EF3">
        <w:rPr>
          <w:szCs w:val="28"/>
          <w:lang w:val="ru-RU"/>
        </w:rPr>
        <w:t>–</w:t>
      </w:r>
      <w:r w:rsidRPr="00950EF3">
        <w:rPr>
          <w:szCs w:val="28"/>
          <w:lang w:val="ru-RU"/>
        </w:rPr>
        <w:t>во стандартов, 1994.</w:t>
      </w:r>
    </w:p>
    <w:p w14:paraId="1D100201" w14:textId="0628972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Албахари</w:t>
      </w:r>
      <w:proofErr w:type="spellEnd"/>
      <w:r w:rsidRPr="00A42635">
        <w:rPr>
          <w:szCs w:val="28"/>
          <w:lang w:val="ru-RU"/>
        </w:rPr>
        <w:t xml:space="preserve"> Д. C# 11 и .NET 7 для профессионалов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="00FE4FF0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Албахари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FE4FF0" w:rsidRPr="00FE4FF0">
        <w:rPr>
          <w:szCs w:val="28"/>
          <w:lang w:val="ru-RU"/>
        </w:rPr>
        <w:t>O’Reilly</w:t>
      </w:r>
      <w:proofErr w:type="spellEnd"/>
      <w:r w:rsidR="00FE4FF0" w:rsidRPr="00FE4FF0">
        <w:rPr>
          <w:szCs w:val="28"/>
          <w:lang w:val="ru-RU"/>
        </w:rPr>
        <w:t>,</w:t>
      </w:r>
      <w:r w:rsidRPr="00A42635">
        <w:rPr>
          <w:szCs w:val="28"/>
          <w:lang w:val="ru-RU"/>
        </w:rPr>
        <w:t xml:space="preserve"> 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1056 с.</w:t>
      </w:r>
    </w:p>
    <w:p w14:paraId="0A29B004" w14:textId="5E3A8316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Бизли</w:t>
      </w:r>
      <w:proofErr w:type="spellEnd"/>
      <w:r w:rsidRPr="00A42635">
        <w:rPr>
          <w:szCs w:val="28"/>
          <w:lang w:val="ru-RU"/>
        </w:rPr>
        <w:t xml:space="preserve"> Д. Python. Подробный справочник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 xml:space="preserve">/ </w:t>
      </w:r>
      <w:proofErr w:type="spellStart"/>
      <w:r w:rsidR="00361A83" w:rsidRPr="00A42635">
        <w:rPr>
          <w:szCs w:val="28"/>
          <w:lang w:val="ru-RU"/>
        </w:rPr>
        <w:t>Бизли</w:t>
      </w:r>
      <w:proofErr w:type="spellEnd"/>
      <w:r w:rsidR="00361A83" w:rsidRPr="00A42635">
        <w:rPr>
          <w:szCs w:val="28"/>
          <w:lang w:val="ru-RU"/>
        </w:rPr>
        <w:t xml:space="preserve">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752 с.</w:t>
      </w:r>
    </w:p>
    <w:p w14:paraId="7C524026" w14:textId="05C3C261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Блох Д. Java. Эффективное программирование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Блох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7A73E292" w14:textId="4204BF7B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Брейли</w:t>
      </w:r>
      <w:proofErr w:type="spellEnd"/>
      <w:r w:rsidRPr="00A42635">
        <w:rPr>
          <w:szCs w:val="28"/>
          <w:lang w:val="ru-RU"/>
        </w:rPr>
        <w:t xml:space="preserve"> Р. Принципы корпоративных финансов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Брейли</w:t>
      </w:r>
      <w:proofErr w:type="spellEnd"/>
      <w:r w:rsidR="00361A83" w:rsidRPr="00A42635">
        <w:rPr>
          <w:szCs w:val="28"/>
          <w:lang w:val="ru-RU"/>
        </w:rPr>
        <w:t xml:space="preserve"> Р.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>Олимп</w:t>
      </w:r>
      <w:r w:rsidR="0075769E">
        <w:rPr>
          <w:lang w:val="ru-RU"/>
        </w:rPr>
        <w:t>–</w:t>
      </w:r>
      <w:r w:rsidR="000D4364" w:rsidRPr="000D4364">
        <w:rPr>
          <w:szCs w:val="28"/>
          <w:lang w:val="ru-RU"/>
        </w:rPr>
        <w:t xml:space="preserve">Бизнес,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1088 с.</w:t>
      </w:r>
    </w:p>
    <w:p w14:paraId="4AC7E31D" w14:textId="4B32AD0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Воронцовский А.В. Инвестиции и финансирование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Воронцовский А.В. </w:t>
      </w:r>
      <w:r w:rsidR="00114507" w:rsidRPr="00A42635">
        <w:rPr>
          <w:szCs w:val="28"/>
          <w:lang w:val="ru-RU"/>
        </w:rPr>
        <w:t xml:space="preserve">– </w:t>
      </w:r>
      <w:proofErr w:type="spellStart"/>
      <w:r w:rsidR="000D4364" w:rsidRPr="000D4364">
        <w:rPr>
          <w:szCs w:val="28"/>
          <w:lang w:val="ru-RU"/>
        </w:rPr>
        <w:t>Юрайт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160B4E9" w14:textId="722482C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Гриффитс Д. Изучаем C++ через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Гриффитс Д. </w:t>
      </w:r>
      <w:r w:rsidR="00114507" w:rsidRPr="00A42635">
        <w:rPr>
          <w:szCs w:val="28"/>
          <w:lang w:val="ru-RU"/>
        </w:rPr>
        <w:t xml:space="preserve">– </w:t>
      </w:r>
      <w:r w:rsidR="000D4364" w:rsidRPr="000D4364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512 с.</w:t>
      </w:r>
    </w:p>
    <w:p w14:paraId="260945A2" w14:textId="7DB96CE5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Джосаттис</w:t>
      </w:r>
      <w:proofErr w:type="spellEnd"/>
      <w:r w:rsidRPr="00A42635">
        <w:rPr>
          <w:szCs w:val="28"/>
          <w:lang w:val="ru-RU"/>
        </w:rPr>
        <w:t xml:space="preserve"> Н. Стандартная библиотека C++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Джосаттис</w:t>
      </w:r>
      <w:proofErr w:type="spellEnd"/>
      <w:r w:rsidR="00361A83" w:rsidRPr="00A42635">
        <w:rPr>
          <w:szCs w:val="28"/>
          <w:lang w:val="ru-RU"/>
        </w:rPr>
        <w:t xml:space="preserve"> </w:t>
      </w:r>
      <w:r w:rsidR="00114507" w:rsidRPr="00A42635">
        <w:rPr>
          <w:szCs w:val="28"/>
          <w:lang w:val="ru-RU"/>
        </w:rPr>
        <w:t xml:space="preserve">– </w:t>
      </w:r>
      <w:r w:rsidR="00361A83" w:rsidRPr="00A42635">
        <w:rPr>
          <w:szCs w:val="28"/>
          <w:lang w:val="ru-RU"/>
        </w:rPr>
        <w:t xml:space="preserve">Н. </w:t>
      </w:r>
      <w:proofErr w:type="spellStart"/>
      <w:r w:rsidR="000D4364" w:rsidRPr="000D4364">
        <w:rPr>
          <w:szCs w:val="28"/>
          <w:lang w:val="ru-RU"/>
        </w:rPr>
        <w:t>Addison</w:t>
      </w:r>
      <w:proofErr w:type="spellEnd"/>
      <w:r w:rsidR="0075769E">
        <w:rPr>
          <w:lang w:val="ru-RU"/>
        </w:rPr>
        <w:t>–</w:t>
      </w:r>
      <w:proofErr w:type="spellStart"/>
      <w:r w:rsidR="000D4364" w:rsidRPr="000D4364">
        <w:rPr>
          <w:szCs w:val="28"/>
          <w:lang w:val="ru-RU"/>
        </w:rPr>
        <w:t>Wesley</w:t>
      </w:r>
      <w:proofErr w:type="spellEnd"/>
      <w:r w:rsidR="000D4364" w:rsidRPr="000D4364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1136 с.</w:t>
      </w:r>
    </w:p>
    <w:p w14:paraId="4CC11C69" w14:textId="4D93895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lastRenderedPageBreak/>
        <w:t>Липпман</w:t>
      </w:r>
      <w:proofErr w:type="spellEnd"/>
      <w:r w:rsidRPr="00A42635">
        <w:rPr>
          <w:szCs w:val="28"/>
          <w:lang w:val="ru-RU"/>
        </w:rPr>
        <w:t xml:space="preserve"> С. Язык программирования C++. Лучшие практики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Липпман</w:t>
      </w:r>
      <w:proofErr w:type="spellEnd"/>
      <w:r w:rsidR="00361A83" w:rsidRPr="00A42635">
        <w:rPr>
          <w:szCs w:val="28"/>
          <w:lang w:val="ru-RU"/>
        </w:rPr>
        <w:t xml:space="preserve">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896 с.</w:t>
      </w:r>
    </w:p>
    <w:p w14:paraId="276BC9B4" w14:textId="3008F46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Лутц М. Изучаем Python. Том 1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Лутц М.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>Символ</w:t>
      </w:r>
      <w:r w:rsidR="0075769E">
        <w:rPr>
          <w:lang w:val="ru-RU"/>
        </w:rPr>
        <w:t>–</w:t>
      </w:r>
      <w:r w:rsidR="000B2F52" w:rsidRPr="000B2F52">
        <w:rPr>
          <w:szCs w:val="28"/>
          <w:lang w:val="ru-RU"/>
        </w:rPr>
        <w:t xml:space="preserve">Плюс,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1648 с.</w:t>
      </w:r>
    </w:p>
    <w:p w14:paraId="6D25C4E5" w14:textId="6295ABF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Макконнелл С. Современное проектирование программного обеспечения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Макконнелл С. </w:t>
      </w:r>
      <w:r w:rsidR="00114507" w:rsidRPr="00A42635">
        <w:rPr>
          <w:szCs w:val="28"/>
          <w:lang w:val="ru-RU"/>
        </w:rPr>
        <w:t xml:space="preserve">– </w:t>
      </w:r>
      <w:r w:rsidR="000B2F52" w:rsidRPr="000B2F52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5CFF8278" w14:textId="22F26584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Мартин Р. Чистая архитектура в разработке приложений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Мартин Р.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2022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352 с.</w:t>
      </w:r>
    </w:p>
    <w:p w14:paraId="513D2A68" w14:textId="482D436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Матиз</w:t>
      </w:r>
      <w:proofErr w:type="spellEnd"/>
      <w:r w:rsidRPr="00A42635">
        <w:rPr>
          <w:szCs w:val="28"/>
          <w:lang w:val="ru-RU"/>
        </w:rPr>
        <w:t xml:space="preserve"> Э. Изучаем Python. Программирование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Матиз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544 с.</w:t>
      </w:r>
    </w:p>
    <w:p w14:paraId="3290B871" w14:textId="0B80C1EF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Нейгел</w:t>
      </w:r>
      <w:proofErr w:type="spellEnd"/>
      <w:r w:rsidRPr="00A42635">
        <w:rPr>
          <w:szCs w:val="28"/>
          <w:lang w:val="ru-RU"/>
        </w:rPr>
        <w:t xml:space="preserve"> К. C# и Unity. Разработка игр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Нейгел</w:t>
      </w:r>
      <w:proofErr w:type="spellEnd"/>
      <w:r w:rsidR="00361A83" w:rsidRPr="00A42635">
        <w:rPr>
          <w:szCs w:val="28"/>
          <w:lang w:val="ru-RU"/>
        </w:rPr>
        <w:t xml:space="preserve">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Питер,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480 с.</w:t>
      </w:r>
    </w:p>
    <w:p w14:paraId="750086A9" w14:textId="659CA1AC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Рамальо</w:t>
      </w:r>
      <w:proofErr w:type="spellEnd"/>
      <w:r w:rsidRPr="00A42635">
        <w:rPr>
          <w:szCs w:val="28"/>
          <w:lang w:val="ru-RU"/>
        </w:rPr>
        <w:t xml:space="preserve"> Л. Python. К вершинам мастерства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Рамальо</w:t>
      </w:r>
      <w:proofErr w:type="spellEnd"/>
      <w:r w:rsidR="00361A83" w:rsidRPr="00A42635">
        <w:rPr>
          <w:szCs w:val="28"/>
          <w:lang w:val="ru-RU"/>
        </w:rPr>
        <w:t xml:space="preserve"> Л.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768 с.</w:t>
      </w:r>
    </w:p>
    <w:p w14:paraId="303B09C4" w14:textId="44F337FF" w:rsidR="00A42635" w:rsidRPr="001C05C0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Савчук В.П. Оценка эффективности инвестиционных проектов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Савчук В.П.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>Инфра</w:t>
      </w:r>
      <w:r w:rsidR="0075769E">
        <w:rPr>
          <w:lang w:val="ru-RU"/>
        </w:rPr>
        <w:t>–</w:t>
      </w:r>
      <w:r w:rsidR="00826019" w:rsidRPr="00826019">
        <w:rPr>
          <w:szCs w:val="28"/>
          <w:lang w:val="ru-RU"/>
        </w:rPr>
        <w:t xml:space="preserve">М,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320 с.</w:t>
      </w:r>
    </w:p>
    <w:p w14:paraId="63F26E28" w14:textId="41B81CC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Скит Д. C# для начинающих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Скит Д.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ДМК Пресс,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624 с.</w:t>
      </w:r>
    </w:p>
    <w:p w14:paraId="6678D915" w14:textId="4F351B1E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 xml:space="preserve">Страуструп Б. Программирование: принципы и практика с использованием C++ </w:t>
      </w:r>
      <w:r w:rsidR="00361A83" w:rsidRPr="00361A83">
        <w:rPr>
          <w:szCs w:val="28"/>
          <w:lang w:val="ru-RU"/>
        </w:rPr>
        <w:t>/</w:t>
      </w:r>
      <w:r w:rsidR="00E712D0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Страуструп Б.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Диалектика,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672 с.</w:t>
      </w:r>
    </w:p>
    <w:p w14:paraId="452CF1B1" w14:textId="435E2E68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Сьерра К. Изучаем Java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r w:rsidR="00361A83" w:rsidRPr="00A42635">
        <w:rPr>
          <w:szCs w:val="28"/>
          <w:lang w:val="ru-RU"/>
        </w:rPr>
        <w:t xml:space="preserve">Сьерра К.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Эксмо, </w:t>
      </w:r>
      <w:r w:rsidRPr="00A42635">
        <w:rPr>
          <w:szCs w:val="28"/>
          <w:lang w:val="ru-RU"/>
        </w:rPr>
        <w:t>2025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720 с.</w:t>
      </w:r>
    </w:p>
    <w:p w14:paraId="6840DED4" w14:textId="0F2723D3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Троелсен</w:t>
      </w:r>
      <w:proofErr w:type="spellEnd"/>
      <w:r w:rsidRPr="00A42635">
        <w:rPr>
          <w:szCs w:val="28"/>
          <w:lang w:val="ru-RU"/>
        </w:rPr>
        <w:t xml:space="preserve"> Э. Язык программирования C# 10 и платформа .NET 6</w:t>
      </w:r>
      <w:r w:rsidR="00E712D0">
        <w:rPr>
          <w:szCs w:val="28"/>
          <w:lang w:val="ru-RU"/>
        </w:rPr>
        <w:t xml:space="preserve"> </w:t>
      </w:r>
      <w:r w:rsidR="00361A83" w:rsidRPr="00361A83">
        <w:rPr>
          <w:szCs w:val="28"/>
          <w:lang w:val="ru-RU"/>
        </w:rPr>
        <w:t>/</w:t>
      </w:r>
      <w:r w:rsidRPr="00A42635">
        <w:rPr>
          <w:szCs w:val="28"/>
          <w:lang w:val="ru-RU"/>
        </w:rPr>
        <w:t xml:space="preserve"> </w:t>
      </w:r>
      <w:proofErr w:type="spellStart"/>
      <w:r w:rsidR="00361A83" w:rsidRPr="00A42635">
        <w:rPr>
          <w:szCs w:val="28"/>
          <w:lang w:val="ru-RU"/>
        </w:rPr>
        <w:t>Троелсен</w:t>
      </w:r>
      <w:proofErr w:type="spellEnd"/>
      <w:r w:rsidR="00361A83" w:rsidRPr="00A42635">
        <w:rPr>
          <w:szCs w:val="28"/>
          <w:lang w:val="ru-RU"/>
        </w:rPr>
        <w:t xml:space="preserve"> Э. </w:t>
      </w:r>
      <w:r w:rsidR="00114507" w:rsidRPr="00A42635">
        <w:rPr>
          <w:szCs w:val="28"/>
          <w:lang w:val="ru-RU"/>
        </w:rPr>
        <w:t xml:space="preserve">– </w:t>
      </w:r>
      <w:r w:rsidR="00826019" w:rsidRPr="00826019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1328 с.</w:t>
      </w:r>
    </w:p>
    <w:p w14:paraId="1BB14874" w14:textId="7586F309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Уолш Б. Java для начинающих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Уолш Б.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proofErr w:type="spellStart"/>
      <w:r w:rsidR="00E712D0" w:rsidRPr="00E712D0">
        <w:rPr>
          <w:szCs w:val="28"/>
          <w:lang w:val="ru-RU"/>
        </w:rPr>
        <w:t>O’Reilly</w:t>
      </w:r>
      <w:proofErr w:type="spellEnd"/>
      <w:r w:rsidR="00E712D0" w:rsidRPr="00E712D0">
        <w:rPr>
          <w:szCs w:val="28"/>
          <w:lang w:val="ru-RU"/>
        </w:rPr>
        <w:t xml:space="preserve">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576 с.</w:t>
      </w:r>
    </w:p>
    <w:p w14:paraId="7B355105" w14:textId="67364D0D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r w:rsidRPr="00A42635">
        <w:rPr>
          <w:szCs w:val="28"/>
          <w:lang w:val="ru-RU"/>
        </w:rPr>
        <w:t>Фаулер М. Шаблоны корпоративных приложений</w:t>
      </w:r>
      <w:r w:rsidR="00114507" w:rsidRPr="00114507">
        <w:rPr>
          <w:szCs w:val="28"/>
          <w:lang w:val="ru-RU"/>
        </w:rPr>
        <w:t xml:space="preserve"> / </w:t>
      </w:r>
      <w:r w:rsidR="00114507" w:rsidRPr="00A42635">
        <w:rPr>
          <w:szCs w:val="28"/>
          <w:lang w:val="ru-RU"/>
        </w:rPr>
        <w:t>Фаулер М.</w:t>
      </w:r>
      <w:r w:rsidRPr="00A42635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="00E712D0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2024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416 с.</w:t>
      </w:r>
    </w:p>
    <w:p w14:paraId="47722693" w14:textId="095C5017" w:rsidR="00A42635" w:rsidRPr="00A42635" w:rsidRDefault="00A42635">
      <w:pPr>
        <w:numPr>
          <w:ilvl w:val="0"/>
          <w:numId w:val="32"/>
        </w:numPr>
        <w:tabs>
          <w:tab w:val="left" w:pos="1134"/>
          <w:tab w:val="left" w:pos="1276"/>
        </w:tabs>
        <w:spacing w:line="360" w:lineRule="auto"/>
        <w:ind w:left="0" w:firstLine="851"/>
        <w:contextualSpacing/>
        <w:rPr>
          <w:szCs w:val="28"/>
          <w:lang w:val="ru-RU"/>
        </w:rPr>
      </w:pPr>
      <w:proofErr w:type="spellStart"/>
      <w:r w:rsidRPr="00A42635">
        <w:rPr>
          <w:szCs w:val="28"/>
          <w:lang w:val="ru-RU"/>
        </w:rPr>
        <w:t>Хорстманн</w:t>
      </w:r>
      <w:proofErr w:type="spellEnd"/>
      <w:r w:rsidRPr="00A42635">
        <w:rPr>
          <w:szCs w:val="28"/>
          <w:lang w:val="ru-RU"/>
        </w:rPr>
        <w:t xml:space="preserve"> К. Java. Библиотека профессионала.</w:t>
      </w:r>
      <w:r w:rsidR="00114507" w:rsidRPr="00114507">
        <w:rPr>
          <w:szCs w:val="28"/>
          <w:lang w:val="ru-RU"/>
        </w:rPr>
        <w:t xml:space="preserve"> </w:t>
      </w:r>
      <w:r w:rsidR="00114507" w:rsidRPr="009402E4">
        <w:rPr>
          <w:szCs w:val="28"/>
          <w:lang w:val="ru-RU"/>
        </w:rPr>
        <w:t>/</w:t>
      </w:r>
      <w:r w:rsidR="00114507" w:rsidRPr="00114507">
        <w:rPr>
          <w:szCs w:val="28"/>
          <w:lang w:val="ru-RU"/>
        </w:rPr>
        <w:t xml:space="preserve"> </w:t>
      </w:r>
      <w:proofErr w:type="spellStart"/>
      <w:r w:rsidR="00114507" w:rsidRPr="00A42635">
        <w:rPr>
          <w:szCs w:val="28"/>
          <w:lang w:val="ru-RU"/>
        </w:rPr>
        <w:t>Хорстманн</w:t>
      </w:r>
      <w:proofErr w:type="spellEnd"/>
      <w:r w:rsidR="00114507" w:rsidRPr="00A42635">
        <w:rPr>
          <w:szCs w:val="28"/>
          <w:lang w:val="ru-RU"/>
        </w:rPr>
        <w:t xml:space="preserve"> К.</w:t>
      </w:r>
      <w:r w:rsidRPr="00A42635">
        <w:rPr>
          <w:szCs w:val="28"/>
          <w:lang w:val="ru-RU"/>
        </w:rPr>
        <w:t xml:space="preserve"> Том 1</w:t>
      </w:r>
      <w:r w:rsidR="00E712D0">
        <w:rPr>
          <w:szCs w:val="28"/>
          <w:lang w:val="ru-RU"/>
        </w:rPr>
        <w:t xml:space="preserve"> </w:t>
      </w:r>
      <w:r w:rsidR="00E712D0" w:rsidRPr="00A42635">
        <w:rPr>
          <w:szCs w:val="28"/>
          <w:lang w:val="ru-RU"/>
        </w:rPr>
        <w:t>–</w:t>
      </w:r>
      <w:r w:rsidRPr="00A42635">
        <w:rPr>
          <w:szCs w:val="28"/>
          <w:lang w:val="ru-RU"/>
        </w:rPr>
        <w:t xml:space="preserve"> </w:t>
      </w:r>
      <w:r w:rsidR="00E712D0" w:rsidRPr="00E712D0">
        <w:rPr>
          <w:szCs w:val="28"/>
          <w:lang w:val="ru-RU"/>
        </w:rPr>
        <w:t xml:space="preserve">Вильямс, </w:t>
      </w:r>
      <w:r w:rsidRPr="00A42635">
        <w:rPr>
          <w:szCs w:val="28"/>
          <w:lang w:val="ru-RU"/>
        </w:rPr>
        <w:t>2023</w:t>
      </w:r>
      <w:r w:rsidR="00FE4FF0">
        <w:rPr>
          <w:szCs w:val="28"/>
          <w:lang w:val="ru-RU"/>
        </w:rPr>
        <w:t>.</w:t>
      </w:r>
      <w:r w:rsidRPr="00A42635">
        <w:rPr>
          <w:szCs w:val="28"/>
          <w:lang w:val="ru-RU"/>
        </w:rPr>
        <w:t xml:space="preserve"> – 864 с.</w:t>
      </w:r>
    </w:p>
    <w:sectPr w:rsidR="00A42635" w:rsidRPr="00A42635" w:rsidSect="00D77A62"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 w:code="9"/>
      <w:pgMar w:top="851" w:right="567" w:bottom="1701" w:left="1418" w:header="0" w:footer="0" w:gutter="0"/>
      <w:pgNumType w:start="4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67E5D" w14:textId="77777777" w:rsidR="001262ED" w:rsidRDefault="001262ED">
      <w:r>
        <w:separator/>
      </w:r>
    </w:p>
  </w:endnote>
  <w:endnote w:type="continuationSeparator" w:id="0">
    <w:p w14:paraId="343E360F" w14:textId="77777777" w:rsidR="001262ED" w:rsidRDefault="001262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BBDD6" w14:textId="77777777" w:rsidR="00020089" w:rsidRDefault="00020089" w:rsidP="00724985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2DBE77A9" w14:textId="77777777" w:rsidR="00020089" w:rsidRDefault="00020089" w:rsidP="00724985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8D10" w14:textId="6D74B6B0" w:rsidR="00020089" w:rsidRDefault="00020089" w:rsidP="00AF1155">
    <w:pPr>
      <w:pStyle w:val="a6"/>
      <w:framePr w:w="575" w:h="435" w:hRule="exact" w:wrap="around" w:vAnchor="text" w:hAnchor="page" w:x="11074" w:y="-330"/>
      <w:jc w:val="center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E31F16">
      <w:rPr>
        <w:rStyle w:val="a8"/>
        <w:noProof/>
      </w:rPr>
      <w:t>43</w:t>
    </w:r>
    <w:r>
      <w:rPr>
        <w:rStyle w:val="a8"/>
      </w:rPr>
      <w:fldChar w:fldCharType="end"/>
    </w:r>
  </w:p>
  <w:p w14:paraId="18B89C52" w14:textId="77777777" w:rsidR="00020089" w:rsidRDefault="00020089" w:rsidP="00724985">
    <w:pPr>
      <w:pStyle w:val="a6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839F" w14:textId="05659330" w:rsidR="00020089" w:rsidRPr="00A062EE" w:rsidRDefault="00B228F1" w:rsidP="00072C32">
    <w:pPr>
      <w:pStyle w:val="a6"/>
      <w:ind w:right="360"/>
      <w:rPr>
        <w:lang w:val="en-US"/>
      </w:rPr>
    </w:pP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30B910E2" wp14:editId="79E41158">
              <wp:simplePos x="0" y="0"/>
              <wp:positionH relativeFrom="column">
                <wp:posOffset>2311897</wp:posOffset>
              </wp:positionH>
              <wp:positionV relativeFrom="paragraph">
                <wp:posOffset>-902364</wp:posOffset>
              </wp:positionV>
              <wp:extent cx="2169160" cy="904323"/>
              <wp:effectExtent l="0" t="0" r="2540" b="0"/>
              <wp:wrapNone/>
              <wp:docPr id="43" name="Rectangl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69160" cy="9043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9E7FA4A" w14:textId="05396269" w:rsidR="00020089" w:rsidRPr="00C829DC" w:rsidRDefault="00C829DC" w:rsidP="007F38A5">
                          <w:pPr>
                            <w:jc w:val="center"/>
                            <w:rPr>
                              <w:sz w:val="20"/>
                              <w:szCs w:val="14"/>
                              <w:lang w:val="ru-RU"/>
                            </w:rPr>
                          </w:pP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Разработка приложения виртуальной реальности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Виртуальный музей времен Великой Отечественной войны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 xml:space="preserve"> для ГАПОУ ВО 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«</w:t>
                          </w:r>
                          <w:r w:rsidRPr="00C829DC">
                            <w:rPr>
                              <w:sz w:val="20"/>
                              <w:szCs w:val="14"/>
                              <w:lang w:val="ru-RU"/>
                            </w:rPr>
                            <w:t>Владимирский политехнический колледж</w:t>
                          </w:r>
                          <w:r w:rsidR="006C2C4E">
                            <w:rPr>
                              <w:sz w:val="20"/>
                              <w:szCs w:val="14"/>
                              <w:lang w:val="ru-RU"/>
                            </w:rPr>
                            <w:t>»</w:t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B910E2" id="Rectangle 211" o:spid="_x0000_s1046" style="position:absolute;left:0;text-align:left;margin-left:182.05pt;margin-top:-71.05pt;width:170.8pt;height:71.2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" filled="f" stroked="f" strokeweight=".25pt">
              <v:textbox inset="1pt,1pt,1pt,1pt">
                <w:txbxContent>
                  <w:p w14:paraId="59E7FA4A" w14:textId="05396269" w:rsidR="00020089" w:rsidRPr="00C829DC" w:rsidRDefault="00C829DC" w:rsidP="007F38A5">
                    <w:pPr>
                      <w:jc w:val="center"/>
                      <w:rPr>
                        <w:sz w:val="20"/>
                        <w:szCs w:val="14"/>
                        <w:lang w:val="ru-RU"/>
                      </w:rPr>
                    </w:pP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Разработка приложения виртуальной реальности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Виртуальный музей времен Великой Отечественной войны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 xml:space="preserve"> для ГАПОУ ВО 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«</w:t>
                    </w:r>
                    <w:r w:rsidRPr="00C829DC">
                      <w:rPr>
                        <w:sz w:val="20"/>
                        <w:szCs w:val="14"/>
                        <w:lang w:val="ru-RU"/>
                      </w:rPr>
                      <w:t>Владимирский политехнический колледж</w:t>
                    </w:r>
                    <w:r w:rsidR="006C2C4E">
                      <w:rPr>
                        <w:sz w:val="20"/>
                        <w:szCs w:val="14"/>
                        <w:lang w:val="ru-RU"/>
                      </w:rPr>
                      <w:t>»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33F5C6C" wp14:editId="65BFE807">
              <wp:simplePos x="0" y="0"/>
              <wp:positionH relativeFrom="column">
                <wp:posOffset>542732</wp:posOffset>
              </wp:positionH>
              <wp:positionV relativeFrom="paragraph">
                <wp:posOffset>-870557</wp:posOffset>
              </wp:positionV>
              <wp:extent cx="862716" cy="157480"/>
              <wp:effectExtent l="0" t="0" r="0" b="0"/>
              <wp:wrapNone/>
              <wp:docPr id="44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271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6EA8600" w14:textId="12E65596" w:rsidR="00020089" w:rsidRPr="00A6314F" w:rsidRDefault="00B228F1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Хилков А.</w:t>
                          </w:r>
                          <w:r w:rsidR="009F4FD1"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33F5C6C" id="Rectangle 197" o:spid="_x0000_s1047" style="position:absolute;left:0;text-align:left;margin-left:42.75pt;margin-top:-68.55pt;width:67.95pt;height:12.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" filled="f" stroked="f" strokeweight=".25pt">
              <v:textbox inset="1pt,1pt,1pt,1pt">
                <w:txbxContent>
                  <w:p w14:paraId="66EA8600" w14:textId="12E65596" w:rsidR="00020089" w:rsidRPr="00A6314F" w:rsidRDefault="00B228F1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Хилков А.</w:t>
                    </w:r>
                    <w:r w:rsidR="009F4FD1"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64403CE7" wp14:editId="1C61F54D">
              <wp:simplePos x="0" y="0"/>
              <wp:positionH relativeFrom="column">
                <wp:posOffset>538756</wp:posOffset>
              </wp:positionH>
              <wp:positionV relativeFrom="paragraph">
                <wp:posOffset>-691653</wp:posOffset>
              </wp:positionV>
              <wp:extent cx="850734" cy="157480"/>
              <wp:effectExtent l="0" t="0" r="6985" b="0"/>
              <wp:wrapNone/>
              <wp:docPr id="45" name="Rectangle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734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FE7B425" w14:textId="37D2F4C5" w:rsidR="00020089" w:rsidRPr="008543DE" w:rsidRDefault="006F3219" w:rsidP="00664416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Чернушевич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Д.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403CE7" id="Rectangle 200" o:spid="_x0000_s1048" style="position:absolute;left:0;text-align:left;margin-left:42.4pt;margin-top:-54.45pt;width:67pt;height:12.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" filled="f" stroked="f" strokeweight=".25pt">
              <v:textbox inset="1pt,1pt,1pt,1pt">
                <w:txbxContent>
                  <w:p w14:paraId="6FE7B425" w14:textId="37D2F4C5" w:rsidR="00020089" w:rsidRPr="008543DE" w:rsidRDefault="006F3219" w:rsidP="00664416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proofErr w:type="spellStart"/>
                    <w:r>
                      <w:rPr>
                        <w:sz w:val="16"/>
                        <w:szCs w:val="16"/>
                        <w:lang w:val="ru-RU"/>
                      </w:rPr>
                      <w:t>Чернушевич</w:t>
                    </w:r>
                    <w:proofErr w:type="spellEnd"/>
                    <w:r>
                      <w:rPr>
                        <w:sz w:val="16"/>
                        <w:szCs w:val="16"/>
                        <w:lang w:val="ru-RU"/>
                      </w:rPr>
                      <w:t xml:space="preserve"> Д. В.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ru-RU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69205D27" wp14:editId="7E70EA4F">
              <wp:simplePos x="0" y="0"/>
              <wp:positionH relativeFrom="column">
                <wp:posOffset>534780</wp:posOffset>
              </wp:positionH>
              <wp:positionV relativeFrom="paragraph">
                <wp:posOffset>-516724</wp:posOffset>
              </wp:positionV>
              <wp:extent cx="854876" cy="157480"/>
              <wp:effectExtent l="0" t="0" r="2540" b="0"/>
              <wp:wrapNone/>
              <wp:docPr id="40" name="Rectangle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76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B2C6585" w14:textId="16749E37" w:rsidR="00020089" w:rsidRPr="009F4FD1" w:rsidRDefault="009F4FD1" w:rsidP="009A0CE0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Михайлова Е. 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9205D27" id="Rectangle 203" o:spid="_x0000_s1049" style="position:absolute;left:0;text-align:left;margin-left:42.1pt;margin-top:-40.7pt;width:67.3pt;height:12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" filled="f" stroked="f" strokeweight=".25pt">
              <v:textbox inset="1pt,1pt,1pt,1pt">
                <w:txbxContent>
                  <w:p w14:paraId="1B2C6585" w14:textId="16749E37" w:rsidR="00020089" w:rsidRPr="009F4FD1" w:rsidRDefault="009F4FD1" w:rsidP="009A0CE0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Михайлова Е. 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0AC3E4C4" wp14:editId="17437288">
              <wp:simplePos x="0" y="0"/>
              <wp:positionH relativeFrom="column">
                <wp:posOffset>530805</wp:posOffset>
              </wp:positionH>
              <wp:positionV relativeFrom="paragraph">
                <wp:posOffset>-337820</wp:posOffset>
              </wp:positionV>
              <wp:extent cx="858851" cy="157480"/>
              <wp:effectExtent l="0" t="0" r="0" b="0"/>
              <wp:wrapNone/>
              <wp:docPr id="41" name="Rectangle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8851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1D2879" w14:textId="265DD114" w:rsidR="00020089" w:rsidRPr="00B228F1" w:rsidRDefault="003504ED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 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C3E4C4" id="Rectangle 206" o:spid="_x0000_s1050" style="position:absolute;left:0;text-align:left;margin-left:41.8pt;margin-top:-26.6pt;width:67.65pt;height:12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" filled="f" stroked="f" strokeweight=".25pt">
              <v:textbox inset="1pt,1pt,1pt,1pt">
                <w:txbxContent>
                  <w:p w14:paraId="581D2879" w14:textId="265DD114" w:rsidR="00020089" w:rsidRPr="00B228F1" w:rsidRDefault="003504ED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iCs/>
                        <w:sz w:val="16"/>
                        <w:szCs w:val="16"/>
                        <w:lang w:val="ru-RU"/>
                      </w:rPr>
                      <w:t>Осипова И. 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96BBD03" wp14:editId="6D0165F2">
              <wp:simplePos x="0" y="0"/>
              <wp:positionH relativeFrom="column">
                <wp:posOffset>530860</wp:posOffset>
              </wp:positionH>
              <wp:positionV relativeFrom="paragraph">
                <wp:posOffset>-158115</wp:posOffset>
              </wp:positionV>
              <wp:extent cx="852170" cy="158115"/>
              <wp:effectExtent l="0" t="0" r="0" b="0"/>
              <wp:wrapNone/>
              <wp:docPr id="42" name="Rectangle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C4C6092" w14:textId="7FAB4178" w:rsidR="00020089" w:rsidRPr="00B228F1" w:rsidRDefault="00020089" w:rsidP="00664416">
                          <w:pPr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</w:pP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Осипова И.</w:t>
                          </w:r>
                          <w:r w:rsidR="009F4FD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B228F1">
                            <w:rPr>
                              <w:iCs/>
                              <w:sz w:val="16"/>
                              <w:szCs w:val="16"/>
                              <w:lang w:val="ru-RU"/>
                            </w:rPr>
                            <w:t>Ю.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6BBD03" id="Rectangle 221" o:spid="_x0000_s1051" style="position:absolute;left:0;text-align:left;margin-left:41.8pt;margin-top:-12.45pt;width:67.1pt;height:12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" filled="f" stroked="f" strokeweight=".25pt">
              <v:textbox inset="1pt,1pt,1pt,1pt">
                <w:txbxContent>
                  <w:p w14:paraId="1C4C6092" w14:textId="7FAB4178" w:rsidR="00020089" w:rsidRPr="00B228F1" w:rsidRDefault="00020089" w:rsidP="00664416">
                    <w:pPr>
                      <w:rPr>
                        <w:iCs/>
                        <w:sz w:val="16"/>
                        <w:szCs w:val="16"/>
                        <w:lang w:val="ru-RU"/>
                      </w:rPr>
                    </w:pP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Осипова И.</w:t>
                    </w:r>
                    <w:r w:rsidR="009F4FD1">
                      <w:rPr>
                        <w:iCs/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B228F1">
                      <w:rPr>
                        <w:iCs/>
                        <w:sz w:val="16"/>
                        <w:szCs w:val="16"/>
                        <w:lang w:val="ru-RU"/>
                      </w:rPr>
                      <w:t>Ю.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EBF4F11" wp14:editId="5C48FABE">
              <wp:simplePos x="0" y="0"/>
              <wp:positionH relativeFrom="column">
                <wp:posOffset>-171450</wp:posOffset>
              </wp:positionH>
              <wp:positionV relativeFrom="paragraph">
                <wp:posOffset>-164465</wp:posOffset>
              </wp:positionV>
              <wp:extent cx="703580" cy="157480"/>
              <wp:effectExtent l="0" t="0" r="0" b="0"/>
              <wp:wrapNone/>
              <wp:docPr id="39" name="Rectangle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4CE0DA0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Утв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BF4F11" id="Rectangle 208" o:spid="_x0000_s1052" style="position:absolute;left:0;text-align:left;margin-left:-13.5pt;margin-top:-12.95pt;width:55.4pt;height:12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" filled="f" stroked="f" strokeweight=".25pt">
              <v:textbox inset="1pt,1pt,1pt,1pt">
                <w:txbxContent>
                  <w:p w14:paraId="44CE0DA0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Утв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76C8345F" wp14:editId="798E092F">
              <wp:simplePos x="0" y="0"/>
              <wp:positionH relativeFrom="column">
                <wp:posOffset>-183515</wp:posOffset>
              </wp:positionH>
              <wp:positionV relativeFrom="paragraph">
                <wp:posOffset>-327660</wp:posOffset>
              </wp:positionV>
              <wp:extent cx="702945" cy="157480"/>
              <wp:effectExtent l="0" t="0" r="0" b="0"/>
              <wp:wrapNone/>
              <wp:docPr id="38" name="Rectangle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81A67D5" w14:textId="77777777" w:rsidR="00020089" w:rsidRPr="00943153" w:rsidRDefault="00020089" w:rsidP="001C4D9C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Т.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C8345F" id="Rectangle 205" o:spid="_x0000_s1053" style="position:absolute;left:0;text-align:left;margin-left:-14.45pt;margin-top:-25.8pt;width:55.35pt;height:12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" filled="f" stroked="f" strokeweight=".25pt">
              <v:textbox inset="1pt,1pt,1pt,1pt">
                <w:txbxContent>
                  <w:p w14:paraId="481A67D5" w14:textId="77777777" w:rsidR="00020089" w:rsidRPr="00943153" w:rsidRDefault="00020089" w:rsidP="001C4D9C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Т.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590346D6" wp14:editId="6DC155D5">
              <wp:simplePos x="0" y="0"/>
              <wp:positionH relativeFrom="column">
                <wp:posOffset>-180340</wp:posOffset>
              </wp:positionH>
              <wp:positionV relativeFrom="paragraph">
                <wp:posOffset>-515620</wp:posOffset>
              </wp:positionV>
              <wp:extent cx="702945" cy="157480"/>
              <wp:effectExtent l="0" t="0" r="0" b="0"/>
              <wp:wrapNone/>
              <wp:docPr id="37" name="Rectangle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294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96236F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Н.</w:t>
                          </w: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 xml:space="preserve"> </w:t>
                          </w:r>
                          <w:r w:rsidRPr="00943153">
                            <w:rPr>
                              <w:sz w:val="16"/>
                              <w:szCs w:val="16"/>
                              <w:lang w:val="ru-RU"/>
                            </w:rPr>
                            <w:t>контр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0346D6" id="Rectangle 202" o:spid="_x0000_s1054" style="position:absolute;left:0;text-align:left;margin-left:-14.2pt;margin-top:-40.6pt;width:55.35pt;height:12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" filled="f" stroked="f" strokeweight=".25pt">
              <v:textbox inset="1pt,1pt,1pt,1pt">
                <w:txbxContent>
                  <w:p w14:paraId="1396236F" w14:textId="77777777" w:rsidR="00020089" w:rsidRPr="00943153" w:rsidRDefault="00020089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 w:rsidRPr="00943153">
                      <w:rPr>
                        <w:sz w:val="16"/>
                        <w:szCs w:val="16"/>
                        <w:lang w:val="ru-RU"/>
                      </w:rPr>
                      <w:t>Н.</w:t>
                    </w:r>
                    <w:r>
                      <w:rPr>
                        <w:sz w:val="16"/>
                        <w:szCs w:val="16"/>
                        <w:lang w:val="ru-RU"/>
                      </w:rPr>
                      <w:t xml:space="preserve"> </w:t>
                    </w:r>
                    <w:r w:rsidRPr="00943153">
                      <w:rPr>
                        <w:sz w:val="16"/>
                        <w:szCs w:val="16"/>
                        <w:lang w:val="ru-RU"/>
                      </w:rPr>
                      <w:t>контр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D06C145" wp14:editId="77313553">
              <wp:simplePos x="0" y="0"/>
              <wp:positionH relativeFrom="column">
                <wp:posOffset>-171450</wp:posOffset>
              </wp:positionH>
              <wp:positionV relativeFrom="paragraph">
                <wp:posOffset>-696595</wp:posOffset>
              </wp:positionV>
              <wp:extent cx="703580" cy="157480"/>
              <wp:effectExtent l="0" t="0" r="0" b="0"/>
              <wp:wrapNone/>
              <wp:docPr id="36" name="Rectangle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3E30C0" w14:textId="77777777" w:rsidR="00020089" w:rsidRPr="00943153" w:rsidRDefault="0002008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Пров.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06C145" id="Rectangle 199" o:spid="_x0000_s1055" style="position:absolute;left:0;text-align:left;margin-left:-13.5pt;margin-top:-54.85pt;width:55.4pt;height:12.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" filled="f" stroked="f" strokeweight=".25pt">
              <v:textbox inset="1pt,1pt,1pt,1pt">
                <w:txbxContent>
                  <w:p w14:paraId="243E30C0" w14:textId="77777777" w:rsidR="00020089" w:rsidRPr="00943153" w:rsidRDefault="00020089">
                    <w:pPr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Пров.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5D7B95F" wp14:editId="2FEF540B">
              <wp:simplePos x="0" y="0"/>
              <wp:positionH relativeFrom="column">
                <wp:posOffset>-177165</wp:posOffset>
              </wp:positionH>
              <wp:positionV relativeFrom="paragraph">
                <wp:posOffset>-873125</wp:posOffset>
              </wp:positionV>
              <wp:extent cx="703580" cy="157480"/>
              <wp:effectExtent l="0" t="0" r="0" b="0"/>
              <wp:wrapNone/>
              <wp:docPr id="35" name="Rectangle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35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3F509FB" w14:textId="77777777" w:rsidR="00020089" w:rsidRPr="00F15AA7" w:rsidRDefault="00020089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Разраб</w:t>
                          </w:r>
                          <w:r w:rsidRPr="00F15AA7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  <w:p w14:paraId="7A8CB919" w14:textId="1C408CE6" w:rsidR="00020089" w:rsidRPr="005B42BF" w:rsidRDefault="00020089">
                          <w:pPr>
                            <w:jc w:val="center"/>
                            <w:rPr>
                              <w:rFonts w:ascii="Journal" w:hAnsi="Journal"/>
                              <w:lang w:val="ru-RU"/>
                            </w:rPr>
                          </w:pPr>
                          <w:r w:rsidRPr="005B42BF">
                            <w:rPr>
                              <w:lang w:val="ru-RU"/>
                            </w:rPr>
                            <w:t>ТП.2203.ПО</w:t>
                          </w:r>
                          <w:r w:rsidR="00DB2D29">
                            <w:rPr>
                              <w:lang w:val="ru-RU"/>
                            </w:rPr>
                            <w:t>–</w:t>
                          </w:r>
                          <w:r w:rsidRPr="005B42BF">
                            <w:rPr>
                              <w:lang w:val="ru-RU"/>
                            </w:rPr>
                            <w:t>301.18.05.ПЗ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D7B95F" id="Rectangle 196" o:spid="_x0000_s1056" style="position:absolute;left:0;text-align:left;margin-left:-13.95pt;margin-top:-68.75pt;width:55.4pt;height: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" filled="f" stroked="f" strokeweight=".25pt">
              <v:textbox inset="1pt,1pt,1pt,1pt">
                <w:txbxContent>
                  <w:p w14:paraId="53F509FB" w14:textId="77777777" w:rsidR="00020089" w:rsidRPr="00F15AA7" w:rsidRDefault="00020089">
                    <w:pPr>
                      <w:rPr>
                        <w:i/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Разраб</w:t>
                    </w:r>
                    <w:r w:rsidRPr="00F15AA7">
                      <w:rPr>
                        <w:i/>
                        <w:sz w:val="16"/>
                        <w:szCs w:val="16"/>
                      </w:rPr>
                      <w:t>.</w:t>
                    </w:r>
                  </w:p>
                  <w:p w14:paraId="7A8CB919" w14:textId="1C408CE6" w:rsidR="00020089" w:rsidRPr="005B42BF" w:rsidRDefault="00020089">
                    <w:pPr>
                      <w:jc w:val="center"/>
                      <w:rPr>
                        <w:rFonts w:ascii="Journal" w:hAnsi="Journal"/>
                        <w:lang w:val="ru-RU"/>
                      </w:rPr>
                    </w:pPr>
                    <w:r w:rsidRPr="005B42BF">
                      <w:rPr>
                        <w:lang w:val="ru-RU"/>
                      </w:rPr>
                      <w:t>ТП.2203.ПО</w:t>
                    </w:r>
                    <w:r w:rsidR="00DB2D29">
                      <w:rPr>
                        <w:lang w:val="ru-RU"/>
                      </w:rPr>
                      <w:t>–</w:t>
                    </w:r>
                    <w:r w:rsidRPr="005B42BF">
                      <w:rPr>
                        <w:lang w:val="ru-RU"/>
                      </w:rPr>
                      <w:t>301.18.05.ПЗ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0B77FE5E" wp14:editId="156623DC">
              <wp:simplePos x="0" y="0"/>
              <wp:positionH relativeFrom="column">
                <wp:posOffset>4490720</wp:posOffset>
              </wp:positionH>
              <wp:positionV relativeFrom="paragraph">
                <wp:posOffset>-732790</wp:posOffset>
              </wp:positionV>
              <wp:extent cx="548640" cy="203200"/>
              <wp:effectExtent l="0" t="0" r="0" b="0"/>
              <wp:wrapNone/>
              <wp:docPr id="34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64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9C4611" w14:textId="77777777" w:rsidR="00020089" w:rsidRPr="00573E4A" w:rsidRDefault="00020089" w:rsidP="00573E4A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16"/>
                              <w:szCs w:val="1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7FE5E"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57" type="#_x0000_t202" style="position:absolute;left:0;text-align:left;margin-left:353.6pt;margin-top:-57.7pt;width:43.2pt;height:16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" filled="f" stroked="f">
              <v:textbox>
                <w:txbxContent>
                  <w:p w14:paraId="109C4611" w14:textId="77777777" w:rsidR="00020089" w:rsidRPr="00573E4A" w:rsidRDefault="00020089" w:rsidP="00573E4A">
                    <w:pPr>
                      <w:jc w:val="center"/>
                      <w:rPr>
                        <w:rFonts w:ascii="Arial" w:hAnsi="Arial" w:cs="Arial"/>
                        <w:i/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0A7A5BE2" wp14:editId="13239FFB">
              <wp:simplePos x="0" y="0"/>
              <wp:positionH relativeFrom="column">
                <wp:posOffset>4673600</wp:posOffset>
              </wp:positionH>
              <wp:positionV relativeFrom="paragraph">
                <wp:posOffset>-376555</wp:posOffset>
              </wp:positionV>
              <wp:extent cx="1620520" cy="224155"/>
              <wp:effectExtent l="0" t="0" r="0" b="0"/>
              <wp:wrapNone/>
              <wp:docPr id="33" name="Rectangle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20520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6BB593A" w14:textId="7DEE0159" w:rsidR="00020089" w:rsidRPr="00F8591E" w:rsidRDefault="00020089" w:rsidP="001C4D9C">
                          <w:pPr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>
                            <w:rPr>
                              <w:szCs w:val="28"/>
                            </w:rPr>
                            <w:t>В</w:t>
                          </w:r>
                          <w:proofErr w:type="spellStart"/>
                          <w:r w:rsidR="00F8591E">
                            <w:rPr>
                              <w:szCs w:val="28"/>
                              <w:lang w:val="ru-RU"/>
                            </w:rPr>
                            <w:t>лПК</w:t>
                          </w:r>
                          <w:proofErr w:type="spellEnd"/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7A5BE2" id="Rectangle 220" o:spid="_x0000_s1058" style="position:absolute;left:0;text-align:left;margin-left:368pt;margin-top:-29.65pt;width:127.6pt;height:17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" filled="f" stroked="f" strokeweight=".25pt">
              <v:textbox inset="1pt,1pt,1pt,1pt">
                <w:txbxContent>
                  <w:p w14:paraId="56BB593A" w14:textId="7DEE0159" w:rsidR="00020089" w:rsidRPr="00F8591E" w:rsidRDefault="00020089" w:rsidP="001C4D9C">
                    <w:pPr>
                      <w:jc w:val="center"/>
                      <w:rPr>
                        <w:szCs w:val="28"/>
                        <w:lang w:val="ru-RU"/>
                      </w:rPr>
                    </w:pPr>
                    <w:r>
                      <w:rPr>
                        <w:szCs w:val="28"/>
                      </w:rPr>
                      <w:t>В</w:t>
                    </w:r>
                    <w:proofErr w:type="spellStart"/>
                    <w:r w:rsidR="00F8591E">
                      <w:rPr>
                        <w:szCs w:val="28"/>
                        <w:lang w:val="ru-RU"/>
                      </w:rPr>
                      <w:t>лПК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58BD2079" wp14:editId="6A9395F3">
              <wp:simplePos x="0" y="0"/>
              <wp:positionH relativeFrom="column">
                <wp:posOffset>4848860</wp:posOffset>
              </wp:positionH>
              <wp:positionV relativeFrom="paragraph">
                <wp:posOffset>-728345</wp:posOffset>
              </wp:positionV>
              <wp:extent cx="635" cy="172085"/>
              <wp:effectExtent l="0" t="0" r="0" b="0"/>
              <wp:wrapNone/>
              <wp:docPr id="32" name="Lin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30597D" id="Line 219" o:spid="_x0000_s1026" style="position:absolute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8pt,-57.35pt" to="381.85pt,-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3AEC7CDF" wp14:editId="1D7F3894">
              <wp:simplePos x="0" y="0"/>
              <wp:positionH relativeFrom="column">
                <wp:posOffset>4667885</wp:posOffset>
              </wp:positionH>
              <wp:positionV relativeFrom="paragraph">
                <wp:posOffset>-728980</wp:posOffset>
              </wp:positionV>
              <wp:extent cx="635" cy="172085"/>
              <wp:effectExtent l="0" t="0" r="0" b="0"/>
              <wp:wrapNone/>
              <wp:docPr id="31" name="Line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7208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EC9203" id="Line 218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5pt,-57.4pt" to="367.6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34AA36C5" wp14:editId="0103F578">
              <wp:simplePos x="0" y="0"/>
              <wp:positionH relativeFrom="column">
                <wp:posOffset>5630545</wp:posOffset>
              </wp:positionH>
              <wp:positionV relativeFrom="paragraph">
                <wp:posOffset>-718185</wp:posOffset>
              </wp:positionV>
              <wp:extent cx="770255" cy="157480"/>
              <wp:effectExtent l="0" t="0" r="0" b="0"/>
              <wp:wrapNone/>
              <wp:docPr id="30" name="Rectangle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025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868FB7D" w14:textId="03DEDCDC" w:rsidR="00020089" w:rsidRPr="0061422E" w:rsidRDefault="00E2795F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  <w:r w:rsidR="00026480">
                            <w:rPr>
                              <w:sz w:val="20"/>
                              <w:lang w:val="ru-RU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4AA36C5" id="Rectangle 217" o:spid="_x0000_s1059" style="position:absolute;left:0;text-align:left;margin-left:443.35pt;margin-top:-56.55pt;width:60.65pt;height:1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" filled="f" stroked="f" strokeweight=".25pt">
              <v:textbox inset="1pt,1pt,1pt,1pt">
                <w:txbxContent>
                  <w:p w14:paraId="7868FB7D" w14:textId="03DEDCDC" w:rsidR="00020089" w:rsidRPr="0061422E" w:rsidRDefault="00E2795F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  <w:r w:rsidR="00026480">
                      <w:rPr>
                        <w:sz w:val="20"/>
                        <w:lang w:val="ru-RU"/>
                      </w:rPr>
                      <w:t>6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0FEC9E2A" wp14:editId="037C7320">
              <wp:simplePos x="0" y="0"/>
              <wp:positionH relativeFrom="column">
                <wp:posOffset>5607050</wp:posOffset>
              </wp:positionH>
              <wp:positionV relativeFrom="paragraph">
                <wp:posOffset>-892810</wp:posOffset>
              </wp:positionV>
              <wp:extent cx="769620" cy="157480"/>
              <wp:effectExtent l="0" t="0" r="0" b="0"/>
              <wp:wrapNone/>
              <wp:docPr id="29" name="Rectangle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962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7D824B4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EC9E2A" id="Rectangle 216" o:spid="_x0000_s1060" style="position:absolute;left:0;text-align:left;margin-left:441.5pt;margin-top:-70.3pt;width:60.6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" filled="f" stroked="f" strokeweight=".25pt">
              <v:textbox inset="1pt,1pt,1pt,1pt">
                <w:txbxContent>
                  <w:p w14:paraId="7D824B4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85944A3" wp14:editId="73AB17A3">
              <wp:simplePos x="0" y="0"/>
              <wp:positionH relativeFrom="column">
                <wp:posOffset>4520565</wp:posOffset>
              </wp:positionH>
              <wp:positionV relativeFrom="paragraph">
                <wp:posOffset>-880110</wp:posOffset>
              </wp:positionV>
              <wp:extent cx="488315" cy="157480"/>
              <wp:effectExtent l="0" t="0" r="0" b="0"/>
              <wp:wrapNone/>
              <wp:docPr id="28" name="Rectangle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31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B865AD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Лит.</w:t>
                          </w:r>
                        </w:p>
                        <w:p w14:paraId="3C57921E" w14:textId="77777777" w:rsidR="00020089" w:rsidRPr="008F40C4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>М</w:t>
                          </w:r>
                        </w:p>
                        <w:p w14:paraId="068D6297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 xml:space="preserve">Модули сбора и отображения статистики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 w:val="24"/>
                              <w:szCs w:val="24"/>
                              <w:lang w:val="en-US"/>
                            </w:rPr>
                            <w:t>Sendmail</w:t>
                          </w:r>
                        </w:p>
                        <w:p w14:paraId="790BFE96" w14:textId="77777777" w:rsidR="00020089" w:rsidRPr="00E14490" w:rsidRDefault="00020089" w:rsidP="00E14490">
                          <w:pPr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E14490"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  <w:t xml:space="preserve">одули сбора и отображения сттики почтовой службы </w:t>
                          </w:r>
                          <w:r w:rsidRPr="00E14490">
                            <w:rPr>
                              <w:rFonts w:ascii="Journal" w:hAnsi="Journal"/>
                              <w:szCs w:val="28"/>
                              <w:lang w:val="en-US"/>
                            </w:rPr>
                            <w:t>Sendmail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85944A3" id="Rectangle 215" o:spid="_x0000_s1061" style="position:absolute;left:0;text-align:left;margin-left:355.95pt;margin-top:-69.3pt;width:38.45pt;height:12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" filled="f" stroked="f" strokeweight=".25pt">
              <v:textbox inset="1pt,1pt,1pt,1pt">
                <w:txbxContent>
                  <w:p w14:paraId="0B865AD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Лит.</w:t>
                    </w:r>
                  </w:p>
                  <w:p w14:paraId="3C57921E" w14:textId="77777777" w:rsidR="00020089" w:rsidRPr="008F40C4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>М</w:t>
                    </w:r>
                  </w:p>
                  <w:p w14:paraId="068D6297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 xml:space="preserve">Модули сбора и отображения статистики почтовой службы </w:t>
                    </w:r>
                    <w:r w:rsidRPr="00E14490">
                      <w:rPr>
                        <w:rFonts w:ascii="Journal" w:hAnsi="Journal"/>
                        <w:sz w:val="24"/>
                        <w:szCs w:val="24"/>
                        <w:lang w:val="en-US"/>
                      </w:rPr>
                      <w:t>Sendmail</w:t>
                    </w:r>
                  </w:p>
                  <w:p w14:paraId="790BFE96" w14:textId="77777777" w:rsidR="00020089" w:rsidRPr="00E14490" w:rsidRDefault="00020089" w:rsidP="00E14490">
                    <w:pPr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E14490">
                      <w:rPr>
                        <w:rFonts w:ascii="Journal" w:hAnsi="Journal"/>
                        <w:szCs w:val="28"/>
                        <w:lang w:val="ru-RU"/>
                      </w:rPr>
                      <w:t xml:space="preserve">одули сбора и отображения сттики почтовой службы </w:t>
                    </w:r>
                    <w:r w:rsidRPr="00E14490">
                      <w:rPr>
                        <w:rFonts w:ascii="Journal" w:hAnsi="Journal"/>
                        <w:szCs w:val="28"/>
                        <w:lang w:val="en-US"/>
                      </w:rPr>
                      <w:t>Sendmail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05B6B876" wp14:editId="4DCF3E3D">
              <wp:simplePos x="0" y="0"/>
              <wp:positionH relativeFrom="column">
                <wp:posOffset>5572125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27" name="Line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29ECF8" id="Line 214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38.75pt,-71.65pt" to="438.85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2938CEB" wp14:editId="1191D649">
              <wp:simplePos x="0" y="0"/>
              <wp:positionH relativeFrom="column">
                <wp:posOffset>4495800</wp:posOffset>
              </wp:positionH>
              <wp:positionV relativeFrom="paragraph">
                <wp:posOffset>-548005</wp:posOffset>
              </wp:positionV>
              <wp:extent cx="1966595" cy="1270"/>
              <wp:effectExtent l="0" t="0" r="0" b="0"/>
              <wp:wrapNone/>
              <wp:docPr id="26" name="Line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66595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58411F" id="Line 213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-43.15pt" to="508.85pt,-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22D669DD" wp14:editId="16A817BB">
              <wp:simplePos x="0" y="0"/>
              <wp:positionH relativeFrom="column">
                <wp:posOffset>4496435</wp:posOffset>
              </wp:positionH>
              <wp:positionV relativeFrom="paragraph">
                <wp:posOffset>-731520</wp:posOffset>
              </wp:positionV>
              <wp:extent cx="1947545" cy="8890"/>
              <wp:effectExtent l="0" t="0" r="0" b="0"/>
              <wp:wrapNone/>
              <wp:docPr id="25" name="Line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947545" cy="889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9FC28" id="Line 212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05pt,-57.6pt" to="507.4pt,-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49A32F9C" wp14:editId="146642E0">
              <wp:simplePos x="0" y="0"/>
              <wp:positionH relativeFrom="column">
                <wp:posOffset>4486910</wp:posOffset>
              </wp:positionH>
              <wp:positionV relativeFrom="paragraph">
                <wp:posOffset>-899795</wp:posOffset>
              </wp:positionV>
              <wp:extent cx="635" cy="886460"/>
              <wp:effectExtent l="0" t="0" r="0" b="0"/>
              <wp:wrapNone/>
              <wp:docPr id="24" name="Line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8864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858EE" id="Line 210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3.3pt,-70.85pt" to="353.35pt,-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B5F9A5D" wp14:editId="114C99D7">
              <wp:simplePos x="0" y="0"/>
              <wp:positionH relativeFrom="column">
                <wp:posOffset>-207010</wp:posOffset>
              </wp:positionH>
              <wp:positionV relativeFrom="paragraph">
                <wp:posOffset>-721995</wp:posOffset>
              </wp:positionV>
              <wp:extent cx="2522220" cy="635"/>
              <wp:effectExtent l="0" t="0" r="0" b="0"/>
              <wp:wrapNone/>
              <wp:docPr id="22" name="Line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261A1F" id="Line 194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56.85pt" to="182.3pt,-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2A4ECE92" wp14:editId="2C57741B">
              <wp:simplePos x="0" y="0"/>
              <wp:positionH relativeFrom="column">
                <wp:posOffset>-207010</wp:posOffset>
              </wp:positionH>
              <wp:positionV relativeFrom="paragraph">
                <wp:posOffset>-541020</wp:posOffset>
              </wp:positionV>
              <wp:extent cx="2522220" cy="635"/>
              <wp:effectExtent l="0" t="0" r="0" b="0"/>
              <wp:wrapNone/>
              <wp:docPr id="21" name="Line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5B3818" id="Line 193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42.6pt" to="182.3pt,-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20E0B13" wp14:editId="5FCB9485">
              <wp:simplePos x="0" y="0"/>
              <wp:positionH relativeFrom="column">
                <wp:posOffset>-207010</wp:posOffset>
              </wp:positionH>
              <wp:positionV relativeFrom="paragraph">
                <wp:posOffset>-1249045</wp:posOffset>
              </wp:positionV>
              <wp:extent cx="2522220" cy="635"/>
              <wp:effectExtent l="0" t="0" r="0" b="0"/>
              <wp:wrapNone/>
              <wp:docPr id="20" name="Line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0F91FB" id="Line 19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98.35pt" to="182.3pt,-9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0D8A22" wp14:editId="42790FB2">
              <wp:simplePos x="0" y="0"/>
              <wp:positionH relativeFrom="column">
                <wp:posOffset>-201930</wp:posOffset>
              </wp:positionH>
              <wp:positionV relativeFrom="paragraph">
                <wp:posOffset>-1079500</wp:posOffset>
              </wp:positionV>
              <wp:extent cx="2522220" cy="635"/>
              <wp:effectExtent l="0" t="0" r="0" b="0"/>
              <wp:wrapNone/>
              <wp:docPr id="19" name="Line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7EF4" id="Line 19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-85pt" to="182.7pt,-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5BF53C" wp14:editId="17DBC2E9">
              <wp:simplePos x="0" y="0"/>
              <wp:positionH relativeFrom="column">
                <wp:posOffset>-206375</wp:posOffset>
              </wp:positionH>
              <wp:positionV relativeFrom="paragraph">
                <wp:posOffset>-900430</wp:posOffset>
              </wp:positionV>
              <wp:extent cx="6657975" cy="635"/>
              <wp:effectExtent l="0" t="0" r="0" b="0"/>
              <wp:wrapNone/>
              <wp:docPr id="18" name="Line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F1F8C" id="Line 190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25pt,-70.9pt" to="508pt,-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64D11C64" wp14:editId="453B0790">
              <wp:simplePos x="0" y="0"/>
              <wp:positionH relativeFrom="column">
                <wp:posOffset>2357755</wp:posOffset>
              </wp:positionH>
              <wp:positionV relativeFrom="paragraph">
                <wp:posOffset>-1282065</wp:posOffset>
              </wp:positionV>
              <wp:extent cx="4023995" cy="243205"/>
              <wp:effectExtent l="0" t="0" r="0" b="0"/>
              <wp:wrapNone/>
              <wp:docPr id="17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2399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9B30E0E" w14:textId="63B08F78" w:rsidR="00020089" w:rsidRDefault="00020089" w:rsidP="001C4D9C">
                          <w:pPr>
                            <w:jc w:val="center"/>
                            <w:rPr>
                              <w:noProof/>
                              <w:lang w:val="ru-RU"/>
                            </w:rPr>
                          </w:pPr>
                          <w:r>
                            <w:rPr>
                              <w:noProof/>
                              <w:lang w:val="ru-RU"/>
                            </w:rPr>
                            <w:t xml:space="preserve">ДП </w:t>
                          </w:r>
                          <w:r w:rsidRPr="00B05A5F">
                            <w:rPr>
                              <w:noProof/>
                              <w:lang w:val="ru-RU"/>
                            </w:rPr>
                            <w:t>09</w:t>
                          </w:r>
                          <w:r>
                            <w:rPr>
                              <w:noProof/>
                              <w:lang w:val="ru-RU"/>
                            </w:rPr>
                            <w:t>.02.0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7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ИСП</w:t>
                          </w:r>
                          <w:r w:rsidR="002763CF">
                            <w:rPr>
                              <w:noProof/>
                              <w:szCs w:val="28"/>
                            </w:rPr>
                            <w:t>–</w:t>
                          </w:r>
                          <w:r>
                            <w:rPr>
                              <w:noProof/>
                              <w:lang w:val="ru-RU"/>
                            </w:rPr>
                            <w:t>42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1/2к</w:t>
                          </w:r>
                          <w:r w:rsidR="004D1275">
                            <w:rPr>
                              <w:noProof/>
                              <w:lang w:val="ru-RU"/>
                            </w:rPr>
                            <w:t xml:space="preserve"> </w:t>
                          </w:r>
                          <w:r w:rsidR="00B228F1">
                            <w:rPr>
                              <w:noProof/>
                              <w:lang w:val="ru-RU"/>
                            </w:rPr>
                            <w:t>23</w:t>
                          </w:r>
                          <w:r>
                            <w:rPr>
                              <w:noProof/>
                              <w:lang w:val="ru-RU"/>
                            </w:rPr>
                            <w:t>.2</w:t>
                          </w:r>
                          <w:r w:rsidR="000F120D">
                            <w:rPr>
                              <w:noProof/>
                              <w:lang w:val="ru-RU"/>
                            </w:rPr>
                            <w:t>5</w:t>
                          </w:r>
                          <w:r>
                            <w:rPr>
                              <w:noProof/>
                              <w:lang w:val="ru-RU"/>
                            </w:rPr>
                            <w:t xml:space="preserve"> ПЗ</w:t>
                          </w:r>
                        </w:p>
                        <w:p w14:paraId="252F0C99" w14:textId="77777777" w:rsidR="00020089" w:rsidRPr="008B6A74" w:rsidRDefault="00020089" w:rsidP="00B228F1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D11C64" id="Rectangle 189" o:spid="_x0000_s1062" style="position:absolute;left:0;text-align:left;margin-left:185.65pt;margin-top:-100.95pt;width:316.85pt;height:19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" filled="f" stroked="f" strokeweight=".25pt">
              <v:textbox inset="1pt,1pt,1pt,1pt">
                <w:txbxContent>
                  <w:p w14:paraId="39B30E0E" w14:textId="63B08F78" w:rsidR="00020089" w:rsidRDefault="00020089" w:rsidP="001C4D9C">
                    <w:pPr>
                      <w:jc w:val="center"/>
                      <w:rPr>
                        <w:noProof/>
                        <w:lang w:val="ru-RU"/>
                      </w:rPr>
                    </w:pPr>
                    <w:r>
                      <w:rPr>
                        <w:noProof/>
                        <w:lang w:val="ru-RU"/>
                      </w:rPr>
                      <w:t xml:space="preserve">ДП </w:t>
                    </w:r>
                    <w:r w:rsidRPr="00B05A5F">
                      <w:rPr>
                        <w:noProof/>
                        <w:lang w:val="ru-RU"/>
                      </w:rPr>
                      <w:t>09</w:t>
                    </w:r>
                    <w:r>
                      <w:rPr>
                        <w:noProof/>
                        <w:lang w:val="ru-RU"/>
                      </w:rPr>
                      <w:t>.02.0</w:t>
                    </w:r>
                    <w:r w:rsidR="00B228F1">
                      <w:rPr>
                        <w:noProof/>
                        <w:lang w:val="ru-RU"/>
                      </w:rPr>
                      <w:t>7</w:t>
                    </w:r>
                    <w:r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ИСП</w:t>
                    </w:r>
                    <w:r w:rsidR="002763CF">
                      <w:rPr>
                        <w:noProof/>
                        <w:szCs w:val="28"/>
                      </w:rPr>
                      <w:t>–</w:t>
                    </w:r>
                    <w:r>
                      <w:rPr>
                        <w:noProof/>
                        <w:lang w:val="ru-RU"/>
                      </w:rPr>
                      <w:t>42</w:t>
                    </w:r>
                    <w:r w:rsidR="00B228F1">
                      <w:rPr>
                        <w:noProof/>
                        <w:lang w:val="ru-RU"/>
                      </w:rPr>
                      <w:t>1/2к</w:t>
                    </w:r>
                    <w:r w:rsidR="004D1275">
                      <w:rPr>
                        <w:noProof/>
                        <w:lang w:val="ru-RU"/>
                      </w:rPr>
                      <w:t xml:space="preserve"> </w:t>
                    </w:r>
                    <w:r w:rsidR="00B228F1">
                      <w:rPr>
                        <w:noProof/>
                        <w:lang w:val="ru-RU"/>
                      </w:rPr>
                      <w:t>23</w:t>
                    </w:r>
                    <w:r>
                      <w:rPr>
                        <w:noProof/>
                        <w:lang w:val="ru-RU"/>
                      </w:rPr>
                      <w:t>.2</w:t>
                    </w:r>
                    <w:r w:rsidR="000F120D">
                      <w:rPr>
                        <w:noProof/>
                        <w:lang w:val="ru-RU"/>
                      </w:rPr>
                      <w:t>5</w:t>
                    </w:r>
                    <w:r>
                      <w:rPr>
                        <w:noProof/>
                        <w:lang w:val="ru-RU"/>
                      </w:rPr>
                      <w:t xml:space="preserve"> ПЗ</w:t>
                    </w:r>
                  </w:p>
                  <w:p w14:paraId="252F0C99" w14:textId="77777777" w:rsidR="00020089" w:rsidRPr="008B6A74" w:rsidRDefault="00020089" w:rsidP="00B228F1">
                    <w:pPr>
                      <w:rPr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049DF3FC" wp14:editId="3AA5C7C4">
              <wp:simplePos x="0" y="0"/>
              <wp:positionH relativeFrom="column">
                <wp:posOffset>5061585</wp:posOffset>
              </wp:positionH>
              <wp:positionV relativeFrom="paragraph">
                <wp:posOffset>-713105</wp:posOffset>
              </wp:positionV>
              <wp:extent cx="487680" cy="158115"/>
              <wp:effectExtent l="0" t="0" r="0" b="0"/>
              <wp:wrapNone/>
              <wp:docPr id="16" name="Rectangle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8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6A6CC9A" w14:textId="348FFE6A" w:rsidR="00020089" w:rsidRPr="00D17394" w:rsidRDefault="00D77A62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4</w:t>
                          </w:r>
                        </w:p>
                        <w:p w14:paraId="6803EA2A" w14:textId="77777777" w:rsidR="00020089" w:rsidRPr="000133F1" w:rsidRDefault="00020089" w:rsidP="000133F1">
                          <w:pPr>
                            <w:jc w:val="center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9DF3FC" id="Rectangle 188" o:spid="_x0000_s1063" style="position:absolute;left:0;text-align:left;margin-left:398.55pt;margin-top:-56.15pt;width:38.4pt;height:12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" filled="f" stroked="f" strokeweight=".25pt">
              <v:textbox inset="1pt,1pt,1pt,1pt">
                <w:txbxContent>
                  <w:p w14:paraId="26A6CC9A" w14:textId="348FFE6A" w:rsidR="00020089" w:rsidRPr="00D17394" w:rsidRDefault="00D77A62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  <w:r>
                      <w:rPr>
                        <w:sz w:val="20"/>
                        <w:lang w:val="ru-RU"/>
                      </w:rPr>
                      <w:t>4</w:t>
                    </w:r>
                  </w:p>
                  <w:p w14:paraId="6803EA2A" w14:textId="77777777" w:rsidR="00020089" w:rsidRPr="000133F1" w:rsidRDefault="00020089" w:rsidP="000133F1">
                    <w:pPr>
                      <w:jc w:val="center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04ED6D0B" wp14:editId="237CF35F">
              <wp:simplePos x="0" y="0"/>
              <wp:positionH relativeFrom="column">
                <wp:posOffset>5048885</wp:posOffset>
              </wp:positionH>
              <wp:positionV relativeFrom="paragraph">
                <wp:posOffset>-880110</wp:posOffset>
              </wp:positionV>
              <wp:extent cx="487680" cy="157480"/>
              <wp:effectExtent l="0" t="0" r="0" b="0"/>
              <wp:wrapNone/>
              <wp:docPr id="15" name="Rectangle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768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E1E12D4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4ED6D0B" id="Rectangle 187" o:spid="_x0000_s1064" style="position:absolute;left:0;text-align:left;margin-left:397.55pt;margin-top:-69.3pt;width:38.4pt;height:12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" filled="f" stroked="f" strokeweight=".25pt">
              <v:textbox inset="1pt,1pt,1pt,1pt">
                <w:txbxContent>
                  <w:p w14:paraId="6E1E12D4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0B915C15" wp14:editId="62863990">
              <wp:simplePos x="0" y="0"/>
              <wp:positionH relativeFrom="column">
                <wp:posOffset>1969135</wp:posOffset>
              </wp:positionH>
              <wp:positionV relativeFrom="paragraph">
                <wp:posOffset>-1056005</wp:posOffset>
              </wp:positionV>
              <wp:extent cx="330835" cy="157480"/>
              <wp:effectExtent l="0" t="0" r="0" b="0"/>
              <wp:wrapNone/>
              <wp:docPr id="14" name="Rectangle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4100507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B915C15" id="Rectangle 186" o:spid="_x0000_s1065" style="position:absolute;left:0;text-align:left;margin-left:155.05pt;margin-top:-83.15pt;width:26.05pt;height:12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" filled="f" stroked="f" strokeweight=".25pt">
              <v:textbox inset="1pt,1pt,1pt,1pt">
                <w:txbxContent>
                  <w:p w14:paraId="34100507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25B4265" wp14:editId="120F0AEA">
              <wp:simplePos x="0" y="0"/>
              <wp:positionH relativeFrom="column">
                <wp:posOffset>1426210</wp:posOffset>
              </wp:positionH>
              <wp:positionV relativeFrom="paragraph">
                <wp:posOffset>-1062355</wp:posOffset>
              </wp:positionV>
              <wp:extent cx="507365" cy="157480"/>
              <wp:effectExtent l="0" t="0" r="0" b="0"/>
              <wp:wrapNone/>
              <wp:docPr id="13" name="Rectangle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736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6AF645C9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5B4265" id="Rectangle 185" o:spid="_x0000_s1066" style="position:absolute;left:0;text-align:left;margin-left:112.3pt;margin-top:-83.65pt;width:39.95pt;height:12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" filled="f" stroked="f" strokeweight=".25pt">
              <v:textbox inset="1pt,1pt,1pt,1pt">
                <w:txbxContent>
                  <w:p w14:paraId="6AF645C9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66226DE6" wp14:editId="51DF07EA">
              <wp:simplePos x="0" y="0"/>
              <wp:positionH relativeFrom="column">
                <wp:posOffset>527050</wp:posOffset>
              </wp:positionH>
              <wp:positionV relativeFrom="paragraph">
                <wp:posOffset>-1062355</wp:posOffset>
              </wp:positionV>
              <wp:extent cx="852170" cy="157480"/>
              <wp:effectExtent l="0" t="0" r="0" b="0"/>
              <wp:wrapNone/>
              <wp:docPr id="12" name="Rectangle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49BCF6E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226DE6" id="Rectangle 184" o:spid="_x0000_s1067" style="position:absolute;left:0;text-align:left;margin-left:41.5pt;margin-top:-83.65pt;width:67.1pt;height:12.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" filled="f" stroked="f" strokeweight=".25pt">
              <v:textbox inset="1pt,1pt,1pt,1pt">
                <w:txbxContent>
                  <w:p w14:paraId="249BCF6E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743F8368" wp14:editId="43A12019">
              <wp:simplePos x="0" y="0"/>
              <wp:positionH relativeFrom="column">
                <wp:posOffset>130810</wp:posOffset>
              </wp:positionH>
              <wp:positionV relativeFrom="paragraph">
                <wp:posOffset>-1056005</wp:posOffset>
              </wp:positionV>
              <wp:extent cx="364490" cy="157480"/>
              <wp:effectExtent l="0" t="0" r="0" b="0"/>
              <wp:wrapNone/>
              <wp:docPr id="11" name="Rectangle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449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16CCDC5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3F8368" id="Rectangle 183" o:spid="_x0000_s1068" style="position:absolute;left:0;text-align:left;margin-left:10.3pt;margin-top:-83.15pt;width:28.7pt;height:12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" filled="f" stroked="f" strokeweight=".25pt">
              <v:textbox inset="1pt,1pt,1pt,1pt">
                <w:txbxContent>
                  <w:p w14:paraId="016CCDC5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1759278A" wp14:editId="524EA569">
              <wp:simplePos x="0" y="0"/>
              <wp:positionH relativeFrom="column">
                <wp:posOffset>-192405</wp:posOffset>
              </wp:positionH>
              <wp:positionV relativeFrom="paragraph">
                <wp:posOffset>-1062355</wp:posOffset>
              </wp:positionV>
              <wp:extent cx="292100" cy="157480"/>
              <wp:effectExtent l="0" t="0" r="0" b="0"/>
              <wp:wrapNone/>
              <wp:docPr id="10" name="Rectangle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210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FCFA222" w14:textId="77777777" w:rsidR="00020089" w:rsidRPr="00943153" w:rsidRDefault="00020089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943153">
                            <w:rPr>
                              <w:sz w:val="16"/>
                              <w:szCs w:val="16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59278A" id="Rectangle 182" o:spid="_x0000_s1069" style="position:absolute;left:0;text-align:left;margin-left:-15.15pt;margin-top:-83.65pt;width:23pt;height:1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" filled="f" stroked="f" strokeweight=".25pt">
              <v:textbox inset="1pt,1pt,1pt,1pt">
                <w:txbxContent>
                  <w:p w14:paraId="1FCFA222" w14:textId="77777777" w:rsidR="00020089" w:rsidRPr="00943153" w:rsidRDefault="00020089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943153">
                      <w:rPr>
                        <w:sz w:val="16"/>
                        <w:szCs w:val="16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2E2C838A" wp14:editId="7CBF092A">
              <wp:simplePos x="0" y="0"/>
              <wp:positionH relativeFrom="column">
                <wp:posOffset>-207010</wp:posOffset>
              </wp:positionH>
              <wp:positionV relativeFrom="paragraph">
                <wp:posOffset>-168910</wp:posOffset>
              </wp:positionV>
              <wp:extent cx="2522220" cy="635"/>
              <wp:effectExtent l="0" t="0" r="0" b="0"/>
              <wp:wrapNone/>
              <wp:docPr id="9" name="Line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128191" id="Line 181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3.3pt" to="182.3pt,-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47CF8DC3" wp14:editId="007E5546">
              <wp:simplePos x="0" y="0"/>
              <wp:positionH relativeFrom="column">
                <wp:posOffset>-207010</wp:posOffset>
              </wp:positionH>
              <wp:positionV relativeFrom="paragraph">
                <wp:posOffset>-360045</wp:posOffset>
              </wp:positionV>
              <wp:extent cx="2522220" cy="635"/>
              <wp:effectExtent l="0" t="0" r="0" b="0"/>
              <wp:wrapNone/>
              <wp:docPr id="8" name="Lin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222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104FBE" id="Line 180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28.35pt" to="182.3pt,-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" strokeweight="1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099A1355" wp14:editId="76E4607E">
              <wp:simplePos x="0" y="0"/>
              <wp:positionH relativeFrom="column">
                <wp:posOffset>5029200</wp:posOffset>
              </wp:positionH>
              <wp:positionV relativeFrom="paragraph">
                <wp:posOffset>-909955</wp:posOffset>
              </wp:positionV>
              <wp:extent cx="1270" cy="353060"/>
              <wp:effectExtent l="0" t="0" r="0" b="0"/>
              <wp:wrapNone/>
              <wp:docPr id="7" name="Line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530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C2C53" id="Line 179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6pt,-71.65pt" to="396.1pt,-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3256CB75" wp14:editId="46C8052B">
              <wp:simplePos x="0" y="0"/>
              <wp:positionH relativeFrom="column">
                <wp:posOffset>2311400</wp:posOffset>
              </wp:positionH>
              <wp:positionV relativeFrom="paragraph">
                <wp:posOffset>-1435100</wp:posOffset>
              </wp:positionV>
              <wp:extent cx="635" cy="1424305"/>
              <wp:effectExtent l="0" t="0" r="0" b="0"/>
              <wp:wrapNone/>
              <wp:docPr id="6" name="Lin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30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78BC0A" id="Line 17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2pt,-113pt" to="182.0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027B2F45" wp14:editId="4AD12C14">
              <wp:simplePos x="0" y="0"/>
              <wp:positionH relativeFrom="column">
                <wp:posOffset>1950085</wp:posOffset>
              </wp:positionH>
              <wp:positionV relativeFrom="paragraph">
                <wp:posOffset>-1440815</wp:posOffset>
              </wp:positionV>
              <wp:extent cx="635" cy="1424940"/>
              <wp:effectExtent l="0" t="0" r="0" b="0"/>
              <wp:wrapNone/>
              <wp:docPr id="5" name="Lin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036A87" id="Line 177" o:spid="_x0000_s1026" style="position:absolute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-113.45pt" to="153.6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5594D614" wp14:editId="49E5B3CD">
              <wp:simplePos x="0" y="0"/>
              <wp:positionH relativeFrom="column">
                <wp:posOffset>1407160</wp:posOffset>
              </wp:positionH>
              <wp:positionV relativeFrom="paragraph">
                <wp:posOffset>-1437005</wp:posOffset>
              </wp:positionV>
              <wp:extent cx="635" cy="1424940"/>
              <wp:effectExtent l="0" t="0" r="0" b="0"/>
              <wp:wrapNone/>
              <wp:docPr id="4" name="Line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2494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DEFE6" id="Line 176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0.8pt,-113.15pt" to="110.8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8272" behindDoc="0" locked="0" layoutInCell="1" allowOverlap="1" wp14:anchorId="0C2FA6F4" wp14:editId="1B248C33">
              <wp:simplePos x="0" y="0"/>
              <wp:positionH relativeFrom="column">
                <wp:posOffset>502920</wp:posOffset>
              </wp:positionH>
              <wp:positionV relativeFrom="paragraph">
                <wp:posOffset>-1446530</wp:posOffset>
              </wp:positionV>
              <wp:extent cx="635" cy="1434465"/>
              <wp:effectExtent l="0" t="0" r="0" b="0"/>
              <wp:wrapNone/>
              <wp:docPr id="3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446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32D3BA" id="Line 175" o:spid="_x0000_s1026" style="position:absolute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6pt,-113.9pt" to="39.65pt,-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7248" behindDoc="0" locked="0" layoutInCell="1" allowOverlap="1" wp14:anchorId="642344C9" wp14:editId="3812BF11">
              <wp:simplePos x="0" y="0"/>
              <wp:positionH relativeFrom="column">
                <wp:posOffset>-207010</wp:posOffset>
              </wp:positionH>
              <wp:positionV relativeFrom="paragraph">
                <wp:posOffset>-1451610</wp:posOffset>
              </wp:positionV>
              <wp:extent cx="6657975" cy="635"/>
              <wp:effectExtent l="0" t="0" r="0" b="0"/>
              <wp:wrapNone/>
              <wp:docPr id="2" name="Line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7975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F90192" id="Line 174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6.3pt,-114.3pt" to="507.95pt,-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" strokeweight="2pt"/>
          </w:pict>
        </mc:Fallback>
      </mc:AlternateContent>
    </w:r>
    <w:r w:rsidR="00020089">
      <w:rPr>
        <w:noProof/>
        <w:lang w:val="ru-RU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4238C62B" wp14:editId="1717350B">
              <wp:simplePos x="0" y="0"/>
              <wp:positionH relativeFrom="column">
                <wp:posOffset>133350</wp:posOffset>
              </wp:positionH>
              <wp:positionV relativeFrom="paragraph">
                <wp:posOffset>-1442720</wp:posOffset>
              </wp:positionV>
              <wp:extent cx="635" cy="528955"/>
              <wp:effectExtent l="0" t="0" r="0" b="0"/>
              <wp:wrapNone/>
              <wp:docPr id="1" name="Line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895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62EC59" id="Line 173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-113.6pt" to="10.55pt,-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" strokeweight="2pt"/>
          </w:pict>
        </mc:Fallback>
      </mc:AlternateContent>
    </w:r>
    <w:r w:rsidR="00A062EE">
      <w:rPr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B26D3" w14:textId="77777777" w:rsidR="001262ED" w:rsidRDefault="001262ED">
      <w:r>
        <w:separator/>
      </w:r>
    </w:p>
  </w:footnote>
  <w:footnote w:type="continuationSeparator" w:id="0">
    <w:p w14:paraId="6F921727" w14:textId="77777777" w:rsidR="001262ED" w:rsidRDefault="001262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04695" w14:textId="77777777" w:rsidR="00020089" w:rsidRPr="00A647A9" w:rsidRDefault="00020089">
    <w:pPr>
      <w:pStyle w:val="a3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34176" behindDoc="0" locked="0" layoutInCell="1" allowOverlap="1" wp14:anchorId="7A4C7243" wp14:editId="61C871D8">
              <wp:simplePos x="0" y="0"/>
              <wp:positionH relativeFrom="column">
                <wp:posOffset>-191135</wp:posOffset>
              </wp:positionH>
              <wp:positionV relativeFrom="paragraph">
                <wp:posOffset>178435</wp:posOffset>
              </wp:positionV>
              <wp:extent cx="6659880" cy="10332085"/>
              <wp:effectExtent l="0" t="0" r="0" b="0"/>
              <wp:wrapNone/>
              <wp:docPr id="47" name="Group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332085"/>
                        <a:chOff x="1134" y="295"/>
                        <a:chExt cx="10376" cy="15896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134" y="295"/>
                          <a:ext cx="10376" cy="1589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Line 3"/>
                      <wps:cNvCnPr>
                        <a:cxnSpLocks noChangeShapeType="1"/>
                      </wps:cNvCnPr>
                      <wps:spPr bwMode="auto">
                        <a:xfrm>
                          <a:off x="1701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0" name="Line 4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Line 5"/>
                      <wps:cNvCnPr>
                        <a:cxnSpLocks noChangeShapeType="1"/>
                      </wps:cNvCnPr>
                      <wps:spPr bwMode="auto">
                        <a:xfrm>
                          <a:off x="2268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" name="Line 6"/>
                      <wps:cNvCnPr>
                        <a:cxnSpLocks noChangeShapeType="1"/>
                      </wps:cNvCnPr>
                      <wps:spPr bwMode="auto">
                        <a:xfrm>
                          <a:off x="3686" y="15356"/>
                          <a:ext cx="1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" name="Line 7"/>
                      <wps:cNvCnPr>
                        <a:cxnSpLocks noChangeShapeType="1"/>
                      </wps:cNvCnPr>
                      <wps:spPr bwMode="auto">
                        <a:xfrm>
                          <a:off x="4536" y="15364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8"/>
                      <wps:cNvCnPr>
                        <a:cxnSpLocks noChangeShapeType="1"/>
                      </wps:cNvCnPr>
                      <wps:spPr bwMode="auto">
                        <a:xfrm>
                          <a:off x="5103" y="15356"/>
                          <a:ext cx="1" cy="81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9"/>
                      <wps:cNvCnPr>
                        <a:cxnSpLocks noChangeShapeType="1"/>
                      </wps:cNvCnPr>
                      <wps:spPr bwMode="auto">
                        <a:xfrm>
                          <a:off x="10942" y="15356"/>
                          <a:ext cx="2" cy="82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10"/>
                      <wps:cNvCnPr>
                        <a:cxnSpLocks noChangeShapeType="1"/>
                      </wps:cNvCnPr>
                      <wps:spPr bwMode="auto">
                        <a:xfrm>
                          <a:off x="1139" y="15629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11"/>
                      <wps:cNvCnPr>
                        <a:cxnSpLocks noChangeShapeType="1"/>
                      </wps:cNvCnPr>
                      <wps:spPr bwMode="auto">
                        <a:xfrm>
                          <a:off x="1139" y="15910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12"/>
                      <wps:cNvCnPr>
                        <a:cxnSpLocks noChangeShapeType="1"/>
                      </wps:cNvCnPr>
                      <wps:spPr bwMode="auto">
                        <a:xfrm>
                          <a:off x="10949" y="15661"/>
                          <a:ext cx="556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Rectangle 13"/>
                      <wps:cNvSpPr>
                        <a:spLocks noChangeArrowheads="1"/>
                      </wps:cNvSpPr>
                      <wps:spPr bwMode="auto">
                        <a:xfrm>
                          <a:off x="1162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5A9D2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14"/>
                      <wps:cNvSpPr>
                        <a:spLocks noChangeArrowheads="1"/>
                      </wps:cNvSpPr>
                      <wps:spPr bwMode="auto">
                        <a:xfrm>
                          <a:off x="1725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310F1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15"/>
                      <wps:cNvSpPr>
                        <a:spLocks noChangeArrowheads="1"/>
                      </wps:cNvSpPr>
                      <wps:spPr bwMode="auto">
                        <a:xfrm>
                          <a:off x="2310" y="15921"/>
                          <a:ext cx="1335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3E378B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16"/>
                      <wps:cNvSpPr>
                        <a:spLocks noChangeArrowheads="1"/>
                      </wps:cNvSpPr>
                      <wps:spPr bwMode="auto">
                        <a:xfrm>
                          <a:off x="3719" y="15921"/>
                          <a:ext cx="796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38225C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7"/>
                      <wps:cNvSpPr>
                        <a:spLocks noChangeArrowheads="1"/>
                      </wps:cNvSpPr>
                      <wps:spPr bwMode="auto">
                        <a:xfrm>
                          <a:off x="4560" y="15921"/>
                          <a:ext cx="519" cy="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7A6D38D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8"/>
                      <wps:cNvSpPr>
                        <a:spLocks noChangeArrowheads="1"/>
                      </wps:cNvSpPr>
                      <wps:spPr bwMode="auto">
                        <a:xfrm>
                          <a:off x="10965" y="15393"/>
                          <a:ext cx="519" cy="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7D148" w14:textId="77777777" w:rsidR="00020089" w:rsidRPr="00943153" w:rsidRDefault="0002008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943153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9"/>
                      <wps:cNvSpPr>
                        <a:spLocks noChangeArrowheads="1"/>
                      </wps:cNvSpPr>
                      <wps:spPr bwMode="auto">
                        <a:xfrm>
                          <a:off x="10965" y="15742"/>
                          <a:ext cx="519" cy="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E867" w14:textId="77777777" w:rsidR="00020089" w:rsidRPr="002C230D" w:rsidRDefault="00020089" w:rsidP="001C6733">
                            <w:pPr>
                              <w:rPr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20"/>
                      <wps:cNvSpPr>
                        <a:spLocks noChangeArrowheads="1"/>
                      </wps:cNvSpPr>
                      <wps:spPr bwMode="auto">
                        <a:xfrm>
                          <a:off x="5152" y="15572"/>
                          <a:ext cx="5746" cy="3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A371795" w14:textId="2B3EC51F" w:rsidR="000F120D" w:rsidRDefault="000F120D" w:rsidP="000F120D">
                            <w:pPr>
                              <w:jc w:val="center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ru-RU"/>
                              </w:rPr>
                              <w:t xml:space="preserve">ДП </w:t>
                            </w:r>
                            <w:r w:rsidRPr="00B05A5F">
                              <w:rPr>
                                <w:noProof/>
                                <w:lang w:val="ru-RU"/>
                              </w:rPr>
                              <w:t>09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.02.07 ИСП</w:t>
                            </w:r>
                            <w:r>
                              <w:rPr>
                                <w:noProof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421/2к</w:t>
                            </w:r>
                            <w:r w:rsidR="000522F2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val="ru-RU"/>
                              </w:rPr>
                              <w:t>23.25 ПЗ</w:t>
                            </w:r>
                          </w:p>
                          <w:p w14:paraId="4E906CA5" w14:textId="77777777" w:rsidR="000F120D" w:rsidRPr="008B6A74" w:rsidRDefault="000F120D" w:rsidP="000F120D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306CC245" w14:textId="77777777" w:rsidR="00020089" w:rsidRDefault="00020089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C7243" id="Group 224" o:spid="_x0000_s1026" style="position:absolute;left:0;text-align:left;margin-left:-15.05pt;margin-top:14.05pt;width:524.4pt;height:813.55pt;z-index:251634176" coordorigin="1134,295" coordsize="10376,15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">
              <v:rect id="Rectangle 2" o:spid="_x0000_s1027" style="position:absolute;left:1134;top:295;width:10376;height:1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" filled="f" strokeweight="2pt"/>
              <v:line id="Line 3" o:spid="_x0000_s1028" style="position:absolute;visibility:visible;mso-wrap-style:square" from="1701,15356" to="1702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4" o:spid="_x0000_s1029" style="position:absolute;visibility:visible;mso-wrap-style:square" from="1139,15349" to="11498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5" o:spid="_x0000_s1030" style="position:absolute;visibility:visible;mso-wrap-style:square" from="2268,15356" to="2269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<v:line id="Line 6" o:spid="_x0000_s1031" style="position:absolute;visibility:visible;mso-wrap-style:square" from="3686,15356" to="368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<v:line id="Line 7" o:spid="_x0000_s1032" style="position:absolute;visibility:visible;mso-wrap-style:square" from="4536,15364" to="4537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8" o:spid="_x0000_s1033" style="position:absolute;visibility:visible;mso-wrap-style:square" from="5103,15356" to="5104,16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9" o:spid="_x0000_s1034" style="position:absolute;visibility:visible;mso-wrap-style:square" from="10942,15356" to="10944,16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" o:spid="_x0000_s1035" style="position:absolute;visibility:visible;mso-wrap-style:square" from="1139,15629" to="5093,15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11" o:spid="_x0000_s1036" style="position:absolute;visibility:visible;mso-wrap-style:square" from="1139,15910" to="5093,15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2" o:spid="_x0000_s1037" style="position:absolute;visibility:visible;mso-wrap-style:square" from="10949,15661" to="11505,15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13" o:spid="_x0000_s1038" style="position:absolute;left:1162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705A9D2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725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10310F1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310;top:15921;width:133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7D3E378B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3719;top:15921;width:796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4B38225C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4560;top:15921;width:519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47A6D38D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0965;top:15393;width:519;height: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D37D148" w14:textId="77777777" w:rsidR="00020089" w:rsidRPr="00943153" w:rsidRDefault="0002008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943153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0965;top:15742;width:519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4B7CE867" w14:textId="77777777" w:rsidR="00020089" w:rsidRPr="002C230D" w:rsidRDefault="00020089" w:rsidP="001C6733">
                      <w:pPr>
                        <w:rPr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5152;top:15572;width:5746;height: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1A371795" w14:textId="2B3EC51F" w:rsidR="000F120D" w:rsidRDefault="000F120D" w:rsidP="000F120D">
                      <w:pPr>
                        <w:jc w:val="center"/>
                        <w:rPr>
                          <w:noProof/>
                          <w:lang w:val="ru-RU"/>
                        </w:rPr>
                      </w:pPr>
                      <w:r>
                        <w:rPr>
                          <w:noProof/>
                          <w:lang w:val="ru-RU"/>
                        </w:rPr>
                        <w:t xml:space="preserve">ДП </w:t>
                      </w:r>
                      <w:r w:rsidRPr="00B05A5F">
                        <w:rPr>
                          <w:noProof/>
                          <w:lang w:val="ru-RU"/>
                        </w:rPr>
                        <w:t>09</w:t>
                      </w:r>
                      <w:r>
                        <w:rPr>
                          <w:noProof/>
                          <w:lang w:val="ru-RU"/>
                        </w:rPr>
                        <w:t>.02.07 ИСП</w:t>
                      </w:r>
                      <w:r>
                        <w:rPr>
                          <w:noProof/>
                          <w:szCs w:val="28"/>
                        </w:rPr>
                        <w:t>–</w:t>
                      </w:r>
                      <w:r>
                        <w:rPr>
                          <w:noProof/>
                          <w:lang w:val="ru-RU"/>
                        </w:rPr>
                        <w:t>421/2к</w:t>
                      </w:r>
                      <w:r w:rsidR="000522F2">
                        <w:rPr>
                          <w:noProof/>
                          <w:lang w:val="ru-RU"/>
                        </w:rPr>
                        <w:t xml:space="preserve"> </w:t>
                      </w:r>
                      <w:r>
                        <w:rPr>
                          <w:noProof/>
                          <w:lang w:val="ru-RU"/>
                        </w:rPr>
                        <w:t>23.25 ПЗ</w:t>
                      </w:r>
                    </w:p>
                    <w:p w14:paraId="4E906CA5" w14:textId="77777777" w:rsidR="000F120D" w:rsidRPr="008B6A74" w:rsidRDefault="000F120D" w:rsidP="000F120D">
                      <w:pPr>
                        <w:rPr>
                          <w:lang w:val="ru-RU"/>
                        </w:rPr>
                      </w:pPr>
                    </w:p>
                    <w:p w14:paraId="306CC245" w14:textId="77777777" w:rsidR="00020089" w:rsidRDefault="00020089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56D2" w14:textId="77777777" w:rsidR="00020089" w:rsidRDefault="00020089">
    <w:pPr>
      <w:pStyle w:val="a3"/>
    </w:pPr>
    <w:r>
      <w:rPr>
        <w:noProof/>
        <w:sz w:val="20"/>
        <w:lang w:val="ru-RU"/>
      </w:rPr>
      <mc:AlternateContent>
        <mc:Choice Requires="wps">
          <w:drawing>
            <wp:anchor distT="0" distB="0" distL="114300" distR="114300" simplePos="0" relativeHeight="251635200" behindDoc="0" locked="0" layoutInCell="1" allowOverlap="1" wp14:anchorId="61C44EE6" wp14:editId="4313A8D1">
              <wp:simplePos x="0" y="0"/>
              <wp:positionH relativeFrom="column">
                <wp:posOffset>-210185</wp:posOffset>
              </wp:positionH>
              <wp:positionV relativeFrom="paragraph">
                <wp:posOffset>212725</wp:posOffset>
              </wp:positionV>
              <wp:extent cx="6666865" cy="10274935"/>
              <wp:effectExtent l="0" t="0" r="0" b="0"/>
              <wp:wrapNone/>
              <wp:docPr id="46" name="Rectangle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66865" cy="1027493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8AC77C" id="Rectangle 172" o:spid="_x0000_s1026" style="position:absolute;margin-left:-16.55pt;margin-top:16.75pt;width:524.95pt;height:809.0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E29"/>
    <w:multiLevelType w:val="hybridMultilevel"/>
    <w:tmpl w:val="85BE72EA"/>
    <w:lvl w:ilvl="0" w:tplc="F29E1A28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510CF"/>
    <w:multiLevelType w:val="multilevel"/>
    <w:tmpl w:val="B88ED884"/>
    <w:styleLink w:val="1"/>
    <w:lvl w:ilvl="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651" w:hanging="360"/>
      </w:pPr>
    </w:lvl>
    <w:lvl w:ilvl="2">
      <w:start w:val="1"/>
      <w:numFmt w:val="lowerRoman"/>
      <w:lvlText w:val="%3."/>
      <w:lvlJc w:val="right"/>
      <w:pPr>
        <w:ind w:left="3371" w:hanging="180"/>
      </w:pPr>
    </w:lvl>
    <w:lvl w:ilvl="3">
      <w:start w:val="1"/>
      <w:numFmt w:val="decimal"/>
      <w:lvlText w:val="%4."/>
      <w:lvlJc w:val="left"/>
      <w:pPr>
        <w:ind w:left="4091" w:hanging="360"/>
      </w:pPr>
    </w:lvl>
    <w:lvl w:ilvl="4">
      <w:start w:val="1"/>
      <w:numFmt w:val="lowerLetter"/>
      <w:lvlText w:val="%5."/>
      <w:lvlJc w:val="left"/>
      <w:pPr>
        <w:ind w:left="4811" w:hanging="360"/>
      </w:pPr>
    </w:lvl>
    <w:lvl w:ilvl="5">
      <w:start w:val="1"/>
      <w:numFmt w:val="lowerRoman"/>
      <w:lvlText w:val="%6."/>
      <w:lvlJc w:val="right"/>
      <w:pPr>
        <w:ind w:left="5531" w:hanging="180"/>
      </w:pPr>
    </w:lvl>
    <w:lvl w:ilvl="6">
      <w:start w:val="1"/>
      <w:numFmt w:val="decimal"/>
      <w:lvlText w:val="%7."/>
      <w:lvlJc w:val="left"/>
      <w:pPr>
        <w:ind w:left="6251" w:hanging="360"/>
      </w:pPr>
    </w:lvl>
    <w:lvl w:ilvl="7">
      <w:start w:val="1"/>
      <w:numFmt w:val="lowerLetter"/>
      <w:lvlText w:val="%8."/>
      <w:lvlJc w:val="left"/>
      <w:pPr>
        <w:ind w:left="6971" w:hanging="360"/>
      </w:pPr>
    </w:lvl>
    <w:lvl w:ilvl="8">
      <w:start w:val="1"/>
      <w:numFmt w:val="lowerRoman"/>
      <w:lvlText w:val="%9."/>
      <w:lvlJc w:val="right"/>
      <w:pPr>
        <w:ind w:left="7691" w:hanging="180"/>
      </w:pPr>
    </w:lvl>
  </w:abstractNum>
  <w:abstractNum w:abstractNumId="2" w15:restartNumberingAfterBreak="0">
    <w:nsid w:val="0DAD6226"/>
    <w:multiLevelType w:val="hybridMultilevel"/>
    <w:tmpl w:val="C55E5CC2"/>
    <w:lvl w:ilvl="0" w:tplc="5C9888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FA60922"/>
    <w:multiLevelType w:val="hybridMultilevel"/>
    <w:tmpl w:val="9C6EA13C"/>
    <w:lvl w:ilvl="0" w:tplc="76284F0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05F3B63"/>
    <w:multiLevelType w:val="hybridMultilevel"/>
    <w:tmpl w:val="89286C26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DEEC95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5" w15:restartNumberingAfterBreak="0">
    <w:nsid w:val="14496BA6"/>
    <w:multiLevelType w:val="hybridMultilevel"/>
    <w:tmpl w:val="53B0D972"/>
    <w:lvl w:ilvl="0" w:tplc="313E69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66700B"/>
    <w:multiLevelType w:val="hybridMultilevel"/>
    <w:tmpl w:val="AD3C875E"/>
    <w:lvl w:ilvl="0" w:tplc="ECF07B2C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7" w15:restartNumberingAfterBreak="0">
    <w:nsid w:val="16B317A1"/>
    <w:multiLevelType w:val="hybridMultilevel"/>
    <w:tmpl w:val="C5DAE150"/>
    <w:lvl w:ilvl="0" w:tplc="0F1E4BB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DD10BA"/>
    <w:multiLevelType w:val="hybridMultilevel"/>
    <w:tmpl w:val="226AB058"/>
    <w:lvl w:ilvl="0" w:tplc="60D2CB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53DED"/>
    <w:multiLevelType w:val="hybridMultilevel"/>
    <w:tmpl w:val="B88ED884"/>
    <w:lvl w:ilvl="0" w:tplc="2DDEF6F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0" w15:restartNumberingAfterBreak="0">
    <w:nsid w:val="1B8744B2"/>
    <w:multiLevelType w:val="hybridMultilevel"/>
    <w:tmpl w:val="F6CC9AFA"/>
    <w:lvl w:ilvl="0" w:tplc="3CAA90D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A529E"/>
    <w:multiLevelType w:val="hybridMultilevel"/>
    <w:tmpl w:val="3798298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0F88062">
      <w:start w:val="1"/>
      <w:numFmt w:val="decimal"/>
      <w:suff w:val="space"/>
      <w:lvlText w:val="%4)"/>
      <w:lvlJc w:val="left"/>
      <w:pPr>
        <w:ind w:left="1571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97CAA"/>
    <w:multiLevelType w:val="hybridMultilevel"/>
    <w:tmpl w:val="F8AEEF8A"/>
    <w:lvl w:ilvl="0" w:tplc="BA74923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6A7156B"/>
    <w:multiLevelType w:val="hybridMultilevel"/>
    <w:tmpl w:val="09A07F1A"/>
    <w:lvl w:ilvl="0" w:tplc="5B5A15C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F922862"/>
    <w:multiLevelType w:val="hybridMultilevel"/>
    <w:tmpl w:val="9D926144"/>
    <w:lvl w:ilvl="0" w:tplc="D048E9F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06140CD"/>
    <w:multiLevelType w:val="hybridMultilevel"/>
    <w:tmpl w:val="D836294C"/>
    <w:lvl w:ilvl="0" w:tplc="0ADE687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31414224"/>
    <w:multiLevelType w:val="hybridMultilevel"/>
    <w:tmpl w:val="EFB80230"/>
    <w:lvl w:ilvl="0" w:tplc="B9D81E8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8A192B"/>
    <w:multiLevelType w:val="hybridMultilevel"/>
    <w:tmpl w:val="7A3E0624"/>
    <w:lvl w:ilvl="0" w:tplc="E8CC618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18" w15:restartNumberingAfterBreak="0">
    <w:nsid w:val="33B02DB6"/>
    <w:multiLevelType w:val="hybridMultilevel"/>
    <w:tmpl w:val="0CDCC16A"/>
    <w:lvl w:ilvl="0" w:tplc="35021E6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C705EB"/>
    <w:multiLevelType w:val="hybridMultilevel"/>
    <w:tmpl w:val="75360E2A"/>
    <w:lvl w:ilvl="0" w:tplc="FFFFFFFF">
      <w:start w:val="1"/>
      <w:numFmt w:val="bullet"/>
      <w:suff w:val="space"/>
      <w:lvlText w:val=""/>
      <w:lvlJc w:val="left"/>
      <w:pPr>
        <w:ind w:left="2782" w:hanging="360"/>
      </w:pPr>
      <w:rPr>
        <w:rFonts w:ascii="Symbol" w:hAnsi="Symbol" w:hint="default"/>
      </w:rPr>
    </w:lvl>
    <w:lvl w:ilvl="1" w:tplc="87CE7728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375D29E5"/>
    <w:multiLevelType w:val="hybridMultilevel"/>
    <w:tmpl w:val="30A23894"/>
    <w:lvl w:ilvl="0" w:tplc="38E030D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1" w15:restartNumberingAfterBreak="0">
    <w:nsid w:val="3ACB4C51"/>
    <w:multiLevelType w:val="hybridMultilevel"/>
    <w:tmpl w:val="88B40590"/>
    <w:lvl w:ilvl="0" w:tplc="B6E28314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B282392"/>
    <w:multiLevelType w:val="hybridMultilevel"/>
    <w:tmpl w:val="0D5A8684"/>
    <w:lvl w:ilvl="0" w:tplc="31E8EAF6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3D7A2CF1"/>
    <w:multiLevelType w:val="hybridMultilevel"/>
    <w:tmpl w:val="1EF26DF4"/>
    <w:lvl w:ilvl="0" w:tplc="66182144">
      <w:numFmt w:val="bullet"/>
      <w:lvlText w:val="-"/>
      <w:lvlJc w:val="left"/>
      <w:pPr>
        <w:tabs>
          <w:tab w:val="num" w:pos="1497"/>
        </w:tabs>
        <w:ind w:left="1497" w:hanging="570"/>
      </w:pPr>
      <w:rPr>
        <w:rFonts w:ascii="Times New Roman" w:eastAsia="Times New Roman" w:hAnsi="Times New Roman" w:cs="Times New Roman" w:hint="default"/>
      </w:rPr>
    </w:lvl>
    <w:lvl w:ilvl="1" w:tplc="B9F09E5E">
      <w:numFmt w:val="decimal"/>
      <w:pStyle w:val="-1"/>
      <w:lvlText w:val="%2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4" w15:restartNumberingAfterBreak="0">
    <w:nsid w:val="3E9F1FB4"/>
    <w:multiLevelType w:val="hybridMultilevel"/>
    <w:tmpl w:val="E53E30AE"/>
    <w:lvl w:ilvl="0" w:tplc="FFFFFFFF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B086B94C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4593501B"/>
    <w:multiLevelType w:val="hybridMultilevel"/>
    <w:tmpl w:val="C7AA3F08"/>
    <w:lvl w:ilvl="0" w:tplc="25965D9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97C6534"/>
    <w:multiLevelType w:val="hybridMultilevel"/>
    <w:tmpl w:val="45FC26A0"/>
    <w:lvl w:ilvl="0" w:tplc="108C38D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C522B87"/>
    <w:multiLevelType w:val="hybridMultilevel"/>
    <w:tmpl w:val="00D67AD2"/>
    <w:lvl w:ilvl="0" w:tplc="FC1A0AA6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4A7D7A"/>
    <w:multiLevelType w:val="hybridMultilevel"/>
    <w:tmpl w:val="D376EAF2"/>
    <w:lvl w:ilvl="0" w:tplc="943C5724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54992E0B"/>
    <w:multiLevelType w:val="hybridMultilevel"/>
    <w:tmpl w:val="10701CBC"/>
    <w:lvl w:ilvl="0" w:tplc="508434D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0" w15:restartNumberingAfterBreak="0">
    <w:nsid w:val="54F90BE5"/>
    <w:multiLevelType w:val="hybridMultilevel"/>
    <w:tmpl w:val="D5107230"/>
    <w:lvl w:ilvl="0" w:tplc="FE6C23EC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927D15"/>
    <w:multiLevelType w:val="hybridMultilevel"/>
    <w:tmpl w:val="742C531E"/>
    <w:lvl w:ilvl="0" w:tplc="371A48F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BCB4845"/>
    <w:multiLevelType w:val="hybridMultilevel"/>
    <w:tmpl w:val="60787034"/>
    <w:lvl w:ilvl="0" w:tplc="FFFFFFFF">
      <w:start w:val="1"/>
      <w:numFmt w:val="decimal"/>
      <w:suff w:val="space"/>
      <w:lvlText w:val="%1)"/>
      <w:lvlJc w:val="left"/>
      <w:pPr>
        <w:ind w:left="2782" w:hanging="360"/>
      </w:pPr>
      <w:rPr>
        <w:rFonts w:hint="default"/>
      </w:rPr>
    </w:lvl>
    <w:lvl w:ilvl="1" w:tplc="EB886FAE">
      <w:start w:val="1"/>
      <w:numFmt w:val="decimal"/>
      <w:suff w:val="space"/>
      <w:lvlText w:val="%2)"/>
      <w:lvlJc w:val="left"/>
      <w:pPr>
        <w:ind w:left="1571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371" w:hanging="180"/>
      </w:pPr>
    </w:lvl>
    <w:lvl w:ilvl="3" w:tplc="FFFFFFFF" w:tentative="1">
      <w:start w:val="1"/>
      <w:numFmt w:val="decimal"/>
      <w:lvlText w:val="%4."/>
      <w:lvlJc w:val="left"/>
      <w:pPr>
        <w:ind w:left="4091" w:hanging="360"/>
      </w:pPr>
    </w:lvl>
    <w:lvl w:ilvl="4" w:tplc="FFFFFFFF" w:tentative="1">
      <w:start w:val="1"/>
      <w:numFmt w:val="lowerLetter"/>
      <w:lvlText w:val="%5."/>
      <w:lvlJc w:val="left"/>
      <w:pPr>
        <w:ind w:left="4811" w:hanging="360"/>
      </w:pPr>
    </w:lvl>
    <w:lvl w:ilvl="5" w:tplc="FFFFFFFF" w:tentative="1">
      <w:start w:val="1"/>
      <w:numFmt w:val="lowerRoman"/>
      <w:lvlText w:val="%6."/>
      <w:lvlJc w:val="right"/>
      <w:pPr>
        <w:ind w:left="5531" w:hanging="180"/>
      </w:pPr>
    </w:lvl>
    <w:lvl w:ilvl="6" w:tplc="FFFFFFFF" w:tentative="1">
      <w:start w:val="1"/>
      <w:numFmt w:val="decimal"/>
      <w:lvlText w:val="%7."/>
      <w:lvlJc w:val="left"/>
      <w:pPr>
        <w:ind w:left="6251" w:hanging="360"/>
      </w:pPr>
    </w:lvl>
    <w:lvl w:ilvl="7" w:tplc="FFFFFFFF" w:tentative="1">
      <w:start w:val="1"/>
      <w:numFmt w:val="lowerLetter"/>
      <w:lvlText w:val="%8."/>
      <w:lvlJc w:val="left"/>
      <w:pPr>
        <w:ind w:left="6971" w:hanging="360"/>
      </w:pPr>
    </w:lvl>
    <w:lvl w:ilvl="8" w:tplc="FFFFFFFF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3" w15:restartNumberingAfterBreak="0">
    <w:nsid w:val="5FE05ACF"/>
    <w:multiLevelType w:val="hybridMultilevel"/>
    <w:tmpl w:val="DB7A6508"/>
    <w:lvl w:ilvl="0" w:tplc="84D4391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4" w15:restartNumberingAfterBreak="0">
    <w:nsid w:val="6793476A"/>
    <w:multiLevelType w:val="hybridMultilevel"/>
    <w:tmpl w:val="06D2DEF8"/>
    <w:lvl w:ilvl="0" w:tplc="7CC40880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5" w15:restartNumberingAfterBreak="0">
    <w:nsid w:val="703D3422"/>
    <w:multiLevelType w:val="hybridMultilevel"/>
    <w:tmpl w:val="100038CA"/>
    <w:lvl w:ilvl="0" w:tplc="2CFC230E">
      <w:start w:val="1"/>
      <w:numFmt w:val="decimal"/>
      <w:suff w:val="space"/>
      <w:lvlText w:val="%1)"/>
      <w:lvlJc w:val="left"/>
      <w:pPr>
        <w:ind w:left="1571" w:hanging="360"/>
      </w:pPr>
      <w:rPr>
        <w:rFonts w:ascii="Times New Roman" w:hAnsi="Times New Roman" w:cs="Times New Roman" w:hint="default"/>
        <w:sz w:val="28"/>
        <w:szCs w:val="4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10809E1"/>
    <w:multiLevelType w:val="multilevel"/>
    <w:tmpl w:val="9E722AD4"/>
    <w:lvl w:ilvl="0">
      <w:start w:val="1"/>
      <w:numFmt w:val="decimal"/>
      <w:pStyle w:val="7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pStyle w:val="4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 w15:restartNumberingAfterBreak="0">
    <w:nsid w:val="714A7493"/>
    <w:multiLevelType w:val="hybridMultilevel"/>
    <w:tmpl w:val="02C47704"/>
    <w:lvl w:ilvl="0" w:tplc="2548B2D8">
      <w:start w:val="1"/>
      <w:numFmt w:val="decimal"/>
      <w:suff w:val="space"/>
      <w:lvlText w:val="%1"/>
      <w:lvlJc w:val="left"/>
      <w:pPr>
        <w:ind w:left="3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5900" w:hanging="360"/>
      </w:pPr>
    </w:lvl>
    <w:lvl w:ilvl="2" w:tplc="FFFFFFFF" w:tentative="1">
      <w:start w:val="1"/>
      <w:numFmt w:val="lowerRoman"/>
      <w:lvlText w:val="%3."/>
      <w:lvlJc w:val="right"/>
      <w:pPr>
        <w:ind w:left="6620" w:hanging="180"/>
      </w:pPr>
    </w:lvl>
    <w:lvl w:ilvl="3" w:tplc="FFFFFFFF" w:tentative="1">
      <w:start w:val="1"/>
      <w:numFmt w:val="decimal"/>
      <w:lvlText w:val="%4."/>
      <w:lvlJc w:val="left"/>
      <w:pPr>
        <w:ind w:left="7340" w:hanging="360"/>
      </w:pPr>
    </w:lvl>
    <w:lvl w:ilvl="4" w:tplc="FFFFFFFF" w:tentative="1">
      <w:start w:val="1"/>
      <w:numFmt w:val="lowerLetter"/>
      <w:lvlText w:val="%5."/>
      <w:lvlJc w:val="left"/>
      <w:pPr>
        <w:ind w:left="8060" w:hanging="360"/>
      </w:pPr>
    </w:lvl>
    <w:lvl w:ilvl="5" w:tplc="FFFFFFFF" w:tentative="1">
      <w:start w:val="1"/>
      <w:numFmt w:val="lowerRoman"/>
      <w:lvlText w:val="%6."/>
      <w:lvlJc w:val="right"/>
      <w:pPr>
        <w:ind w:left="8780" w:hanging="180"/>
      </w:pPr>
    </w:lvl>
    <w:lvl w:ilvl="6" w:tplc="FFFFFFFF" w:tentative="1">
      <w:start w:val="1"/>
      <w:numFmt w:val="decimal"/>
      <w:lvlText w:val="%7."/>
      <w:lvlJc w:val="left"/>
      <w:pPr>
        <w:ind w:left="9500" w:hanging="360"/>
      </w:pPr>
    </w:lvl>
    <w:lvl w:ilvl="7" w:tplc="FFFFFFFF" w:tentative="1">
      <w:start w:val="1"/>
      <w:numFmt w:val="lowerLetter"/>
      <w:lvlText w:val="%8."/>
      <w:lvlJc w:val="left"/>
      <w:pPr>
        <w:ind w:left="10220" w:hanging="360"/>
      </w:pPr>
    </w:lvl>
    <w:lvl w:ilvl="8" w:tplc="FFFFFFFF" w:tentative="1">
      <w:start w:val="1"/>
      <w:numFmt w:val="lowerRoman"/>
      <w:lvlText w:val="%9."/>
      <w:lvlJc w:val="right"/>
      <w:pPr>
        <w:ind w:left="10940" w:hanging="180"/>
      </w:pPr>
    </w:lvl>
  </w:abstractNum>
  <w:abstractNum w:abstractNumId="38" w15:restartNumberingAfterBreak="0">
    <w:nsid w:val="71CC7C6A"/>
    <w:multiLevelType w:val="hybridMultilevel"/>
    <w:tmpl w:val="964EB68E"/>
    <w:lvl w:ilvl="0" w:tplc="7A30F3C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3875692"/>
    <w:multiLevelType w:val="hybridMultilevel"/>
    <w:tmpl w:val="0E72AD76"/>
    <w:lvl w:ilvl="0" w:tplc="A9A486B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40" w15:restartNumberingAfterBreak="0">
    <w:nsid w:val="776D5ED3"/>
    <w:multiLevelType w:val="hybridMultilevel"/>
    <w:tmpl w:val="7A241A68"/>
    <w:lvl w:ilvl="0" w:tplc="CEBC89C0">
      <w:start w:val="1"/>
      <w:numFmt w:val="bullet"/>
      <w:suff w:val="space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1" w15:restartNumberingAfterBreak="0">
    <w:nsid w:val="7AA54D1D"/>
    <w:multiLevelType w:val="hybridMultilevel"/>
    <w:tmpl w:val="CE00835C"/>
    <w:lvl w:ilvl="0" w:tplc="FFFFFFFF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D9DC5310">
      <w:start w:val="1"/>
      <w:numFmt w:val="decimal"/>
      <w:suff w:val="space"/>
      <w:lvlText w:val="%2)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D4661A"/>
    <w:multiLevelType w:val="hybridMultilevel"/>
    <w:tmpl w:val="38F2051C"/>
    <w:lvl w:ilvl="0" w:tplc="4E48A5FA">
      <w:start w:val="1"/>
      <w:numFmt w:val="decimal"/>
      <w:suff w:val="space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num w:numId="1" w16cid:durableId="887037116">
    <w:abstractNumId w:val="23"/>
  </w:num>
  <w:num w:numId="2" w16cid:durableId="1009482452">
    <w:abstractNumId w:val="36"/>
  </w:num>
  <w:num w:numId="3" w16cid:durableId="57629661">
    <w:abstractNumId w:val="41"/>
  </w:num>
  <w:num w:numId="4" w16cid:durableId="90440959">
    <w:abstractNumId w:val="25"/>
  </w:num>
  <w:num w:numId="5" w16cid:durableId="51320972">
    <w:abstractNumId w:val="22"/>
  </w:num>
  <w:num w:numId="6" w16cid:durableId="924148270">
    <w:abstractNumId w:val="35"/>
  </w:num>
  <w:num w:numId="7" w16cid:durableId="1748964900">
    <w:abstractNumId w:val="18"/>
  </w:num>
  <w:num w:numId="8" w16cid:durableId="1242524516">
    <w:abstractNumId w:val="20"/>
  </w:num>
  <w:num w:numId="9" w16cid:durableId="1081488804">
    <w:abstractNumId w:val="21"/>
  </w:num>
  <w:num w:numId="10" w16cid:durableId="1859269711">
    <w:abstractNumId w:val="2"/>
  </w:num>
  <w:num w:numId="11" w16cid:durableId="1766421324">
    <w:abstractNumId w:val="10"/>
  </w:num>
  <w:num w:numId="12" w16cid:durableId="1673069851">
    <w:abstractNumId w:val="13"/>
  </w:num>
  <w:num w:numId="13" w16cid:durableId="478499700">
    <w:abstractNumId w:val="7"/>
  </w:num>
  <w:num w:numId="14" w16cid:durableId="1320040982">
    <w:abstractNumId w:val="32"/>
  </w:num>
  <w:num w:numId="15" w16cid:durableId="1789199776">
    <w:abstractNumId w:val="4"/>
  </w:num>
  <w:num w:numId="16" w16cid:durableId="1004161340">
    <w:abstractNumId w:val="42"/>
  </w:num>
  <w:num w:numId="17" w16cid:durableId="430586297">
    <w:abstractNumId w:val="39"/>
  </w:num>
  <w:num w:numId="18" w16cid:durableId="126705369">
    <w:abstractNumId w:val="9"/>
  </w:num>
  <w:num w:numId="19" w16cid:durableId="516507127">
    <w:abstractNumId w:val="6"/>
  </w:num>
  <w:num w:numId="20" w16cid:durableId="1518736654">
    <w:abstractNumId w:val="29"/>
  </w:num>
  <w:num w:numId="21" w16cid:durableId="1326082081">
    <w:abstractNumId w:val="34"/>
  </w:num>
  <w:num w:numId="22" w16cid:durableId="1327589600">
    <w:abstractNumId w:val="33"/>
  </w:num>
  <w:num w:numId="23" w16cid:durableId="241841753">
    <w:abstractNumId w:val="11"/>
  </w:num>
  <w:num w:numId="24" w16cid:durableId="1596480422">
    <w:abstractNumId w:val="31"/>
  </w:num>
  <w:num w:numId="25" w16cid:durableId="66926831">
    <w:abstractNumId w:val="26"/>
  </w:num>
  <w:num w:numId="26" w16cid:durableId="1351882529">
    <w:abstractNumId w:val="38"/>
  </w:num>
  <w:num w:numId="27" w16cid:durableId="1101267279">
    <w:abstractNumId w:val="12"/>
  </w:num>
  <w:num w:numId="28" w16cid:durableId="1922367814">
    <w:abstractNumId w:val="15"/>
  </w:num>
  <w:num w:numId="29" w16cid:durableId="839583298">
    <w:abstractNumId w:val="5"/>
  </w:num>
  <w:num w:numId="30" w16cid:durableId="1563368468">
    <w:abstractNumId w:val="40"/>
  </w:num>
  <w:num w:numId="31" w16cid:durableId="1475752789">
    <w:abstractNumId w:val="14"/>
  </w:num>
  <w:num w:numId="32" w16cid:durableId="412895224">
    <w:abstractNumId w:val="37"/>
  </w:num>
  <w:num w:numId="33" w16cid:durableId="218707271">
    <w:abstractNumId w:val="1"/>
  </w:num>
  <w:num w:numId="34" w16cid:durableId="561985586">
    <w:abstractNumId w:val="17"/>
  </w:num>
  <w:num w:numId="35" w16cid:durableId="394741820">
    <w:abstractNumId w:val="3"/>
  </w:num>
  <w:num w:numId="36" w16cid:durableId="2075816651">
    <w:abstractNumId w:val="0"/>
  </w:num>
  <w:num w:numId="37" w16cid:durableId="762455611">
    <w:abstractNumId w:val="8"/>
  </w:num>
  <w:num w:numId="38" w16cid:durableId="883324345">
    <w:abstractNumId w:val="27"/>
  </w:num>
  <w:num w:numId="39" w16cid:durableId="393436686">
    <w:abstractNumId w:val="30"/>
  </w:num>
  <w:num w:numId="40" w16cid:durableId="602154407">
    <w:abstractNumId w:val="16"/>
  </w:num>
  <w:num w:numId="41" w16cid:durableId="579406939">
    <w:abstractNumId w:val="28"/>
  </w:num>
  <w:num w:numId="42" w16cid:durableId="1295209505">
    <w:abstractNumId w:val="19"/>
  </w:num>
  <w:num w:numId="43" w16cid:durableId="1971738284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hyphenationZone w:val="425"/>
  <w:drawingGridHorizontalSpacing w:val="284"/>
  <w:drawingGridVerticalSpacing w:val="284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14CC"/>
    <w:rsid w:val="000000DE"/>
    <w:rsid w:val="000008D8"/>
    <w:rsid w:val="00000C45"/>
    <w:rsid w:val="0000148E"/>
    <w:rsid w:val="000022C4"/>
    <w:rsid w:val="00002492"/>
    <w:rsid w:val="00004335"/>
    <w:rsid w:val="0000437C"/>
    <w:rsid w:val="0000496F"/>
    <w:rsid w:val="00004DE1"/>
    <w:rsid w:val="00006B0A"/>
    <w:rsid w:val="00007755"/>
    <w:rsid w:val="00007BA9"/>
    <w:rsid w:val="00007EED"/>
    <w:rsid w:val="00011047"/>
    <w:rsid w:val="000114BF"/>
    <w:rsid w:val="00011E54"/>
    <w:rsid w:val="000129D9"/>
    <w:rsid w:val="00013164"/>
    <w:rsid w:val="00013175"/>
    <w:rsid w:val="00013386"/>
    <w:rsid w:val="000133F1"/>
    <w:rsid w:val="0001446D"/>
    <w:rsid w:val="00015C87"/>
    <w:rsid w:val="00017D8B"/>
    <w:rsid w:val="00020089"/>
    <w:rsid w:val="000200DB"/>
    <w:rsid w:val="000206F9"/>
    <w:rsid w:val="00021ABA"/>
    <w:rsid w:val="000226BC"/>
    <w:rsid w:val="00022CFC"/>
    <w:rsid w:val="00022F64"/>
    <w:rsid w:val="00023CCD"/>
    <w:rsid w:val="00023F2A"/>
    <w:rsid w:val="0002411D"/>
    <w:rsid w:val="000245B7"/>
    <w:rsid w:val="000251C4"/>
    <w:rsid w:val="00025AA9"/>
    <w:rsid w:val="0002618C"/>
    <w:rsid w:val="00026480"/>
    <w:rsid w:val="0002730B"/>
    <w:rsid w:val="00027D12"/>
    <w:rsid w:val="00027FA2"/>
    <w:rsid w:val="000313F0"/>
    <w:rsid w:val="000317C3"/>
    <w:rsid w:val="00031E3C"/>
    <w:rsid w:val="00032D0E"/>
    <w:rsid w:val="00034056"/>
    <w:rsid w:val="000343A0"/>
    <w:rsid w:val="000344EB"/>
    <w:rsid w:val="000345D1"/>
    <w:rsid w:val="00034BD4"/>
    <w:rsid w:val="000359A7"/>
    <w:rsid w:val="00035DCC"/>
    <w:rsid w:val="00035E01"/>
    <w:rsid w:val="00036327"/>
    <w:rsid w:val="000364C0"/>
    <w:rsid w:val="00037258"/>
    <w:rsid w:val="0004039E"/>
    <w:rsid w:val="00042373"/>
    <w:rsid w:val="000424F7"/>
    <w:rsid w:val="00042FF3"/>
    <w:rsid w:val="000431E8"/>
    <w:rsid w:val="000444AB"/>
    <w:rsid w:val="0004580F"/>
    <w:rsid w:val="00046016"/>
    <w:rsid w:val="00046202"/>
    <w:rsid w:val="00046A2F"/>
    <w:rsid w:val="00047E8A"/>
    <w:rsid w:val="000503BA"/>
    <w:rsid w:val="000510F0"/>
    <w:rsid w:val="00051B21"/>
    <w:rsid w:val="000522F2"/>
    <w:rsid w:val="00053148"/>
    <w:rsid w:val="000533DB"/>
    <w:rsid w:val="0005374A"/>
    <w:rsid w:val="000540AB"/>
    <w:rsid w:val="000540DA"/>
    <w:rsid w:val="0005460B"/>
    <w:rsid w:val="00054DC7"/>
    <w:rsid w:val="00055130"/>
    <w:rsid w:val="000556A1"/>
    <w:rsid w:val="00056CFE"/>
    <w:rsid w:val="00057913"/>
    <w:rsid w:val="00057C2A"/>
    <w:rsid w:val="000602CA"/>
    <w:rsid w:val="000607EE"/>
    <w:rsid w:val="00060C70"/>
    <w:rsid w:val="00061558"/>
    <w:rsid w:val="0006245B"/>
    <w:rsid w:val="0006261F"/>
    <w:rsid w:val="00062656"/>
    <w:rsid w:val="00063C10"/>
    <w:rsid w:val="000648DC"/>
    <w:rsid w:val="00065103"/>
    <w:rsid w:val="00066545"/>
    <w:rsid w:val="00066622"/>
    <w:rsid w:val="00067BD8"/>
    <w:rsid w:val="00067D08"/>
    <w:rsid w:val="0007040C"/>
    <w:rsid w:val="00070E61"/>
    <w:rsid w:val="000728AC"/>
    <w:rsid w:val="00072C32"/>
    <w:rsid w:val="00073FCE"/>
    <w:rsid w:val="00074388"/>
    <w:rsid w:val="00074D20"/>
    <w:rsid w:val="000756D3"/>
    <w:rsid w:val="00075E8D"/>
    <w:rsid w:val="000766E2"/>
    <w:rsid w:val="000800D8"/>
    <w:rsid w:val="00080244"/>
    <w:rsid w:val="0008031F"/>
    <w:rsid w:val="00080714"/>
    <w:rsid w:val="00080AAE"/>
    <w:rsid w:val="00082BC4"/>
    <w:rsid w:val="00082C58"/>
    <w:rsid w:val="00082ED0"/>
    <w:rsid w:val="00082FC0"/>
    <w:rsid w:val="000836B9"/>
    <w:rsid w:val="000841EB"/>
    <w:rsid w:val="00085537"/>
    <w:rsid w:val="00085934"/>
    <w:rsid w:val="00086D2F"/>
    <w:rsid w:val="00087634"/>
    <w:rsid w:val="00090771"/>
    <w:rsid w:val="00090ECC"/>
    <w:rsid w:val="00091065"/>
    <w:rsid w:val="000917E3"/>
    <w:rsid w:val="00091CBC"/>
    <w:rsid w:val="00091E81"/>
    <w:rsid w:val="00092486"/>
    <w:rsid w:val="00092DEC"/>
    <w:rsid w:val="00093E86"/>
    <w:rsid w:val="00094054"/>
    <w:rsid w:val="00095937"/>
    <w:rsid w:val="0009692D"/>
    <w:rsid w:val="00096956"/>
    <w:rsid w:val="00096DBC"/>
    <w:rsid w:val="000972A7"/>
    <w:rsid w:val="000977B2"/>
    <w:rsid w:val="00097863"/>
    <w:rsid w:val="00097E9E"/>
    <w:rsid w:val="000A0A85"/>
    <w:rsid w:val="000A0DD3"/>
    <w:rsid w:val="000A0DF6"/>
    <w:rsid w:val="000A1679"/>
    <w:rsid w:val="000A1A64"/>
    <w:rsid w:val="000A1D3F"/>
    <w:rsid w:val="000A20FD"/>
    <w:rsid w:val="000A27B1"/>
    <w:rsid w:val="000A47C0"/>
    <w:rsid w:val="000A5620"/>
    <w:rsid w:val="000A6008"/>
    <w:rsid w:val="000A6112"/>
    <w:rsid w:val="000A6EFF"/>
    <w:rsid w:val="000A7D25"/>
    <w:rsid w:val="000B0928"/>
    <w:rsid w:val="000B114E"/>
    <w:rsid w:val="000B1461"/>
    <w:rsid w:val="000B194D"/>
    <w:rsid w:val="000B1AFD"/>
    <w:rsid w:val="000B2261"/>
    <w:rsid w:val="000B2F52"/>
    <w:rsid w:val="000B469E"/>
    <w:rsid w:val="000B4757"/>
    <w:rsid w:val="000B4BD8"/>
    <w:rsid w:val="000B4D29"/>
    <w:rsid w:val="000B4E9C"/>
    <w:rsid w:val="000B545A"/>
    <w:rsid w:val="000B55D7"/>
    <w:rsid w:val="000B6B18"/>
    <w:rsid w:val="000B6D6C"/>
    <w:rsid w:val="000B6EA3"/>
    <w:rsid w:val="000B723B"/>
    <w:rsid w:val="000B79C0"/>
    <w:rsid w:val="000C15FF"/>
    <w:rsid w:val="000C2B92"/>
    <w:rsid w:val="000C3835"/>
    <w:rsid w:val="000C418F"/>
    <w:rsid w:val="000C4669"/>
    <w:rsid w:val="000C4D7F"/>
    <w:rsid w:val="000C5DEE"/>
    <w:rsid w:val="000C64D7"/>
    <w:rsid w:val="000C6617"/>
    <w:rsid w:val="000C75D8"/>
    <w:rsid w:val="000D0014"/>
    <w:rsid w:val="000D08FC"/>
    <w:rsid w:val="000D0DC8"/>
    <w:rsid w:val="000D1AD3"/>
    <w:rsid w:val="000D22BF"/>
    <w:rsid w:val="000D2824"/>
    <w:rsid w:val="000D4364"/>
    <w:rsid w:val="000D4FA6"/>
    <w:rsid w:val="000D5C6A"/>
    <w:rsid w:val="000D6B41"/>
    <w:rsid w:val="000D7D7D"/>
    <w:rsid w:val="000E07D0"/>
    <w:rsid w:val="000E1CEA"/>
    <w:rsid w:val="000E46EA"/>
    <w:rsid w:val="000E4EB6"/>
    <w:rsid w:val="000E51BE"/>
    <w:rsid w:val="000E5290"/>
    <w:rsid w:val="000E55DD"/>
    <w:rsid w:val="000E5D07"/>
    <w:rsid w:val="000E62A3"/>
    <w:rsid w:val="000E6795"/>
    <w:rsid w:val="000E6BDE"/>
    <w:rsid w:val="000E6E5A"/>
    <w:rsid w:val="000F06B5"/>
    <w:rsid w:val="000F0FB6"/>
    <w:rsid w:val="000F120D"/>
    <w:rsid w:val="000F14F6"/>
    <w:rsid w:val="000F1DEB"/>
    <w:rsid w:val="000F21A3"/>
    <w:rsid w:val="000F43DB"/>
    <w:rsid w:val="000F4DDD"/>
    <w:rsid w:val="000F5DEA"/>
    <w:rsid w:val="000F655A"/>
    <w:rsid w:val="000F7A15"/>
    <w:rsid w:val="000F7FC6"/>
    <w:rsid w:val="001008E0"/>
    <w:rsid w:val="00101114"/>
    <w:rsid w:val="001011C4"/>
    <w:rsid w:val="001015BD"/>
    <w:rsid w:val="001023B8"/>
    <w:rsid w:val="00102F6B"/>
    <w:rsid w:val="00104346"/>
    <w:rsid w:val="00104D17"/>
    <w:rsid w:val="00104DFD"/>
    <w:rsid w:val="00106F74"/>
    <w:rsid w:val="00107799"/>
    <w:rsid w:val="00111782"/>
    <w:rsid w:val="00111DE0"/>
    <w:rsid w:val="00114507"/>
    <w:rsid w:val="00115685"/>
    <w:rsid w:val="00115BEA"/>
    <w:rsid w:val="00115DE2"/>
    <w:rsid w:val="00117CB9"/>
    <w:rsid w:val="001204CE"/>
    <w:rsid w:val="00120955"/>
    <w:rsid w:val="00120C46"/>
    <w:rsid w:val="00122824"/>
    <w:rsid w:val="00123078"/>
    <w:rsid w:val="00123CCB"/>
    <w:rsid w:val="00124EC0"/>
    <w:rsid w:val="0012507A"/>
    <w:rsid w:val="00125E19"/>
    <w:rsid w:val="001262ED"/>
    <w:rsid w:val="001266AB"/>
    <w:rsid w:val="00126C41"/>
    <w:rsid w:val="00126C5B"/>
    <w:rsid w:val="0012716A"/>
    <w:rsid w:val="00127614"/>
    <w:rsid w:val="00127634"/>
    <w:rsid w:val="00127EED"/>
    <w:rsid w:val="001300BC"/>
    <w:rsid w:val="00131163"/>
    <w:rsid w:val="00131F47"/>
    <w:rsid w:val="0013370C"/>
    <w:rsid w:val="00133A18"/>
    <w:rsid w:val="001359AE"/>
    <w:rsid w:val="001363EF"/>
    <w:rsid w:val="00136B1C"/>
    <w:rsid w:val="00136F78"/>
    <w:rsid w:val="00137887"/>
    <w:rsid w:val="00141B8A"/>
    <w:rsid w:val="00141D6D"/>
    <w:rsid w:val="00142C4A"/>
    <w:rsid w:val="00142D37"/>
    <w:rsid w:val="00143403"/>
    <w:rsid w:val="0014385E"/>
    <w:rsid w:val="00144857"/>
    <w:rsid w:val="00145CD4"/>
    <w:rsid w:val="00146029"/>
    <w:rsid w:val="00146033"/>
    <w:rsid w:val="001465C1"/>
    <w:rsid w:val="00146FFB"/>
    <w:rsid w:val="00147FB1"/>
    <w:rsid w:val="00151090"/>
    <w:rsid w:val="0015130B"/>
    <w:rsid w:val="00151597"/>
    <w:rsid w:val="00152322"/>
    <w:rsid w:val="00152D3E"/>
    <w:rsid w:val="001536D1"/>
    <w:rsid w:val="001541A0"/>
    <w:rsid w:val="001544C4"/>
    <w:rsid w:val="00154A10"/>
    <w:rsid w:val="00156414"/>
    <w:rsid w:val="0015673B"/>
    <w:rsid w:val="001568EE"/>
    <w:rsid w:val="00156D90"/>
    <w:rsid w:val="00160108"/>
    <w:rsid w:val="00160F34"/>
    <w:rsid w:val="001611B5"/>
    <w:rsid w:val="00161258"/>
    <w:rsid w:val="001615BF"/>
    <w:rsid w:val="001625C8"/>
    <w:rsid w:val="00163069"/>
    <w:rsid w:val="00163421"/>
    <w:rsid w:val="00164C47"/>
    <w:rsid w:val="00164DF8"/>
    <w:rsid w:val="00165683"/>
    <w:rsid w:val="00165BB0"/>
    <w:rsid w:val="00166CE3"/>
    <w:rsid w:val="00166FEF"/>
    <w:rsid w:val="001670CC"/>
    <w:rsid w:val="0016721B"/>
    <w:rsid w:val="00167333"/>
    <w:rsid w:val="00167CFE"/>
    <w:rsid w:val="001713B4"/>
    <w:rsid w:val="00172093"/>
    <w:rsid w:val="00173167"/>
    <w:rsid w:val="00173292"/>
    <w:rsid w:val="00174473"/>
    <w:rsid w:val="00176590"/>
    <w:rsid w:val="001766B3"/>
    <w:rsid w:val="0017691E"/>
    <w:rsid w:val="00176C9B"/>
    <w:rsid w:val="001771D2"/>
    <w:rsid w:val="00177EFA"/>
    <w:rsid w:val="001810E4"/>
    <w:rsid w:val="001815C3"/>
    <w:rsid w:val="0018163C"/>
    <w:rsid w:val="00181755"/>
    <w:rsid w:val="00182107"/>
    <w:rsid w:val="00182C55"/>
    <w:rsid w:val="0018336C"/>
    <w:rsid w:val="001847FC"/>
    <w:rsid w:val="0018600F"/>
    <w:rsid w:val="0018627B"/>
    <w:rsid w:val="00187151"/>
    <w:rsid w:val="00187AF5"/>
    <w:rsid w:val="00192519"/>
    <w:rsid w:val="00192732"/>
    <w:rsid w:val="00192735"/>
    <w:rsid w:val="00193112"/>
    <w:rsid w:val="0019331D"/>
    <w:rsid w:val="001937CF"/>
    <w:rsid w:val="00194917"/>
    <w:rsid w:val="00196E8D"/>
    <w:rsid w:val="00196FB3"/>
    <w:rsid w:val="001976DE"/>
    <w:rsid w:val="001A0350"/>
    <w:rsid w:val="001A0779"/>
    <w:rsid w:val="001A0F28"/>
    <w:rsid w:val="001A11FF"/>
    <w:rsid w:val="001A12F0"/>
    <w:rsid w:val="001A2C16"/>
    <w:rsid w:val="001A3EF7"/>
    <w:rsid w:val="001A413E"/>
    <w:rsid w:val="001A46A9"/>
    <w:rsid w:val="001A4AE9"/>
    <w:rsid w:val="001A5073"/>
    <w:rsid w:val="001A5402"/>
    <w:rsid w:val="001A5936"/>
    <w:rsid w:val="001A6F15"/>
    <w:rsid w:val="001A7335"/>
    <w:rsid w:val="001A7ABE"/>
    <w:rsid w:val="001A7BBE"/>
    <w:rsid w:val="001A7E90"/>
    <w:rsid w:val="001B0634"/>
    <w:rsid w:val="001B0820"/>
    <w:rsid w:val="001B0A86"/>
    <w:rsid w:val="001B1C6C"/>
    <w:rsid w:val="001B1E0A"/>
    <w:rsid w:val="001B232A"/>
    <w:rsid w:val="001B3E3D"/>
    <w:rsid w:val="001B48F5"/>
    <w:rsid w:val="001B5885"/>
    <w:rsid w:val="001B58BE"/>
    <w:rsid w:val="001B6D3A"/>
    <w:rsid w:val="001B73DD"/>
    <w:rsid w:val="001B74B0"/>
    <w:rsid w:val="001C03EE"/>
    <w:rsid w:val="001C05C0"/>
    <w:rsid w:val="001C2777"/>
    <w:rsid w:val="001C35C9"/>
    <w:rsid w:val="001C4126"/>
    <w:rsid w:val="001C42DD"/>
    <w:rsid w:val="001C4437"/>
    <w:rsid w:val="001C4AFD"/>
    <w:rsid w:val="001C4D9C"/>
    <w:rsid w:val="001C4F23"/>
    <w:rsid w:val="001C51A6"/>
    <w:rsid w:val="001C521F"/>
    <w:rsid w:val="001C56F5"/>
    <w:rsid w:val="001C5913"/>
    <w:rsid w:val="001C5F03"/>
    <w:rsid w:val="001C5F9F"/>
    <w:rsid w:val="001C6639"/>
    <w:rsid w:val="001C6733"/>
    <w:rsid w:val="001C6870"/>
    <w:rsid w:val="001C6917"/>
    <w:rsid w:val="001C6B81"/>
    <w:rsid w:val="001C6FD7"/>
    <w:rsid w:val="001C7906"/>
    <w:rsid w:val="001D0FD0"/>
    <w:rsid w:val="001D1065"/>
    <w:rsid w:val="001D112D"/>
    <w:rsid w:val="001D157A"/>
    <w:rsid w:val="001D1882"/>
    <w:rsid w:val="001D2470"/>
    <w:rsid w:val="001D2CA9"/>
    <w:rsid w:val="001D38EF"/>
    <w:rsid w:val="001D3E6E"/>
    <w:rsid w:val="001D3F0E"/>
    <w:rsid w:val="001D47BA"/>
    <w:rsid w:val="001D4F54"/>
    <w:rsid w:val="001D56CD"/>
    <w:rsid w:val="001D5934"/>
    <w:rsid w:val="001D5BAB"/>
    <w:rsid w:val="001D6155"/>
    <w:rsid w:val="001D72AD"/>
    <w:rsid w:val="001D742A"/>
    <w:rsid w:val="001D78F3"/>
    <w:rsid w:val="001D7A80"/>
    <w:rsid w:val="001E0294"/>
    <w:rsid w:val="001E14F0"/>
    <w:rsid w:val="001E15B1"/>
    <w:rsid w:val="001E202F"/>
    <w:rsid w:val="001E26A4"/>
    <w:rsid w:val="001E3AFA"/>
    <w:rsid w:val="001E511C"/>
    <w:rsid w:val="001E5E3B"/>
    <w:rsid w:val="001E6021"/>
    <w:rsid w:val="001E78A8"/>
    <w:rsid w:val="001F061C"/>
    <w:rsid w:val="001F062D"/>
    <w:rsid w:val="001F070B"/>
    <w:rsid w:val="001F0AA9"/>
    <w:rsid w:val="001F0CDF"/>
    <w:rsid w:val="001F0E14"/>
    <w:rsid w:val="001F1077"/>
    <w:rsid w:val="001F1F6A"/>
    <w:rsid w:val="001F2BC7"/>
    <w:rsid w:val="001F301F"/>
    <w:rsid w:val="001F31E6"/>
    <w:rsid w:val="001F38E5"/>
    <w:rsid w:val="001F391A"/>
    <w:rsid w:val="001F433A"/>
    <w:rsid w:val="001F4CDF"/>
    <w:rsid w:val="001F4D94"/>
    <w:rsid w:val="001F4E46"/>
    <w:rsid w:val="001F4E4A"/>
    <w:rsid w:val="001F4F3C"/>
    <w:rsid w:val="001F4F7A"/>
    <w:rsid w:val="001F5612"/>
    <w:rsid w:val="001F6EF3"/>
    <w:rsid w:val="001F740C"/>
    <w:rsid w:val="001F7834"/>
    <w:rsid w:val="001F7B9A"/>
    <w:rsid w:val="001F7F3D"/>
    <w:rsid w:val="002019C8"/>
    <w:rsid w:val="0020213E"/>
    <w:rsid w:val="002065E1"/>
    <w:rsid w:val="00206C4C"/>
    <w:rsid w:val="00206CE6"/>
    <w:rsid w:val="002079C5"/>
    <w:rsid w:val="00207A4A"/>
    <w:rsid w:val="00207D7A"/>
    <w:rsid w:val="0021085A"/>
    <w:rsid w:val="0021268C"/>
    <w:rsid w:val="00212C82"/>
    <w:rsid w:val="002131F7"/>
    <w:rsid w:val="00213CB4"/>
    <w:rsid w:val="00215017"/>
    <w:rsid w:val="002152E2"/>
    <w:rsid w:val="00215FD6"/>
    <w:rsid w:val="002177D4"/>
    <w:rsid w:val="00217E1C"/>
    <w:rsid w:val="0022000D"/>
    <w:rsid w:val="00220694"/>
    <w:rsid w:val="00220879"/>
    <w:rsid w:val="00220BB2"/>
    <w:rsid w:val="002215E2"/>
    <w:rsid w:val="002222F0"/>
    <w:rsid w:val="00222B52"/>
    <w:rsid w:val="002234D0"/>
    <w:rsid w:val="00223E29"/>
    <w:rsid w:val="00224560"/>
    <w:rsid w:val="002249A3"/>
    <w:rsid w:val="002249DB"/>
    <w:rsid w:val="002252A7"/>
    <w:rsid w:val="0022631E"/>
    <w:rsid w:val="00226D65"/>
    <w:rsid w:val="00227AD1"/>
    <w:rsid w:val="00230046"/>
    <w:rsid w:val="0023021B"/>
    <w:rsid w:val="00230B0B"/>
    <w:rsid w:val="0023153E"/>
    <w:rsid w:val="00232044"/>
    <w:rsid w:val="00232F25"/>
    <w:rsid w:val="002330B0"/>
    <w:rsid w:val="00233878"/>
    <w:rsid w:val="00233ACF"/>
    <w:rsid w:val="00234468"/>
    <w:rsid w:val="0023446F"/>
    <w:rsid w:val="00234B91"/>
    <w:rsid w:val="0023558B"/>
    <w:rsid w:val="00235A74"/>
    <w:rsid w:val="0023633E"/>
    <w:rsid w:val="0023677A"/>
    <w:rsid w:val="00237815"/>
    <w:rsid w:val="00237D7D"/>
    <w:rsid w:val="00237DAC"/>
    <w:rsid w:val="00241AF1"/>
    <w:rsid w:val="0024207A"/>
    <w:rsid w:val="002426FE"/>
    <w:rsid w:val="00242B80"/>
    <w:rsid w:val="00242E16"/>
    <w:rsid w:val="00242EB8"/>
    <w:rsid w:val="00243A25"/>
    <w:rsid w:val="00243BDF"/>
    <w:rsid w:val="0024402C"/>
    <w:rsid w:val="002447F5"/>
    <w:rsid w:val="00244A8A"/>
    <w:rsid w:val="0024508A"/>
    <w:rsid w:val="00245487"/>
    <w:rsid w:val="002461BB"/>
    <w:rsid w:val="00247CAC"/>
    <w:rsid w:val="00247E84"/>
    <w:rsid w:val="00247F08"/>
    <w:rsid w:val="002505C7"/>
    <w:rsid w:val="00250AF4"/>
    <w:rsid w:val="00251D32"/>
    <w:rsid w:val="00252E9C"/>
    <w:rsid w:val="00252F4F"/>
    <w:rsid w:val="00254E9C"/>
    <w:rsid w:val="002551F3"/>
    <w:rsid w:val="00255FC7"/>
    <w:rsid w:val="002600E0"/>
    <w:rsid w:val="00261FD0"/>
    <w:rsid w:val="0026438B"/>
    <w:rsid w:val="00264D8B"/>
    <w:rsid w:val="00265E36"/>
    <w:rsid w:val="00267271"/>
    <w:rsid w:val="00267B22"/>
    <w:rsid w:val="00267C85"/>
    <w:rsid w:val="00270290"/>
    <w:rsid w:val="002703A7"/>
    <w:rsid w:val="0027102A"/>
    <w:rsid w:val="00271D51"/>
    <w:rsid w:val="00272CF9"/>
    <w:rsid w:val="00272CFB"/>
    <w:rsid w:val="002739B4"/>
    <w:rsid w:val="00274A38"/>
    <w:rsid w:val="002763CF"/>
    <w:rsid w:val="00276D74"/>
    <w:rsid w:val="00276D7A"/>
    <w:rsid w:val="00277531"/>
    <w:rsid w:val="002778CA"/>
    <w:rsid w:val="00277977"/>
    <w:rsid w:val="00277D4A"/>
    <w:rsid w:val="00280604"/>
    <w:rsid w:val="00280689"/>
    <w:rsid w:val="00280846"/>
    <w:rsid w:val="00280D93"/>
    <w:rsid w:val="0028103F"/>
    <w:rsid w:val="00281804"/>
    <w:rsid w:val="00281A5C"/>
    <w:rsid w:val="002820B1"/>
    <w:rsid w:val="002833F8"/>
    <w:rsid w:val="00283E30"/>
    <w:rsid w:val="00286CD0"/>
    <w:rsid w:val="00286FF6"/>
    <w:rsid w:val="002872AC"/>
    <w:rsid w:val="00290CCF"/>
    <w:rsid w:val="0029190F"/>
    <w:rsid w:val="00292C0F"/>
    <w:rsid w:val="0029343B"/>
    <w:rsid w:val="00293548"/>
    <w:rsid w:val="0029355D"/>
    <w:rsid w:val="00293588"/>
    <w:rsid w:val="0029367A"/>
    <w:rsid w:val="00293C33"/>
    <w:rsid w:val="00293C97"/>
    <w:rsid w:val="002950BE"/>
    <w:rsid w:val="00295BF2"/>
    <w:rsid w:val="00295DC2"/>
    <w:rsid w:val="002971BF"/>
    <w:rsid w:val="0029750A"/>
    <w:rsid w:val="00297619"/>
    <w:rsid w:val="00297703"/>
    <w:rsid w:val="0029797C"/>
    <w:rsid w:val="002A0618"/>
    <w:rsid w:val="002A17DD"/>
    <w:rsid w:val="002A2017"/>
    <w:rsid w:val="002A22A2"/>
    <w:rsid w:val="002A2460"/>
    <w:rsid w:val="002A2684"/>
    <w:rsid w:val="002A2B8D"/>
    <w:rsid w:val="002A2D36"/>
    <w:rsid w:val="002A3B70"/>
    <w:rsid w:val="002A3FE0"/>
    <w:rsid w:val="002A4485"/>
    <w:rsid w:val="002A4519"/>
    <w:rsid w:val="002A5486"/>
    <w:rsid w:val="002A5BD2"/>
    <w:rsid w:val="002A6490"/>
    <w:rsid w:val="002B31BB"/>
    <w:rsid w:val="002B3889"/>
    <w:rsid w:val="002B45A5"/>
    <w:rsid w:val="002B4798"/>
    <w:rsid w:val="002B4C5A"/>
    <w:rsid w:val="002B4F9D"/>
    <w:rsid w:val="002B5BAF"/>
    <w:rsid w:val="002B5C7A"/>
    <w:rsid w:val="002B701E"/>
    <w:rsid w:val="002B750F"/>
    <w:rsid w:val="002C0CED"/>
    <w:rsid w:val="002C0FDF"/>
    <w:rsid w:val="002C219D"/>
    <w:rsid w:val="002C230D"/>
    <w:rsid w:val="002C4200"/>
    <w:rsid w:val="002C4638"/>
    <w:rsid w:val="002C4819"/>
    <w:rsid w:val="002C491F"/>
    <w:rsid w:val="002C495D"/>
    <w:rsid w:val="002C52EC"/>
    <w:rsid w:val="002C5741"/>
    <w:rsid w:val="002C7FDD"/>
    <w:rsid w:val="002D0C6A"/>
    <w:rsid w:val="002D2255"/>
    <w:rsid w:val="002D278E"/>
    <w:rsid w:val="002D28D2"/>
    <w:rsid w:val="002D2D96"/>
    <w:rsid w:val="002D419F"/>
    <w:rsid w:val="002D49F6"/>
    <w:rsid w:val="002D4FC5"/>
    <w:rsid w:val="002D5EC6"/>
    <w:rsid w:val="002D5F05"/>
    <w:rsid w:val="002D638B"/>
    <w:rsid w:val="002D7585"/>
    <w:rsid w:val="002D7DB3"/>
    <w:rsid w:val="002E0688"/>
    <w:rsid w:val="002E0A39"/>
    <w:rsid w:val="002E0D29"/>
    <w:rsid w:val="002E1033"/>
    <w:rsid w:val="002E16D7"/>
    <w:rsid w:val="002E1AA4"/>
    <w:rsid w:val="002E2724"/>
    <w:rsid w:val="002E2A00"/>
    <w:rsid w:val="002E2CBA"/>
    <w:rsid w:val="002E3B31"/>
    <w:rsid w:val="002E5595"/>
    <w:rsid w:val="002E582D"/>
    <w:rsid w:val="002E6B56"/>
    <w:rsid w:val="002F03C1"/>
    <w:rsid w:val="002F090C"/>
    <w:rsid w:val="002F0B6A"/>
    <w:rsid w:val="002F0D58"/>
    <w:rsid w:val="002F0DFD"/>
    <w:rsid w:val="002F1AD6"/>
    <w:rsid w:val="002F28C9"/>
    <w:rsid w:val="002F370D"/>
    <w:rsid w:val="002F4CB9"/>
    <w:rsid w:val="002F4ECC"/>
    <w:rsid w:val="002F60E6"/>
    <w:rsid w:val="002F618B"/>
    <w:rsid w:val="002F6BA6"/>
    <w:rsid w:val="002F6CA4"/>
    <w:rsid w:val="002F73C9"/>
    <w:rsid w:val="002F7E9B"/>
    <w:rsid w:val="00300229"/>
    <w:rsid w:val="003005F7"/>
    <w:rsid w:val="003008A2"/>
    <w:rsid w:val="00300F14"/>
    <w:rsid w:val="00301707"/>
    <w:rsid w:val="003035BE"/>
    <w:rsid w:val="00303708"/>
    <w:rsid w:val="0030371B"/>
    <w:rsid w:val="00303EA7"/>
    <w:rsid w:val="0030443E"/>
    <w:rsid w:val="003048EE"/>
    <w:rsid w:val="00304B2D"/>
    <w:rsid w:val="00305066"/>
    <w:rsid w:val="003051F7"/>
    <w:rsid w:val="00305502"/>
    <w:rsid w:val="0030557B"/>
    <w:rsid w:val="00306838"/>
    <w:rsid w:val="00306B9A"/>
    <w:rsid w:val="003070C9"/>
    <w:rsid w:val="0031115A"/>
    <w:rsid w:val="00311A5D"/>
    <w:rsid w:val="00311A87"/>
    <w:rsid w:val="0031204F"/>
    <w:rsid w:val="00313D01"/>
    <w:rsid w:val="00313F24"/>
    <w:rsid w:val="00314BBF"/>
    <w:rsid w:val="00315B0E"/>
    <w:rsid w:val="00316225"/>
    <w:rsid w:val="003178A3"/>
    <w:rsid w:val="00317ADC"/>
    <w:rsid w:val="00317C44"/>
    <w:rsid w:val="0032063C"/>
    <w:rsid w:val="00320C8F"/>
    <w:rsid w:val="00320E96"/>
    <w:rsid w:val="003212EF"/>
    <w:rsid w:val="00321520"/>
    <w:rsid w:val="003215EB"/>
    <w:rsid w:val="00321FB2"/>
    <w:rsid w:val="0032240B"/>
    <w:rsid w:val="0032255F"/>
    <w:rsid w:val="00322DEE"/>
    <w:rsid w:val="00323194"/>
    <w:rsid w:val="00323D56"/>
    <w:rsid w:val="00323F06"/>
    <w:rsid w:val="0032435C"/>
    <w:rsid w:val="00324DE6"/>
    <w:rsid w:val="003252EA"/>
    <w:rsid w:val="003254D6"/>
    <w:rsid w:val="00327DE8"/>
    <w:rsid w:val="0033163A"/>
    <w:rsid w:val="00331BC2"/>
    <w:rsid w:val="00331DE4"/>
    <w:rsid w:val="00331F65"/>
    <w:rsid w:val="00332669"/>
    <w:rsid w:val="00332B5F"/>
    <w:rsid w:val="00333CD2"/>
    <w:rsid w:val="00333FF0"/>
    <w:rsid w:val="003346BE"/>
    <w:rsid w:val="0033630F"/>
    <w:rsid w:val="00336856"/>
    <w:rsid w:val="003376C6"/>
    <w:rsid w:val="00337D3A"/>
    <w:rsid w:val="00337F83"/>
    <w:rsid w:val="0034076A"/>
    <w:rsid w:val="003419C9"/>
    <w:rsid w:val="003445D7"/>
    <w:rsid w:val="00344A74"/>
    <w:rsid w:val="003462B8"/>
    <w:rsid w:val="00346E74"/>
    <w:rsid w:val="00347326"/>
    <w:rsid w:val="00347F6F"/>
    <w:rsid w:val="0035007C"/>
    <w:rsid w:val="003500BF"/>
    <w:rsid w:val="003502AA"/>
    <w:rsid w:val="003504ED"/>
    <w:rsid w:val="0035099F"/>
    <w:rsid w:val="00351285"/>
    <w:rsid w:val="00352039"/>
    <w:rsid w:val="00353293"/>
    <w:rsid w:val="003534A1"/>
    <w:rsid w:val="003534D5"/>
    <w:rsid w:val="00354C28"/>
    <w:rsid w:val="00354E24"/>
    <w:rsid w:val="0035523A"/>
    <w:rsid w:val="003554F3"/>
    <w:rsid w:val="003555C6"/>
    <w:rsid w:val="00355640"/>
    <w:rsid w:val="00355DB7"/>
    <w:rsid w:val="0035611A"/>
    <w:rsid w:val="00356AAE"/>
    <w:rsid w:val="00356C30"/>
    <w:rsid w:val="00356FF3"/>
    <w:rsid w:val="003578E6"/>
    <w:rsid w:val="00357951"/>
    <w:rsid w:val="00360811"/>
    <w:rsid w:val="00360C09"/>
    <w:rsid w:val="00360E3B"/>
    <w:rsid w:val="0036185F"/>
    <w:rsid w:val="00361A83"/>
    <w:rsid w:val="00361E80"/>
    <w:rsid w:val="003620E1"/>
    <w:rsid w:val="00362497"/>
    <w:rsid w:val="00362609"/>
    <w:rsid w:val="00362B3D"/>
    <w:rsid w:val="00362C02"/>
    <w:rsid w:val="00362C04"/>
    <w:rsid w:val="0036311F"/>
    <w:rsid w:val="0036363E"/>
    <w:rsid w:val="00364415"/>
    <w:rsid w:val="00364834"/>
    <w:rsid w:val="0036483B"/>
    <w:rsid w:val="00365765"/>
    <w:rsid w:val="003660B5"/>
    <w:rsid w:val="00366D42"/>
    <w:rsid w:val="00367008"/>
    <w:rsid w:val="003677D4"/>
    <w:rsid w:val="00370184"/>
    <w:rsid w:val="003715C7"/>
    <w:rsid w:val="0037257E"/>
    <w:rsid w:val="00372807"/>
    <w:rsid w:val="00372835"/>
    <w:rsid w:val="00372A30"/>
    <w:rsid w:val="00373304"/>
    <w:rsid w:val="00373A83"/>
    <w:rsid w:val="00373CF4"/>
    <w:rsid w:val="003748DB"/>
    <w:rsid w:val="003751B5"/>
    <w:rsid w:val="003752E4"/>
    <w:rsid w:val="00376260"/>
    <w:rsid w:val="00376D48"/>
    <w:rsid w:val="00376D7C"/>
    <w:rsid w:val="003772C6"/>
    <w:rsid w:val="00377D35"/>
    <w:rsid w:val="003800A2"/>
    <w:rsid w:val="0038057A"/>
    <w:rsid w:val="00380D20"/>
    <w:rsid w:val="00380F43"/>
    <w:rsid w:val="003828F6"/>
    <w:rsid w:val="00382A78"/>
    <w:rsid w:val="00382CAA"/>
    <w:rsid w:val="00382E5A"/>
    <w:rsid w:val="00382FAC"/>
    <w:rsid w:val="0038301E"/>
    <w:rsid w:val="003836CA"/>
    <w:rsid w:val="00383789"/>
    <w:rsid w:val="003844B3"/>
    <w:rsid w:val="00387F2C"/>
    <w:rsid w:val="003927B0"/>
    <w:rsid w:val="00392885"/>
    <w:rsid w:val="00392D87"/>
    <w:rsid w:val="00392FB5"/>
    <w:rsid w:val="00393B09"/>
    <w:rsid w:val="0039418D"/>
    <w:rsid w:val="00394232"/>
    <w:rsid w:val="0039430F"/>
    <w:rsid w:val="0039471A"/>
    <w:rsid w:val="00394D05"/>
    <w:rsid w:val="00395572"/>
    <w:rsid w:val="003960DC"/>
    <w:rsid w:val="003967B1"/>
    <w:rsid w:val="00396CAE"/>
    <w:rsid w:val="0039759F"/>
    <w:rsid w:val="00397EF1"/>
    <w:rsid w:val="003A10CE"/>
    <w:rsid w:val="003A11D4"/>
    <w:rsid w:val="003A18AC"/>
    <w:rsid w:val="003A1CEA"/>
    <w:rsid w:val="003A24DC"/>
    <w:rsid w:val="003A2500"/>
    <w:rsid w:val="003A3D1D"/>
    <w:rsid w:val="003A3EDE"/>
    <w:rsid w:val="003A4114"/>
    <w:rsid w:val="003A42EF"/>
    <w:rsid w:val="003A4E06"/>
    <w:rsid w:val="003A611E"/>
    <w:rsid w:val="003A6351"/>
    <w:rsid w:val="003A73CE"/>
    <w:rsid w:val="003B0193"/>
    <w:rsid w:val="003B08AD"/>
    <w:rsid w:val="003B0D87"/>
    <w:rsid w:val="003B10A1"/>
    <w:rsid w:val="003B205F"/>
    <w:rsid w:val="003B2936"/>
    <w:rsid w:val="003B2993"/>
    <w:rsid w:val="003B4A41"/>
    <w:rsid w:val="003B5D84"/>
    <w:rsid w:val="003B621B"/>
    <w:rsid w:val="003B6C32"/>
    <w:rsid w:val="003B7013"/>
    <w:rsid w:val="003C03EE"/>
    <w:rsid w:val="003C0991"/>
    <w:rsid w:val="003C0E07"/>
    <w:rsid w:val="003C0E83"/>
    <w:rsid w:val="003C1D98"/>
    <w:rsid w:val="003C2DF4"/>
    <w:rsid w:val="003C360D"/>
    <w:rsid w:val="003C373F"/>
    <w:rsid w:val="003C586E"/>
    <w:rsid w:val="003C6157"/>
    <w:rsid w:val="003C637E"/>
    <w:rsid w:val="003C645F"/>
    <w:rsid w:val="003C6A03"/>
    <w:rsid w:val="003C6B09"/>
    <w:rsid w:val="003C6C87"/>
    <w:rsid w:val="003C7165"/>
    <w:rsid w:val="003C71AE"/>
    <w:rsid w:val="003D0A2E"/>
    <w:rsid w:val="003D0C38"/>
    <w:rsid w:val="003D2DAF"/>
    <w:rsid w:val="003D3AC5"/>
    <w:rsid w:val="003D3B75"/>
    <w:rsid w:val="003D474C"/>
    <w:rsid w:val="003D48DD"/>
    <w:rsid w:val="003D67CC"/>
    <w:rsid w:val="003D7E70"/>
    <w:rsid w:val="003E05DF"/>
    <w:rsid w:val="003E1E03"/>
    <w:rsid w:val="003E23F9"/>
    <w:rsid w:val="003E250D"/>
    <w:rsid w:val="003E4443"/>
    <w:rsid w:val="003E44ED"/>
    <w:rsid w:val="003E67B8"/>
    <w:rsid w:val="003E6A1E"/>
    <w:rsid w:val="003E72D5"/>
    <w:rsid w:val="003F0884"/>
    <w:rsid w:val="003F301C"/>
    <w:rsid w:val="003F3420"/>
    <w:rsid w:val="003F392A"/>
    <w:rsid w:val="003F3A5A"/>
    <w:rsid w:val="003F3DBA"/>
    <w:rsid w:val="003F4A3F"/>
    <w:rsid w:val="003F4F61"/>
    <w:rsid w:val="003F4F9E"/>
    <w:rsid w:val="003F6857"/>
    <w:rsid w:val="003F7960"/>
    <w:rsid w:val="003F79D4"/>
    <w:rsid w:val="00400181"/>
    <w:rsid w:val="00400EA2"/>
    <w:rsid w:val="0040198C"/>
    <w:rsid w:val="00401E44"/>
    <w:rsid w:val="00402899"/>
    <w:rsid w:val="00402CD7"/>
    <w:rsid w:val="004038A1"/>
    <w:rsid w:val="00404CF6"/>
    <w:rsid w:val="0040610D"/>
    <w:rsid w:val="00406780"/>
    <w:rsid w:val="004076E5"/>
    <w:rsid w:val="00407C07"/>
    <w:rsid w:val="00410370"/>
    <w:rsid w:val="00410792"/>
    <w:rsid w:val="004114CC"/>
    <w:rsid w:val="00411632"/>
    <w:rsid w:val="004118EA"/>
    <w:rsid w:val="00411A32"/>
    <w:rsid w:val="00412707"/>
    <w:rsid w:val="00412850"/>
    <w:rsid w:val="00413BA0"/>
    <w:rsid w:val="00413D00"/>
    <w:rsid w:val="00415AD4"/>
    <w:rsid w:val="00415CA2"/>
    <w:rsid w:val="00415E44"/>
    <w:rsid w:val="0041680B"/>
    <w:rsid w:val="0041708E"/>
    <w:rsid w:val="004207D9"/>
    <w:rsid w:val="00420DFF"/>
    <w:rsid w:val="00421768"/>
    <w:rsid w:val="00422155"/>
    <w:rsid w:val="00423F85"/>
    <w:rsid w:val="004254B6"/>
    <w:rsid w:val="00425A64"/>
    <w:rsid w:val="00426E32"/>
    <w:rsid w:val="00427D13"/>
    <w:rsid w:val="0043039F"/>
    <w:rsid w:val="00430BD8"/>
    <w:rsid w:val="004314E9"/>
    <w:rsid w:val="00431BEE"/>
    <w:rsid w:val="00432B73"/>
    <w:rsid w:val="00434B6F"/>
    <w:rsid w:val="00434EA6"/>
    <w:rsid w:val="00435070"/>
    <w:rsid w:val="00435863"/>
    <w:rsid w:val="00435AD1"/>
    <w:rsid w:val="00435C7B"/>
    <w:rsid w:val="00436409"/>
    <w:rsid w:val="0043645D"/>
    <w:rsid w:val="0043714C"/>
    <w:rsid w:val="00437929"/>
    <w:rsid w:val="00437C00"/>
    <w:rsid w:val="00440DAD"/>
    <w:rsid w:val="004427FA"/>
    <w:rsid w:val="00442E7B"/>
    <w:rsid w:val="00443915"/>
    <w:rsid w:val="00443A1C"/>
    <w:rsid w:val="00443FE0"/>
    <w:rsid w:val="004443A0"/>
    <w:rsid w:val="00444933"/>
    <w:rsid w:val="00444A28"/>
    <w:rsid w:val="00444ADF"/>
    <w:rsid w:val="00445A54"/>
    <w:rsid w:val="00445D3B"/>
    <w:rsid w:val="00446218"/>
    <w:rsid w:val="0045004C"/>
    <w:rsid w:val="004503E3"/>
    <w:rsid w:val="0045055B"/>
    <w:rsid w:val="00450732"/>
    <w:rsid w:val="0045078D"/>
    <w:rsid w:val="00450ADD"/>
    <w:rsid w:val="0045184B"/>
    <w:rsid w:val="00451B85"/>
    <w:rsid w:val="00451D44"/>
    <w:rsid w:val="00451DB8"/>
    <w:rsid w:val="00451DEC"/>
    <w:rsid w:val="004522AB"/>
    <w:rsid w:val="004534C1"/>
    <w:rsid w:val="004536F7"/>
    <w:rsid w:val="004540C7"/>
    <w:rsid w:val="004543B9"/>
    <w:rsid w:val="004549B1"/>
    <w:rsid w:val="00454A01"/>
    <w:rsid w:val="00455475"/>
    <w:rsid w:val="004554BE"/>
    <w:rsid w:val="00455FBC"/>
    <w:rsid w:val="00456744"/>
    <w:rsid w:val="00456859"/>
    <w:rsid w:val="00456918"/>
    <w:rsid w:val="00456ABA"/>
    <w:rsid w:val="00456FB8"/>
    <w:rsid w:val="0045721D"/>
    <w:rsid w:val="00457B96"/>
    <w:rsid w:val="00460396"/>
    <w:rsid w:val="0046045F"/>
    <w:rsid w:val="004613C4"/>
    <w:rsid w:val="00462215"/>
    <w:rsid w:val="00462477"/>
    <w:rsid w:val="0046295A"/>
    <w:rsid w:val="00462A35"/>
    <w:rsid w:val="00463F4F"/>
    <w:rsid w:val="004655E7"/>
    <w:rsid w:val="00465709"/>
    <w:rsid w:val="00465B15"/>
    <w:rsid w:val="00465F6B"/>
    <w:rsid w:val="00466C26"/>
    <w:rsid w:val="00467340"/>
    <w:rsid w:val="004700AB"/>
    <w:rsid w:val="00470102"/>
    <w:rsid w:val="004705A0"/>
    <w:rsid w:val="00470847"/>
    <w:rsid w:val="00470A83"/>
    <w:rsid w:val="00471D4C"/>
    <w:rsid w:val="00472AFB"/>
    <w:rsid w:val="00472E4F"/>
    <w:rsid w:val="00472F5E"/>
    <w:rsid w:val="00473BEF"/>
    <w:rsid w:val="00474855"/>
    <w:rsid w:val="004755FE"/>
    <w:rsid w:val="00475E48"/>
    <w:rsid w:val="00476965"/>
    <w:rsid w:val="00476C52"/>
    <w:rsid w:val="00476D40"/>
    <w:rsid w:val="0047721E"/>
    <w:rsid w:val="004802EA"/>
    <w:rsid w:val="0048046C"/>
    <w:rsid w:val="00480AB2"/>
    <w:rsid w:val="00481411"/>
    <w:rsid w:val="00481531"/>
    <w:rsid w:val="0048222D"/>
    <w:rsid w:val="00483773"/>
    <w:rsid w:val="00483C7E"/>
    <w:rsid w:val="004844C1"/>
    <w:rsid w:val="00484CB5"/>
    <w:rsid w:val="00484F98"/>
    <w:rsid w:val="00485313"/>
    <w:rsid w:val="004856F0"/>
    <w:rsid w:val="00486790"/>
    <w:rsid w:val="00486AB8"/>
    <w:rsid w:val="00487702"/>
    <w:rsid w:val="004906F7"/>
    <w:rsid w:val="0049155A"/>
    <w:rsid w:val="004915BF"/>
    <w:rsid w:val="00492BFF"/>
    <w:rsid w:val="00493745"/>
    <w:rsid w:val="00493890"/>
    <w:rsid w:val="004948A9"/>
    <w:rsid w:val="00494D20"/>
    <w:rsid w:val="00495310"/>
    <w:rsid w:val="0049571B"/>
    <w:rsid w:val="00495AC9"/>
    <w:rsid w:val="00496250"/>
    <w:rsid w:val="00496383"/>
    <w:rsid w:val="004967D5"/>
    <w:rsid w:val="00496F5C"/>
    <w:rsid w:val="004972C6"/>
    <w:rsid w:val="00497CB8"/>
    <w:rsid w:val="004A03EE"/>
    <w:rsid w:val="004A1037"/>
    <w:rsid w:val="004A13B9"/>
    <w:rsid w:val="004A2373"/>
    <w:rsid w:val="004A388A"/>
    <w:rsid w:val="004A41EF"/>
    <w:rsid w:val="004A47B5"/>
    <w:rsid w:val="004A4D07"/>
    <w:rsid w:val="004A4D69"/>
    <w:rsid w:val="004A5662"/>
    <w:rsid w:val="004A5976"/>
    <w:rsid w:val="004A5ABF"/>
    <w:rsid w:val="004A5CCC"/>
    <w:rsid w:val="004A5E68"/>
    <w:rsid w:val="004A604E"/>
    <w:rsid w:val="004A61E4"/>
    <w:rsid w:val="004A65BF"/>
    <w:rsid w:val="004A6E79"/>
    <w:rsid w:val="004A796C"/>
    <w:rsid w:val="004B0132"/>
    <w:rsid w:val="004B02A0"/>
    <w:rsid w:val="004B0E18"/>
    <w:rsid w:val="004B195C"/>
    <w:rsid w:val="004B32D0"/>
    <w:rsid w:val="004B36F1"/>
    <w:rsid w:val="004B3901"/>
    <w:rsid w:val="004B3978"/>
    <w:rsid w:val="004B3C31"/>
    <w:rsid w:val="004B4410"/>
    <w:rsid w:val="004B48A7"/>
    <w:rsid w:val="004B4C07"/>
    <w:rsid w:val="004B50C4"/>
    <w:rsid w:val="004B589E"/>
    <w:rsid w:val="004B6E29"/>
    <w:rsid w:val="004B6F12"/>
    <w:rsid w:val="004B7778"/>
    <w:rsid w:val="004B7E0E"/>
    <w:rsid w:val="004B7F91"/>
    <w:rsid w:val="004C048D"/>
    <w:rsid w:val="004C0638"/>
    <w:rsid w:val="004C0832"/>
    <w:rsid w:val="004C3411"/>
    <w:rsid w:val="004C3457"/>
    <w:rsid w:val="004C36C1"/>
    <w:rsid w:val="004C3E40"/>
    <w:rsid w:val="004C443F"/>
    <w:rsid w:val="004C5A39"/>
    <w:rsid w:val="004C5CC6"/>
    <w:rsid w:val="004C5D78"/>
    <w:rsid w:val="004C633F"/>
    <w:rsid w:val="004C6572"/>
    <w:rsid w:val="004C6730"/>
    <w:rsid w:val="004C7642"/>
    <w:rsid w:val="004C778F"/>
    <w:rsid w:val="004D018E"/>
    <w:rsid w:val="004D09E4"/>
    <w:rsid w:val="004D0B3B"/>
    <w:rsid w:val="004D1275"/>
    <w:rsid w:val="004D1A75"/>
    <w:rsid w:val="004D25CD"/>
    <w:rsid w:val="004D37BF"/>
    <w:rsid w:val="004D3948"/>
    <w:rsid w:val="004D53F0"/>
    <w:rsid w:val="004D5423"/>
    <w:rsid w:val="004D5985"/>
    <w:rsid w:val="004D59A9"/>
    <w:rsid w:val="004D6F91"/>
    <w:rsid w:val="004D77AA"/>
    <w:rsid w:val="004D7F3D"/>
    <w:rsid w:val="004E000C"/>
    <w:rsid w:val="004E0A46"/>
    <w:rsid w:val="004E15E4"/>
    <w:rsid w:val="004E1768"/>
    <w:rsid w:val="004E302A"/>
    <w:rsid w:val="004E35CF"/>
    <w:rsid w:val="004E3699"/>
    <w:rsid w:val="004E68F2"/>
    <w:rsid w:val="004E6B2A"/>
    <w:rsid w:val="004E6B9C"/>
    <w:rsid w:val="004E6CFB"/>
    <w:rsid w:val="004E7016"/>
    <w:rsid w:val="004F0D6D"/>
    <w:rsid w:val="004F1261"/>
    <w:rsid w:val="004F1484"/>
    <w:rsid w:val="004F159C"/>
    <w:rsid w:val="004F2466"/>
    <w:rsid w:val="004F35F1"/>
    <w:rsid w:val="004F4A8A"/>
    <w:rsid w:val="004F4BBF"/>
    <w:rsid w:val="004F5328"/>
    <w:rsid w:val="004F5529"/>
    <w:rsid w:val="004F58AA"/>
    <w:rsid w:val="004F5B9F"/>
    <w:rsid w:val="004F6859"/>
    <w:rsid w:val="004F783F"/>
    <w:rsid w:val="004F7C02"/>
    <w:rsid w:val="00500688"/>
    <w:rsid w:val="00500E47"/>
    <w:rsid w:val="005015CE"/>
    <w:rsid w:val="0050161F"/>
    <w:rsid w:val="0050193E"/>
    <w:rsid w:val="005024FC"/>
    <w:rsid w:val="00502576"/>
    <w:rsid w:val="0050280F"/>
    <w:rsid w:val="00502C7F"/>
    <w:rsid w:val="005044B3"/>
    <w:rsid w:val="00504847"/>
    <w:rsid w:val="00506633"/>
    <w:rsid w:val="005076AB"/>
    <w:rsid w:val="00507838"/>
    <w:rsid w:val="005078D7"/>
    <w:rsid w:val="00510245"/>
    <w:rsid w:val="00512069"/>
    <w:rsid w:val="00512848"/>
    <w:rsid w:val="00512A21"/>
    <w:rsid w:val="00512D63"/>
    <w:rsid w:val="005135FD"/>
    <w:rsid w:val="00513683"/>
    <w:rsid w:val="00513E28"/>
    <w:rsid w:val="00514B63"/>
    <w:rsid w:val="00514B69"/>
    <w:rsid w:val="0051587B"/>
    <w:rsid w:val="00515EC4"/>
    <w:rsid w:val="005164A9"/>
    <w:rsid w:val="00516754"/>
    <w:rsid w:val="00517698"/>
    <w:rsid w:val="005205F1"/>
    <w:rsid w:val="00520B21"/>
    <w:rsid w:val="00520B67"/>
    <w:rsid w:val="005212EB"/>
    <w:rsid w:val="0052174E"/>
    <w:rsid w:val="00522163"/>
    <w:rsid w:val="005223B9"/>
    <w:rsid w:val="005228FE"/>
    <w:rsid w:val="00522A33"/>
    <w:rsid w:val="00522C6A"/>
    <w:rsid w:val="00522F0D"/>
    <w:rsid w:val="00523C95"/>
    <w:rsid w:val="00524B05"/>
    <w:rsid w:val="00524F34"/>
    <w:rsid w:val="00525DAB"/>
    <w:rsid w:val="0052639C"/>
    <w:rsid w:val="00527863"/>
    <w:rsid w:val="00527D42"/>
    <w:rsid w:val="005301EE"/>
    <w:rsid w:val="005313F4"/>
    <w:rsid w:val="005328E0"/>
    <w:rsid w:val="00532D0F"/>
    <w:rsid w:val="00532D3A"/>
    <w:rsid w:val="00532E2F"/>
    <w:rsid w:val="00533FD9"/>
    <w:rsid w:val="0053425A"/>
    <w:rsid w:val="00534836"/>
    <w:rsid w:val="00535B01"/>
    <w:rsid w:val="00535E4A"/>
    <w:rsid w:val="00536F79"/>
    <w:rsid w:val="00540DD4"/>
    <w:rsid w:val="005411C1"/>
    <w:rsid w:val="00541256"/>
    <w:rsid w:val="005415AE"/>
    <w:rsid w:val="00542338"/>
    <w:rsid w:val="00542DA0"/>
    <w:rsid w:val="00542E6C"/>
    <w:rsid w:val="00543219"/>
    <w:rsid w:val="0054443C"/>
    <w:rsid w:val="00545915"/>
    <w:rsid w:val="0054673E"/>
    <w:rsid w:val="00546853"/>
    <w:rsid w:val="00547387"/>
    <w:rsid w:val="005475A7"/>
    <w:rsid w:val="0055104C"/>
    <w:rsid w:val="00551562"/>
    <w:rsid w:val="00551CF2"/>
    <w:rsid w:val="00551F07"/>
    <w:rsid w:val="00552EC4"/>
    <w:rsid w:val="0055334E"/>
    <w:rsid w:val="0055389A"/>
    <w:rsid w:val="0055396E"/>
    <w:rsid w:val="005544FC"/>
    <w:rsid w:val="0055451D"/>
    <w:rsid w:val="005545C4"/>
    <w:rsid w:val="00554E89"/>
    <w:rsid w:val="00554EAF"/>
    <w:rsid w:val="00554FCE"/>
    <w:rsid w:val="0055524E"/>
    <w:rsid w:val="005552C2"/>
    <w:rsid w:val="00555493"/>
    <w:rsid w:val="005556EE"/>
    <w:rsid w:val="00556ADC"/>
    <w:rsid w:val="00556B61"/>
    <w:rsid w:val="00556C6F"/>
    <w:rsid w:val="00556C83"/>
    <w:rsid w:val="00557243"/>
    <w:rsid w:val="00557A43"/>
    <w:rsid w:val="005606B8"/>
    <w:rsid w:val="00560CA4"/>
    <w:rsid w:val="00560D71"/>
    <w:rsid w:val="00560ED0"/>
    <w:rsid w:val="005621F5"/>
    <w:rsid w:val="00562691"/>
    <w:rsid w:val="00562ABA"/>
    <w:rsid w:val="00562BEC"/>
    <w:rsid w:val="005633DB"/>
    <w:rsid w:val="005644E7"/>
    <w:rsid w:val="005655B8"/>
    <w:rsid w:val="00565612"/>
    <w:rsid w:val="00565CAA"/>
    <w:rsid w:val="00566EFD"/>
    <w:rsid w:val="00567D70"/>
    <w:rsid w:val="00570450"/>
    <w:rsid w:val="00570A02"/>
    <w:rsid w:val="00571EE2"/>
    <w:rsid w:val="00573E4A"/>
    <w:rsid w:val="00573EE2"/>
    <w:rsid w:val="00575356"/>
    <w:rsid w:val="005757DD"/>
    <w:rsid w:val="00575BBC"/>
    <w:rsid w:val="00576352"/>
    <w:rsid w:val="00576523"/>
    <w:rsid w:val="005769AE"/>
    <w:rsid w:val="00576ED3"/>
    <w:rsid w:val="005779F2"/>
    <w:rsid w:val="005806A6"/>
    <w:rsid w:val="00581365"/>
    <w:rsid w:val="00582D73"/>
    <w:rsid w:val="00582F44"/>
    <w:rsid w:val="00583FFA"/>
    <w:rsid w:val="00585C3F"/>
    <w:rsid w:val="00585F6B"/>
    <w:rsid w:val="00587697"/>
    <w:rsid w:val="00587BE8"/>
    <w:rsid w:val="00590AB9"/>
    <w:rsid w:val="00591C88"/>
    <w:rsid w:val="00591E81"/>
    <w:rsid w:val="005928E1"/>
    <w:rsid w:val="00592D30"/>
    <w:rsid w:val="00592EFC"/>
    <w:rsid w:val="00594737"/>
    <w:rsid w:val="005951CF"/>
    <w:rsid w:val="00595521"/>
    <w:rsid w:val="00595F8A"/>
    <w:rsid w:val="00596282"/>
    <w:rsid w:val="00596379"/>
    <w:rsid w:val="005964A2"/>
    <w:rsid w:val="00596C57"/>
    <w:rsid w:val="00596E34"/>
    <w:rsid w:val="00596FF4"/>
    <w:rsid w:val="0059722C"/>
    <w:rsid w:val="00597495"/>
    <w:rsid w:val="005A0ACE"/>
    <w:rsid w:val="005A0CE7"/>
    <w:rsid w:val="005A1630"/>
    <w:rsid w:val="005A1B7F"/>
    <w:rsid w:val="005A2B11"/>
    <w:rsid w:val="005A33C2"/>
    <w:rsid w:val="005A3904"/>
    <w:rsid w:val="005A3C10"/>
    <w:rsid w:val="005A4C82"/>
    <w:rsid w:val="005A59FF"/>
    <w:rsid w:val="005A5E11"/>
    <w:rsid w:val="005A766F"/>
    <w:rsid w:val="005A7A9C"/>
    <w:rsid w:val="005A7F3E"/>
    <w:rsid w:val="005B0E0B"/>
    <w:rsid w:val="005B3166"/>
    <w:rsid w:val="005B36C9"/>
    <w:rsid w:val="005B37D6"/>
    <w:rsid w:val="005B39B1"/>
    <w:rsid w:val="005B3FCA"/>
    <w:rsid w:val="005B41BD"/>
    <w:rsid w:val="005B42BF"/>
    <w:rsid w:val="005B53CF"/>
    <w:rsid w:val="005B56D6"/>
    <w:rsid w:val="005B5C0A"/>
    <w:rsid w:val="005B5E38"/>
    <w:rsid w:val="005B60D7"/>
    <w:rsid w:val="005B6636"/>
    <w:rsid w:val="005B7306"/>
    <w:rsid w:val="005C0AE7"/>
    <w:rsid w:val="005C0B80"/>
    <w:rsid w:val="005C1558"/>
    <w:rsid w:val="005C2031"/>
    <w:rsid w:val="005C218A"/>
    <w:rsid w:val="005C28A4"/>
    <w:rsid w:val="005C341D"/>
    <w:rsid w:val="005C39D1"/>
    <w:rsid w:val="005C3D58"/>
    <w:rsid w:val="005C6B46"/>
    <w:rsid w:val="005C7673"/>
    <w:rsid w:val="005C77E0"/>
    <w:rsid w:val="005C7CBE"/>
    <w:rsid w:val="005D01D1"/>
    <w:rsid w:val="005D0707"/>
    <w:rsid w:val="005D0BD8"/>
    <w:rsid w:val="005D1577"/>
    <w:rsid w:val="005D18E0"/>
    <w:rsid w:val="005D2D1E"/>
    <w:rsid w:val="005D2DC7"/>
    <w:rsid w:val="005D3CDB"/>
    <w:rsid w:val="005D3E4B"/>
    <w:rsid w:val="005D4AC9"/>
    <w:rsid w:val="005D54E5"/>
    <w:rsid w:val="005D5CA2"/>
    <w:rsid w:val="005D7894"/>
    <w:rsid w:val="005D7B10"/>
    <w:rsid w:val="005D7B6C"/>
    <w:rsid w:val="005D7C88"/>
    <w:rsid w:val="005D7F3B"/>
    <w:rsid w:val="005E047D"/>
    <w:rsid w:val="005E07C5"/>
    <w:rsid w:val="005E084C"/>
    <w:rsid w:val="005E0880"/>
    <w:rsid w:val="005E0B72"/>
    <w:rsid w:val="005E0E6D"/>
    <w:rsid w:val="005E1485"/>
    <w:rsid w:val="005E1D79"/>
    <w:rsid w:val="005E3C6C"/>
    <w:rsid w:val="005E3DA0"/>
    <w:rsid w:val="005E41C5"/>
    <w:rsid w:val="005E43CF"/>
    <w:rsid w:val="005E49DC"/>
    <w:rsid w:val="005E49F5"/>
    <w:rsid w:val="005E5F70"/>
    <w:rsid w:val="005E62F9"/>
    <w:rsid w:val="005E6476"/>
    <w:rsid w:val="005E6E95"/>
    <w:rsid w:val="005E7F41"/>
    <w:rsid w:val="005F2C0E"/>
    <w:rsid w:val="005F3783"/>
    <w:rsid w:val="005F37FF"/>
    <w:rsid w:val="005F3CE1"/>
    <w:rsid w:val="005F3D99"/>
    <w:rsid w:val="005F3DD9"/>
    <w:rsid w:val="005F4171"/>
    <w:rsid w:val="005F517D"/>
    <w:rsid w:val="005F5AB8"/>
    <w:rsid w:val="005F5F8A"/>
    <w:rsid w:val="005F727A"/>
    <w:rsid w:val="005F76BB"/>
    <w:rsid w:val="005F77AC"/>
    <w:rsid w:val="005F7A1D"/>
    <w:rsid w:val="00600D30"/>
    <w:rsid w:val="0060105A"/>
    <w:rsid w:val="0060135D"/>
    <w:rsid w:val="00602322"/>
    <w:rsid w:val="006029EF"/>
    <w:rsid w:val="00604FCD"/>
    <w:rsid w:val="00605930"/>
    <w:rsid w:val="00605FDC"/>
    <w:rsid w:val="00606548"/>
    <w:rsid w:val="006066AB"/>
    <w:rsid w:val="00606EE9"/>
    <w:rsid w:val="006074E4"/>
    <w:rsid w:val="00607F71"/>
    <w:rsid w:val="00611633"/>
    <w:rsid w:val="00611EC1"/>
    <w:rsid w:val="00612FF5"/>
    <w:rsid w:val="006134D8"/>
    <w:rsid w:val="006136ED"/>
    <w:rsid w:val="00614054"/>
    <w:rsid w:val="0061422E"/>
    <w:rsid w:val="00614513"/>
    <w:rsid w:val="006150DE"/>
    <w:rsid w:val="00615ACD"/>
    <w:rsid w:val="00615E1F"/>
    <w:rsid w:val="00615FCD"/>
    <w:rsid w:val="0061757F"/>
    <w:rsid w:val="00617BB3"/>
    <w:rsid w:val="0062002E"/>
    <w:rsid w:val="00620A83"/>
    <w:rsid w:val="00620BA0"/>
    <w:rsid w:val="00620CCF"/>
    <w:rsid w:val="00620FFE"/>
    <w:rsid w:val="0062233D"/>
    <w:rsid w:val="0062242D"/>
    <w:rsid w:val="00622BF6"/>
    <w:rsid w:val="00623317"/>
    <w:rsid w:val="00624B4F"/>
    <w:rsid w:val="00624C47"/>
    <w:rsid w:val="0062519F"/>
    <w:rsid w:val="00625FD5"/>
    <w:rsid w:val="0062627E"/>
    <w:rsid w:val="006262D7"/>
    <w:rsid w:val="006264C6"/>
    <w:rsid w:val="006265EC"/>
    <w:rsid w:val="006267BE"/>
    <w:rsid w:val="00626B2B"/>
    <w:rsid w:val="00626FA1"/>
    <w:rsid w:val="00630389"/>
    <w:rsid w:val="006309D4"/>
    <w:rsid w:val="00630BAB"/>
    <w:rsid w:val="00631006"/>
    <w:rsid w:val="006310AE"/>
    <w:rsid w:val="006325FC"/>
    <w:rsid w:val="00633004"/>
    <w:rsid w:val="006347DE"/>
    <w:rsid w:val="0063518B"/>
    <w:rsid w:val="006353E1"/>
    <w:rsid w:val="00636062"/>
    <w:rsid w:val="00636BAB"/>
    <w:rsid w:val="00637472"/>
    <w:rsid w:val="00637FDA"/>
    <w:rsid w:val="006415E5"/>
    <w:rsid w:val="006424D1"/>
    <w:rsid w:val="00642509"/>
    <w:rsid w:val="006427A5"/>
    <w:rsid w:val="006439AA"/>
    <w:rsid w:val="00644874"/>
    <w:rsid w:val="00644A6C"/>
    <w:rsid w:val="00644C0C"/>
    <w:rsid w:val="00646096"/>
    <w:rsid w:val="006466B6"/>
    <w:rsid w:val="00646968"/>
    <w:rsid w:val="0064748C"/>
    <w:rsid w:val="0065098A"/>
    <w:rsid w:val="00650CFF"/>
    <w:rsid w:val="006512A2"/>
    <w:rsid w:val="0065356F"/>
    <w:rsid w:val="00653E1B"/>
    <w:rsid w:val="006543AD"/>
    <w:rsid w:val="00654517"/>
    <w:rsid w:val="00654AE4"/>
    <w:rsid w:val="006556D4"/>
    <w:rsid w:val="006561DC"/>
    <w:rsid w:val="00656396"/>
    <w:rsid w:val="00656895"/>
    <w:rsid w:val="0065760E"/>
    <w:rsid w:val="006610AA"/>
    <w:rsid w:val="00661783"/>
    <w:rsid w:val="00661A37"/>
    <w:rsid w:val="00662006"/>
    <w:rsid w:val="006627C6"/>
    <w:rsid w:val="00664416"/>
    <w:rsid w:val="00664F1A"/>
    <w:rsid w:val="006656C1"/>
    <w:rsid w:val="006676DB"/>
    <w:rsid w:val="00667967"/>
    <w:rsid w:val="0067041C"/>
    <w:rsid w:val="0067052A"/>
    <w:rsid w:val="0067066B"/>
    <w:rsid w:val="00670D00"/>
    <w:rsid w:val="00671691"/>
    <w:rsid w:val="00671869"/>
    <w:rsid w:val="00671D93"/>
    <w:rsid w:val="00671E7A"/>
    <w:rsid w:val="006727C1"/>
    <w:rsid w:val="00672C23"/>
    <w:rsid w:val="00673528"/>
    <w:rsid w:val="0067352F"/>
    <w:rsid w:val="00674744"/>
    <w:rsid w:val="006748BD"/>
    <w:rsid w:val="00675885"/>
    <w:rsid w:val="00675A9D"/>
    <w:rsid w:val="00675CA9"/>
    <w:rsid w:val="00676088"/>
    <w:rsid w:val="00676316"/>
    <w:rsid w:val="006768BD"/>
    <w:rsid w:val="006778FE"/>
    <w:rsid w:val="00680C43"/>
    <w:rsid w:val="006815E6"/>
    <w:rsid w:val="00681F4B"/>
    <w:rsid w:val="00682039"/>
    <w:rsid w:val="006824D1"/>
    <w:rsid w:val="0068295A"/>
    <w:rsid w:val="00683107"/>
    <w:rsid w:val="00683974"/>
    <w:rsid w:val="00683CE2"/>
    <w:rsid w:val="00683F0B"/>
    <w:rsid w:val="00683FA3"/>
    <w:rsid w:val="006844A0"/>
    <w:rsid w:val="00684F7D"/>
    <w:rsid w:val="006856FB"/>
    <w:rsid w:val="0068717C"/>
    <w:rsid w:val="00690112"/>
    <w:rsid w:val="006914B5"/>
    <w:rsid w:val="006915E9"/>
    <w:rsid w:val="00691E2C"/>
    <w:rsid w:val="00692587"/>
    <w:rsid w:val="00693168"/>
    <w:rsid w:val="006939CB"/>
    <w:rsid w:val="00694E85"/>
    <w:rsid w:val="00695D74"/>
    <w:rsid w:val="00695ED8"/>
    <w:rsid w:val="00696C3F"/>
    <w:rsid w:val="00697172"/>
    <w:rsid w:val="006978AD"/>
    <w:rsid w:val="00697948"/>
    <w:rsid w:val="006A05ED"/>
    <w:rsid w:val="006A07EB"/>
    <w:rsid w:val="006A089A"/>
    <w:rsid w:val="006A1B05"/>
    <w:rsid w:val="006A410F"/>
    <w:rsid w:val="006A4520"/>
    <w:rsid w:val="006A5591"/>
    <w:rsid w:val="006A6939"/>
    <w:rsid w:val="006A7284"/>
    <w:rsid w:val="006A79A0"/>
    <w:rsid w:val="006A7AA1"/>
    <w:rsid w:val="006B08D8"/>
    <w:rsid w:val="006B0E89"/>
    <w:rsid w:val="006B1A99"/>
    <w:rsid w:val="006B1C31"/>
    <w:rsid w:val="006B2E9B"/>
    <w:rsid w:val="006B3A4E"/>
    <w:rsid w:val="006B3AE3"/>
    <w:rsid w:val="006B462E"/>
    <w:rsid w:val="006B4E0F"/>
    <w:rsid w:val="006B6E13"/>
    <w:rsid w:val="006B7552"/>
    <w:rsid w:val="006C0C4F"/>
    <w:rsid w:val="006C126B"/>
    <w:rsid w:val="006C1831"/>
    <w:rsid w:val="006C1EC0"/>
    <w:rsid w:val="006C20C9"/>
    <w:rsid w:val="006C2AA5"/>
    <w:rsid w:val="006C2C4E"/>
    <w:rsid w:val="006C35DF"/>
    <w:rsid w:val="006C366C"/>
    <w:rsid w:val="006C3DFC"/>
    <w:rsid w:val="006C45E4"/>
    <w:rsid w:val="006C52A5"/>
    <w:rsid w:val="006C5C13"/>
    <w:rsid w:val="006C68E0"/>
    <w:rsid w:val="006C6D1B"/>
    <w:rsid w:val="006C7C86"/>
    <w:rsid w:val="006C7E1B"/>
    <w:rsid w:val="006D0B4D"/>
    <w:rsid w:val="006D0D74"/>
    <w:rsid w:val="006D10BD"/>
    <w:rsid w:val="006D143C"/>
    <w:rsid w:val="006D1E66"/>
    <w:rsid w:val="006D26EC"/>
    <w:rsid w:val="006D460A"/>
    <w:rsid w:val="006D4987"/>
    <w:rsid w:val="006D4DF3"/>
    <w:rsid w:val="006D6203"/>
    <w:rsid w:val="006D6333"/>
    <w:rsid w:val="006D6347"/>
    <w:rsid w:val="006D65E8"/>
    <w:rsid w:val="006D6656"/>
    <w:rsid w:val="006D73C2"/>
    <w:rsid w:val="006D78BD"/>
    <w:rsid w:val="006D7B63"/>
    <w:rsid w:val="006E0A7C"/>
    <w:rsid w:val="006E0ACC"/>
    <w:rsid w:val="006E0C0D"/>
    <w:rsid w:val="006E0E21"/>
    <w:rsid w:val="006E12DF"/>
    <w:rsid w:val="006E12E5"/>
    <w:rsid w:val="006E16F5"/>
    <w:rsid w:val="006E2506"/>
    <w:rsid w:val="006E29D0"/>
    <w:rsid w:val="006E4FFE"/>
    <w:rsid w:val="006E571C"/>
    <w:rsid w:val="006E62DC"/>
    <w:rsid w:val="006E63DB"/>
    <w:rsid w:val="006E6516"/>
    <w:rsid w:val="006E72CD"/>
    <w:rsid w:val="006E791B"/>
    <w:rsid w:val="006E7FC6"/>
    <w:rsid w:val="006F05C1"/>
    <w:rsid w:val="006F0AB2"/>
    <w:rsid w:val="006F1B6F"/>
    <w:rsid w:val="006F1DBF"/>
    <w:rsid w:val="006F1F6E"/>
    <w:rsid w:val="006F244E"/>
    <w:rsid w:val="006F246D"/>
    <w:rsid w:val="006F27CB"/>
    <w:rsid w:val="006F29AD"/>
    <w:rsid w:val="006F3219"/>
    <w:rsid w:val="006F377C"/>
    <w:rsid w:val="006F3951"/>
    <w:rsid w:val="006F3A3F"/>
    <w:rsid w:val="006F40BC"/>
    <w:rsid w:val="006F48AF"/>
    <w:rsid w:val="006F4FF1"/>
    <w:rsid w:val="006F5ACC"/>
    <w:rsid w:val="006F5CA8"/>
    <w:rsid w:val="006F6004"/>
    <w:rsid w:val="006F66D5"/>
    <w:rsid w:val="006F6E0E"/>
    <w:rsid w:val="006F7012"/>
    <w:rsid w:val="006F7912"/>
    <w:rsid w:val="006F7ABE"/>
    <w:rsid w:val="006F7CA4"/>
    <w:rsid w:val="006F7F96"/>
    <w:rsid w:val="0070040B"/>
    <w:rsid w:val="007004F2"/>
    <w:rsid w:val="007008C3"/>
    <w:rsid w:val="00701947"/>
    <w:rsid w:val="00701BA1"/>
    <w:rsid w:val="00702E21"/>
    <w:rsid w:val="00703077"/>
    <w:rsid w:val="007042E3"/>
    <w:rsid w:val="0070435C"/>
    <w:rsid w:val="0070439E"/>
    <w:rsid w:val="00704F00"/>
    <w:rsid w:val="00705524"/>
    <w:rsid w:val="00705C0A"/>
    <w:rsid w:val="00705CD5"/>
    <w:rsid w:val="00706451"/>
    <w:rsid w:val="00706794"/>
    <w:rsid w:val="00706937"/>
    <w:rsid w:val="00706A57"/>
    <w:rsid w:val="00706E60"/>
    <w:rsid w:val="00710873"/>
    <w:rsid w:val="00711EF2"/>
    <w:rsid w:val="00712614"/>
    <w:rsid w:val="0071261F"/>
    <w:rsid w:val="00712C3C"/>
    <w:rsid w:val="00713002"/>
    <w:rsid w:val="007135DD"/>
    <w:rsid w:val="00714288"/>
    <w:rsid w:val="00715F72"/>
    <w:rsid w:val="007160C4"/>
    <w:rsid w:val="007161CE"/>
    <w:rsid w:val="00716797"/>
    <w:rsid w:val="007167AC"/>
    <w:rsid w:val="00716857"/>
    <w:rsid w:val="0071710A"/>
    <w:rsid w:val="0071764D"/>
    <w:rsid w:val="007206CB"/>
    <w:rsid w:val="00720D79"/>
    <w:rsid w:val="00723D12"/>
    <w:rsid w:val="00724985"/>
    <w:rsid w:val="00724C5B"/>
    <w:rsid w:val="007252C1"/>
    <w:rsid w:val="007253CE"/>
    <w:rsid w:val="00726C67"/>
    <w:rsid w:val="0072701C"/>
    <w:rsid w:val="0072794D"/>
    <w:rsid w:val="0073057E"/>
    <w:rsid w:val="00730636"/>
    <w:rsid w:val="00730826"/>
    <w:rsid w:val="00731DA1"/>
    <w:rsid w:val="0073342A"/>
    <w:rsid w:val="00733BA9"/>
    <w:rsid w:val="00733F88"/>
    <w:rsid w:val="00734246"/>
    <w:rsid w:val="0073466D"/>
    <w:rsid w:val="00734896"/>
    <w:rsid w:val="00734A7B"/>
    <w:rsid w:val="00735965"/>
    <w:rsid w:val="007363DA"/>
    <w:rsid w:val="007365E6"/>
    <w:rsid w:val="00737584"/>
    <w:rsid w:val="007404F9"/>
    <w:rsid w:val="00740CA4"/>
    <w:rsid w:val="0074184C"/>
    <w:rsid w:val="007434F9"/>
    <w:rsid w:val="007440BB"/>
    <w:rsid w:val="007440FF"/>
    <w:rsid w:val="00745D48"/>
    <w:rsid w:val="00746F89"/>
    <w:rsid w:val="007477E5"/>
    <w:rsid w:val="00751667"/>
    <w:rsid w:val="00751B42"/>
    <w:rsid w:val="00751F04"/>
    <w:rsid w:val="0075261B"/>
    <w:rsid w:val="00753B26"/>
    <w:rsid w:val="00754657"/>
    <w:rsid w:val="00754712"/>
    <w:rsid w:val="0075471B"/>
    <w:rsid w:val="007551F4"/>
    <w:rsid w:val="00755239"/>
    <w:rsid w:val="00755504"/>
    <w:rsid w:val="007558DC"/>
    <w:rsid w:val="00755C5C"/>
    <w:rsid w:val="00757154"/>
    <w:rsid w:val="0075753F"/>
    <w:rsid w:val="0075769E"/>
    <w:rsid w:val="007576FE"/>
    <w:rsid w:val="00760934"/>
    <w:rsid w:val="0076119B"/>
    <w:rsid w:val="00761BF1"/>
    <w:rsid w:val="0076452F"/>
    <w:rsid w:val="00764580"/>
    <w:rsid w:val="007656B0"/>
    <w:rsid w:val="00765A8C"/>
    <w:rsid w:val="0076691D"/>
    <w:rsid w:val="00766C8B"/>
    <w:rsid w:val="007670F1"/>
    <w:rsid w:val="00767CDE"/>
    <w:rsid w:val="007706F5"/>
    <w:rsid w:val="007710BD"/>
    <w:rsid w:val="0077165F"/>
    <w:rsid w:val="00771E5C"/>
    <w:rsid w:val="00772C6B"/>
    <w:rsid w:val="0077307C"/>
    <w:rsid w:val="0077459E"/>
    <w:rsid w:val="007746CD"/>
    <w:rsid w:val="007759F3"/>
    <w:rsid w:val="00775C4C"/>
    <w:rsid w:val="00776234"/>
    <w:rsid w:val="00781DEF"/>
    <w:rsid w:val="00783D7E"/>
    <w:rsid w:val="00783F78"/>
    <w:rsid w:val="00784A53"/>
    <w:rsid w:val="00784F12"/>
    <w:rsid w:val="00785932"/>
    <w:rsid w:val="00787DE8"/>
    <w:rsid w:val="00790279"/>
    <w:rsid w:val="00790378"/>
    <w:rsid w:val="00791325"/>
    <w:rsid w:val="007917BC"/>
    <w:rsid w:val="0079195E"/>
    <w:rsid w:val="00792A52"/>
    <w:rsid w:val="00793D32"/>
    <w:rsid w:val="007951C9"/>
    <w:rsid w:val="007952F6"/>
    <w:rsid w:val="00795A53"/>
    <w:rsid w:val="00795D6A"/>
    <w:rsid w:val="00795F5F"/>
    <w:rsid w:val="0079637E"/>
    <w:rsid w:val="007A012A"/>
    <w:rsid w:val="007A1CFF"/>
    <w:rsid w:val="007A2887"/>
    <w:rsid w:val="007A32F4"/>
    <w:rsid w:val="007A39BD"/>
    <w:rsid w:val="007A56D3"/>
    <w:rsid w:val="007A5C78"/>
    <w:rsid w:val="007A6ED7"/>
    <w:rsid w:val="007A6EE7"/>
    <w:rsid w:val="007A7660"/>
    <w:rsid w:val="007B0250"/>
    <w:rsid w:val="007B0DA1"/>
    <w:rsid w:val="007B0E3F"/>
    <w:rsid w:val="007B15C4"/>
    <w:rsid w:val="007B1BC2"/>
    <w:rsid w:val="007B1E29"/>
    <w:rsid w:val="007B2C3E"/>
    <w:rsid w:val="007B34BC"/>
    <w:rsid w:val="007B3D56"/>
    <w:rsid w:val="007B4F81"/>
    <w:rsid w:val="007B5B26"/>
    <w:rsid w:val="007B5BD8"/>
    <w:rsid w:val="007B667E"/>
    <w:rsid w:val="007B67B8"/>
    <w:rsid w:val="007B68BA"/>
    <w:rsid w:val="007B7075"/>
    <w:rsid w:val="007B7E76"/>
    <w:rsid w:val="007C0F57"/>
    <w:rsid w:val="007C1529"/>
    <w:rsid w:val="007C1A35"/>
    <w:rsid w:val="007C248C"/>
    <w:rsid w:val="007C26CE"/>
    <w:rsid w:val="007C2C72"/>
    <w:rsid w:val="007C3C7F"/>
    <w:rsid w:val="007C4656"/>
    <w:rsid w:val="007C5932"/>
    <w:rsid w:val="007C60C2"/>
    <w:rsid w:val="007C6E49"/>
    <w:rsid w:val="007D0FB7"/>
    <w:rsid w:val="007D1961"/>
    <w:rsid w:val="007D2C02"/>
    <w:rsid w:val="007D2D11"/>
    <w:rsid w:val="007D34C4"/>
    <w:rsid w:val="007D36B4"/>
    <w:rsid w:val="007D41A8"/>
    <w:rsid w:val="007D4630"/>
    <w:rsid w:val="007D57E7"/>
    <w:rsid w:val="007D5BF4"/>
    <w:rsid w:val="007D74B8"/>
    <w:rsid w:val="007D7E5E"/>
    <w:rsid w:val="007E1054"/>
    <w:rsid w:val="007E17AC"/>
    <w:rsid w:val="007E1D40"/>
    <w:rsid w:val="007E4126"/>
    <w:rsid w:val="007E4B95"/>
    <w:rsid w:val="007E4F41"/>
    <w:rsid w:val="007E4FE1"/>
    <w:rsid w:val="007E583A"/>
    <w:rsid w:val="007E5E5D"/>
    <w:rsid w:val="007E61B4"/>
    <w:rsid w:val="007E7348"/>
    <w:rsid w:val="007E7F2D"/>
    <w:rsid w:val="007F1736"/>
    <w:rsid w:val="007F20CE"/>
    <w:rsid w:val="007F2E7C"/>
    <w:rsid w:val="007F35DE"/>
    <w:rsid w:val="007F38A5"/>
    <w:rsid w:val="007F5144"/>
    <w:rsid w:val="007F5A72"/>
    <w:rsid w:val="007F5BAF"/>
    <w:rsid w:val="007F5FC0"/>
    <w:rsid w:val="007F64ED"/>
    <w:rsid w:val="007F69C2"/>
    <w:rsid w:val="007F69E1"/>
    <w:rsid w:val="007F6C8C"/>
    <w:rsid w:val="007F78D9"/>
    <w:rsid w:val="008014E5"/>
    <w:rsid w:val="00801DA3"/>
    <w:rsid w:val="00801FB7"/>
    <w:rsid w:val="008025CB"/>
    <w:rsid w:val="00802D02"/>
    <w:rsid w:val="0080365D"/>
    <w:rsid w:val="008036AD"/>
    <w:rsid w:val="00803878"/>
    <w:rsid w:val="00806056"/>
    <w:rsid w:val="00806694"/>
    <w:rsid w:val="0080674A"/>
    <w:rsid w:val="008068AD"/>
    <w:rsid w:val="00806E9D"/>
    <w:rsid w:val="00807B87"/>
    <w:rsid w:val="00807E1B"/>
    <w:rsid w:val="00810B9C"/>
    <w:rsid w:val="00811D6C"/>
    <w:rsid w:val="0081254B"/>
    <w:rsid w:val="00812BC0"/>
    <w:rsid w:val="00812C3D"/>
    <w:rsid w:val="008134DA"/>
    <w:rsid w:val="0081392A"/>
    <w:rsid w:val="00813C26"/>
    <w:rsid w:val="008142B9"/>
    <w:rsid w:val="0081468B"/>
    <w:rsid w:val="008155A9"/>
    <w:rsid w:val="00816668"/>
    <w:rsid w:val="00816F14"/>
    <w:rsid w:val="00817145"/>
    <w:rsid w:val="00817AC7"/>
    <w:rsid w:val="00817E67"/>
    <w:rsid w:val="00820158"/>
    <w:rsid w:val="008201C2"/>
    <w:rsid w:val="008209B3"/>
    <w:rsid w:val="00820CF6"/>
    <w:rsid w:val="00821249"/>
    <w:rsid w:val="00822220"/>
    <w:rsid w:val="00823126"/>
    <w:rsid w:val="0082337B"/>
    <w:rsid w:val="00824635"/>
    <w:rsid w:val="00824763"/>
    <w:rsid w:val="00824C4A"/>
    <w:rsid w:val="00826019"/>
    <w:rsid w:val="008264F6"/>
    <w:rsid w:val="00827A3B"/>
    <w:rsid w:val="00827DA0"/>
    <w:rsid w:val="00831365"/>
    <w:rsid w:val="008313C2"/>
    <w:rsid w:val="008318DC"/>
    <w:rsid w:val="008320E1"/>
    <w:rsid w:val="00832222"/>
    <w:rsid w:val="00832370"/>
    <w:rsid w:val="00832975"/>
    <w:rsid w:val="00832D7D"/>
    <w:rsid w:val="008336CD"/>
    <w:rsid w:val="0083420E"/>
    <w:rsid w:val="0083427C"/>
    <w:rsid w:val="00834B76"/>
    <w:rsid w:val="00835BEA"/>
    <w:rsid w:val="00836413"/>
    <w:rsid w:val="00836598"/>
    <w:rsid w:val="00837425"/>
    <w:rsid w:val="00837465"/>
    <w:rsid w:val="00840468"/>
    <w:rsid w:val="00842241"/>
    <w:rsid w:val="00842D5B"/>
    <w:rsid w:val="00843C9E"/>
    <w:rsid w:val="008442EB"/>
    <w:rsid w:val="00844A22"/>
    <w:rsid w:val="00844D94"/>
    <w:rsid w:val="00844DF7"/>
    <w:rsid w:val="008463BA"/>
    <w:rsid w:val="0084694F"/>
    <w:rsid w:val="00847208"/>
    <w:rsid w:val="008476E0"/>
    <w:rsid w:val="00851E37"/>
    <w:rsid w:val="00852AFD"/>
    <w:rsid w:val="008543DE"/>
    <w:rsid w:val="00854747"/>
    <w:rsid w:val="008554B1"/>
    <w:rsid w:val="00855569"/>
    <w:rsid w:val="00855BA9"/>
    <w:rsid w:val="00856559"/>
    <w:rsid w:val="00856DD2"/>
    <w:rsid w:val="00860212"/>
    <w:rsid w:val="008626E5"/>
    <w:rsid w:val="00862D31"/>
    <w:rsid w:val="008642D7"/>
    <w:rsid w:val="00864711"/>
    <w:rsid w:val="00864F2A"/>
    <w:rsid w:val="0086501A"/>
    <w:rsid w:val="008669A5"/>
    <w:rsid w:val="008674BF"/>
    <w:rsid w:val="0087148D"/>
    <w:rsid w:val="00871DB2"/>
    <w:rsid w:val="0087269E"/>
    <w:rsid w:val="008726F9"/>
    <w:rsid w:val="00872BBF"/>
    <w:rsid w:val="008733AD"/>
    <w:rsid w:val="00874B74"/>
    <w:rsid w:val="00874EC6"/>
    <w:rsid w:val="00874F04"/>
    <w:rsid w:val="00875033"/>
    <w:rsid w:val="008754FA"/>
    <w:rsid w:val="008756D4"/>
    <w:rsid w:val="00875756"/>
    <w:rsid w:val="00875C9F"/>
    <w:rsid w:val="00875D61"/>
    <w:rsid w:val="00875F13"/>
    <w:rsid w:val="00875FC3"/>
    <w:rsid w:val="00876327"/>
    <w:rsid w:val="0087683E"/>
    <w:rsid w:val="00876B8A"/>
    <w:rsid w:val="00876C5D"/>
    <w:rsid w:val="00876DE5"/>
    <w:rsid w:val="00877DB1"/>
    <w:rsid w:val="00880255"/>
    <w:rsid w:val="00880A41"/>
    <w:rsid w:val="008816EF"/>
    <w:rsid w:val="0088258A"/>
    <w:rsid w:val="00883820"/>
    <w:rsid w:val="00883BCA"/>
    <w:rsid w:val="00884CB1"/>
    <w:rsid w:val="00885A7C"/>
    <w:rsid w:val="00886161"/>
    <w:rsid w:val="00886306"/>
    <w:rsid w:val="00886F98"/>
    <w:rsid w:val="008916D3"/>
    <w:rsid w:val="00891B4C"/>
    <w:rsid w:val="00891DE5"/>
    <w:rsid w:val="00892849"/>
    <w:rsid w:val="00892889"/>
    <w:rsid w:val="0089311D"/>
    <w:rsid w:val="00893987"/>
    <w:rsid w:val="00893A7D"/>
    <w:rsid w:val="00894432"/>
    <w:rsid w:val="008944AF"/>
    <w:rsid w:val="008946DC"/>
    <w:rsid w:val="00894DAD"/>
    <w:rsid w:val="0089523A"/>
    <w:rsid w:val="008960A8"/>
    <w:rsid w:val="008963D7"/>
    <w:rsid w:val="00896817"/>
    <w:rsid w:val="00896CFE"/>
    <w:rsid w:val="00897051"/>
    <w:rsid w:val="00897706"/>
    <w:rsid w:val="00897AB7"/>
    <w:rsid w:val="008A096B"/>
    <w:rsid w:val="008A0A40"/>
    <w:rsid w:val="008A18EC"/>
    <w:rsid w:val="008A192A"/>
    <w:rsid w:val="008A1F0C"/>
    <w:rsid w:val="008A363D"/>
    <w:rsid w:val="008A3871"/>
    <w:rsid w:val="008A40A7"/>
    <w:rsid w:val="008A4772"/>
    <w:rsid w:val="008A629F"/>
    <w:rsid w:val="008A632E"/>
    <w:rsid w:val="008A6463"/>
    <w:rsid w:val="008A66BB"/>
    <w:rsid w:val="008A6C9D"/>
    <w:rsid w:val="008A6E62"/>
    <w:rsid w:val="008A778C"/>
    <w:rsid w:val="008B082A"/>
    <w:rsid w:val="008B102F"/>
    <w:rsid w:val="008B1535"/>
    <w:rsid w:val="008B1F9E"/>
    <w:rsid w:val="008B2CB6"/>
    <w:rsid w:val="008B4E90"/>
    <w:rsid w:val="008B5071"/>
    <w:rsid w:val="008B50AE"/>
    <w:rsid w:val="008B5100"/>
    <w:rsid w:val="008B56FA"/>
    <w:rsid w:val="008B6A74"/>
    <w:rsid w:val="008B7105"/>
    <w:rsid w:val="008B76E7"/>
    <w:rsid w:val="008B78CD"/>
    <w:rsid w:val="008C0152"/>
    <w:rsid w:val="008C015E"/>
    <w:rsid w:val="008C04DA"/>
    <w:rsid w:val="008C09BD"/>
    <w:rsid w:val="008C1FB3"/>
    <w:rsid w:val="008C366D"/>
    <w:rsid w:val="008C3A72"/>
    <w:rsid w:val="008C3A75"/>
    <w:rsid w:val="008C3DE9"/>
    <w:rsid w:val="008C40DF"/>
    <w:rsid w:val="008C48AE"/>
    <w:rsid w:val="008C5079"/>
    <w:rsid w:val="008C5F8B"/>
    <w:rsid w:val="008C685A"/>
    <w:rsid w:val="008C69BA"/>
    <w:rsid w:val="008C7B9F"/>
    <w:rsid w:val="008C7DC2"/>
    <w:rsid w:val="008C7E50"/>
    <w:rsid w:val="008D01B8"/>
    <w:rsid w:val="008D0E78"/>
    <w:rsid w:val="008D1E13"/>
    <w:rsid w:val="008D22EE"/>
    <w:rsid w:val="008D324B"/>
    <w:rsid w:val="008D3957"/>
    <w:rsid w:val="008D3B56"/>
    <w:rsid w:val="008D455E"/>
    <w:rsid w:val="008D46E7"/>
    <w:rsid w:val="008D4877"/>
    <w:rsid w:val="008D4ADE"/>
    <w:rsid w:val="008D4C1E"/>
    <w:rsid w:val="008D5781"/>
    <w:rsid w:val="008D5868"/>
    <w:rsid w:val="008D5ACA"/>
    <w:rsid w:val="008D65D7"/>
    <w:rsid w:val="008D6E4E"/>
    <w:rsid w:val="008D7019"/>
    <w:rsid w:val="008D7238"/>
    <w:rsid w:val="008E02A2"/>
    <w:rsid w:val="008E17C1"/>
    <w:rsid w:val="008E1855"/>
    <w:rsid w:val="008E1CD5"/>
    <w:rsid w:val="008E22CC"/>
    <w:rsid w:val="008E450E"/>
    <w:rsid w:val="008E60CC"/>
    <w:rsid w:val="008E6CCB"/>
    <w:rsid w:val="008F004B"/>
    <w:rsid w:val="008F0271"/>
    <w:rsid w:val="008F0A08"/>
    <w:rsid w:val="008F1CA1"/>
    <w:rsid w:val="008F2104"/>
    <w:rsid w:val="008F3178"/>
    <w:rsid w:val="008F40C4"/>
    <w:rsid w:val="008F4449"/>
    <w:rsid w:val="008F48BF"/>
    <w:rsid w:val="008F641E"/>
    <w:rsid w:val="008F658F"/>
    <w:rsid w:val="008F6823"/>
    <w:rsid w:val="00900856"/>
    <w:rsid w:val="00900E63"/>
    <w:rsid w:val="0090184D"/>
    <w:rsid w:val="00901EE0"/>
    <w:rsid w:val="00902652"/>
    <w:rsid w:val="009027E6"/>
    <w:rsid w:val="00902AC4"/>
    <w:rsid w:val="00903151"/>
    <w:rsid w:val="00903675"/>
    <w:rsid w:val="00904475"/>
    <w:rsid w:val="009048B7"/>
    <w:rsid w:val="00904F0A"/>
    <w:rsid w:val="00905826"/>
    <w:rsid w:val="00905CE1"/>
    <w:rsid w:val="0090605F"/>
    <w:rsid w:val="0090612A"/>
    <w:rsid w:val="009067FA"/>
    <w:rsid w:val="00906881"/>
    <w:rsid w:val="009107D6"/>
    <w:rsid w:val="00911096"/>
    <w:rsid w:val="00911A37"/>
    <w:rsid w:val="00911A6E"/>
    <w:rsid w:val="00911F41"/>
    <w:rsid w:val="00912ACE"/>
    <w:rsid w:val="009131AB"/>
    <w:rsid w:val="0091364B"/>
    <w:rsid w:val="00915D32"/>
    <w:rsid w:val="009160B3"/>
    <w:rsid w:val="0091716C"/>
    <w:rsid w:val="009178F8"/>
    <w:rsid w:val="009179C9"/>
    <w:rsid w:val="00917F1B"/>
    <w:rsid w:val="009209A3"/>
    <w:rsid w:val="00920A34"/>
    <w:rsid w:val="00921205"/>
    <w:rsid w:val="0092193D"/>
    <w:rsid w:val="00921FC3"/>
    <w:rsid w:val="00922675"/>
    <w:rsid w:val="00923E9B"/>
    <w:rsid w:val="009248E0"/>
    <w:rsid w:val="009249D2"/>
    <w:rsid w:val="009251F6"/>
    <w:rsid w:val="009262D1"/>
    <w:rsid w:val="00926A86"/>
    <w:rsid w:val="009278D2"/>
    <w:rsid w:val="00927923"/>
    <w:rsid w:val="00927A4E"/>
    <w:rsid w:val="00927CB0"/>
    <w:rsid w:val="0093009A"/>
    <w:rsid w:val="00931026"/>
    <w:rsid w:val="0093162A"/>
    <w:rsid w:val="00931FA8"/>
    <w:rsid w:val="0093271F"/>
    <w:rsid w:val="00932A69"/>
    <w:rsid w:val="00932E47"/>
    <w:rsid w:val="00932FA6"/>
    <w:rsid w:val="00933724"/>
    <w:rsid w:val="00933C5D"/>
    <w:rsid w:val="00934A38"/>
    <w:rsid w:val="00934A98"/>
    <w:rsid w:val="0093532D"/>
    <w:rsid w:val="00936A57"/>
    <w:rsid w:val="009402E4"/>
    <w:rsid w:val="00940A12"/>
    <w:rsid w:val="00941B5F"/>
    <w:rsid w:val="00942213"/>
    <w:rsid w:val="00942E80"/>
    <w:rsid w:val="00943153"/>
    <w:rsid w:val="00943773"/>
    <w:rsid w:val="00944115"/>
    <w:rsid w:val="0094413B"/>
    <w:rsid w:val="009448FE"/>
    <w:rsid w:val="009449A2"/>
    <w:rsid w:val="0094515B"/>
    <w:rsid w:val="00946EE2"/>
    <w:rsid w:val="00947757"/>
    <w:rsid w:val="00947826"/>
    <w:rsid w:val="00950638"/>
    <w:rsid w:val="00950EF3"/>
    <w:rsid w:val="009516E1"/>
    <w:rsid w:val="00953380"/>
    <w:rsid w:val="0095416D"/>
    <w:rsid w:val="00955E0E"/>
    <w:rsid w:val="009561A8"/>
    <w:rsid w:val="009561FA"/>
    <w:rsid w:val="009563E5"/>
    <w:rsid w:val="00956DE5"/>
    <w:rsid w:val="009570CB"/>
    <w:rsid w:val="0095712D"/>
    <w:rsid w:val="009572E1"/>
    <w:rsid w:val="00961186"/>
    <w:rsid w:val="009611E5"/>
    <w:rsid w:val="00962284"/>
    <w:rsid w:val="009624E4"/>
    <w:rsid w:val="009629BC"/>
    <w:rsid w:val="00962AB9"/>
    <w:rsid w:val="00963006"/>
    <w:rsid w:val="0096395F"/>
    <w:rsid w:val="00963B33"/>
    <w:rsid w:val="00963BB5"/>
    <w:rsid w:val="009644D6"/>
    <w:rsid w:val="00964514"/>
    <w:rsid w:val="0096463D"/>
    <w:rsid w:val="0096502F"/>
    <w:rsid w:val="00965E44"/>
    <w:rsid w:val="0096652E"/>
    <w:rsid w:val="009705D5"/>
    <w:rsid w:val="00970E36"/>
    <w:rsid w:val="00971E53"/>
    <w:rsid w:val="0097292C"/>
    <w:rsid w:val="00972D81"/>
    <w:rsid w:val="00973B8B"/>
    <w:rsid w:val="009745AE"/>
    <w:rsid w:val="0097520D"/>
    <w:rsid w:val="009756CB"/>
    <w:rsid w:val="009778ED"/>
    <w:rsid w:val="0098081C"/>
    <w:rsid w:val="009813B6"/>
    <w:rsid w:val="00981484"/>
    <w:rsid w:val="00981FF6"/>
    <w:rsid w:val="009831BD"/>
    <w:rsid w:val="0098332F"/>
    <w:rsid w:val="00983454"/>
    <w:rsid w:val="00983EE2"/>
    <w:rsid w:val="00984192"/>
    <w:rsid w:val="00984575"/>
    <w:rsid w:val="00984748"/>
    <w:rsid w:val="00984B31"/>
    <w:rsid w:val="00984CEA"/>
    <w:rsid w:val="00985072"/>
    <w:rsid w:val="00985CBF"/>
    <w:rsid w:val="009863EE"/>
    <w:rsid w:val="009864E4"/>
    <w:rsid w:val="00986B94"/>
    <w:rsid w:val="009870DA"/>
    <w:rsid w:val="009873F9"/>
    <w:rsid w:val="0099159A"/>
    <w:rsid w:val="00991986"/>
    <w:rsid w:val="00992BDC"/>
    <w:rsid w:val="00992E0D"/>
    <w:rsid w:val="009933DD"/>
    <w:rsid w:val="009937A9"/>
    <w:rsid w:val="00993861"/>
    <w:rsid w:val="0099413E"/>
    <w:rsid w:val="00994B33"/>
    <w:rsid w:val="00994C19"/>
    <w:rsid w:val="00994C38"/>
    <w:rsid w:val="009952F0"/>
    <w:rsid w:val="009956E2"/>
    <w:rsid w:val="00997474"/>
    <w:rsid w:val="00997A80"/>
    <w:rsid w:val="00997B10"/>
    <w:rsid w:val="00997EA7"/>
    <w:rsid w:val="009A0CE0"/>
    <w:rsid w:val="009A1BBC"/>
    <w:rsid w:val="009A26DE"/>
    <w:rsid w:val="009A26E9"/>
    <w:rsid w:val="009A2784"/>
    <w:rsid w:val="009A33DC"/>
    <w:rsid w:val="009A45DE"/>
    <w:rsid w:val="009A4CE0"/>
    <w:rsid w:val="009A5FE4"/>
    <w:rsid w:val="009A659C"/>
    <w:rsid w:val="009A663B"/>
    <w:rsid w:val="009A75C4"/>
    <w:rsid w:val="009B03EF"/>
    <w:rsid w:val="009B0585"/>
    <w:rsid w:val="009B10CC"/>
    <w:rsid w:val="009B16FE"/>
    <w:rsid w:val="009B2247"/>
    <w:rsid w:val="009B31F9"/>
    <w:rsid w:val="009B34C6"/>
    <w:rsid w:val="009B5E37"/>
    <w:rsid w:val="009B6804"/>
    <w:rsid w:val="009B737D"/>
    <w:rsid w:val="009B77A3"/>
    <w:rsid w:val="009B7ACA"/>
    <w:rsid w:val="009C024E"/>
    <w:rsid w:val="009C0596"/>
    <w:rsid w:val="009C0D7C"/>
    <w:rsid w:val="009C1711"/>
    <w:rsid w:val="009C2167"/>
    <w:rsid w:val="009C284D"/>
    <w:rsid w:val="009C291C"/>
    <w:rsid w:val="009C2A3F"/>
    <w:rsid w:val="009C3317"/>
    <w:rsid w:val="009C3575"/>
    <w:rsid w:val="009C41D2"/>
    <w:rsid w:val="009C482B"/>
    <w:rsid w:val="009C4BE4"/>
    <w:rsid w:val="009C53BA"/>
    <w:rsid w:val="009C53D8"/>
    <w:rsid w:val="009C54EC"/>
    <w:rsid w:val="009C585A"/>
    <w:rsid w:val="009C59AB"/>
    <w:rsid w:val="009C6133"/>
    <w:rsid w:val="009C667A"/>
    <w:rsid w:val="009C6739"/>
    <w:rsid w:val="009C67B8"/>
    <w:rsid w:val="009C695E"/>
    <w:rsid w:val="009D0123"/>
    <w:rsid w:val="009D03C4"/>
    <w:rsid w:val="009D1DDE"/>
    <w:rsid w:val="009D2D04"/>
    <w:rsid w:val="009D35BC"/>
    <w:rsid w:val="009D3AE1"/>
    <w:rsid w:val="009D3D85"/>
    <w:rsid w:val="009D4617"/>
    <w:rsid w:val="009D5487"/>
    <w:rsid w:val="009D55A6"/>
    <w:rsid w:val="009D5FF3"/>
    <w:rsid w:val="009D6847"/>
    <w:rsid w:val="009D6E4C"/>
    <w:rsid w:val="009D701B"/>
    <w:rsid w:val="009D77AE"/>
    <w:rsid w:val="009E0C20"/>
    <w:rsid w:val="009E14F5"/>
    <w:rsid w:val="009E160E"/>
    <w:rsid w:val="009E2543"/>
    <w:rsid w:val="009E3764"/>
    <w:rsid w:val="009E4EFB"/>
    <w:rsid w:val="009E5385"/>
    <w:rsid w:val="009E59A4"/>
    <w:rsid w:val="009E5A1A"/>
    <w:rsid w:val="009E6A24"/>
    <w:rsid w:val="009E71B9"/>
    <w:rsid w:val="009E74E7"/>
    <w:rsid w:val="009E7C82"/>
    <w:rsid w:val="009E7CB3"/>
    <w:rsid w:val="009F1262"/>
    <w:rsid w:val="009F1FF6"/>
    <w:rsid w:val="009F2345"/>
    <w:rsid w:val="009F27D0"/>
    <w:rsid w:val="009F3BF7"/>
    <w:rsid w:val="009F3C21"/>
    <w:rsid w:val="009F3E99"/>
    <w:rsid w:val="009F4FD1"/>
    <w:rsid w:val="009F54F6"/>
    <w:rsid w:val="009F62E2"/>
    <w:rsid w:val="009F64C3"/>
    <w:rsid w:val="009F6993"/>
    <w:rsid w:val="009F69E7"/>
    <w:rsid w:val="009F6B05"/>
    <w:rsid w:val="009F6F8D"/>
    <w:rsid w:val="009F7FA2"/>
    <w:rsid w:val="00A00021"/>
    <w:rsid w:val="00A0033D"/>
    <w:rsid w:val="00A00C0A"/>
    <w:rsid w:val="00A0105D"/>
    <w:rsid w:val="00A02A53"/>
    <w:rsid w:val="00A03659"/>
    <w:rsid w:val="00A03A7D"/>
    <w:rsid w:val="00A043D5"/>
    <w:rsid w:val="00A0446E"/>
    <w:rsid w:val="00A04704"/>
    <w:rsid w:val="00A04F6D"/>
    <w:rsid w:val="00A04FFE"/>
    <w:rsid w:val="00A052C4"/>
    <w:rsid w:val="00A05826"/>
    <w:rsid w:val="00A05953"/>
    <w:rsid w:val="00A062EE"/>
    <w:rsid w:val="00A063C2"/>
    <w:rsid w:val="00A0694C"/>
    <w:rsid w:val="00A0731F"/>
    <w:rsid w:val="00A074C5"/>
    <w:rsid w:val="00A107E0"/>
    <w:rsid w:val="00A10E69"/>
    <w:rsid w:val="00A11648"/>
    <w:rsid w:val="00A121E6"/>
    <w:rsid w:val="00A13CDB"/>
    <w:rsid w:val="00A13D45"/>
    <w:rsid w:val="00A15D71"/>
    <w:rsid w:val="00A16638"/>
    <w:rsid w:val="00A169C8"/>
    <w:rsid w:val="00A174C8"/>
    <w:rsid w:val="00A176AF"/>
    <w:rsid w:val="00A17BB8"/>
    <w:rsid w:val="00A20F4A"/>
    <w:rsid w:val="00A21576"/>
    <w:rsid w:val="00A21839"/>
    <w:rsid w:val="00A2335E"/>
    <w:rsid w:val="00A233BF"/>
    <w:rsid w:val="00A2496F"/>
    <w:rsid w:val="00A24D55"/>
    <w:rsid w:val="00A2529F"/>
    <w:rsid w:val="00A258FA"/>
    <w:rsid w:val="00A268EC"/>
    <w:rsid w:val="00A27018"/>
    <w:rsid w:val="00A30827"/>
    <w:rsid w:val="00A314DE"/>
    <w:rsid w:val="00A32E8E"/>
    <w:rsid w:val="00A3411B"/>
    <w:rsid w:val="00A34B89"/>
    <w:rsid w:val="00A34CA8"/>
    <w:rsid w:val="00A35BAE"/>
    <w:rsid w:val="00A35C0E"/>
    <w:rsid w:val="00A35EBB"/>
    <w:rsid w:val="00A36175"/>
    <w:rsid w:val="00A36468"/>
    <w:rsid w:val="00A36A07"/>
    <w:rsid w:val="00A36CED"/>
    <w:rsid w:val="00A37A79"/>
    <w:rsid w:val="00A37EA5"/>
    <w:rsid w:val="00A407B4"/>
    <w:rsid w:val="00A40C42"/>
    <w:rsid w:val="00A40C84"/>
    <w:rsid w:val="00A41E78"/>
    <w:rsid w:val="00A4252D"/>
    <w:rsid w:val="00A42635"/>
    <w:rsid w:val="00A427A4"/>
    <w:rsid w:val="00A4286E"/>
    <w:rsid w:val="00A42B13"/>
    <w:rsid w:val="00A43FEB"/>
    <w:rsid w:val="00A442A8"/>
    <w:rsid w:val="00A449DA"/>
    <w:rsid w:val="00A44BF7"/>
    <w:rsid w:val="00A44D89"/>
    <w:rsid w:val="00A44E9D"/>
    <w:rsid w:val="00A461CB"/>
    <w:rsid w:val="00A46DF6"/>
    <w:rsid w:val="00A47659"/>
    <w:rsid w:val="00A47684"/>
    <w:rsid w:val="00A478AE"/>
    <w:rsid w:val="00A50661"/>
    <w:rsid w:val="00A50D74"/>
    <w:rsid w:val="00A50FC3"/>
    <w:rsid w:val="00A51AC5"/>
    <w:rsid w:val="00A52053"/>
    <w:rsid w:val="00A52357"/>
    <w:rsid w:val="00A52379"/>
    <w:rsid w:val="00A52580"/>
    <w:rsid w:val="00A539B4"/>
    <w:rsid w:val="00A543ED"/>
    <w:rsid w:val="00A555F2"/>
    <w:rsid w:val="00A55EC9"/>
    <w:rsid w:val="00A56136"/>
    <w:rsid w:val="00A5690C"/>
    <w:rsid w:val="00A56EA2"/>
    <w:rsid w:val="00A57603"/>
    <w:rsid w:val="00A57C9A"/>
    <w:rsid w:val="00A601AC"/>
    <w:rsid w:val="00A60598"/>
    <w:rsid w:val="00A609E4"/>
    <w:rsid w:val="00A61128"/>
    <w:rsid w:val="00A62A3A"/>
    <w:rsid w:val="00A62C82"/>
    <w:rsid w:val="00A6314F"/>
    <w:rsid w:val="00A634A6"/>
    <w:rsid w:val="00A63DA6"/>
    <w:rsid w:val="00A647A9"/>
    <w:rsid w:val="00A64D8A"/>
    <w:rsid w:val="00A64E20"/>
    <w:rsid w:val="00A65727"/>
    <w:rsid w:val="00A667B8"/>
    <w:rsid w:val="00A67936"/>
    <w:rsid w:val="00A67C9F"/>
    <w:rsid w:val="00A71033"/>
    <w:rsid w:val="00A711B2"/>
    <w:rsid w:val="00A7122B"/>
    <w:rsid w:val="00A71456"/>
    <w:rsid w:val="00A71702"/>
    <w:rsid w:val="00A72200"/>
    <w:rsid w:val="00A72BB1"/>
    <w:rsid w:val="00A72DD7"/>
    <w:rsid w:val="00A73669"/>
    <w:rsid w:val="00A73A1F"/>
    <w:rsid w:val="00A7542A"/>
    <w:rsid w:val="00A755B5"/>
    <w:rsid w:val="00A77014"/>
    <w:rsid w:val="00A77C54"/>
    <w:rsid w:val="00A80EF9"/>
    <w:rsid w:val="00A81731"/>
    <w:rsid w:val="00A81D4B"/>
    <w:rsid w:val="00A821FD"/>
    <w:rsid w:val="00A833A9"/>
    <w:rsid w:val="00A83423"/>
    <w:rsid w:val="00A83603"/>
    <w:rsid w:val="00A838A4"/>
    <w:rsid w:val="00A83E2E"/>
    <w:rsid w:val="00A841E7"/>
    <w:rsid w:val="00A8585C"/>
    <w:rsid w:val="00A861F0"/>
    <w:rsid w:val="00A86301"/>
    <w:rsid w:val="00A86D94"/>
    <w:rsid w:val="00A87195"/>
    <w:rsid w:val="00A90563"/>
    <w:rsid w:val="00A908DE"/>
    <w:rsid w:val="00A90BE8"/>
    <w:rsid w:val="00A91BFB"/>
    <w:rsid w:val="00A92A3D"/>
    <w:rsid w:val="00A9327E"/>
    <w:rsid w:val="00A936E3"/>
    <w:rsid w:val="00A942DD"/>
    <w:rsid w:val="00A94EB9"/>
    <w:rsid w:val="00A960FD"/>
    <w:rsid w:val="00AA0078"/>
    <w:rsid w:val="00AA0658"/>
    <w:rsid w:val="00AA0EFE"/>
    <w:rsid w:val="00AA13FB"/>
    <w:rsid w:val="00AA15A2"/>
    <w:rsid w:val="00AA26FB"/>
    <w:rsid w:val="00AA4015"/>
    <w:rsid w:val="00AA4069"/>
    <w:rsid w:val="00AA41F8"/>
    <w:rsid w:val="00AA4B07"/>
    <w:rsid w:val="00AA5D6E"/>
    <w:rsid w:val="00AA6CDC"/>
    <w:rsid w:val="00AA7192"/>
    <w:rsid w:val="00AA77CD"/>
    <w:rsid w:val="00AA7EC7"/>
    <w:rsid w:val="00AB0018"/>
    <w:rsid w:val="00AB005F"/>
    <w:rsid w:val="00AB08A2"/>
    <w:rsid w:val="00AB0A5D"/>
    <w:rsid w:val="00AB1F1E"/>
    <w:rsid w:val="00AB2392"/>
    <w:rsid w:val="00AB2DD2"/>
    <w:rsid w:val="00AB3310"/>
    <w:rsid w:val="00AB36C6"/>
    <w:rsid w:val="00AB45C3"/>
    <w:rsid w:val="00AB5A4D"/>
    <w:rsid w:val="00AB67A0"/>
    <w:rsid w:val="00AB6956"/>
    <w:rsid w:val="00AB74FC"/>
    <w:rsid w:val="00AB75BF"/>
    <w:rsid w:val="00AC0140"/>
    <w:rsid w:val="00AC10CC"/>
    <w:rsid w:val="00AC3241"/>
    <w:rsid w:val="00AC3A84"/>
    <w:rsid w:val="00AC3BF6"/>
    <w:rsid w:val="00AC4948"/>
    <w:rsid w:val="00AC496A"/>
    <w:rsid w:val="00AC4EF3"/>
    <w:rsid w:val="00AC50B8"/>
    <w:rsid w:val="00AC525A"/>
    <w:rsid w:val="00AC5335"/>
    <w:rsid w:val="00AC76C9"/>
    <w:rsid w:val="00AC7A1A"/>
    <w:rsid w:val="00AD0581"/>
    <w:rsid w:val="00AD1638"/>
    <w:rsid w:val="00AD2B92"/>
    <w:rsid w:val="00AD4015"/>
    <w:rsid w:val="00AD5444"/>
    <w:rsid w:val="00AD5A22"/>
    <w:rsid w:val="00AD6488"/>
    <w:rsid w:val="00AD6507"/>
    <w:rsid w:val="00AD7518"/>
    <w:rsid w:val="00AD76CC"/>
    <w:rsid w:val="00AD78F5"/>
    <w:rsid w:val="00AE091E"/>
    <w:rsid w:val="00AE162E"/>
    <w:rsid w:val="00AE1DFB"/>
    <w:rsid w:val="00AE24B1"/>
    <w:rsid w:val="00AE2992"/>
    <w:rsid w:val="00AE3B65"/>
    <w:rsid w:val="00AE3B6D"/>
    <w:rsid w:val="00AE3C72"/>
    <w:rsid w:val="00AE405D"/>
    <w:rsid w:val="00AE41C9"/>
    <w:rsid w:val="00AE427A"/>
    <w:rsid w:val="00AE592B"/>
    <w:rsid w:val="00AE5E91"/>
    <w:rsid w:val="00AE6055"/>
    <w:rsid w:val="00AF0236"/>
    <w:rsid w:val="00AF048A"/>
    <w:rsid w:val="00AF0F7F"/>
    <w:rsid w:val="00AF1155"/>
    <w:rsid w:val="00AF1336"/>
    <w:rsid w:val="00AF16F5"/>
    <w:rsid w:val="00AF176A"/>
    <w:rsid w:val="00AF2075"/>
    <w:rsid w:val="00AF2D36"/>
    <w:rsid w:val="00AF34CB"/>
    <w:rsid w:val="00AF3C9A"/>
    <w:rsid w:val="00AF4745"/>
    <w:rsid w:val="00AF5127"/>
    <w:rsid w:val="00AF54B3"/>
    <w:rsid w:val="00AF6D88"/>
    <w:rsid w:val="00B003E1"/>
    <w:rsid w:val="00B0172C"/>
    <w:rsid w:val="00B017CC"/>
    <w:rsid w:val="00B01BF1"/>
    <w:rsid w:val="00B01E40"/>
    <w:rsid w:val="00B01F36"/>
    <w:rsid w:val="00B03157"/>
    <w:rsid w:val="00B03295"/>
    <w:rsid w:val="00B033B5"/>
    <w:rsid w:val="00B0355C"/>
    <w:rsid w:val="00B042D0"/>
    <w:rsid w:val="00B047F8"/>
    <w:rsid w:val="00B04944"/>
    <w:rsid w:val="00B04AC9"/>
    <w:rsid w:val="00B0572B"/>
    <w:rsid w:val="00B05A5F"/>
    <w:rsid w:val="00B05C63"/>
    <w:rsid w:val="00B0608E"/>
    <w:rsid w:val="00B06504"/>
    <w:rsid w:val="00B07125"/>
    <w:rsid w:val="00B10240"/>
    <w:rsid w:val="00B1039F"/>
    <w:rsid w:val="00B104F7"/>
    <w:rsid w:val="00B10B82"/>
    <w:rsid w:val="00B10DA5"/>
    <w:rsid w:val="00B11CCC"/>
    <w:rsid w:val="00B12B9C"/>
    <w:rsid w:val="00B12CF2"/>
    <w:rsid w:val="00B12D90"/>
    <w:rsid w:val="00B13741"/>
    <w:rsid w:val="00B13EE4"/>
    <w:rsid w:val="00B14164"/>
    <w:rsid w:val="00B14A39"/>
    <w:rsid w:val="00B16895"/>
    <w:rsid w:val="00B16FE8"/>
    <w:rsid w:val="00B170F9"/>
    <w:rsid w:val="00B1747B"/>
    <w:rsid w:val="00B1758C"/>
    <w:rsid w:val="00B17DE3"/>
    <w:rsid w:val="00B200E0"/>
    <w:rsid w:val="00B20E85"/>
    <w:rsid w:val="00B20F23"/>
    <w:rsid w:val="00B21313"/>
    <w:rsid w:val="00B21838"/>
    <w:rsid w:val="00B21F3C"/>
    <w:rsid w:val="00B223E4"/>
    <w:rsid w:val="00B228F1"/>
    <w:rsid w:val="00B24659"/>
    <w:rsid w:val="00B252C0"/>
    <w:rsid w:val="00B259E2"/>
    <w:rsid w:val="00B25DF3"/>
    <w:rsid w:val="00B2655A"/>
    <w:rsid w:val="00B26D5E"/>
    <w:rsid w:val="00B3081C"/>
    <w:rsid w:val="00B31334"/>
    <w:rsid w:val="00B316C1"/>
    <w:rsid w:val="00B3278E"/>
    <w:rsid w:val="00B32F7B"/>
    <w:rsid w:val="00B3330A"/>
    <w:rsid w:val="00B33607"/>
    <w:rsid w:val="00B33843"/>
    <w:rsid w:val="00B33AEE"/>
    <w:rsid w:val="00B33CB8"/>
    <w:rsid w:val="00B34C7C"/>
    <w:rsid w:val="00B366D8"/>
    <w:rsid w:val="00B37B92"/>
    <w:rsid w:val="00B37CC4"/>
    <w:rsid w:val="00B41882"/>
    <w:rsid w:val="00B427E9"/>
    <w:rsid w:val="00B429AD"/>
    <w:rsid w:val="00B42C1A"/>
    <w:rsid w:val="00B432C4"/>
    <w:rsid w:val="00B441DC"/>
    <w:rsid w:val="00B44D6D"/>
    <w:rsid w:val="00B4525D"/>
    <w:rsid w:val="00B45982"/>
    <w:rsid w:val="00B46222"/>
    <w:rsid w:val="00B467BE"/>
    <w:rsid w:val="00B46C10"/>
    <w:rsid w:val="00B4702F"/>
    <w:rsid w:val="00B47078"/>
    <w:rsid w:val="00B473D8"/>
    <w:rsid w:val="00B4759B"/>
    <w:rsid w:val="00B47805"/>
    <w:rsid w:val="00B50657"/>
    <w:rsid w:val="00B50DB8"/>
    <w:rsid w:val="00B5127C"/>
    <w:rsid w:val="00B535C1"/>
    <w:rsid w:val="00B53ACF"/>
    <w:rsid w:val="00B54128"/>
    <w:rsid w:val="00B547AE"/>
    <w:rsid w:val="00B56322"/>
    <w:rsid w:val="00B57AC5"/>
    <w:rsid w:val="00B607BE"/>
    <w:rsid w:val="00B60F4C"/>
    <w:rsid w:val="00B62467"/>
    <w:rsid w:val="00B62D87"/>
    <w:rsid w:val="00B631A1"/>
    <w:rsid w:val="00B65FAE"/>
    <w:rsid w:val="00B662B8"/>
    <w:rsid w:val="00B668D7"/>
    <w:rsid w:val="00B66FB7"/>
    <w:rsid w:val="00B67261"/>
    <w:rsid w:val="00B70770"/>
    <w:rsid w:val="00B71749"/>
    <w:rsid w:val="00B718B5"/>
    <w:rsid w:val="00B73B09"/>
    <w:rsid w:val="00B73F42"/>
    <w:rsid w:val="00B764C3"/>
    <w:rsid w:val="00B7735C"/>
    <w:rsid w:val="00B776EE"/>
    <w:rsid w:val="00B77CC7"/>
    <w:rsid w:val="00B80054"/>
    <w:rsid w:val="00B800B4"/>
    <w:rsid w:val="00B80CB1"/>
    <w:rsid w:val="00B8171B"/>
    <w:rsid w:val="00B82B11"/>
    <w:rsid w:val="00B844F7"/>
    <w:rsid w:val="00B84578"/>
    <w:rsid w:val="00B84999"/>
    <w:rsid w:val="00B84B1A"/>
    <w:rsid w:val="00B84CF8"/>
    <w:rsid w:val="00B8508B"/>
    <w:rsid w:val="00B850FC"/>
    <w:rsid w:val="00B85B8D"/>
    <w:rsid w:val="00B86787"/>
    <w:rsid w:val="00B867CA"/>
    <w:rsid w:val="00B867E1"/>
    <w:rsid w:val="00B87CD7"/>
    <w:rsid w:val="00B87E7E"/>
    <w:rsid w:val="00B912FD"/>
    <w:rsid w:val="00B9153C"/>
    <w:rsid w:val="00B920C6"/>
    <w:rsid w:val="00B92282"/>
    <w:rsid w:val="00B922FC"/>
    <w:rsid w:val="00B931CE"/>
    <w:rsid w:val="00B936B6"/>
    <w:rsid w:val="00B947C5"/>
    <w:rsid w:val="00B9503F"/>
    <w:rsid w:val="00B95277"/>
    <w:rsid w:val="00B9596E"/>
    <w:rsid w:val="00B95971"/>
    <w:rsid w:val="00B9616B"/>
    <w:rsid w:val="00B9791B"/>
    <w:rsid w:val="00BA0689"/>
    <w:rsid w:val="00BA07FA"/>
    <w:rsid w:val="00BA0BBA"/>
    <w:rsid w:val="00BA179A"/>
    <w:rsid w:val="00BA2AF8"/>
    <w:rsid w:val="00BA2EBA"/>
    <w:rsid w:val="00BA3009"/>
    <w:rsid w:val="00BA5005"/>
    <w:rsid w:val="00BA6DCD"/>
    <w:rsid w:val="00BA7E86"/>
    <w:rsid w:val="00BB0253"/>
    <w:rsid w:val="00BB15D9"/>
    <w:rsid w:val="00BB167E"/>
    <w:rsid w:val="00BB16A6"/>
    <w:rsid w:val="00BB2D7C"/>
    <w:rsid w:val="00BB3FE4"/>
    <w:rsid w:val="00BB41B1"/>
    <w:rsid w:val="00BB4F67"/>
    <w:rsid w:val="00BB5041"/>
    <w:rsid w:val="00BB59FA"/>
    <w:rsid w:val="00BB66EE"/>
    <w:rsid w:val="00BC0056"/>
    <w:rsid w:val="00BC0858"/>
    <w:rsid w:val="00BC0C07"/>
    <w:rsid w:val="00BC1012"/>
    <w:rsid w:val="00BC1D5E"/>
    <w:rsid w:val="00BC1DE2"/>
    <w:rsid w:val="00BC1ED6"/>
    <w:rsid w:val="00BC24ED"/>
    <w:rsid w:val="00BC281D"/>
    <w:rsid w:val="00BC3251"/>
    <w:rsid w:val="00BC363F"/>
    <w:rsid w:val="00BC3F8F"/>
    <w:rsid w:val="00BC42BD"/>
    <w:rsid w:val="00BC44F1"/>
    <w:rsid w:val="00BC5B4D"/>
    <w:rsid w:val="00BC7195"/>
    <w:rsid w:val="00BC7433"/>
    <w:rsid w:val="00BC7857"/>
    <w:rsid w:val="00BD138D"/>
    <w:rsid w:val="00BD13CB"/>
    <w:rsid w:val="00BD3236"/>
    <w:rsid w:val="00BD3BB3"/>
    <w:rsid w:val="00BD4154"/>
    <w:rsid w:val="00BD44F3"/>
    <w:rsid w:val="00BD51D6"/>
    <w:rsid w:val="00BD589B"/>
    <w:rsid w:val="00BD5C26"/>
    <w:rsid w:val="00BD7AA3"/>
    <w:rsid w:val="00BE0530"/>
    <w:rsid w:val="00BE0B77"/>
    <w:rsid w:val="00BE2598"/>
    <w:rsid w:val="00BE292E"/>
    <w:rsid w:val="00BE36DF"/>
    <w:rsid w:val="00BE3D89"/>
    <w:rsid w:val="00BE4546"/>
    <w:rsid w:val="00BE47CD"/>
    <w:rsid w:val="00BE6B48"/>
    <w:rsid w:val="00BE7021"/>
    <w:rsid w:val="00BE77A8"/>
    <w:rsid w:val="00BE797B"/>
    <w:rsid w:val="00BF0A18"/>
    <w:rsid w:val="00BF0DA1"/>
    <w:rsid w:val="00BF1067"/>
    <w:rsid w:val="00BF1815"/>
    <w:rsid w:val="00BF20BC"/>
    <w:rsid w:val="00BF238E"/>
    <w:rsid w:val="00BF240E"/>
    <w:rsid w:val="00BF3574"/>
    <w:rsid w:val="00BF4F73"/>
    <w:rsid w:val="00BF5707"/>
    <w:rsid w:val="00BF5917"/>
    <w:rsid w:val="00BF5E3A"/>
    <w:rsid w:val="00BF63E8"/>
    <w:rsid w:val="00BF6CF3"/>
    <w:rsid w:val="00C03FDD"/>
    <w:rsid w:val="00C04A5E"/>
    <w:rsid w:val="00C04FDD"/>
    <w:rsid w:val="00C05714"/>
    <w:rsid w:val="00C05A79"/>
    <w:rsid w:val="00C06F57"/>
    <w:rsid w:val="00C075C2"/>
    <w:rsid w:val="00C101D0"/>
    <w:rsid w:val="00C11F92"/>
    <w:rsid w:val="00C12343"/>
    <w:rsid w:val="00C13B7B"/>
    <w:rsid w:val="00C13B7D"/>
    <w:rsid w:val="00C14663"/>
    <w:rsid w:val="00C1518A"/>
    <w:rsid w:val="00C15ECC"/>
    <w:rsid w:val="00C1601C"/>
    <w:rsid w:val="00C16206"/>
    <w:rsid w:val="00C167CE"/>
    <w:rsid w:val="00C16817"/>
    <w:rsid w:val="00C16E25"/>
    <w:rsid w:val="00C16F81"/>
    <w:rsid w:val="00C17014"/>
    <w:rsid w:val="00C20C14"/>
    <w:rsid w:val="00C2181A"/>
    <w:rsid w:val="00C2199E"/>
    <w:rsid w:val="00C2277A"/>
    <w:rsid w:val="00C246FE"/>
    <w:rsid w:val="00C24854"/>
    <w:rsid w:val="00C24862"/>
    <w:rsid w:val="00C260B8"/>
    <w:rsid w:val="00C2699F"/>
    <w:rsid w:val="00C26F79"/>
    <w:rsid w:val="00C27132"/>
    <w:rsid w:val="00C27BDF"/>
    <w:rsid w:val="00C30FD2"/>
    <w:rsid w:val="00C315F6"/>
    <w:rsid w:val="00C3186F"/>
    <w:rsid w:val="00C31BF7"/>
    <w:rsid w:val="00C32C01"/>
    <w:rsid w:val="00C3356B"/>
    <w:rsid w:val="00C3402E"/>
    <w:rsid w:val="00C3416B"/>
    <w:rsid w:val="00C36C7C"/>
    <w:rsid w:val="00C36FF7"/>
    <w:rsid w:val="00C3765F"/>
    <w:rsid w:val="00C403EF"/>
    <w:rsid w:val="00C405AE"/>
    <w:rsid w:val="00C41334"/>
    <w:rsid w:val="00C418A9"/>
    <w:rsid w:val="00C422C4"/>
    <w:rsid w:val="00C43C81"/>
    <w:rsid w:val="00C4475C"/>
    <w:rsid w:val="00C45378"/>
    <w:rsid w:val="00C45F5C"/>
    <w:rsid w:val="00C46431"/>
    <w:rsid w:val="00C464AF"/>
    <w:rsid w:val="00C4679A"/>
    <w:rsid w:val="00C469C6"/>
    <w:rsid w:val="00C46E2E"/>
    <w:rsid w:val="00C4724D"/>
    <w:rsid w:val="00C473DB"/>
    <w:rsid w:val="00C50059"/>
    <w:rsid w:val="00C5005E"/>
    <w:rsid w:val="00C5028C"/>
    <w:rsid w:val="00C50BCB"/>
    <w:rsid w:val="00C50DED"/>
    <w:rsid w:val="00C53AB7"/>
    <w:rsid w:val="00C54804"/>
    <w:rsid w:val="00C55DAB"/>
    <w:rsid w:val="00C57461"/>
    <w:rsid w:val="00C5748E"/>
    <w:rsid w:val="00C577E6"/>
    <w:rsid w:val="00C578CD"/>
    <w:rsid w:val="00C57E1C"/>
    <w:rsid w:val="00C600D3"/>
    <w:rsid w:val="00C60F74"/>
    <w:rsid w:val="00C613FF"/>
    <w:rsid w:val="00C61870"/>
    <w:rsid w:val="00C62114"/>
    <w:rsid w:val="00C633A9"/>
    <w:rsid w:val="00C66834"/>
    <w:rsid w:val="00C6769D"/>
    <w:rsid w:val="00C67E2A"/>
    <w:rsid w:val="00C70567"/>
    <w:rsid w:val="00C7371B"/>
    <w:rsid w:val="00C747B2"/>
    <w:rsid w:val="00C748B0"/>
    <w:rsid w:val="00C758AC"/>
    <w:rsid w:val="00C75EBF"/>
    <w:rsid w:val="00C75FDC"/>
    <w:rsid w:val="00C76D04"/>
    <w:rsid w:val="00C778CD"/>
    <w:rsid w:val="00C77D2F"/>
    <w:rsid w:val="00C801F7"/>
    <w:rsid w:val="00C8058C"/>
    <w:rsid w:val="00C81B65"/>
    <w:rsid w:val="00C82380"/>
    <w:rsid w:val="00C8238F"/>
    <w:rsid w:val="00C829DC"/>
    <w:rsid w:val="00C82E65"/>
    <w:rsid w:val="00C83191"/>
    <w:rsid w:val="00C83C57"/>
    <w:rsid w:val="00C84879"/>
    <w:rsid w:val="00C84F57"/>
    <w:rsid w:val="00C85B71"/>
    <w:rsid w:val="00C85D61"/>
    <w:rsid w:val="00C8609A"/>
    <w:rsid w:val="00C8611D"/>
    <w:rsid w:val="00C862E7"/>
    <w:rsid w:val="00C869DD"/>
    <w:rsid w:val="00C86AF3"/>
    <w:rsid w:val="00C86D2D"/>
    <w:rsid w:val="00C86D30"/>
    <w:rsid w:val="00C87260"/>
    <w:rsid w:val="00C87670"/>
    <w:rsid w:val="00C878C6"/>
    <w:rsid w:val="00C908A1"/>
    <w:rsid w:val="00C9101C"/>
    <w:rsid w:val="00C92E1A"/>
    <w:rsid w:val="00C93483"/>
    <w:rsid w:val="00C93DD2"/>
    <w:rsid w:val="00C93E10"/>
    <w:rsid w:val="00C93ED4"/>
    <w:rsid w:val="00C940CB"/>
    <w:rsid w:val="00C94C46"/>
    <w:rsid w:val="00C94D3B"/>
    <w:rsid w:val="00C95131"/>
    <w:rsid w:val="00C95A62"/>
    <w:rsid w:val="00C96022"/>
    <w:rsid w:val="00C96C6F"/>
    <w:rsid w:val="00C97224"/>
    <w:rsid w:val="00C9722D"/>
    <w:rsid w:val="00CA02E2"/>
    <w:rsid w:val="00CA0458"/>
    <w:rsid w:val="00CA0598"/>
    <w:rsid w:val="00CA15C0"/>
    <w:rsid w:val="00CA2E70"/>
    <w:rsid w:val="00CA2FB9"/>
    <w:rsid w:val="00CA3F2C"/>
    <w:rsid w:val="00CA53B6"/>
    <w:rsid w:val="00CA5C8A"/>
    <w:rsid w:val="00CA730E"/>
    <w:rsid w:val="00CA788B"/>
    <w:rsid w:val="00CA78D7"/>
    <w:rsid w:val="00CB08A6"/>
    <w:rsid w:val="00CB0F35"/>
    <w:rsid w:val="00CB14CA"/>
    <w:rsid w:val="00CB1C25"/>
    <w:rsid w:val="00CB25D7"/>
    <w:rsid w:val="00CB26E4"/>
    <w:rsid w:val="00CB27D9"/>
    <w:rsid w:val="00CB2AF8"/>
    <w:rsid w:val="00CB3BC4"/>
    <w:rsid w:val="00CB47D4"/>
    <w:rsid w:val="00CB48CF"/>
    <w:rsid w:val="00CB4DE5"/>
    <w:rsid w:val="00CB51F5"/>
    <w:rsid w:val="00CB524E"/>
    <w:rsid w:val="00CB60B2"/>
    <w:rsid w:val="00CB675F"/>
    <w:rsid w:val="00CB6A58"/>
    <w:rsid w:val="00CB7716"/>
    <w:rsid w:val="00CB7CE5"/>
    <w:rsid w:val="00CC0882"/>
    <w:rsid w:val="00CC103B"/>
    <w:rsid w:val="00CC17D9"/>
    <w:rsid w:val="00CC1EEC"/>
    <w:rsid w:val="00CC1F11"/>
    <w:rsid w:val="00CC1F25"/>
    <w:rsid w:val="00CC21FC"/>
    <w:rsid w:val="00CC2430"/>
    <w:rsid w:val="00CC2A26"/>
    <w:rsid w:val="00CC2C67"/>
    <w:rsid w:val="00CC2F35"/>
    <w:rsid w:val="00CC3DD0"/>
    <w:rsid w:val="00CC7648"/>
    <w:rsid w:val="00CC7919"/>
    <w:rsid w:val="00CD0C96"/>
    <w:rsid w:val="00CD2C6B"/>
    <w:rsid w:val="00CD519E"/>
    <w:rsid w:val="00CD6417"/>
    <w:rsid w:val="00CD68E9"/>
    <w:rsid w:val="00CD7890"/>
    <w:rsid w:val="00CE11D2"/>
    <w:rsid w:val="00CE14BF"/>
    <w:rsid w:val="00CE19B3"/>
    <w:rsid w:val="00CE26C7"/>
    <w:rsid w:val="00CE26ED"/>
    <w:rsid w:val="00CE3457"/>
    <w:rsid w:val="00CE3E95"/>
    <w:rsid w:val="00CE43DA"/>
    <w:rsid w:val="00CE4865"/>
    <w:rsid w:val="00CE4912"/>
    <w:rsid w:val="00CE50BB"/>
    <w:rsid w:val="00CE60E4"/>
    <w:rsid w:val="00CE6B3A"/>
    <w:rsid w:val="00CE7CA1"/>
    <w:rsid w:val="00CE7E57"/>
    <w:rsid w:val="00CF0A9B"/>
    <w:rsid w:val="00CF0C52"/>
    <w:rsid w:val="00CF0E7C"/>
    <w:rsid w:val="00CF14C7"/>
    <w:rsid w:val="00CF1FA7"/>
    <w:rsid w:val="00CF4C79"/>
    <w:rsid w:val="00CF55D5"/>
    <w:rsid w:val="00CF5C43"/>
    <w:rsid w:val="00CF61BE"/>
    <w:rsid w:val="00CF63C4"/>
    <w:rsid w:val="00CF6B02"/>
    <w:rsid w:val="00CF72C1"/>
    <w:rsid w:val="00CF7693"/>
    <w:rsid w:val="00CF770A"/>
    <w:rsid w:val="00D008A0"/>
    <w:rsid w:val="00D00A13"/>
    <w:rsid w:val="00D00BCC"/>
    <w:rsid w:val="00D01188"/>
    <w:rsid w:val="00D016BC"/>
    <w:rsid w:val="00D01710"/>
    <w:rsid w:val="00D01900"/>
    <w:rsid w:val="00D0207F"/>
    <w:rsid w:val="00D022F4"/>
    <w:rsid w:val="00D02675"/>
    <w:rsid w:val="00D02823"/>
    <w:rsid w:val="00D051DE"/>
    <w:rsid w:val="00D05E9E"/>
    <w:rsid w:val="00D06293"/>
    <w:rsid w:val="00D0774F"/>
    <w:rsid w:val="00D102FA"/>
    <w:rsid w:val="00D12241"/>
    <w:rsid w:val="00D12BAB"/>
    <w:rsid w:val="00D15352"/>
    <w:rsid w:val="00D154C3"/>
    <w:rsid w:val="00D15E80"/>
    <w:rsid w:val="00D1673F"/>
    <w:rsid w:val="00D17280"/>
    <w:rsid w:val="00D17394"/>
    <w:rsid w:val="00D17FC7"/>
    <w:rsid w:val="00D20C27"/>
    <w:rsid w:val="00D20C6C"/>
    <w:rsid w:val="00D21883"/>
    <w:rsid w:val="00D22AC8"/>
    <w:rsid w:val="00D23692"/>
    <w:rsid w:val="00D24626"/>
    <w:rsid w:val="00D24E80"/>
    <w:rsid w:val="00D24F81"/>
    <w:rsid w:val="00D25132"/>
    <w:rsid w:val="00D2523B"/>
    <w:rsid w:val="00D2541E"/>
    <w:rsid w:val="00D2591B"/>
    <w:rsid w:val="00D25934"/>
    <w:rsid w:val="00D25969"/>
    <w:rsid w:val="00D25B97"/>
    <w:rsid w:val="00D269AC"/>
    <w:rsid w:val="00D2719C"/>
    <w:rsid w:val="00D27D95"/>
    <w:rsid w:val="00D30347"/>
    <w:rsid w:val="00D30701"/>
    <w:rsid w:val="00D3145F"/>
    <w:rsid w:val="00D31703"/>
    <w:rsid w:val="00D318DC"/>
    <w:rsid w:val="00D3251E"/>
    <w:rsid w:val="00D325E3"/>
    <w:rsid w:val="00D32DF2"/>
    <w:rsid w:val="00D35440"/>
    <w:rsid w:val="00D35D50"/>
    <w:rsid w:val="00D366AC"/>
    <w:rsid w:val="00D36CEA"/>
    <w:rsid w:val="00D37931"/>
    <w:rsid w:val="00D400CB"/>
    <w:rsid w:val="00D40D4C"/>
    <w:rsid w:val="00D40FE5"/>
    <w:rsid w:val="00D415C2"/>
    <w:rsid w:val="00D417B1"/>
    <w:rsid w:val="00D41821"/>
    <w:rsid w:val="00D42305"/>
    <w:rsid w:val="00D429CA"/>
    <w:rsid w:val="00D42E06"/>
    <w:rsid w:val="00D42F01"/>
    <w:rsid w:val="00D43347"/>
    <w:rsid w:val="00D4441E"/>
    <w:rsid w:val="00D44A1F"/>
    <w:rsid w:val="00D44BE0"/>
    <w:rsid w:val="00D47157"/>
    <w:rsid w:val="00D4738D"/>
    <w:rsid w:val="00D504AD"/>
    <w:rsid w:val="00D51827"/>
    <w:rsid w:val="00D51D84"/>
    <w:rsid w:val="00D53354"/>
    <w:rsid w:val="00D536A6"/>
    <w:rsid w:val="00D54A48"/>
    <w:rsid w:val="00D54C6A"/>
    <w:rsid w:val="00D54F3D"/>
    <w:rsid w:val="00D54F89"/>
    <w:rsid w:val="00D5715A"/>
    <w:rsid w:val="00D57787"/>
    <w:rsid w:val="00D579CE"/>
    <w:rsid w:val="00D60C81"/>
    <w:rsid w:val="00D60C8F"/>
    <w:rsid w:val="00D615A8"/>
    <w:rsid w:val="00D61B5E"/>
    <w:rsid w:val="00D61BCE"/>
    <w:rsid w:val="00D61E12"/>
    <w:rsid w:val="00D62338"/>
    <w:rsid w:val="00D624F1"/>
    <w:rsid w:val="00D62E2A"/>
    <w:rsid w:val="00D6306B"/>
    <w:rsid w:val="00D635C4"/>
    <w:rsid w:val="00D637A0"/>
    <w:rsid w:val="00D64710"/>
    <w:rsid w:val="00D64C9C"/>
    <w:rsid w:val="00D64DE0"/>
    <w:rsid w:val="00D65F8C"/>
    <w:rsid w:val="00D6611C"/>
    <w:rsid w:val="00D66C21"/>
    <w:rsid w:val="00D7086D"/>
    <w:rsid w:val="00D70E54"/>
    <w:rsid w:val="00D73C91"/>
    <w:rsid w:val="00D74DC7"/>
    <w:rsid w:val="00D74E34"/>
    <w:rsid w:val="00D77381"/>
    <w:rsid w:val="00D774ED"/>
    <w:rsid w:val="00D77940"/>
    <w:rsid w:val="00D77A62"/>
    <w:rsid w:val="00D8036E"/>
    <w:rsid w:val="00D804A2"/>
    <w:rsid w:val="00D80AA0"/>
    <w:rsid w:val="00D80E27"/>
    <w:rsid w:val="00D82013"/>
    <w:rsid w:val="00D82548"/>
    <w:rsid w:val="00D82A8E"/>
    <w:rsid w:val="00D834EC"/>
    <w:rsid w:val="00D83E87"/>
    <w:rsid w:val="00D83F68"/>
    <w:rsid w:val="00D84105"/>
    <w:rsid w:val="00D84E00"/>
    <w:rsid w:val="00D86367"/>
    <w:rsid w:val="00D87240"/>
    <w:rsid w:val="00D9099D"/>
    <w:rsid w:val="00D90C30"/>
    <w:rsid w:val="00D90E54"/>
    <w:rsid w:val="00D91124"/>
    <w:rsid w:val="00D9257B"/>
    <w:rsid w:val="00D92592"/>
    <w:rsid w:val="00D92615"/>
    <w:rsid w:val="00D92C35"/>
    <w:rsid w:val="00D92DD7"/>
    <w:rsid w:val="00D93990"/>
    <w:rsid w:val="00D94061"/>
    <w:rsid w:val="00D9445A"/>
    <w:rsid w:val="00D94B0A"/>
    <w:rsid w:val="00D9527C"/>
    <w:rsid w:val="00D9652F"/>
    <w:rsid w:val="00DA065A"/>
    <w:rsid w:val="00DA2901"/>
    <w:rsid w:val="00DA32A7"/>
    <w:rsid w:val="00DA37AF"/>
    <w:rsid w:val="00DA6CFD"/>
    <w:rsid w:val="00DA6D10"/>
    <w:rsid w:val="00DA70B2"/>
    <w:rsid w:val="00DA73E8"/>
    <w:rsid w:val="00DA769F"/>
    <w:rsid w:val="00DB04D0"/>
    <w:rsid w:val="00DB0D52"/>
    <w:rsid w:val="00DB1342"/>
    <w:rsid w:val="00DB158C"/>
    <w:rsid w:val="00DB1E95"/>
    <w:rsid w:val="00DB227C"/>
    <w:rsid w:val="00DB22BD"/>
    <w:rsid w:val="00DB27C3"/>
    <w:rsid w:val="00DB2848"/>
    <w:rsid w:val="00DB29D1"/>
    <w:rsid w:val="00DB2D29"/>
    <w:rsid w:val="00DB4306"/>
    <w:rsid w:val="00DB4C4A"/>
    <w:rsid w:val="00DB5129"/>
    <w:rsid w:val="00DB51C4"/>
    <w:rsid w:val="00DB5730"/>
    <w:rsid w:val="00DB5A02"/>
    <w:rsid w:val="00DB5AB0"/>
    <w:rsid w:val="00DB6683"/>
    <w:rsid w:val="00DB6AD2"/>
    <w:rsid w:val="00DB6EB7"/>
    <w:rsid w:val="00DB6F2C"/>
    <w:rsid w:val="00DB7AE7"/>
    <w:rsid w:val="00DC0013"/>
    <w:rsid w:val="00DC0248"/>
    <w:rsid w:val="00DC11BF"/>
    <w:rsid w:val="00DC1F6C"/>
    <w:rsid w:val="00DC2158"/>
    <w:rsid w:val="00DC2242"/>
    <w:rsid w:val="00DC2FAC"/>
    <w:rsid w:val="00DC3169"/>
    <w:rsid w:val="00DC3F2E"/>
    <w:rsid w:val="00DC408A"/>
    <w:rsid w:val="00DC45BE"/>
    <w:rsid w:val="00DC5DA0"/>
    <w:rsid w:val="00DC6087"/>
    <w:rsid w:val="00DC62B7"/>
    <w:rsid w:val="00DC6613"/>
    <w:rsid w:val="00DC6B1E"/>
    <w:rsid w:val="00DC6F02"/>
    <w:rsid w:val="00DC7A73"/>
    <w:rsid w:val="00DC7B6A"/>
    <w:rsid w:val="00DD0CEA"/>
    <w:rsid w:val="00DD0FEA"/>
    <w:rsid w:val="00DD1291"/>
    <w:rsid w:val="00DD1F7D"/>
    <w:rsid w:val="00DD229F"/>
    <w:rsid w:val="00DD2933"/>
    <w:rsid w:val="00DD402C"/>
    <w:rsid w:val="00DD4101"/>
    <w:rsid w:val="00DD4612"/>
    <w:rsid w:val="00DD4E08"/>
    <w:rsid w:val="00DD53C9"/>
    <w:rsid w:val="00DD57DB"/>
    <w:rsid w:val="00DD5D58"/>
    <w:rsid w:val="00DD64C1"/>
    <w:rsid w:val="00DD6879"/>
    <w:rsid w:val="00DD6D30"/>
    <w:rsid w:val="00DD7235"/>
    <w:rsid w:val="00DD783C"/>
    <w:rsid w:val="00DD7D33"/>
    <w:rsid w:val="00DE03D0"/>
    <w:rsid w:val="00DE2589"/>
    <w:rsid w:val="00DE277C"/>
    <w:rsid w:val="00DE2903"/>
    <w:rsid w:val="00DE3F34"/>
    <w:rsid w:val="00DE3FBC"/>
    <w:rsid w:val="00DE53F3"/>
    <w:rsid w:val="00DE5B04"/>
    <w:rsid w:val="00DE5D31"/>
    <w:rsid w:val="00DE620D"/>
    <w:rsid w:val="00DE6B84"/>
    <w:rsid w:val="00DE6C87"/>
    <w:rsid w:val="00DE755E"/>
    <w:rsid w:val="00DF0B4F"/>
    <w:rsid w:val="00DF0FFB"/>
    <w:rsid w:val="00DF160A"/>
    <w:rsid w:val="00DF162E"/>
    <w:rsid w:val="00DF1911"/>
    <w:rsid w:val="00DF1990"/>
    <w:rsid w:val="00DF27C2"/>
    <w:rsid w:val="00DF2A00"/>
    <w:rsid w:val="00DF2CEB"/>
    <w:rsid w:val="00DF3633"/>
    <w:rsid w:val="00DF3DE7"/>
    <w:rsid w:val="00DF4228"/>
    <w:rsid w:val="00DF4470"/>
    <w:rsid w:val="00DF547B"/>
    <w:rsid w:val="00DF5996"/>
    <w:rsid w:val="00DF5A4A"/>
    <w:rsid w:val="00DF5D3C"/>
    <w:rsid w:val="00DF6292"/>
    <w:rsid w:val="00DF6EF4"/>
    <w:rsid w:val="00E019DE"/>
    <w:rsid w:val="00E02182"/>
    <w:rsid w:val="00E02634"/>
    <w:rsid w:val="00E02748"/>
    <w:rsid w:val="00E02B29"/>
    <w:rsid w:val="00E02F24"/>
    <w:rsid w:val="00E0320B"/>
    <w:rsid w:val="00E03EDB"/>
    <w:rsid w:val="00E045D5"/>
    <w:rsid w:val="00E04A23"/>
    <w:rsid w:val="00E0564A"/>
    <w:rsid w:val="00E07C91"/>
    <w:rsid w:val="00E10565"/>
    <w:rsid w:val="00E11428"/>
    <w:rsid w:val="00E11797"/>
    <w:rsid w:val="00E11ECC"/>
    <w:rsid w:val="00E11EEC"/>
    <w:rsid w:val="00E12CA7"/>
    <w:rsid w:val="00E1363D"/>
    <w:rsid w:val="00E13FC2"/>
    <w:rsid w:val="00E1411E"/>
    <w:rsid w:val="00E14490"/>
    <w:rsid w:val="00E149A1"/>
    <w:rsid w:val="00E14D7F"/>
    <w:rsid w:val="00E150C1"/>
    <w:rsid w:val="00E15500"/>
    <w:rsid w:val="00E157A9"/>
    <w:rsid w:val="00E17376"/>
    <w:rsid w:val="00E21B02"/>
    <w:rsid w:val="00E230E2"/>
    <w:rsid w:val="00E23DDB"/>
    <w:rsid w:val="00E24115"/>
    <w:rsid w:val="00E241EC"/>
    <w:rsid w:val="00E24701"/>
    <w:rsid w:val="00E248DE"/>
    <w:rsid w:val="00E24B92"/>
    <w:rsid w:val="00E24B9E"/>
    <w:rsid w:val="00E25D09"/>
    <w:rsid w:val="00E260AE"/>
    <w:rsid w:val="00E26377"/>
    <w:rsid w:val="00E2795F"/>
    <w:rsid w:val="00E27F8E"/>
    <w:rsid w:val="00E30402"/>
    <w:rsid w:val="00E319F2"/>
    <w:rsid w:val="00E31ECC"/>
    <w:rsid w:val="00E31F16"/>
    <w:rsid w:val="00E328B5"/>
    <w:rsid w:val="00E33943"/>
    <w:rsid w:val="00E33C4C"/>
    <w:rsid w:val="00E33DCE"/>
    <w:rsid w:val="00E342E5"/>
    <w:rsid w:val="00E34466"/>
    <w:rsid w:val="00E34B3E"/>
    <w:rsid w:val="00E354D5"/>
    <w:rsid w:val="00E35727"/>
    <w:rsid w:val="00E35F22"/>
    <w:rsid w:val="00E3604B"/>
    <w:rsid w:val="00E36359"/>
    <w:rsid w:val="00E36C05"/>
    <w:rsid w:val="00E3715B"/>
    <w:rsid w:val="00E37DD6"/>
    <w:rsid w:val="00E40486"/>
    <w:rsid w:val="00E40D0F"/>
    <w:rsid w:val="00E415E4"/>
    <w:rsid w:val="00E42AD0"/>
    <w:rsid w:val="00E43E7C"/>
    <w:rsid w:val="00E440A4"/>
    <w:rsid w:val="00E447ED"/>
    <w:rsid w:val="00E4486A"/>
    <w:rsid w:val="00E45BC7"/>
    <w:rsid w:val="00E46539"/>
    <w:rsid w:val="00E469F1"/>
    <w:rsid w:val="00E46CEB"/>
    <w:rsid w:val="00E4734B"/>
    <w:rsid w:val="00E47454"/>
    <w:rsid w:val="00E4794D"/>
    <w:rsid w:val="00E5091E"/>
    <w:rsid w:val="00E516A6"/>
    <w:rsid w:val="00E52CEF"/>
    <w:rsid w:val="00E53FF0"/>
    <w:rsid w:val="00E542DC"/>
    <w:rsid w:val="00E567DC"/>
    <w:rsid w:val="00E577FD"/>
    <w:rsid w:val="00E57D61"/>
    <w:rsid w:val="00E60694"/>
    <w:rsid w:val="00E61277"/>
    <w:rsid w:val="00E612E5"/>
    <w:rsid w:val="00E6175D"/>
    <w:rsid w:val="00E6201B"/>
    <w:rsid w:val="00E62290"/>
    <w:rsid w:val="00E63474"/>
    <w:rsid w:val="00E634F7"/>
    <w:rsid w:val="00E64457"/>
    <w:rsid w:val="00E64F0B"/>
    <w:rsid w:val="00E653CF"/>
    <w:rsid w:val="00E65997"/>
    <w:rsid w:val="00E65BCE"/>
    <w:rsid w:val="00E66935"/>
    <w:rsid w:val="00E6732A"/>
    <w:rsid w:val="00E673DF"/>
    <w:rsid w:val="00E67463"/>
    <w:rsid w:val="00E67FDD"/>
    <w:rsid w:val="00E705C6"/>
    <w:rsid w:val="00E70643"/>
    <w:rsid w:val="00E70C80"/>
    <w:rsid w:val="00E70F2D"/>
    <w:rsid w:val="00E712D0"/>
    <w:rsid w:val="00E71C40"/>
    <w:rsid w:val="00E73452"/>
    <w:rsid w:val="00E73747"/>
    <w:rsid w:val="00E73E67"/>
    <w:rsid w:val="00E74F27"/>
    <w:rsid w:val="00E75768"/>
    <w:rsid w:val="00E76BAD"/>
    <w:rsid w:val="00E77686"/>
    <w:rsid w:val="00E777AE"/>
    <w:rsid w:val="00E8035D"/>
    <w:rsid w:val="00E808FD"/>
    <w:rsid w:val="00E80DC3"/>
    <w:rsid w:val="00E82644"/>
    <w:rsid w:val="00E831F3"/>
    <w:rsid w:val="00E833AB"/>
    <w:rsid w:val="00E83C69"/>
    <w:rsid w:val="00E840BD"/>
    <w:rsid w:val="00E841DA"/>
    <w:rsid w:val="00E84E8A"/>
    <w:rsid w:val="00E854FA"/>
    <w:rsid w:val="00E858BD"/>
    <w:rsid w:val="00E87A4F"/>
    <w:rsid w:val="00E87D62"/>
    <w:rsid w:val="00E87E13"/>
    <w:rsid w:val="00E9006B"/>
    <w:rsid w:val="00E9048A"/>
    <w:rsid w:val="00E90721"/>
    <w:rsid w:val="00E907FB"/>
    <w:rsid w:val="00E90C88"/>
    <w:rsid w:val="00E91188"/>
    <w:rsid w:val="00E911BE"/>
    <w:rsid w:val="00E921C2"/>
    <w:rsid w:val="00E9222E"/>
    <w:rsid w:val="00E92F58"/>
    <w:rsid w:val="00E94F1B"/>
    <w:rsid w:val="00E9502A"/>
    <w:rsid w:val="00E95907"/>
    <w:rsid w:val="00E963B5"/>
    <w:rsid w:val="00E96BE4"/>
    <w:rsid w:val="00EA0422"/>
    <w:rsid w:val="00EA09A1"/>
    <w:rsid w:val="00EA1427"/>
    <w:rsid w:val="00EA1BE3"/>
    <w:rsid w:val="00EA1CCB"/>
    <w:rsid w:val="00EA1D26"/>
    <w:rsid w:val="00EA28E1"/>
    <w:rsid w:val="00EA3661"/>
    <w:rsid w:val="00EA36DE"/>
    <w:rsid w:val="00EA3778"/>
    <w:rsid w:val="00EA38A8"/>
    <w:rsid w:val="00EA4045"/>
    <w:rsid w:val="00EA47E3"/>
    <w:rsid w:val="00EA4C96"/>
    <w:rsid w:val="00EA5B33"/>
    <w:rsid w:val="00EA5BB4"/>
    <w:rsid w:val="00EA6004"/>
    <w:rsid w:val="00EA6D72"/>
    <w:rsid w:val="00EB08F3"/>
    <w:rsid w:val="00EB0A0E"/>
    <w:rsid w:val="00EB1017"/>
    <w:rsid w:val="00EB1128"/>
    <w:rsid w:val="00EB4F4A"/>
    <w:rsid w:val="00EB51E3"/>
    <w:rsid w:val="00EB5AB4"/>
    <w:rsid w:val="00EB5B99"/>
    <w:rsid w:val="00EB67B2"/>
    <w:rsid w:val="00EB67EB"/>
    <w:rsid w:val="00EB6B1C"/>
    <w:rsid w:val="00EB6C3A"/>
    <w:rsid w:val="00EC0228"/>
    <w:rsid w:val="00EC030D"/>
    <w:rsid w:val="00EC185F"/>
    <w:rsid w:val="00EC1FE3"/>
    <w:rsid w:val="00EC2389"/>
    <w:rsid w:val="00EC23D7"/>
    <w:rsid w:val="00EC2BA0"/>
    <w:rsid w:val="00EC2DFC"/>
    <w:rsid w:val="00EC553A"/>
    <w:rsid w:val="00EC5BC7"/>
    <w:rsid w:val="00EC716B"/>
    <w:rsid w:val="00EC716C"/>
    <w:rsid w:val="00ED11EE"/>
    <w:rsid w:val="00ED23E7"/>
    <w:rsid w:val="00ED2BE3"/>
    <w:rsid w:val="00ED33C5"/>
    <w:rsid w:val="00ED5009"/>
    <w:rsid w:val="00ED5803"/>
    <w:rsid w:val="00ED7047"/>
    <w:rsid w:val="00ED7AAB"/>
    <w:rsid w:val="00EE0446"/>
    <w:rsid w:val="00EE0E1E"/>
    <w:rsid w:val="00EE11A1"/>
    <w:rsid w:val="00EE1D48"/>
    <w:rsid w:val="00EE1F35"/>
    <w:rsid w:val="00EE2081"/>
    <w:rsid w:val="00EE2BA9"/>
    <w:rsid w:val="00EE2E5F"/>
    <w:rsid w:val="00EE2EDD"/>
    <w:rsid w:val="00EE2F22"/>
    <w:rsid w:val="00EE36E0"/>
    <w:rsid w:val="00EE51AC"/>
    <w:rsid w:val="00EE5B3A"/>
    <w:rsid w:val="00EE6566"/>
    <w:rsid w:val="00EE676A"/>
    <w:rsid w:val="00EE6A9E"/>
    <w:rsid w:val="00EE6C44"/>
    <w:rsid w:val="00EE6D77"/>
    <w:rsid w:val="00EE6F9A"/>
    <w:rsid w:val="00EE7E46"/>
    <w:rsid w:val="00EF074D"/>
    <w:rsid w:val="00EF1128"/>
    <w:rsid w:val="00EF1811"/>
    <w:rsid w:val="00EF25E2"/>
    <w:rsid w:val="00EF3031"/>
    <w:rsid w:val="00EF34C5"/>
    <w:rsid w:val="00EF435F"/>
    <w:rsid w:val="00EF4F0E"/>
    <w:rsid w:val="00EF5910"/>
    <w:rsid w:val="00EF5A24"/>
    <w:rsid w:val="00EF5D37"/>
    <w:rsid w:val="00EF6CAF"/>
    <w:rsid w:val="00EF6F55"/>
    <w:rsid w:val="00F006CF"/>
    <w:rsid w:val="00F00EC5"/>
    <w:rsid w:val="00F01441"/>
    <w:rsid w:val="00F01569"/>
    <w:rsid w:val="00F01E0D"/>
    <w:rsid w:val="00F02AB9"/>
    <w:rsid w:val="00F0323A"/>
    <w:rsid w:val="00F0332B"/>
    <w:rsid w:val="00F04CDF"/>
    <w:rsid w:val="00F04D01"/>
    <w:rsid w:val="00F04DC9"/>
    <w:rsid w:val="00F05111"/>
    <w:rsid w:val="00F053F2"/>
    <w:rsid w:val="00F0682E"/>
    <w:rsid w:val="00F07281"/>
    <w:rsid w:val="00F07403"/>
    <w:rsid w:val="00F1167A"/>
    <w:rsid w:val="00F11970"/>
    <w:rsid w:val="00F120E9"/>
    <w:rsid w:val="00F12781"/>
    <w:rsid w:val="00F137B6"/>
    <w:rsid w:val="00F13950"/>
    <w:rsid w:val="00F13E42"/>
    <w:rsid w:val="00F146AA"/>
    <w:rsid w:val="00F1532A"/>
    <w:rsid w:val="00F15816"/>
    <w:rsid w:val="00F159D9"/>
    <w:rsid w:val="00F15AA7"/>
    <w:rsid w:val="00F16187"/>
    <w:rsid w:val="00F16A89"/>
    <w:rsid w:val="00F17A76"/>
    <w:rsid w:val="00F17F8E"/>
    <w:rsid w:val="00F202AB"/>
    <w:rsid w:val="00F20CDC"/>
    <w:rsid w:val="00F211C1"/>
    <w:rsid w:val="00F2193D"/>
    <w:rsid w:val="00F21EDF"/>
    <w:rsid w:val="00F22902"/>
    <w:rsid w:val="00F22CD1"/>
    <w:rsid w:val="00F23843"/>
    <w:rsid w:val="00F23ECB"/>
    <w:rsid w:val="00F24578"/>
    <w:rsid w:val="00F24696"/>
    <w:rsid w:val="00F24C71"/>
    <w:rsid w:val="00F2635B"/>
    <w:rsid w:val="00F3003E"/>
    <w:rsid w:val="00F323D0"/>
    <w:rsid w:val="00F32432"/>
    <w:rsid w:val="00F32A64"/>
    <w:rsid w:val="00F3307F"/>
    <w:rsid w:val="00F33356"/>
    <w:rsid w:val="00F33A96"/>
    <w:rsid w:val="00F33B50"/>
    <w:rsid w:val="00F34A41"/>
    <w:rsid w:val="00F34F13"/>
    <w:rsid w:val="00F35063"/>
    <w:rsid w:val="00F352F5"/>
    <w:rsid w:val="00F35488"/>
    <w:rsid w:val="00F35742"/>
    <w:rsid w:val="00F36BB1"/>
    <w:rsid w:val="00F37023"/>
    <w:rsid w:val="00F37BCE"/>
    <w:rsid w:val="00F407AB"/>
    <w:rsid w:val="00F41E48"/>
    <w:rsid w:val="00F42211"/>
    <w:rsid w:val="00F425D4"/>
    <w:rsid w:val="00F42878"/>
    <w:rsid w:val="00F4318D"/>
    <w:rsid w:val="00F44543"/>
    <w:rsid w:val="00F4469B"/>
    <w:rsid w:val="00F44CB0"/>
    <w:rsid w:val="00F456AA"/>
    <w:rsid w:val="00F46409"/>
    <w:rsid w:val="00F46E47"/>
    <w:rsid w:val="00F47451"/>
    <w:rsid w:val="00F50141"/>
    <w:rsid w:val="00F514A8"/>
    <w:rsid w:val="00F52109"/>
    <w:rsid w:val="00F521AA"/>
    <w:rsid w:val="00F54021"/>
    <w:rsid w:val="00F54251"/>
    <w:rsid w:val="00F54548"/>
    <w:rsid w:val="00F55165"/>
    <w:rsid w:val="00F55478"/>
    <w:rsid w:val="00F55985"/>
    <w:rsid w:val="00F55A58"/>
    <w:rsid w:val="00F56A5A"/>
    <w:rsid w:val="00F62C9A"/>
    <w:rsid w:val="00F6317A"/>
    <w:rsid w:val="00F6378A"/>
    <w:rsid w:val="00F63AAF"/>
    <w:rsid w:val="00F63B94"/>
    <w:rsid w:val="00F648D7"/>
    <w:rsid w:val="00F64AB1"/>
    <w:rsid w:val="00F64C6E"/>
    <w:rsid w:val="00F64F3D"/>
    <w:rsid w:val="00F66C6B"/>
    <w:rsid w:val="00F66FB0"/>
    <w:rsid w:val="00F67F86"/>
    <w:rsid w:val="00F706DF"/>
    <w:rsid w:val="00F70EAB"/>
    <w:rsid w:val="00F726E6"/>
    <w:rsid w:val="00F72903"/>
    <w:rsid w:val="00F744DD"/>
    <w:rsid w:val="00F75088"/>
    <w:rsid w:val="00F766B5"/>
    <w:rsid w:val="00F77924"/>
    <w:rsid w:val="00F77E91"/>
    <w:rsid w:val="00F8059C"/>
    <w:rsid w:val="00F8209A"/>
    <w:rsid w:val="00F82C13"/>
    <w:rsid w:val="00F83206"/>
    <w:rsid w:val="00F83893"/>
    <w:rsid w:val="00F847BD"/>
    <w:rsid w:val="00F84824"/>
    <w:rsid w:val="00F84B78"/>
    <w:rsid w:val="00F85612"/>
    <w:rsid w:val="00F8591E"/>
    <w:rsid w:val="00F86201"/>
    <w:rsid w:val="00F867DA"/>
    <w:rsid w:val="00F90041"/>
    <w:rsid w:val="00F901BC"/>
    <w:rsid w:val="00F90603"/>
    <w:rsid w:val="00F908E4"/>
    <w:rsid w:val="00F90BE6"/>
    <w:rsid w:val="00F9165D"/>
    <w:rsid w:val="00F91D8E"/>
    <w:rsid w:val="00F91E52"/>
    <w:rsid w:val="00F91F01"/>
    <w:rsid w:val="00F92517"/>
    <w:rsid w:val="00F931E6"/>
    <w:rsid w:val="00F935C9"/>
    <w:rsid w:val="00F9385C"/>
    <w:rsid w:val="00F9459E"/>
    <w:rsid w:val="00F94D54"/>
    <w:rsid w:val="00F954F9"/>
    <w:rsid w:val="00F96B84"/>
    <w:rsid w:val="00F96ED7"/>
    <w:rsid w:val="00FA0249"/>
    <w:rsid w:val="00FA0931"/>
    <w:rsid w:val="00FA0D91"/>
    <w:rsid w:val="00FA190F"/>
    <w:rsid w:val="00FA2A64"/>
    <w:rsid w:val="00FA3264"/>
    <w:rsid w:val="00FA37C3"/>
    <w:rsid w:val="00FA3F8D"/>
    <w:rsid w:val="00FA45D5"/>
    <w:rsid w:val="00FA581D"/>
    <w:rsid w:val="00FA5854"/>
    <w:rsid w:val="00FA58ED"/>
    <w:rsid w:val="00FA59EC"/>
    <w:rsid w:val="00FA5D39"/>
    <w:rsid w:val="00FA6076"/>
    <w:rsid w:val="00FA6973"/>
    <w:rsid w:val="00FA72D8"/>
    <w:rsid w:val="00FB06DA"/>
    <w:rsid w:val="00FB2075"/>
    <w:rsid w:val="00FB3275"/>
    <w:rsid w:val="00FB3329"/>
    <w:rsid w:val="00FB4188"/>
    <w:rsid w:val="00FB499C"/>
    <w:rsid w:val="00FB5146"/>
    <w:rsid w:val="00FB566A"/>
    <w:rsid w:val="00FB5DAB"/>
    <w:rsid w:val="00FB5DB4"/>
    <w:rsid w:val="00FB635C"/>
    <w:rsid w:val="00FB75FC"/>
    <w:rsid w:val="00FB774E"/>
    <w:rsid w:val="00FB7923"/>
    <w:rsid w:val="00FC2698"/>
    <w:rsid w:val="00FC2883"/>
    <w:rsid w:val="00FC5C02"/>
    <w:rsid w:val="00FC5F33"/>
    <w:rsid w:val="00FC665F"/>
    <w:rsid w:val="00FC680E"/>
    <w:rsid w:val="00FC7057"/>
    <w:rsid w:val="00FC73D7"/>
    <w:rsid w:val="00FC7D6A"/>
    <w:rsid w:val="00FC7DD1"/>
    <w:rsid w:val="00FD050F"/>
    <w:rsid w:val="00FD0F38"/>
    <w:rsid w:val="00FD1524"/>
    <w:rsid w:val="00FD164F"/>
    <w:rsid w:val="00FD2057"/>
    <w:rsid w:val="00FD3603"/>
    <w:rsid w:val="00FD3F25"/>
    <w:rsid w:val="00FD467C"/>
    <w:rsid w:val="00FD4A8B"/>
    <w:rsid w:val="00FD4BFB"/>
    <w:rsid w:val="00FD6214"/>
    <w:rsid w:val="00FD6BF5"/>
    <w:rsid w:val="00FD73C9"/>
    <w:rsid w:val="00FD7BBC"/>
    <w:rsid w:val="00FD7E59"/>
    <w:rsid w:val="00FE0312"/>
    <w:rsid w:val="00FE04A9"/>
    <w:rsid w:val="00FE2231"/>
    <w:rsid w:val="00FE2436"/>
    <w:rsid w:val="00FE2715"/>
    <w:rsid w:val="00FE2A17"/>
    <w:rsid w:val="00FE2B5F"/>
    <w:rsid w:val="00FE3C75"/>
    <w:rsid w:val="00FE3F35"/>
    <w:rsid w:val="00FE4489"/>
    <w:rsid w:val="00FE44A5"/>
    <w:rsid w:val="00FE4657"/>
    <w:rsid w:val="00FE4A99"/>
    <w:rsid w:val="00FE4EA6"/>
    <w:rsid w:val="00FE4FF0"/>
    <w:rsid w:val="00FE6AC6"/>
    <w:rsid w:val="00FE6C54"/>
    <w:rsid w:val="00FE70A5"/>
    <w:rsid w:val="00FE7DB8"/>
    <w:rsid w:val="00FE7F0E"/>
    <w:rsid w:val="00FF0172"/>
    <w:rsid w:val="00FF05A3"/>
    <w:rsid w:val="00FF0E0B"/>
    <w:rsid w:val="00FF156C"/>
    <w:rsid w:val="00FF1603"/>
    <w:rsid w:val="00FF2A61"/>
    <w:rsid w:val="00FF2B8C"/>
    <w:rsid w:val="00FF3FAB"/>
    <w:rsid w:val="00FF4230"/>
    <w:rsid w:val="00FF5140"/>
    <w:rsid w:val="00FF5641"/>
    <w:rsid w:val="00FF6247"/>
    <w:rsid w:val="00FF6771"/>
    <w:rsid w:val="00FF67BE"/>
    <w:rsid w:val="00FF69BA"/>
    <w:rsid w:val="00FF6F84"/>
    <w:rsid w:val="00FF7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D5EF270"/>
  <w15:chartTrackingRefBased/>
  <w15:docId w15:val="{C9AE322A-D274-469D-8D77-C70FBE1DC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annotation text" w:uiPriority="99"/>
    <w:lsdException w:name="header" w:uiPriority="99"/>
    <w:lsdException w:name="footer" w:uiPriority="99"/>
    <w:lsdException w:name="caption" w:uiPriority="35" w:qFormat="1"/>
    <w:lsdException w:name="annotation reference" w:uiPriority="99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4ADF"/>
    <w:pPr>
      <w:jc w:val="both"/>
    </w:pPr>
    <w:rPr>
      <w:sz w:val="28"/>
      <w:lang w:val="uk-UA"/>
    </w:rPr>
  </w:style>
  <w:style w:type="paragraph" w:styleId="10">
    <w:name w:val="heading 1"/>
    <w:basedOn w:val="a"/>
    <w:next w:val="a"/>
    <w:link w:val="11"/>
    <w:qFormat/>
    <w:pPr>
      <w:suppressAutoHyphens/>
      <w:spacing w:line="336" w:lineRule="auto"/>
      <w:jc w:val="center"/>
      <w:outlineLvl w:val="0"/>
    </w:pPr>
    <w:rPr>
      <w:b/>
      <w:caps/>
      <w:kern w:val="28"/>
    </w:rPr>
  </w:style>
  <w:style w:type="paragraph" w:styleId="2">
    <w:name w:val="heading 2"/>
    <w:basedOn w:val="a"/>
    <w:next w:val="a"/>
    <w:link w:val="20"/>
    <w:uiPriority w:val="9"/>
    <w:qFormat/>
    <w:pPr>
      <w:suppressAutoHyphens/>
      <w:spacing w:line="336" w:lineRule="auto"/>
      <w:ind w:left="851"/>
      <w:outlineLvl w:val="1"/>
    </w:pPr>
    <w:rPr>
      <w:b/>
    </w:rPr>
  </w:style>
  <w:style w:type="paragraph" w:styleId="30">
    <w:name w:val="heading 3"/>
    <w:basedOn w:val="a"/>
    <w:next w:val="a"/>
    <w:link w:val="31"/>
    <w:qFormat/>
    <w:pPr>
      <w:suppressAutoHyphens/>
      <w:spacing w:line="336" w:lineRule="auto"/>
      <w:ind w:left="851"/>
      <w:outlineLvl w:val="2"/>
    </w:pPr>
    <w:rPr>
      <w:b/>
    </w:rPr>
  </w:style>
  <w:style w:type="paragraph" w:styleId="40">
    <w:name w:val="heading 4"/>
    <w:basedOn w:val="a"/>
    <w:next w:val="a"/>
    <w:link w:val="41"/>
    <w:qFormat/>
    <w:pPr>
      <w:suppressAutoHyphens/>
      <w:spacing w:line="336" w:lineRule="auto"/>
      <w:jc w:val="center"/>
      <w:outlineLvl w:val="3"/>
    </w:pPr>
    <w:rPr>
      <w:b/>
    </w:rPr>
  </w:style>
  <w:style w:type="paragraph" w:styleId="5">
    <w:name w:val="heading 5"/>
    <w:basedOn w:val="a"/>
    <w:next w:val="a"/>
    <w:qFormat/>
    <w:rsid w:val="000B55D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7">
    <w:name w:val="heading 7"/>
    <w:basedOn w:val="a"/>
    <w:next w:val="a"/>
    <w:link w:val="70"/>
    <w:qFormat/>
    <w:pPr>
      <w:keepNext/>
      <w:numPr>
        <w:numId w:val="2"/>
      </w:numPr>
      <w:spacing w:line="360" w:lineRule="auto"/>
      <w:jc w:val="center"/>
      <w:outlineLvl w:val="6"/>
    </w:pPr>
    <w:rPr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link w:val="10"/>
    <w:rsid w:val="001008E0"/>
    <w:rPr>
      <w:b/>
      <w:caps/>
      <w:kern w:val="28"/>
      <w:sz w:val="28"/>
      <w:lang w:val="uk-UA"/>
    </w:rPr>
  </w:style>
  <w:style w:type="character" w:customStyle="1" w:styleId="20">
    <w:name w:val="Заголовок 2 Знак"/>
    <w:basedOn w:val="a0"/>
    <w:link w:val="2"/>
    <w:uiPriority w:val="9"/>
    <w:rsid w:val="001E0294"/>
    <w:rPr>
      <w:b/>
      <w:sz w:val="28"/>
      <w:lang w:val="uk-UA"/>
    </w:rPr>
  </w:style>
  <w:style w:type="character" w:customStyle="1" w:styleId="31">
    <w:name w:val="Заголовок 3 Знак"/>
    <w:link w:val="30"/>
    <w:rsid w:val="001008E0"/>
    <w:rPr>
      <w:b/>
      <w:sz w:val="28"/>
      <w:lang w:val="uk-UA"/>
    </w:rPr>
  </w:style>
  <w:style w:type="character" w:customStyle="1" w:styleId="41">
    <w:name w:val="Заголовок 4 Знак"/>
    <w:link w:val="40"/>
    <w:rsid w:val="001008E0"/>
    <w:rPr>
      <w:b/>
      <w:sz w:val="28"/>
      <w:lang w:val="uk-UA"/>
    </w:rPr>
  </w:style>
  <w:style w:type="character" w:customStyle="1" w:styleId="70">
    <w:name w:val="Заголовок 7 Знак"/>
    <w:link w:val="7"/>
    <w:rsid w:val="0004039E"/>
    <w:rPr>
      <w:sz w:val="28"/>
      <w:szCs w:val="24"/>
    </w:rPr>
  </w:style>
  <w:style w:type="paragraph" w:styleId="a3">
    <w:name w:val="header"/>
    <w:basedOn w:val="a"/>
    <w:link w:val="a4"/>
    <w:uiPriority w:val="99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link w:val="a3"/>
    <w:uiPriority w:val="99"/>
    <w:rsid w:val="001008E0"/>
    <w:rPr>
      <w:sz w:val="28"/>
      <w:lang w:val="uk-UA"/>
    </w:rPr>
  </w:style>
  <w:style w:type="paragraph" w:styleId="a5">
    <w:name w:val="caption"/>
    <w:basedOn w:val="a"/>
    <w:next w:val="a"/>
    <w:uiPriority w:val="35"/>
    <w:qFormat/>
    <w:pPr>
      <w:suppressAutoHyphens/>
      <w:spacing w:line="336" w:lineRule="auto"/>
      <w:jc w:val="center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</w:pPr>
  </w:style>
  <w:style w:type="character" w:customStyle="1" w:styleId="a7">
    <w:name w:val="Нижний колонтитул Знак"/>
    <w:link w:val="a6"/>
    <w:uiPriority w:val="99"/>
    <w:rsid w:val="001008E0"/>
    <w:rPr>
      <w:sz w:val="28"/>
      <w:lang w:val="uk-UA"/>
    </w:rPr>
  </w:style>
  <w:style w:type="character" w:styleId="a8">
    <w:name w:val="page number"/>
    <w:rPr>
      <w:rFonts w:ascii="Times New Roman" w:hAnsi="Times New Roman"/>
      <w:noProof w:val="0"/>
      <w:lang w:val="uk-UA"/>
    </w:rPr>
  </w:style>
  <w:style w:type="paragraph" w:styleId="12">
    <w:name w:val="toc 1"/>
    <w:basedOn w:val="a"/>
    <w:next w:val="a"/>
    <w:autoRedefine/>
    <w:uiPriority w:val="39"/>
    <w:rsid w:val="007B34BC"/>
    <w:pPr>
      <w:spacing w:line="360" w:lineRule="auto"/>
      <w:jc w:val="left"/>
    </w:pPr>
    <w:rPr>
      <w:bCs/>
      <w:szCs w:val="28"/>
    </w:rPr>
  </w:style>
  <w:style w:type="paragraph" w:styleId="21">
    <w:name w:val="toc 2"/>
    <w:basedOn w:val="a"/>
    <w:next w:val="a"/>
    <w:autoRedefine/>
    <w:uiPriority w:val="39"/>
    <w:rsid w:val="001465C1"/>
    <w:pPr>
      <w:tabs>
        <w:tab w:val="right" w:leader="dot" w:pos="9741"/>
      </w:tabs>
      <w:spacing w:line="360" w:lineRule="auto"/>
      <w:jc w:val="left"/>
    </w:pPr>
    <w:rPr>
      <w:smallCaps/>
      <w:sz w:val="20"/>
    </w:rPr>
  </w:style>
  <w:style w:type="paragraph" w:styleId="32">
    <w:name w:val="toc 3"/>
    <w:basedOn w:val="a"/>
    <w:next w:val="a"/>
    <w:autoRedefine/>
    <w:semiHidden/>
    <w:rsid w:val="0004039E"/>
    <w:pPr>
      <w:ind w:left="560"/>
      <w:jc w:val="left"/>
    </w:pPr>
    <w:rPr>
      <w:i/>
      <w:iCs/>
      <w:sz w:val="20"/>
    </w:rPr>
  </w:style>
  <w:style w:type="paragraph" w:styleId="42">
    <w:name w:val="toc 4"/>
    <w:basedOn w:val="a"/>
    <w:next w:val="a"/>
    <w:autoRedefine/>
    <w:semiHidden/>
    <w:pPr>
      <w:ind w:left="840"/>
      <w:jc w:val="left"/>
    </w:pPr>
    <w:rPr>
      <w:sz w:val="18"/>
      <w:szCs w:val="18"/>
    </w:rPr>
  </w:style>
  <w:style w:type="paragraph" w:styleId="a9">
    <w:name w:val="Body Text"/>
    <w:basedOn w:val="a"/>
    <w:link w:val="aa"/>
    <w:pPr>
      <w:spacing w:line="336" w:lineRule="auto"/>
      <w:ind w:firstLine="851"/>
    </w:pPr>
  </w:style>
  <w:style w:type="character" w:customStyle="1" w:styleId="aa">
    <w:name w:val="Основной текст Знак"/>
    <w:link w:val="a9"/>
    <w:rsid w:val="001008E0"/>
    <w:rPr>
      <w:sz w:val="28"/>
      <w:lang w:val="uk-UA"/>
    </w:rPr>
  </w:style>
  <w:style w:type="paragraph" w:customStyle="1" w:styleId="ab">
    <w:name w:val="Переменные"/>
    <w:basedOn w:val="a9"/>
    <w:pPr>
      <w:tabs>
        <w:tab w:val="left" w:pos="482"/>
      </w:tabs>
      <w:ind w:left="482" w:hanging="482"/>
    </w:pPr>
  </w:style>
  <w:style w:type="paragraph" w:styleId="ac">
    <w:name w:val="Document Map"/>
    <w:basedOn w:val="a"/>
    <w:semiHidden/>
    <w:pPr>
      <w:shd w:val="clear" w:color="auto" w:fill="000080"/>
    </w:pPr>
    <w:rPr>
      <w:sz w:val="24"/>
    </w:rPr>
  </w:style>
  <w:style w:type="paragraph" w:customStyle="1" w:styleId="ad">
    <w:name w:val="Формула"/>
    <w:basedOn w:val="a9"/>
    <w:pPr>
      <w:tabs>
        <w:tab w:val="center" w:pos="4536"/>
        <w:tab w:val="right" w:pos="9356"/>
      </w:tabs>
      <w:ind w:firstLine="0"/>
    </w:pPr>
  </w:style>
  <w:style w:type="paragraph" w:styleId="22">
    <w:name w:val="Body Text 2"/>
    <w:basedOn w:val="a"/>
    <w:link w:val="23"/>
    <w:rPr>
      <w:sz w:val="26"/>
    </w:rPr>
  </w:style>
  <w:style w:type="character" w:customStyle="1" w:styleId="23">
    <w:name w:val="Основной текст 2 Знак"/>
    <w:link w:val="22"/>
    <w:rsid w:val="0004039E"/>
    <w:rPr>
      <w:sz w:val="26"/>
      <w:lang w:val="uk-UA" w:eastAsia="ru-RU" w:bidi="ar-SA"/>
    </w:rPr>
  </w:style>
  <w:style w:type="paragraph" w:styleId="ae">
    <w:name w:val="Body Text Indent"/>
    <w:basedOn w:val="a"/>
    <w:link w:val="af"/>
    <w:pPr>
      <w:spacing w:after="120"/>
      <w:ind w:left="360"/>
    </w:pPr>
  </w:style>
  <w:style w:type="character" w:customStyle="1" w:styleId="af">
    <w:name w:val="Основной текст с отступом Знак"/>
    <w:link w:val="ae"/>
    <w:rsid w:val="006309D4"/>
    <w:rPr>
      <w:sz w:val="28"/>
      <w:lang w:val="uk-UA"/>
    </w:rPr>
  </w:style>
  <w:style w:type="paragraph" w:customStyle="1" w:styleId="af0">
    <w:name w:val="Название"/>
    <w:basedOn w:val="a"/>
    <w:qFormat/>
    <w:pPr>
      <w:jc w:val="center"/>
    </w:pPr>
    <w:rPr>
      <w:szCs w:val="24"/>
      <w:lang w:val="ru-RU"/>
    </w:rPr>
  </w:style>
  <w:style w:type="paragraph" w:styleId="33">
    <w:name w:val="Body Text Indent 3"/>
    <w:basedOn w:val="a"/>
    <w:link w:val="34"/>
    <w:rsid w:val="009E74E7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link w:val="33"/>
    <w:rsid w:val="001008E0"/>
    <w:rPr>
      <w:sz w:val="16"/>
      <w:szCs w:val="16"/>
      <w:lang w:val="uk-UA"/>
    </w:rPr>
  </w:style>
  <w:style w:type="paragraph" w:styleId="af1">
    <w:name w:val="footnote text"/>
    <w:basedOn w:val="a"/>
    <w:semiHidden/>
    <w:pPr>
      <w:jc w:val="left"/>
    </w:pPr>
    <w:rPr>
      <w:sz w:val="20"/>
      <w:lang w:val="ru-RU"/>
    </w:rPr>
  </w:style>
  <w:style w:type="character" w:styleId="af2">
    <w:name w:val="footnote reference"/>
    <w:semiHidden/>
    <w:rPr>
      <w:vertAlign w:val="superscript"/>
    </w:rPr>
  </w:style>
  <w:style w:type="paragraph" w:styleId="35">
    <w:name w:val="List 3"/>
    <w:basedOn w:val="a"/>
    <w:rsid w:val="009E74E7"/>
    <w:pPr>
      <w:ind w:left="566" w:hanging="283"/>
      <w:jc w:val="left"/>
    </w:pPr>
    <w:rPr>
      <w:sz w:val="20"/>
      <w:lang w:val="ru-RU"/>
    </w:rPr>
  </w:style>
  <w:style w:type="paragraph" w:styleId="24">
    <w:name w:val="List Bullet 2"/>
    <w:basedOn w:val="a"/>
    <w:autoRedefine/>
    <w:rsid w:val="009E74E7"/>
    <w:pPr>
      <w:overflowPunct w:val="0"/>
      <w:autoSpaceDE w:val="0"/>
      <w:autoSpaceDN w:val="0"/>
      <w:adjustRightInd w:val="0"/>
      <w:ind w:firstLine="540"/>
      <w:textAlignment w:val="baseline"/>
    </w:pPr>
    <w:rPr>
      <w:sz w:val="20"/>
      <w:lang w:val="ru-RU"/>
    </w:rPr>
  </w:style>
  <w:style w:type="paragraph" w:customStyle="1" w:styleId="13">
    <w:name w:val="Обычный1"/>
    <w:rsid w:val="003502AA"/>
    <w:pPr>
      <w:spacing w:before="100" w:after="100"/>
    </w:pPr>
    <w:rPr>
      <w:snapToGrid w:val="0"/>
      <w:sz w:val="24"/>
    </w:rPr>
  </w:style>
  <w:style w:type="paragraph" w:customStyle="1" w:styleId="14">
    <w:name w:val="Мой заголовок 1"/>
    <w:basedOn w:val="a"/>
    <w:link w:val="15"/>
    <w:autoRedefine/>
    <w:rsid w:val="00832370"/>
    <w:pPr>
      <w:tabs>
        <w:tab w:val="right" w:leader="dot" w:pos="9781"/>
      </w:tabs>
      <w:spacing w:line="360" w:lineRule="auto"/>
      <w:jc w:val="center"/>
    </w:pPr>
    <w:rPr>
      <w:lang w:val="ru-RU"/>
    </w:rPr>
  </w:style>
  <w:style w:type="character" w:customStyle="1" w:styleId="15">
    <w:name w:val="Мой заголовок 1 Знак"/>
    <w:link w:val="14"/>
    <w:rsid w:val="00832370"/>
    <w:rPr>
      <w:sz w:val="28"/>
      <w:lang w:val="ru-RU" w:eastAsia="ru-RU" w:bidi="ar-SA"/>
    </w:rPr>
  </w:style>
  <w:style w:type="paragraph" w:customStyle="1" w:styleId="25">
    <w:name w:val="Мой заголовок 2"/>
    <w:basedOn w:val="7"/>
    <w:link w:val="26"/>
    <w:rsid w:val="006427A5"/>
    <w:pPr>
      <w:tabs>
        <w:tab w:val="clear" w:pos="420"/>
        <w:tab w:val="num" w:pos="1134"/>
      </w:tabs>
      <w:ind w:left="426" w:firstLine="284"/>
      <w:jc w:val="both"/>
    </w:pPr>
  </w:style>
  <w:style w:type="character" w:customStyle="1" w:styleId="26">
    <w:name w:val="Мой заголовок 2 Знак"/>
    <w:basedOn w:val="70"/>
    <w:link w:val="25"/>
    <w:rsid w:val="0004039E"/>
    <w:rPr>
      <w:sz w:val="28"/>
      <w:szCs w:val="24"/>
    </w:rPr>
  </w:style>
  <w:style w:type="table" w:styleId="af3">
    <w:name w:val="Table Grid"/>
    <w:basedOn w:val="a1"/>
    <w:qFormat/>
    <w:rsid w:val="008733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Заголовок-1"/>
    <w:basedOn w:val="a"/>
    <w:rsid w:val="001C35C9"/>
    <w:pPr>
      <w:numPr>
        <w:ilvl w:val="1"/>
        <w:numId w:val="1"/>
      </w:numPr>
      <w:tabs>
        <w:tab w:val="clear" w:pos="2007"/>
      </w:tabs>
      <w:spacing w:line="360" w:lineRule="auto"/>
      <w:ind w:left="0" w:firstLine="851"/>
      <w:jc w:val="center"/>
    </w:pPr>
    <w:rPr>
      <w:szCs w:val="28"/>
    </w:rPr>
  </w:style>
  <w:style w:type="paragraph" w:customStyle="1" w:styleId="3">
    <w:name w:val="Мой заголовок 3"/>
    <w:basedOn w:val="a"/>
    <w:link w:val="36"/>
    <w:rsid w:val="006427A5"/>
    <w:pPr>
      <w:numPr>
        <w:ilvl w:val="1"/>
        <w:numId w:val="2"/>
      </w:numPr>
      <w:spacing w:line="360" w:lineRule="auto"/>
      <w:jc w:val="left"/>
    </w:pPr>
  </w:style>
  <w:style w:type="character" w:customStyle="1" w:styleId="36">
    <w:name w:val="Мой заголовок 3 Знак"/>
    <w:link w:val="3"/>
    <w:rsid w:val="00B10DA5"/>
    <w:rPr>
      <w:sz w:val="28"/>
      <w:lang w:val="uk-UA"/>
    </w:rPr>
  </w:style>
  <w:style w:type="character" w:styleId="af4">
    <w:name w:val="Hyperlink"/>
    <w:rsid w:val="0004039E"/>
    <w:rPr>
      <w:color w:val="0000FF"/>
      <w:u w:val="single"/>
    </w:rPr>
  </w:style>
  <w:style w:type="paragraph" w:customStyle="1" w:styleId="4">
    <w:name w:val="Мой заголовок 4"/>
    <w:basedOn w:val="3"/>
    <w:rsid w:val="00F120E9"/>
    <w:pPr>
      <w:numPr>
        <w:ilvl w:val="2"/>
      </w:numPr>
      <w:tabs>
        <w:tab w:val="clear" w:pos="720"/>
        <w:tab w:val="num" w:pos="851"/>
      </w:tabs>
      <w:ind w:left="426" w:hanging="284"/>
      <w:jc w:val="center"/>
    </w:pPr>
    <w:rPr>
      <w:lang w:val="ru-RU"/>
    </w:rPr>
  </w:style>
  <w:style w:type="paragraph" w:styleId="50">
    <w:name w:val="toc 5"/>
    <w:basedOn w:val="a"/>
    <w:next w:val="a"/>
    <w:autoRedefine/>
    <w:semiHidden/>
    <w:rsid w:val="0071710A"/>
    <w:pPr>
      <w:ind w:left="1120"/>
      <w:jc w:val="left"/>
    </w:pPr>
    <w:rPr>
      <w:sz w:val="18"/>
      <w:szCs w:val="18"/>
    </w:rPr>
  </w:style>
  <w:style w:type="paragraph" w:styleId="16">
    <w:name w:val="index 1"/>
    <w:basedOn w:val="a"/>
    <w:next w:val="a"/>
    <w:autoRedefine/>
    <w:semiHidden/>
    <w:rsid w:val="00D774ED"/>
    <w:pPr>
      <w:ind w:left="280" w:hanging="280"/>
    </w:pPr>
  </w:style>
  <w:style w:type="paragraph" w:styleId="6">
    <w:name w:val="toc 6"/>
    <w:basedOn w:val="a"/>
    <w:next w:val="a"/>
    <w:autoRedefine/>
    <w:semiHidden/>
    <w:rsid w:val="0071710A"/>
    <w:pPr>
      <w:ind w:left="1400"/>
      <w:jc w:val="left"/>
    </w:pPr>
    <w:rPr>
      <w:sz w:val="18"/>
      <w:szCs w:val="18"/>
    </w:rPr>
  </w:style>
  <w:style w:type="paragraph" w:styleId="71">
    <w:name w:val="toc 7"/>
    <w:basedOn w:val="a"/>
    <w:next w:val="a"/>
    <w:autoRedefine/>
    <w:semiHidden/>
    <w:rsid w:val="0071710A"/>
    <w:pPr>
      <w:ind w:left="168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71710A"/>
    <w:pPr>
      <w:ind w:left="196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71710A"/>
    <w:pPr>
      <w:ind w:left="2240"/>
      <w:jc w:val="left"/>
    </w:pPr>
    <w:rPr>
      <w:sz w:val="18"/>
      <w:szCs w:val="18"/>
    </w:rPr>
  </w:style>
  <w:style w:type="character" w:customStyle="1" w:styleId="af5">
    <w:name w:val="курсовик"/>
    <w:rsid w:val="00CC1EEC"/>
    <w:rPr>
      <w:rFonts w:ascii="GOST type B" w:hAnsi="GOST type B"/>
      <w:i/>
      <w:iCs/>
      <w:w w:val="90"/>
      <w:sz w:val="40"/>
    </w:rPr>
  </w:style>
  <w:style w:type="character" w:customStyle="1" w:styleId="72">
    <w:name w:val="курсовик7мм"/>
    <w:rsid w:val="00CC1EEC"/>
    <w:rPr>
      <w:rFonts w:ascii="GOST type B" w:hAnsi="GOST type B"/>
      <w:i/>
      <w:iCs/>
      <w:w w:val="90"/>
      <w:sz w:val="52"/>
    </w:rPr>
  </w:style>
  <w:style w:type="character" w:customStyle="1" w:styleId="af6">
    <w:name w:val="курстекст"/>
    <w:rsid w:val="003B6C32"/>
    <w:rPr>
      <w:rFonts w:ascii="GOST type B" w:hAnsi="GOST type B"/>
      <w:i/>
      <w:iCs/>
      <w:w w:val="90"/>
      <w:sz w:val="32"/>
    </w:rPr>
  </w:style>
  <w:style w:type="paragraph" w:styleId="af7">
    <w:name w:val="Plain Text"/>
    <w:basedOn w:val="a"/>
    <w:link w:val="af8"/>
    <w:rsid w:val="007F35DE"/>
    <w:pPr>
      <w:jc w:val="left"/>
    </w:pPr>
    <w:rPr>
      <w:rFonts w:ascii="Courier New" w:hAnsi="Courier New"/>
      <w:sz w:val="20"/>
      <w:lang w:val="ru-RU"/>
    </w:rPr>
  </w:style>
  <w:style w:type="character" w:customStyle="1" w:styleId="af8">
    <w:name w:val="Текст Знак"/>
    <w:link w:val="af7"/>
    <w:rsid w:val="001008E0"/>
    <w:rPr>
      <w:rFonts w:ascii="Courier New" w:hAnsi="Courier New"/>
    </w:rPr>
  </w:style>
  <w:style w:type="paragraph" w:styleId="af9">
    <w:name w:val="Normal (Web)"/>
    <w:basedOn w:val="a"/>
    <w:uiPriority w:val="99"/>
    <w:rsid w:val="00494D20"/>
    <w:pPr>
      <w:spacing w:before="100" w:beforeAutospacing="1" w:after="100" w:afterAutospacing="1"/>
      <w:jc w:val="left"/>
    </w:pPr>
    <w:rPr>
      <w:color w:val="FFFFFF"/>
      <w:sz w:val="24"/>
      <w:szCs w:val="24"/>
      <w:lang w:val="ru-RU"/>
    </w:rPr>
  </w:style>
  <w:style w:type="paragraph" w:customStyle="1" w:styleId="27">
    <w:name w:val="Мой стиль 2"/>
    <w:basedOn w:val="2"/>
    <w:rsid w:val="00A86D94"/>
    <w:pPr>
      <w:keepNext/>
      <w:spacing w:line="360" w:lineRule="auto"/>
      <w:ind w:left="0" w:firstLine="851"/>
    </w:pPr>
    <w:rPr>
      <w:b w:val="0"/>
      <w:szCs w:val="28"/>
      <w:lang w:val="ru-RU"/>
    </w:rPr>
  </w:style>
  <w:style w:type="paragraph" w:customStyle="1" w:styleId="17">
    <w:name w:val="Обычный1"/>
    <w:rsid w:val="00A86D94"/>
    <w:pPr>
      <w:ind w:left="709" w:right="566" w:firstLine="284"/>
      <w:jc w:val="both"/>
    </w:pPr>
    <w:rPr>
      <w:sz w:val="28"/>
    </w:rPr>
  </w:style>
  <w:style w:type="paragraph" w:customStyle="1" w:styleId="18">
    <w:name w:val="1"/>
    <w:basedOn w:val="a"/>
    <w:next w:val="af9"/>
    <w:rsid w:val="00A86D94"/>
    <w:pPr>
      <w:spacing w:before="100" w:after="100"/>
      <w:jc w:val="left"/>
    </w:pPr>
    <w:rPr>
      <w:sz w:val="24"/>
      <w:lang w:val="ru-RU"/>
    </w:rPr>
  </w:style>
  <w:style w:type="paragraph" w:styleId="28">
    <w:name w:val="Body Text Indent 2"/>
    <w:basedOn w:val="a"/>
    <w:rsid w:val="00A86D94"/>
    <w:pPr>
      <w:spacing w:after="120" w:line="480" w:lineRule="auto"/>
      <w:ind w:left="283"/>
    </w:pPr>
  </w:style>
  <w:style w:type="paragraph" w:customStyle="1" w:styleId="37">
    <w:name w:val="Мой стиль 3"/>
    <w:basedOn w:val="30"/>
    <w:rsid w:val="00A86D94"/>
    <w:pPr>
      <w:keepNext/>
      <w:spacing w:line="360" w:lineRule="auto"/>
      <w:ind w:left="0" w:firstLine="851"/>
      <w:jc w:val="left"/>
    </w:pPr>
    <w:rPr>
      <w:b w:val="0"/>
      <w:szCs w:val="28"/>
      <w:lang w:val="ru-RU"/>
    </w:rPr>
  </w:style>
  <w:style w:type="paragraph" w:customStyle="1" w:styleId="19">
    <w:name w:val="Мой стиль1"/>
    <w:basedOn w:val="10"/>
    <w:rsid w:val="00A86D94"/>
    <w:pPr>
      <w:keepNext/>
      <w:suppressAutoHyphens w:val="0"/>
      <w:spacing w:before="240" w:after="60" w:line="480" w:lineRule="auto"/>
      <w:jc w:val="both"/>
    </w:pPr>
    <w:rPr>
      <w:rFonts w:cs="Arial"/>
      <w:b w:val="0"/>
      <w:bCs/>
      <w:caps w:val="0"/>
      <w:kern w:val="32"/>
      <w:szCs w:val="32"/>
      <w:lang w:val="ru-RU"/>
    </w:rPr>
  </w:style>
  <w:style w:type="paragraph" w:customStyle="1" w:styleId="afa">
    <w:name w:val="Чертежный"/>
    <w:rsid w:val="00E91188"/>
    <w:pPr>
      <w:jc w:val="both"/>
    </w:pPr>
    <w:rPr>
      <w:rFonts w:ascii="ISOCPEUR" w:hAnsi="ISOCPEUR"/>
      <w:i/>
      <w:sz w:val="28"/>
      <w:lang w:val="uk-UA"/>
    </w:rPr>
  </w:style>
  <w:style w:type="paragraph" w:styleId="38">
    <w:name w:val="Body Text 3"/>
    <w:basedOn w:val="a"/>
    <w:rsid w:val="00042FF3"/>
    <w:pPr>
      <w:spacing w:after="120"/>
    </w:pPr>
    <w:rPr>
      <w:sz w:val="16"/>
      <w:szCs w:val="16"/>
    </w:rPr>
  </w:style>
  <w:style w:type="paragraph" w:customStyle="1" w:styleId="1a">
    <w:name w:val="Мой стиль 1 Знак"/>
    <w:basedOn w:val="10"/>
    <w:rsid w:val="000B55D7"/>
    <w:pPr>
      <w:keepNext/>
      <w:spacing w:line="480" w:lineRule="auto"/>
      <w:ind w:firstLine="851"/>
    </w:pPr>
    <w:rPr>
      <w:b w:val="0"/>
      <w:caps w:val="0"/>
      <w:kern w:val="0"/>
      <w:szCs w:val="28"/>
      <w:lang w:val="ru-RU"/>
    </w:rPr>
  </w:style>
  <w:style w:type="paragraph" w:customStyle="1" w:styleId="afb">
    <w:name w:val="Мой стиль(для таблицы) Знак Знак"/>
    <w:basedOn w:val="12"/>
    <w:rsid w:val="000B55D7"/>
    <w:pPr>
      <w:tabs>
        <w:tab w:val="right" w:leader="dot" w:pos="9912"/>
      </w:tabs>
      <w:suppressAutoHyphens/>
      <w:spacing w:line="480" w:lineRule="auto"/>
      <w:ind w:firstLine="456"/>
    </w:pPr>
    <w:rPr>
      <w:bCs w:val="0"/>
      <w:noProof/>
      <w:lang w:val="ru-RU"/>
    </w:rPr>
  </w:style>
  <w:style w:type="paragraph" w:styleId="afc">
    <w:name w:val="List Paragraph"/>
    <w:basedOn w:val="a"/>
    <w:uiPriority w:val="34"/>
    <w:qFormat/>
    <w:rsid w:val="00894DAD"/>
    <w:pPr>
      <w:ind w:left="720"/>
      <w:contextualSpacing/>
      <w:jc w:val="left"/>
    </w:pPr>
    <w:rPr>
      <w:rFonts w:ascii="Calibri" w:eastAsia="Calibri" w:hAnsi="Calibri"/>
      <w:sz w:val="22"/>
      <w:szCs w:val="22"/>
      <w:lang w:val="ru-RU" w:eastAsia="en-US"/>
    </w:rPr>
  </w:style>
  <w:style w:type="character" w:styleId="afd">
    <w:name w:val="Emphasis"/>
    <w:qFormat/>
    <w:rsid w:val="00644A6C"/>
    <w:rPr>
      <w:i/>
      <w:iCs/>
    </w:rPr>
  </w:style>
  <w:style w:type="paragraph" w:styleId="afe">
    <w:name w:val="Balloon Text"/>
    <w:basedOn w:val="a"/>
    <w:link w:val="aff"/>
    <w:uiPriority w:val="99"/>
    <w:rsid w:val="00931026"/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link w:val="afe"/>
    <w:uiPriority w:val="99"/>
    <w:rsid w:val="00931026"/>
    <w:rPr>
      <w:rFonts w:ascii="Segoe UI" w:hAnsi="Segoe UI" w:cs="Segoe UI"/>
      <w:sz w:val="18"/>
      <w:szCs w:val="18"/>
      <w:lang w:val="uk-UA" w:eastAsia="ru-RU"/>
    </w:rPr>
  </w:style>
  <w:style w:type="character" w:customStyle="1" w:styleId="citation">
    <w:name w:val="citation"/>
    <w:rsid w:val="0002618C"/>
  </w:style>
  <w:style w:type="character" w:styleId="aff0">
    <w:name w:val="FollowedHyperlink"/>
    <w:uiPriority w:val="99"/>
    <w:unhideWhenUsed/>
    <w:rsid w:val="001008E0"/>
    <w:rPr>
      <w:color w:val="954F72"/>
      <w:u w:val="single"/>
    </w:rPr>
  </w:style>
  <w:style w:type="paragraph" w:styleId="HTML">
    <w:name w:val="HTML Preformatted"/>
    <w:basedOn w:val="a"/>
    <w:link w:val="HTML0"/>
    <w:unhideWhenUsed/>
    <w:rsid w:val="0010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color w:val="000000"/>
      <w:sz w:val="20"/>
      <w:lang w:val="ru-RU"/>
    </w:rPr>
  </w:style>
  <w:style w:type="character" w:customStyle="1" w:styleId="HTML0">
    <w:name w:val="Стандартный HTML Знак"/>
    <w:link w:val="HTML"/>
    <w:rsid w:val="001008E0"/>
    <w:rPr>
      <w:rFonts w:ascii="Courier New" w:hAnsi="Courier New" w:cs="Courier New"/>
      <w:color w:val="000000"/>
    </w:rPr>
  </w:style>
  <w:style w:type="paragraph" w:customStyle="1" w:styleId="msonormal0">
    <w:name w:val="msonormal"/>
    <w:basedOn w:val="a"/>
    <w:uiPriority w:val="99"/>
    <w:rsid w:val="001008E0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customStyle="1" w:styleId="aff1">
    <w:name w:val="Стандарт Знак"/>
    <w:link w:val="aff2"/>
    <w:locked/>
    <w:rsid w:val="001008E0"/>
    <w:rPr>
      <w:sz w:val="28"/>
      <w:szCs w:val="24"/>
    </w:rPr>
  </w:style>
  <w:style w:type="paragraph" w:customStyle="1" w:styleId="aff2">
    <w:name w:val="Стандарт"/>
    <w:basedOn w:val="a"/>
    <w:link w:val="aff1"/>
    <w:rsid w:val="001008E0"/>
    <w:pPr>
      <w:spacing w:line="360" w:lineRule="auto"/>
    </w:pPr>
    <w:rPr>
      <w:szCs w:val="24"/>
      <w:lang w:val="ru-RU"/>
    </w:rPr>
  </w:style>
  <w:style w:type="paragraph" w:customStyle="1" w:styleId="140">
    <w:name w:val="Обычный+14"/>
    <w:basedOn w:val="a"/>
    <w:rsid w:val="001008E0"/>
    <w:pPr>
      <w:jc w:val="left"/>
    </w:pPr>
    <w:rPr>
      <w:sz w:val="24"/>
      <w:szCs w:val="24"/>
      <w:lang w:val="ru-RU"/>
    </w:rPr>
  </w:style>
  <w:style w:type="paragraph" w:customStyle="1" w:styleId="141">
    <w:name w:val="Обычный + 14 пт"/>
    <w:aliases w:val="По ширине,Слева:  0,63 см,Первая строка:  0,95 см,Справа:..."/>
    <w:basedOn w:val="afc"/>
    <w:rsid w:val="001008E0"/>
    <w:pPr>
      <w:tabs>
        <w:tab w:val="left" w:pos="142"/>
      </w:tabs>
      <w:spacing w:line="360" w:lineRule="auto"/>
      <w:ind w:left="360" w:right="180" w:firstLine="540"/>
    </w:pPr>
    <w:rPr>
      <w:rFonts w:ascii="Times New Roman" w:hAnsi="Times New Roman"/>
      <w:color w:val="000000"/>
      <w:w w:val="89"/>
      <w:sz w:val="28"/>
      <w:szCs w:val="28"/>
    </w:rPr>
  </w:style>
  <w:style w:type="character" w:customStyle="1" w:styleId="apple-style-span">
    <w:name w:val="apple-style-span"/>
    <w:rsid w:val="001008E0"/>
  </w:style>
  <w:style w:type="character" w:customStyle="1" w:styleId="apple-converted-space">
    <w:name w:val="apple-converted-space"/>
    <w:rsid w:val="001008E0"/>
  </w:style>
  <w:style w:type="character" w:customStyle="1" w:styleId="texample">
    <w:name w:val="texample"/>
    <w:rsid w:val="001008E0"/>
  </w:style>
  <w:style w:type="character" w:customStyle="1" w:styleId="fontstyle01">
    <w:name w:val="fontstyle01"/>
    <w:rsid w:val="001008E0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008E0"/>
    <w:rPr>
      <w:rFonts w:ascii="SymbolMT" w:hAnsi="SymbolMT" w:hint="default"/>
      <w:b w:val="0"/>
      <w:bCs w:val="0"/>
      <w:i w:val="0"/>
      <w:iCs w:val="0"/>
      <w:color w:val="000000"/>
      <w:sz w:val="28"/>
      <w:szCs w:val="28"/>
    </w:rPr>
  </w:style>
  <w:style w:type="paragraph" w:styleId="29">
    <w:name w:val="List 2"/>
    <w:basedOn w:val="a"/>
    <w:rsid w:val="00FD6BF5"/>
    <w:pPr>
      <w:ind w:left="566" w:hanging="283"/>
      <w:contextualSpacing/>
    </w:pPr>
  </w:style>
  <w:style w:type="character" w:styleId="aff3">
    <w:name w:val="Placeholder Text"/>
    <w:basedOn w:val="a0"/>
    <w:uiPriority w:val="99"/>
    <w:semiHidden/>
    <w:rsid w:val="00046A2F"/>
    <w:rPr>
      <w:color w:val="808080"/>
    </w:rPr>
  </w:style>
  <w:style w:type="paragraph" w:customStyle="1" w:styleId="aff4">
    <w:name w:val="Простой текст"/>
    <w:basedOn w:val="a"/>
    <w:link w:val="aff5"/>
    <w:qFormat/>
    <w:rsid w:val="001E0294"/>
    <w:pPr>
      <w:spacing w:line="360" w:lineRule="auto"/>
      <w:ind w:left="284" w:right="284" w:firstLine="709"/>
      <w:jc w:val="left"/>
    </w:pPr>
    <w:rPr>
      <w:szCs w:val="28"/>
      <w:lang w:val="ru-RU"/>
    </w:rPr>
  </w:style>
  <w:style w:type="character" w:customStyle="1" w:styleId="aff5">
    <w:name w:val="Простой текст Знак"/>
    <w:link w:val="aff4"/>
    <w:qFormat/>
    <w:rsid w:val="001E0294"/>
    <w:rPr>
      <w:sz w:val="28"/>
      <w:szCs w:val="28"/>
    </w:rPr>
  </w:style>
  <w:style w:type="paragraph" w:customStyle="1" w:styleId="aff6">
    <w:name w:val="Назв картинки"/>
    <w:basedOn w:val="ae"/>
    <w:link w:val="aff7"/>
    <w:qFormat/>
    <w:rsid w:val="001E0294"/>
    <w:pPr>
      <w:spacing w:after="0" w:line="480" w:lineRule="auto"/>
      <w:ind w:left="993" w:right="284" w:hanging="284"/>
      <w:jc w:val="center"/>
    </w:pPr>
    <w:rPr>
      <w:szCs w:val="28"/>
      <w:lang w:val="ru-RU"/>
    </w:rPr>
  </w:style>
  <w:style w:type="character" w:customStyle="1" w:styleId="aff7">
    <w:name w:val="Назв картинки Знак"/>
    <w:link w:val="aff6"/>
    <w:qFormat/>
    <w:rsid w:val="001E0294"/>
    <w:rPr>
      <w:sz w:val="28"/>
      <w:szCs w:val="28"/>
    </w:rPr>
  </w:style>
  <w:style w:type="paragraph" w:customStyle="1" w:styleId="aff8">
    <w:name w:val="мой заголовок"/>
    <w:basedOn w:val="ae"/>
    <w:link w:val="aff9"/>
    <w:qFormat/>
    <w:rsid w:val="001E0294"/>
    <w:pPr>
      <w:spacing w:after="0" w:line="480" w:lineRule="auto"/>
      <w:ind w:left="284" w:right="284" w:firstLine="851"/>
      <w:jc w:val="center"/>
    </w:pPr>
    <w:rPr>
      <w:szCs w:val="28"/>
      <w:lang w:val="ru-RU"/>
    </w:rPr>
  </w:style>
  <w:style w:type="character" w:customStyle="1" w:styleId="aff9">
    <w:name w:val="мой заголовок Знак"/>
    <w:link w:val="aff8"/>
    <w:qFormat/>
    <w:rsid w:val="001E0294"/>
    <w:rPr>
      <w:sz w:val="28"/>
      <w:szCs w:val="28"/>
    </w:rPr>
  </w:style>
  <w:style w:type="paragraph" w:customStyle="1" w:styleId="affa">
    <w:name w:val="Подпункт"/>
    <w:basedOn w:val="a"/>
    <w:link w:val="affb"/>
    <w:qFormat/>
    <w:rsid w:val="001E0294"/>
    <w:pPr>
      <w:spacing w:line="480" w:lineRule="auto"/>
      <w:ind w:left="284" w:right="284" w:firstLine="709"/>
    </w:pPr>
    <w:rPr>
      <w:szCs w:val="28"/>
      <w:lang w:val="en-US"/>
    </w:rPr>
  </w:style>
  <w:style w:type="character" w:customStyle="1" w:styleId="affb">
    <w:name w:val="Подпункт Знак"/>
    <w:link w:val="affa"/>
    <w:qFormat/>
    <w:rsid w:val="001E0294"/>
    <w:rPr>
      <w:sz w:val="28"/>
      <w:szCs w:val="28"/>
      <w:lang w:val="en-US"/>
    </w:rPr>
  </w:style>
  <w:style w:type="character" w:customStyle="1" w:styleId="affc">
    <w:name w:val="Текст примечания Знак"/>
    <w:basedOn w:val="a0"/>
    <w:link w:val="affd"/>
    <w:uiPriority w:val="99"/>
    <w:rsid w:val="001E0294"/>
  </w:style>
  <w:style w:type="paragraph" w:styleId="affd">
    <w:name w:val="annotation text"/>
    <w:basedOn w:val="a"/>
    <w:link w:val="affc"/>
    <w:uiPriority w:val="99"/>
    <w:unhideWhenUsed/>
    <w:rsid w:val="001E0294"/>
    <w:pPr>
      <w:jc w:val="left"/>
    </w:pPr>
    <w:rPr>
      <w:sz w:val="20"/>
      <w:lang w:val="ru-RU"/>
    </w:rPr>
  </w:style>
  <w:style w:type="character" w:customStyle="1" w:styleId="affe">
    <w:name w:val="Тема примечания Знак"/>
    <w:basedOn w:val="affc"/>
    <w:link w:val="afff"/>
    <w:uiPriority w:val="99"/>
    <w:rsid w:val="001E0294"/>
    <w:rPr>
      <w:b/>
      <w:bCs/>
    </w:rPr>
  </w:style>
  <w:style w:type="paragraph" w:styleId="afff">
    <w:name w:val="annotation subject"/>
    <w:basedOn w:val="affd"/>
    <w:next w:val="affd"/>
    <w:link w:val="affe"/>
    <w:uiPriority w:val="99"/>
    <w:unhideWhenUsed/>
    <w:rsid w:val="001E0294"/>
    <w:rPr>
      <w:b/>
      <w:bCs/>
    </w:rPr>
  </w:style>
  <w:style w:type="numbering" w:customStyle="1" w:styleId="1">
    <w:name w:val="Текущий список1"/>
    <w:uiPriority w:val="99"/>
    <w:rsid w:val="00B26D5E"/>
    <w:pPr>
      <w:numPr>
        <w:numId w:val="33"/>
      </w:numPr>
    </w:pPr>
  </w:style>
  <w:style w:type="paragraph" w:customStyle="1" w:styleId="1b">
    <w:name w:val="Обычный (веб)1"/>
    <w:basedOn w:val="a"/>
    <w:rsid w:val="00A90563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character" w:styleId="afff0">
    <w:name w:val="Strong"/>
    <w:qFormat/>
    <w:rsid w:val="00A90563"/>
    <w:rPr>
      <w:b/>
      <w:bCs/>
    </w:rPr>
  </w:style>
  <w:style w:type="character" w:styleId="HTML1">
    <w:name w:val="HTML Acronym"/>
    <w:rsid w:val="00A90563"/>
  </w:style>
  <w:style w:type="character" w:styleId="afff1">
    <w:name w:val="annotation reference"/>
    <w:uiPriority w:val="99"/>
    <w:unhideWhenUsed/>
    <w:rsid w:val="00A90563"/>
    <w:rPr>
      <w:sz w:val="16"/>
      <w:szCs w:val="16"/>
    </w:rPr>
  </w:style>
  <w:style w:type="paragraph" w:customStyle="1" w:styleId="Default">
    <w:name w:val="Default"/>
    <w:rsid w:val="00A90563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copyright-span">
    <w:name w:val="copyright-span"/>
    <w:rsid w:val="00A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2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15690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24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9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14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9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8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918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64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0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32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57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91102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276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6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905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65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4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179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6999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8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331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3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&#1056;&#1072;&#1073;&#1086;&#1095;&#1080;&#1081;%20&#1089;&#1090;&#1086;&#1083;\&#1051;&#1040;&#1041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084A5-6E3E-4C03-9D8B-D89A79AC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ЛАБ.DOT</Template>
  <TotalTime>4425</TotalTime>
  <Pages>43</Pages>
  <Words>8492</Words>
  <Characters>48406</Characters>
  <Application>Microsoft Office Word</Application>
  <DocSecurity>0</DocSecurity>
  <Lines>403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РФ</vt:lpstr>
    </vt:vector>
  </TitlesOfParts>
  <Company>Home office</Company>
  <LinksUpToDate>false</LinksUpToDate>
  <CharactersWithSpaces>56785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РФ</dc:title>
  <dc:subject/>
  <dc:creator>VAMK</dc:creator>
  <cp:keywords/>
  <cp:lastModifiedBy>Артём Хилков</cp:lastModifiedBy>
  <cp:revision>1222</cp:revision>
  <cp:lastPrinted>2024-06-06T17:13:00Z</cp:lastPrinted>
  <dcterms:created xsi:type="dcterms:W3CDTF">2023-12-03T15:57:00Z</dcterms:created>
  <dcterms:modified xsi:type="dcterms:W3CDTF">2025-06-07T14:30:00Z</dcterms:modified>
</cp:coreProperties>
</file>