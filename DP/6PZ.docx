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ABF5" w14:textId="77777777" w:rsidR="009A0CE0" w:rsidRPr="0080365D" w:rsidRDefault="009A0CE0" w:rsidP="00575BBC">
      <w:pPr>
        <w:spacing w:line="480" w:lineRule="auto"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t>СОДЕРЖАНИЕ</w:t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251CDA3F" w14:textId="77777777" w:rsidTr="00E2795F">
        <w:trPr>
          <w:trHeight w:val="20"/>
        </w:trPr>
        <w:tc>
          <w:tcPr>
            <w:tcW w:w="8504" w:type="dxa"/>
            <w:shd w:val="clear" w:color="auto" w:fill="auto"/>
          </w:tcPr>
          <w:p w14:paraId="12898A4F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Введение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18BA3EF" w14:textId="6226F0D0" w:rsidR="00B05A5F" w:rsidRPr="0080365D" w:rsidRDefault="0002648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80365D" w:rsidRPr="0080365D" w14:paraId="50A56FD9" w14:textId="77777777" w:rsidTr="00E2795F">
        <w:trPr>
          <w:trHeight w:val="20"/>
        </w:trPr>
        <w:tc>
          <w:tcPr>
            <w:tcW w:w="8504" w:type="dxa"/>
            <w:shd w:val="clear" w:color="auto" w:fill="auto"/>
          </w:tcPr>
          <w:p w14:paraId="5EED753B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 Общая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6B74A2C" w14:textId="5AA21429" w:rsidR="00B05A5F" w:rsidRPr="00E2795F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F4AE2A1" w14:textId="77777777" w:rsidTr="00E2795F">
        <w:trPr>
          <w:trHeight w:val="417"/>
        </w:trPr>
        <w:tc>
          <w:tcPr>
            <w:tcW w:w="8504" w:type="dxa"/>
            <w:shd w:val="clear" w:color="auto" w:fill="auto"/>
          </w:tcPr>
          <w:p w14:paraId="75C0A6F4" w14:textId="257A0BE7" w:rsidR="00B05A5F" w:rsidRPr="0080365D" w:rsidRDefault="00CF61BE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 xml:space="preserve">1.1 </w:t>
            </w:r>
            <w:r w:rsidR="00CC1F25" w:rsidRPr="0080365D">
              <w:rPr>
                <w:szCs w:val="28"/>
                <w:lang w:val="ru-RU"/>
              </w:rPr>
              <w:t>Постановка задачи</w:t>
            </w:r>
            <w:r w:rsidR="00EF6CAF" w:rsidRPr="0080365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D1D7A6" w14:textId="7F53BF5B" w:rsidR="00B05A5F" w:rsidRPr="0080365D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2961BB6" w14:textId="77777777" w:rsidTr="00E2795F">
        <w:trPr>
          <w:trHeight w:val="330"/>
        </w:trPr>
        <w:tc>
          <w:tcPr>
            <w:tcW w:w="8504" w:type="dxa"/>
            <w:shd w:val="clear" w:color="auto" w:fill="auto"/>
          </w:tcPr>
          <w:p w14:paraId="56E526E9" w14:textId="412D71F8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1.1.1</w:t>
            </w:r>
            <w:r w:rsidR="00B05A5F" w:rsidRPr="0080365D">
              <w:rPr>
                <w:szCs w:val="28"/>
                <w:lang w:val="ru-RU"/>
              </w:rPr>
              <w:t xml:space="preserve"> </w:t>
            </w:r>
            <w:r w:rsidRPr="0080365D">
              <w:rPr>
                <w:szCs w:val="28"/>
                <w:lang w:val="ru-RU"/>
              </w:rPr>
              <w:t>Назначение задачи</w:t>
            </w:r>
          </w:p>
        </w:tc>
        <w:tc>
          <w:tcPr>
            <w:tcW w:w="496" w:type="dxa"/>
            <w:shd w:val="clear" w:color="auto" w:fill="auto"/>
          </w:tcPr>
          <w:p w14:paraId="30128C1E" w14:textId="21600AB3" w:rsidR="00B05A5F" w:rsidRPr="0080365D" w:rsidRDefault="00D77A62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9</w:t>
            </w:r>
          </w:p>
        </w:tc>
      </w:tr>
      <w:tr w:rsidR="0080365D" w:rsidRPr="0080365D" w14:paraId="34760B1D" w14:textId="77777777" w:rsidTr="00E2795F">
        <w:trPr>
          <w:trHeight w:val="375"/>
        </w:trPr>
        <w:tc>
          <w:tcPr>
            <w:tcW w:w="8504" w:type="dxa"/>
            <w:shd w:val="clear" w:color="auto" w:fill="auto"/>
          </w:tcPr>
          <w:p w14:paraId="04746AC2" w14:textId="47B1B118" w:rsidR="00B05A5F" w:rsidRPr="0080365D" w:rsidRDefault="00CC1F25" w:rsidP="00CF61BE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>
              <w:rPr>
                <w:szCs w:val="28"/>
                <w:lang w:val="en-US"/>
              </w:rPr>
              <w:t>2</w:t>
            </w:r>
            <w:r w:rsidRPr="0080365D">
              <w:rPr>
                <w:szCs w:val="28"/>
                <w:lang w:val="ru-RU"/>
              </w:rPr>
              <w:t xml:space="preserve"> Требования к программе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130493B" w14:textId="3D55A1AA" w:rsidR="00B05A5F" w:rsidRPr="0080365D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099C252" w14:textId="77777777" w:rsidTr="00E2795F">
        <w:trPr>
          <w:trHeight w:val="420"/>
        </w:trPr>
        <w:tc>
          <w:tcPr>
            <w:tcW w:w="8504" w:type="dxa"/>
            <w:shd w:val="clear" w:color="auto" w:fill="auto"/>
          </w:tcPr>
          <w:p w14:paraId="2F953799" w14:textId="6B04B970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 w:rsidRPr="0062627E">
              <w:rPr>
                <w:szCs w:val="28"/>
                <w:lang w:val="ru-RU"/>
              </w:rPr>
              <w:t>3</w:t>
            </w:r>
            <w:r w:rsidRPr="0080365D">
              <w:rPr>
                <w:szCs w:val="28"/>
                <w:lang w:val="ru-RU"/>
              </w:rPr>
              <w:t xml:space="preserve"> Требования к составу и параметрам технических средств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A82A251" w14:textId="255547F5" w:rsidR="00B05A5F" w:rsidRPr="00E2795F" w:rsidRDefault="002C4200" w:rsidP="004948A9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 w:rsidRPr="002C4200">
              <w:rPr>
                <w:szCs w:val="28"/>
                <w:lang w:val="ru-RU"/>
              </w:rPr>
              <w:t>1</w:t>
            </w:r>
            <w:r w:rsidR="00D77A62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7D10A492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68A7A3D" w14:textId="1B29EC3A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 Описание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98060DB" w14:textId="1316FFDD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  <w:r w:rsidR="00D77A62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5A8A877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2866E47" w14:textId="03FB77BF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1.2.1 Выбор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41495F" w14:textId="011A8386" w:rsidR="00B05A5F" w:rsidRPr="0080365D" w:rsidRDefault="002C4200" w:rsidP="00CC1F25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  <w:r w:rsidR="00D77A62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0852B840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5EEDA3B6" w14:textId="248DE924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1.2.2 Элементы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DAE71DB" w14:textId="00645C85" w:rsidR="00EF6CA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D77A62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5CC48219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AE16B4E" w14:textId="78DC92C9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 Специальная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4DE3C86" w14:textId="452085BA" w:rsidR="00EF6CAF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AFF6FD5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1D21EA8" w14:textId="29AFB1B4" w:rsidR="00CC1F25" w:rsidRPr="0062627E" w:rsidRDefault="00CC1F25" w:rsidP="00CC1F25">
            <w:pPr>
              <w:spacing w:line="360" w:lineRule="auto"/>
              <w:rPr>
                <w:szCs w:val="28"/>
                <w:lang w:val="en-US"/>
              </w:rPr>
            </w:pPr>
            <w:r w:rsidRPr="0080365D">
              <w:rPr>
                <w:szCs w:val="28"/>
                <w:lang w:val="ru-RU"/>
              </w:rPr>
              <w:t xml:space="preserve">2.1 </w:t>
            </w:r>
            <w:r w:rsidR="0062627E">
              <w:rPr>
                <w:szCs w:val="28"/>
                <w:lang w:val="ru-RU"/>
              </w:rPr>
              <w:t>Диаграмма предметной области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4EEDF75" w14:textId="05BB8AFB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22029E94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6760CFF" w14:textId="2BE8DF4E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 Описание алгоритма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9DD834A" w14:textId="5CD3AD12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57374BFF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2FF32DBD" w14:textId="2BA5ECF2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2.1 Алгоритм работы системы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F2E8880" w14:textId="79F0D1DB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1A9417ED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462772F5" w14:textId="7F53131C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2.2 Алгоритм работы подпрограмм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27200C2" w14:textId="3ECE953E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690441FC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C37E115" w14:textId="28DC6DB8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3 Текст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36C2C4CA" w14:textId="3AE87000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2A1BB184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8012974" w14:textId="20EC4163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 Инструкция работы с программой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FA00CE6" w14:textId="41F03245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5895B876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9F0075D" w14:textId="58E98C3B" w:rsidR="00CC1F25" w:rsidRPr="0080365D" w:rsidRDefault="00CC1F25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</w:t>
            </w:r>
            <w:r w:rsidR="00AF2D36" w:rsidRPr="0080365D">
              <w:rPr>
                <w:szCs w:val="28"/>
                <w:lang w:val="ru-RU"/>
              </w:rPr>
              <w:t>.</w:t>
            </w:r>
            <w:r w:rsidR="0062627E">
              <w:rPr>
                <w:szCs w:val="28"/>
                <w:lang w:val="ru-RU"/>
              </w:rPr>
              <w:t>4.1 Общие сведения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8574F9B" w14:textId="4B998654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366A0E9C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1B942722" w14:textId="40BEA61C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4.2 Вызов и загрузка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DADFA5A" w14:textId="66B86301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5</w:t>
            </w:r>
          </w:p>
        </w:tc>
      </w:tr>
      <w:tr w:rsidR="0080365D" w:rsidRPr="0080365D" w14:paraId="00F1BC10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B8FF623" w14:textId="37DF2A30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4.3 Входные и выходные данные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CE24EB2" w14:textId="06A0DE67" w:rsidR="00CC1F25" w:rsidRPr="00566EFD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026480">
              <w:rPr>
                <w:szCs w:val="28"/>
                <w:lang w:val="ru-RU"/>
              </w:rPr>
              <w:t>7</w:t>
            </w:r>
          </w:p>
        </w:tc>
      </w:tr>
      <w:tr w:rsidR="0080365D" w:rsidRPr="0080365D" w14:paraId="008C7F97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4710EB45" w14:textId="7740EC4F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4.4 Сообщения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F1E82CA" w14:textId="3E93293D" w:rsidR="00CC1F25" w:rsidRPr="00E2795F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026480">
              <w:rPr>
                <w:szCs w:val="28"/>
                <w:lang w:val="ru-RU"/>
              </w:rPr>
              <w:t>8</w:t>
            </w:r>
          </w:p>
        </w:tc>
      </w:tr>
      <w:tr w:rsidR="0080365D" w:rsidRPr="0080365D" w14:paraId="5CC7837B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5AB1F7A2" w14:textId="28A7B14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 Описание процесса отладки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875DDB6" w14:textId="34A010AF" w:rsidR="00CC1F25" w:rsidRPr="00D77A62" w:rsidRDefault="0002648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29</w:t>
            </w:r>
          </w:p>
        </w:tc>
      </w:tr>
      <w:tr w:rsidR="0080365D" w:rsidRPr="0080365D" w14:paraId="76EFD675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103FBA88" w14:textId="2CBDFCA2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5.1 Методы отладки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7E3BDA8" w14:textId="46B42203" w:rsidR="00CC1F25" w:rsidRPr="00026480" w:rsidRDefault="0002648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29</w:t>
            </w:r>
          </w:p>
        </w:tc>
      </w:tr>
      <w:tr w:rsidR="0080365D" w:rsidRPr="0080365D" w14:paraId="32D9059B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2412239E" w14:textId="0303A10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5.2 Тестирование и отладка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6ED2609" w14:textId="48C713C2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026480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42820543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7946A49" w14:textId="190B95C7" w:rsidR="00CC1F25" w:rsidRPr="0080365D" w:rsidRDefault="00AF2D36" w:rsidP="003620E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5.3 Контрольный пример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3BE319C" w14:textId="7F03A153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026480">
              <w:rPr>
                <w:szCs w:val="28"/>
                <w:lang w:val="ru-RU"/>
              </w:rPr>
              <w:t>2</w:t>
            </w:r>
          </w:p>
        </w:tc>
      </w:tr>
    </w:tbl>
    <w:p w14:paraId="2671DFD1" w14:textId="77777777" w:rsidR="00B0355C" w:rsidRDefault="00B0355C">
      <w:r>
        <w:br w:type="page"/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05E276F8" w14:textId="77777777" w:rsidTr="0067066B">
        <w:trPr>
          <w:trHeight w:val="417"/>
        </w:trPr>
        <w:tc>
          <w:tcPr>
            <w:tcW w:w="8680" w:type="dxa"/>
            <w:shd w:val="clear" w:color="auto" w:fill="auto"/>
          </w:tcPr>
          <w:p w14:paraId="6AE1E696" w14:textId="60187CA0" w:rsidR="00C422C4" w:rsidRPr="0080365D" w:rsidRDefault="00C422C4" w:rsidP="004D7F3D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lastRenderedPageBreak/>
              <w:t>3 Экономическая часть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7757FF1A" w14:textId="3F417E28" w:rsidR="00C422C4" w:rsidRPr="00D90E54" w:rsidRDefault="00E2795F" w:rsidP="00451D44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394F32CE" w14:textId="77777777" w:rsidTr="0067066B">
        <w:trPr>
          <w:trHeight w:val="504"/>
        </w:trPr>
        <w:tc>
          <w:tcPr>
            <w:tcW w:w="8680" w:type="dxa"/>
            <w:shd w:val="clear" w:color="auto" w:fill="auto"/>
          </w:tcPr>
          <w:p w14:paraId="61F05FCE" w14:textId="27D99914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Заключение</w:t>
            </w:r>
          </w:p>
        </w:tc>
        <w:tc>
          <w:tcPr>
            <w:tcW w:w="320" w:type="dxa"/>
            <w:shd w:val="clear" w:color="auto" w:fill="auto"/>
          </w:tcPr>
          <w:p w14:paraId="5D985DB1" w14:textId="41562CA0" w:rsidR="004D7F3D" w:rsidRPr="00566EFD" w:rsidRDefault="00E2795F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0EFD9377" w14:textId="77777777" w:rsidTr="0067066B">
        <w:trPr>
          <w:trHeight w:val="375"/>
        </w:trPr>
        <w:tc>
          <w:tcPr>
            <w:tcW w:w="8680" w:type="dxa"/>
            <w:shd w:val="clear" w:color="auto" w:fill="auto"/>
          </w:tcPr>
          <w:p w14:paraId="2E5CEB11" w14:textId="14B28DFD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Литература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3DB2CA09" w14:textId="2FB55522" w:rsidR="004D7F3D" w:rsidRPr="00566EFD" w:rsidRDefault="00E2795F" w:rsidP="00D41821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  <w:r w:rsidR="00026480">
              <w:rPr>
                <w:szCs w:val="28"/>
                <w:lang w:val="ru-RU"/>
              </w:rPr>
              <w:t>5</w:t>
            </w:r>
          </w:p>
        </w:tc>
      </w:tr>
    </w:tbl>
    <w:p w14:paraId="7EA35951" w14:textId="1F0A0814" w:rsidR="004D7F3D" w:rsidRPr="0080365D" w:rsidRDefault="004D7F3D" w:rsidP="005545C4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86185BC" w14:textId="52AC6597" w:rsidR="008F40C4" w:rsidRPr="0080365D" w:rsidRDefault="008F40C4" w:rsidP="007440F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ВВЕДЕНИЕ</w:t>
      </w:r>
    </w:p>
    <w:p w14:paraId="5B33C6A5" w14:textId="1B3D3ECC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Современные технологии виртуальной реальности открывают новые возможности в сфере образования, позволяя создавать интерактивные и иммерсивные среды для изучения различных дисциплин. Особую значимость такие решения приобретают в контексте исторического образования</w:t>
      </w:r>
      <w:r w:rsidR="00B26D5E">
        <w:rPr>
          <w:szCs w:val="28"/>
          <w:lang w:val="ru-RU"/>
        </w:rPr>
        <w:t>.</w:t>
      </w:r>
      <w:r w:rsidRPr="00F006CF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</w:t>
      </w:r>
      <w:r w:rsidRPr="00F006CF">
        <w:rPr>
          <w:szCs w:val="28"/>
          <w:lang w:val="ru-RU"/>
        </w:rPr>
        <w:t>изуализация событий прошлого способствует более глубокому пониманию материала. Разработка виртуального музея, посвященного Великой Отечественной войне, представляет актуальный проект, направленный на сохранение исторической памяти и повышение эффективности образовательного процесса.</w:t>
      </w:r>
    </w:p>
    <w:p w14:paraId="6C588599" w14:textId="179EC8D1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Необходимость создания виртуального музея обусловлена рядом факторов, связанных с образовательными потребностями и с технологическим прогрессом:</w:t>
      </w:r>
    </w:p>
    <w:p w14:paraId="1B0A40BC" w14:textId="61EA6AC2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Сохранение исторической памяти. Современное поколение все реже сталкивается с живыми свидетельствами событий Великой Отечественной войны.</w:t>
      </w:r>
    </w:p>
    <w:p w14:paraId="73623367" w14:textId="415890FD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Интерактивность обучения. Традиционные методы преподавания истории часто ограничиваются лекциями и учебниками.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технологии дают возможность погрузиться в исторический контекст</w:t>
      </w:r>
      <w:r w:rsidR="00557243">
        <w:rPr>
          <w:rFonts w:ascii="Times New Roman" w:hAnsi="Times New Roman"/>
          <w:sz w:val="28"/>
          <w:szCs w:val="36"/>
        </w:rPr>
        <w:t xml:space="preserve"> и</w:t>
      </w:r>
      <w:r w:rsidRPr="00F006CF">
        <w:rPr>
          <w:rFonts w:ascii="Times New Roman" w:hAnsi="Times New Roman"/>
          <w:sz w:val="28"/>
          <w:szCs w:val="36"/>
        </w:rPr>
        <w:t xml:space="preserve"> взаимодействовать с экспонатами</w:t>
      </w:r>
      <w:r w:rsidR="00557243">
        <w:rPr>
          <w:rFonts w:ascii="Times New Roman" w:hAnsi="Times New Roman"/>
          <w:sz w:val="28"/>
          <w:szCs w:val="36"/>
        </w:rPr>
        <w:t>.</w:t>
      </w:r>
    </w:p>
    <w:p w14:paraId="195ADEB9" w14:textId="77777777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Доступность образовательных ресурсов. Не все учебные заведения имеют возможность организовать посещение реальных музеев или мемориальных комплексов. Виртуальный музей устраняет географические и финансовые барьеры.</w:t>
      </w:r>
    </w:p>
    <w:p w14:paraId="4E1F0CB0" w14:textId="25294CA6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Развитие цифровых компетенций. Использование VR в обучении способствует формированию навыков работы с современными технологиями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F006CF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F006CF">
        <w:rPr>
          <w:rFonts w:ascii="Times New Roman" w:hAnsi="Times New Roman"/>
          <w:sz w:val="28"/>
          <w:szCs w:val="36"/>
        </w:rPr>
        <w:t xml:space="preserve"> особенно важно для студентов IT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специальностей.</w:t>
      </w:r>
    </w:p>
    <w:p w14:paraId="18369F98" w14:textId="6ECC280B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Основной целью проекта является создание интерактивного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приложения, которое позволит пользователям изучать историю Великой Отечественной войны через виртуальную экспозицию.</w:t>
      </w:r>
    </w:p>
    <w:p w14:paraId="02955407" w14:textId="54A4E2B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Для достижения цели необходимо решить следующие задачи:</w:t>
      </w:r>
    </w:p>
    <w:p w14:paraId="35C540CC" w14:textId="43B1D3C3" w:rsidR="00F006CF" w:rsidRPr="00F8591E" w:rsidRDefault="00F006CF" w:rsidP="00E415E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концепции виртуального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музея,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включая структуру</w:t>
      </w:r>
      <w:r w:rsidR="00F8591E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44"/>
        </w:rPr>
        <w:t>экспозиции, тематические зоны и способы взаимодействия с контентом;</w:t>
      </w:r>
    </w:p>
    <w:p w14:paraId="6B53AB0D" w14:textId="0F93F4A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создание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моделей исторических объектов и реконструкции ключевых событий;</w:t>
      </w:r>
    </w:p>
    <w:p w14:paraId="03D5F382" w14:textId="15411124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реализация механизмов взаимодействия в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среде, включая навигацию, управление интерфейсом и работу с интерактивными элементами;</w:t>
      </w:r>
    </w:p>
    <w:p w14:paraId="41EB775A" w14:textId="50495845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интеграция мультимедийного контента, </w:t>
      </w:r>
      <w:r w:rsidR="00B26D5E">
        <w:rPr>
          <w:rFonts w:ascii="Times New Roman" w:hAnsi="Times New Roman"/>
          <w:sz w:val="28"/>
          <w:szCs w:val="36"/>
        </w:rPr>
        <w:t xml:space="preserve">например, </w:t>
      </w:r>
      <w:r w:rsidRPr="00AB0018">
        <w:rPr>
          <w:rFonts w:ascii="Times New Roman" w:hAnsi="Times New Roman"/>
          <w:sz w:val="28"/>
          <w:szCs w:val="36"/>
        </w:rPr>
        <w:t>аудиогиды, архивные фотографии и видеохроника, для расширения информационной составляющей;</w:t>
      </w:r>
    </w:p>
    <w:p w14:paraId="014E8939" w14:textId="093B8683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обеспечение производительности и стабильности приложения, чтобы </w:t>
      </w:r>
      <w:r w:rsidR="004F783F">
        <w:rPr>
          <w:rFonts w:ascii="Times New Roman" w:hAnsi="Times New Roman"/>
          <w:sz w:val="28"/>
          <w:szCs w:val="36"/>
        </w:rPr>
        <w:t>программа</w:t>
      </w:r>
      <w:r w:rsidRPr="00AB0018">
        <w:rPr>
          <w:rFonts w:ascii="Times New Roman" w:hAnsi="Times New Roman"/>
          <w:sz w:val="28"/>
          <w:szCs w:val="36"/>
        </w:rPr>
        <w:t xml:space="preserve"> могл</w:t>
      </w:r>
      <w:r w:rsidR="004F783F">
        <w:rPr>
          <w:rFonts w:ascii="Times New Roman" w:hAnsi="Times New Roman"/>
          <w:sz w:val="28"/>
          <w:szCs w:val="36"/>
        </w:rPr>
        <w:t>а</w:t>
      </w:r>
      <w:r w:rsidRPr="00AB0018">
        <w:rPr>
          <w:rFonts w:ascii="Times New Roman" w:hAnsi="Times New Roman"/>
          <w:sz w:val="28"/>
          <w:szCs w:val="36"/>
        </w:rPr>
        <w:t xml:space="preserve"> работать на стандартном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оборудовании без чрезмерных требований к hardware.</w:t>
      </w:r>
    </w:p>
    <w:p w14:paraId="3CF2F4CC" w14:textId="523CCECD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имеет теоретическую, и прикладную ценность:</w:t>
      </w:r>
    </w:p>
    <w:p w14:paraId="4FA60C94" w14:textId="72B58607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Научная новизна проекта заключается в адаптации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технологий для образовательных целей с учетом специфики исторического контента. В отличие от коммерческих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приложений, данный проект ориентирован на учебный процесс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требует особого подхода к подаче информации и методике взаимодействия.</w:t>
      </w:r>
    </w:p>
    <w:p w14:paraId="303D603C" w14:textId="11B6F7A0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Практическая значимость выражается в возможности внедрения приложения в образовательные программы колледжа. Виртуальный музей может использоваться не только на занятиях по истории, но и в рамках междисциплинарных проектов, связанных с программированием,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моделированием и дизайном.</w:t>
      </w:r>
    </w:p>
    <w:p w14:paraId="3DA1A8CD" w14:textId="18EB3472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Проект имеет важное социальное значение</w:t>
      </w:r>
      <w:r w:rsidR="004F783F">
        <w:rPr>
          <w:szCs w:val="28"/>
          <w:lang w:val="ru-RU"/>
        </w:rPr>
        <w:t xml:space="preserve"> и</w:t>
      </w:r>
      <w:r w:rsidRPr="00F006CF">
        <w:rPr>
          <w:szCs w:val="28"/>
          <w:lang w:val="ru-RU"/>
        </w:rPr>
        <w:t xml:space="preserve"> способствует патриотическому воспитанию молодежи:</w:t>
      </w:r>
    </w:p>
    <w:p w14:paraId="7DD5937D" w14:textId="4BBA0638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Формирование исторического сознания. Виртуальный музей помогает студентам осознать масштаб и трагизм событий войны</w:t>
      </w:r>
      <w:r w:rsidR="00B26D5E">
        <w:rPr>
          <w:rFonts w:ascii="Times New Roman" w:hAnsi="Times New Roman"/>
          <w:sz w:val="28"/>
          <w:szCs w:val="36"/>
        </w:rPr>
        <w:t xml:space="preserve">. Это </w:t>
      </w:r>
      <w:r w:rsidRPr="00AB0018">
        <w:rPr>
          <w:rFonts w:ascii="Times New Roman" w:hAnsi="Times New Roman"/>
          <w:sz w:val="28"/>
          <w:szCs w:val="36"/>
        </w:rPr>
        <w:t>трудно передать через сухие факты учебников.</w:t>
      </w:r>
    </w:p>
    <w:p w14:paraId="05882C82" w14:textId="3BF55FF4" w:rsidR="00F006CF" w:rsidRPr="00F8591E" w:rsidRDefault="00F006CF" w:rsidP="00846095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szCs w:val="36"/>
        </w:rPr>
      </w:pPr>
      <w:r w:rsidRPr="00F8591E">
        <w:rPr>
          <w:rFonts w:ascii="Times New Roman" w:hAnsi="Times New Roman"/>
          <w:sz w:val="28"/>
          <w:szCs w:val="36"/>
        </w:rPr>
        <w:t>Связь поколений. Возможность интерактивного изучения истории делает более близкой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и понятной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для современной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молодежи, привыкшей к цифровым</w:t>
      </w:r>
      <w:r w:rsidR="00F8591E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44"/>
        </w:rPr>
        <w:t>технологиям.</w:t>
      </w:r>
    </w:p>
    <w:p w14:paraId="2ACBA64E" w14:textId="356ED4DC" w:rsidR="00B0572B" w:rsidRPr="00B0572B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Популяризация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 истории.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 Использование 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>современных</w:t>
      </w:r>
      <w:r w:rsidR="00B0572B" w:rsidRPr="00B0572B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0572B">
        <w:rPr>
          <w:rFonts w:ascii="Times New Roman" w:hAnsi="Times New Roman"/>
          <w:sz w:val="28"/>
          <w:szCs w:val="36"/>
          <w:lang w:val="en-US"/>
        </w:rPr>
        <w:t xml:space="preserve"> </w:t>
      </w:r>
      <w:r w:rsidR="00B0572B" w:rsidRPr="00B0572B">
        <w:rPr>
          <w:rFonts w:ascii="Times New Roman" w:hAnsi="Times New Roman"/>
          <w:sz w:val="28"/>
          <w:szCs w:val="36"/>
        </w:rPr>
        <w:t xml:space="preserve">  </w:t>
      </w:r>
      <w:r w:rsidRPr="00AB0018">
        <w:rPr>
          <w:rFonts w:ascii="Times New Roman" w:hAnsi="Times New Roman"/>
          <w:sz w:val="28"/>
          <w:szCs w:val="36"/>
        </w:rPr>
        <w:t>технологий</w:t>
      </w:r>
    </w:p>
    <w:p w14:paraId="542021B6" w14:textId="44812DED" w:rsidR="00F006CF" w:rsidRPr="000431E8" w:rsidRDefault="00F006CF" w:rsidP="00B0572B">
      <w:pPr>
        <w:spacing w:line="360" w:lineRule="auto"/>
        <w:contextualSpacing/>
        <w:rPr>
          <w:szCs w:val="36"/>
          <w:lang w:val="ru-RU"/>
        </w:rPr>
      </w:pPr>
      <w:proofErr w:type="spellStart"/>
      <w:r w:rsidRPr="00B0572B">
        <w:rPr>
          <w:szCs w:val="36"/>
        </w:rPr>
        <w:lastRenderedPageBreak/>
        <w:t>повышает</w:t>
      </w:r>
      <w:proofErr w:type="spellEnd"/>
      <w:r w:rsidRPr="00B0572B">
        <w:rPr>
          <w:szCs w:val="36"/>
        </w:rPr>
        <w:t xml:space="preserve"> </w:t>
      </w:r>
      <w:proofErr w:type="spellStart"/>
      <w:r w:rsidRPr="00B0572B">
        <w:rPr>
          <w:szCs w:val="36"/>
        </w:rPr>
        <w:t>интерес</w:t>
      </w:r>
      <w:proofErr w:type="spellEnd"/>
      <w:r w:rsidRPr="00B0572B">
        <w:rPr>
          <w:szCs w:val="36"/>
        </w:rPr>
        <w:t xml:space="preserve"> к </w:t>
      </w:r>
      <w:proofErr w:type="spellStart"/>
      <w:r w:rsidRPr="00B0572B">
        <w:rPr>
          <w:szCs w:val="36"/>
        </w:rPr>
        <w:t>изучению</w:t>
      </w:r>
      <w:proofErr w:type="spellEnd"/>
      <w:r w:rsidRPr="00B0572B">
        <w:rPr>
          <w:szCs w:val="36"/>
        </w:rPr>
        <w:t xml:space="preserve"> </w:t>
      </w:r>
      <w:proofErr w:type="spellStart"/>
      <w:r w:rsidRPr="00B0572B">
        <w:rPr>
          <w:szCs w:val="36"/>
        </w:rPr>
        <w:t>прошлого</w:t>
      </w:r>
      <w:proofErr w:type="spellEnd"/>
      <w:r w:rsidRPr="00B0572B">
        <w:rPr>
          <w:szCs w:val="36"/>
        </w:rPr>
        <w:t>.</w:t>
      </w:r>
    </w:p>
    <w:p w14:paraId="6FBA1C94" w14:textId="3AA28DB5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Создание виртуального музея –</w:t>
      </w:r>
      <w:r w:rsidR="00F8591E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это только первый этап в развитии образовательных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решений. В дальнейшем проект может быть расширен за счет следующих направлений:</w:t>
      </w:r>
    </w:p>
    <w:p w14:paraId="51E75552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добавление новых экспозиций, посвященных другим историческим периодам или событиям регионального значения;</w:t>
      </w:r>
    </w:p>
    <w:p w14:paraId="32C118DC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 мультиплеерного режима, позволяющего студентам совместно посещать музей и участвовать в виртуальных экскурсиях;</w:t>
      </w:r>
    </w:p>
    <w:p w14:paraId="34E3833E" w14:textId="68B78923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с мобильными платформами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сделает приложение доступным для более широкой аудитории;</w:t>
      </w:r>
    </w:p>
    <w:p w14:paraId="172EBAC4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использование технологий искусственного интеллекта для создания динамических экскурсий, адаптирующихся под уровень знаний пользователя.</w:t>
      </w:r>
    </w:p>
    <w:p w14:paraId="0A0760FD" w14:textId="5B1C1CCC" w:rsidR="00BE292E" w:rsidRPr="005B6636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Великой Отечественной войны представляет комплексный проект, объединяющий образовательные, технологические и социальные аспекты. Применение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технологий позволяет создать уникальную интерактивную среду, которая не только обогащает учебный процесс, но и способствует сохранению исторической памяти. Реализация данного проекта в стенах Владимирского политехнического колледжа станет важным шагом в развитии цифровых образовательных ресурсов и откроет новые возможности для изучения истории с помощью современных технологий.</w:t>
      </w:r>
    </w:p>
    <w:p w14:paraId="3AB3DB98" w14:textId="39D2B1E3" w:rsidR="000431E8" w:rsidRPr="00AA15A2" w:rsidRDefault="000431E8" w:rsidP="000431E8">
      <w:pPr>
        <w:spacing w:line="360" w:lineRule="auto"/>
        <w:ind w:firstLine="851"/>
        <w:contextualSpacing/>
        <w:rPr>
          <w:lang w:val="ru-RU"/>
        </w:rPr>
      </w:pPr>
      <w:r w:rsidRPr="000431E8">
        <w:rPr>
          <w:lang w:val="ru-RU"/>
        </w:rPr>
        <w:t xml:space="preserve">ГАПОУ ВО </w:t>
      </w:r>
      <w:r w:rsidR="00AA15A2">
        <w:rPr>
          <w:lang w:val="ru-RU"/>
        </w:rPr>
        <w:t>«</w:t>
      </w:r>
      <w:r w:rsidRPr="000431E8">
        <w:rPr>
          <w:lang w:val="ru-RU"/>
        </w:rPr>
        <w:t>Владимирский политехнический колледж</w:t>
      </w:r>
      <w:r w:rsidR="00AA15A2">
        <w:rPr>
          <w:lang w:val="ru-RU"/>
        </w:rPr>
        <w:t>»</w:t>
      </w:r>
      <w:r w:rsidRPr="000431E8">
        <w:rPr>
          <w:lang w:val="ru-RU"/>
        </w:rPr>
        <w:t xml:space="preserve"> – одно из ведущих образовательных учреждений среднего профессионального образования Владимирской области. Колледж готовит квалифицированных специалистов в различных сферах</w:t>
      </w:r>
      <w:r w:rsidR="00AA15A2" w:rsidRPr="00AA15A2">
        <w:rPr>
          <w:lang w:val="ru-RU"/>
        </w:rPr>
        <w:t>.</w:t>
      </w:r>
    </w:p>
    <w:p w14:paraId="6514DBA1" w14:textId="5E7D9346" w:rsidR="009B31F9" w:rsidRPr="0080365D" w:rsidRDefault="000431E8" w:rsidP="00D91124">
      <w:pPr>
        <w:spacing w:line="360" w:lineRule="auto"/>
        <w:ind w:firstLine="851"/>
        <w:contextualSpacing/>
        <w:rPr>
          <w:highlight w:val="yellow"/>
          <w:lang w:val="ru-RU"/>
        </w:rPr>
      </w:pPr>
      <w:r w:rsidRPr="000431E8">
        <w:rPr>
          <w:lang w:val="ru-RU"/>
        </w:rPr>
        <w:t>Современная материально</w:t>
      </w:r>
      <w:r w:rsidR="00591E81" w:rsidRPr="000431E8">
        <w:rPr>
          <w:lang w:val="ru-RU"/>
        </w:rPr>
        <w:t>–</w:t>
      </w:r>
      <w:r w:rsidRPr="000431E8">
        <w:rPr>
          <w:lang w:val="ru-RU"/>
        </w:rPr>
        <w:t>техническая база, сотрудничество с предприятиями региона и внедрение инновационных образовательных технологий позволяют студентам получать актуальные знания и практические навыки. Колледж активно развивает цифровые компетенции</w:t>
      </w:r>
      <w:r w:rsidR="00026480">
        <w:rPr>
          <w:lang w:val="ru-RU"/>
        </w:rPr>
        <w:t>.</w:t>
      </w:r>
      <w:r w:rsidRPr="000431E8">
        <w:rPr>
          <w:lang w:val="ru-RU"/>
        </w:rPr>
        <w:t xml:space="preserve"> </w:t>
      </w:r>
      <w:r w:rsidR="00026480">
        <w:rPr>
          <w:lang w:val="ru-RU"/>
        </w:rPr>
        <w:t>Это</w:t>
      </w:r>
      <w:r w:rsidRPr="000431E8">
        <w:rPr>
          <w:lang w:val="ru-RU"/>
        </w:rPr>
        <w:t xml:space="preserve"> делает подходящей площадкой для внедрения </w:t>
      </w:r>
      <w:r w:rsidRPr="000431E8">
        <w:rPr>
          <w:lang w:val="en-US"/>
        </w:rPr>
        <w:t>VR</w:t>
      </w:r>
      <w:r w:rsidR="00AA15A2" w:rsidRPr="000431E8">
        <w:rPr>
          <w:lang w:val="ru-RU"/>
        </w:rPr>
        <w:t>–</w:t>
      </w:r>
      <w:r w:rsidRPr="000431E8">
        <w:rPr>
          <w:lang w:val="ru-RU"/>
        </w:rPr>
        <w:t>приложений в учебный процесс.</w:t>
      </w:r>
      <w:r w:rsidR="009B31F9" w:rsidRPr="0080365D">
        <w:rPr>
          <w:highlight w:val="yellow"/>
          <w:lang w:val="ru-RU"/>
        </w:rPr>
        <w:br w:type="page"/>
      </w:r>
    </w:p>
    <w:p w14:paraId="429FA177" w14:textId="1B530041" w:rsidR="005545C4" w:rsidRPr="0080365D" w:rsidRDefault="005545C4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 ОБЩАЯ ЧАСТЬ</w:t>
      </w:r>
    </w:p>
    <w:p w14:paraId="5A3D77FB" w14:textId="2FCB46E5" w:rsidR="005545C4" w:rsidRPr="0080365D" w:rsidRDefault="003A18AC" w:rsidP="00DD229F">
      <w:pPr>
        <w:spacing w:line="36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1.1 Постановка задачи</w:t>
      </w:r>
    </w:p>
    <w:p w14:paraId="246B8840" w14:textId="5BA79787" w:rsidR="003A18AC" w:rsidRPr="0080365D" w:rsidRDefault="003A18AC" w:rsidP="003A4E06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1.1.1 Назначение задачи</w:t>
      </w:r>
    </w:p>
    <w:p w14:paraId="3D3D3E76" w14:textId="12DD0467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 xml:space="preserve">Разработка приложения виртуальной реальности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Виртуальный музей времен Великой Отечественной войны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="003A42EF">
        <w:rPr>
          <w:rFonts w:ascii="TimesNewRomanPSMT" w:hAnsi="TimesNewRomanPSMT"/>
          <w:szCs w:val="28"/>
          <w:lang w:val="ru-RU"/>
        </w:rPr>
        <w:t xml:space="preserve"> для ГАПОУ ВО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="003A42EF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направлена на создание интерактивной образовательной среды, позволяющей изучать исторические события в формате VR. Приложение предназначено для использования в учебном процессе ГАПОУ ВО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с целью повышения наглядности и вовлеченности в изучение темы.</w:t>
      </w:r>
    </w:p>
    <w:p w14:paraId="71920D81" w14:textId="77777777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Основные функции приложения включают:</w:t>
      </w:r>
    </w:p>
    <w:p w14:paraId="0B1D0980" w14:textId="77777777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воссоздание виртуальных экспозиций, посвященных ключевым событиям Великой Отечественной войны;</w:t>
      </w:r>
    </w:p>
    <w:p w14:paraId="74021BE2" w14:textId="7972682D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обеспечение интерактивного взаимодействия с объектами музея;</w:t>
      </w:r>
    </w:p>
    <w:p w14:paraId="0FF4A9A3" w14:textId="0322EC5A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поддержка навигации в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>пространстве с использованием контроллеров SteamVR;</w:t>
      </w:r>
    </w:p>
    <w:p w14:paraId="381C817F" w14:textId="362A1A54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интеграция с базой данных для хранения и управления контентом.</w:t>
      </w:r>
    </w:p>
    <w:p w14:paraId="426B0B39" w14:textId="28C5CC84" w:rsidR="003500BF" w:rsidRPr="0080365D" w:rsidRDefault="00AB0018" w:rsidP="007440FF">
      <w:pPr>
        <w:pStyle w:val="ae"/>
        <w:spacing w:after="0" w:line="360" w:lineRule="auto"/>
        <w:ind w:left="0" w:firstLine="851"/>
        <w:contextualSpacing/>
        <w:rPr>
          <w:rStyle w:val="fontstyle01"/>
          <w:color w:val="auto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Приложение разрабатывается с учетом</w:t>
      </w:r>
      <w:r w:rsidR="005F3783">
        <w:rPr>
          <w:rFonts w:ascii="TimesNewRomanPSMT" w:hAnsi="TimesNewRomanPSMT"/>
          <w:szCs w:val="28"/>
          <w:lang w:val="ru-RU"/>
        </w:rPr>
        <w:t xml:space="preserve"> всех</w:t>
      </w:r>
      <w:r w:rsidRPr="00AB0018">
        <w:rPr>
          <w:rFonts w:ascii="TimesNewRomanPSMT" w:hAnsi="TimesNewRomanPSMT"/>
          <w:szCs w:val="28"/>
          <w:lang w:val="ru-RU"/>
        </w:rPr>
        <w:t xml:space="preserve"> требований современного образовательного процесса, обеспечивая доступность, удобство использования и техническую совместимость с</w:t>
      </w:r>
      <w:r w:rsidR="005F3783">
        <w:rPr>
          <w:rFonts w:ascii="TimesNewRomanPSMT" w:hAnsi="TimesNewRomanPSMT"/>
          <w:szCs w:val="28"/>
          <w:lang w:val="ru-RU"/>
        </w:rPr>
        <w:t xml:space="preserve"> самым новейшим и популярным</w:t>
      </w:r>
      <w:r w:rsidRPr="00AB0018">
        <w:rPr>
          <w:rFonts w:ascii="TimesNewRomanPSMT" w:hAnsi="TimesNewRomanPSMT"/>
          <w:szCs w:val="28"/>
          <w:lang w:val="ru-RU"/>
        </w:rPr>
        <w:t xml:space="preserve">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>оборудованием.</w:t>
      </w:r>
    </w:p>
    <w:p w14:paraId="4CEECE2A" w14:textId="0A115CC0" w:rsidR="006C1EC0" w:rsidRPr="0080365D" w:rsidRDefault="006C1EC0" w:rsidP="006C2C4E">
      <w:pPr>
        <w:shd w:val="clear" w:color="auto" w:fill="FFFFFF"/>
        <w:spacing w:before="240" w:line="480" w:lineRule="auto"/>
        <w:ind w:firstLine="851"/>
        <w:rPr>
          <w:lang w:val="ru-RU"/>
        </w:rPr>
      </w:pPr>
      <w:r w:rsidRPr="0080365D">
        <w:rPr>
          <w:szCs w:val="28"/>
          <w:lang w:val="ru-RU"/>
        </w:rPr>
        <w:t xml:space="preserve">1.1.2 </w:t>
      </w:r>
      <w:r w:rsidR="0062627E" w:rsidRPr="0062627E">
        <w:rPr>
          <w:szCs w:val="28"/>
          <w:lang w:val="ru-RU"/>
        </w:rPr>
        <w:t>Требования к программе</w:t>
      </w:r>
    </w:p>
    <w:p w14:paraId="5201D44E" w14:textId="6A1D392E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Функциональные требования:</w:t>
      </w:r>
    </w:p>
    <w:p w14:paraId="2B3A8A94" w14:textId="0E6D905F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разработка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приложения с использованием </w:t>
      </w:r>
      <w:proofErr w:type="spellStart"/>
      <w:r w:rsidRPr="004D37BF">
        <w:rPr>
          <w:color w:val="auto"/>
          <w:sz w:val="28"/>
          <w:szCs w:val="28"/>
        </w:rPr>
        <w:t>Unity</w:t>
      </w:r>
      <w:proofErr w:type="spellEnd"/>
      <w:r w:rsidRPr="004D37BF">
        <w:rPr>
          <w:color w:val="auto"/>
          <w:sz w:val="28"/>
          <w:szCs w:val="28"/>
        </w:rPr>
        <w:t xml:space="preserve"> и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7FE32C39" w14:textId="1C07D05C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создание интерактивной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среды виртуального музея;</w:t>
      </w:r>
    </w:p>
    <w:p w14:paraId="49248C74" w14:textId="59E599D8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навигации по экспозициям с помощью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контроллеров;</w:t>
      </w:r>
    </w:p>
    <w:p w14:paraId="1A2D20D3" w14:textId="77777777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интеграция базы данных для хранения информации об экспонатах;</w:t>
      </w:r>
    </w:p>
    <w:p w14:paraId="5050FA98" w14:textId="0840DB2A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загрузки и отображения мультимедийного контента;</w:t>
      </w:r>
    </w:p>
    <w:p w14:paraId="4DAA7F0C" w14:textId="3B249B25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lastRenderedPageBreak/>
        <w:t>реализация системы управления через интерфейс администратора.</w:t>
      </w:r>
    </w:p>
    <w:p w14:paraId="20D8C36E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Технические требования:</w:t>
      </w:r>
    </w:p>
    <w:p w14:paraId="36CE2528" w14:textId="72297DAD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гарнитур, совместимых с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1D745357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использование C# для разработки логики приложения;</w:t>
      </w:r>
    </w:p>
    <w:p w14:paraId="12ADE1FC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применение WindowsForms для административного интерфейса;</w:t>
      </w:r>
    </w:p>
    <w:p w14:paraId="33C34EEC" w14:textId="62B0622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 xml:space="preserve">хранение данных в СУБД </w:t>
      </w:r>
      <w:proofErr w:type="spellStart"/>
      <w:r w:rsidR="00ED33C5">
        <w:rPr>
          <w:color w:val="auto"/>
          <w:sz w:val="28"/>
          <w:szCs w:val="28"/>
          <w:lang w:val="en-US"/>
        </w:rPr>
        <w:t>PHPMyAdmin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66B78D6C" w14:textId="3C99AE75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совместимость с операционной системой Windows 10 и новее.</w:t>
      </w:r>
    </w:p>
    <w:p w14:paraId="2AB95256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Интерфейсные требования:</w:t>
      </w:r>
    </w:p>
    <w:p w14:paraId="22986883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интуитивно понятное меню для пользователя;</w:t>
      </w:r>
    </w:p>
    <w:p w14:paraId="4BEE3711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голосовые подсказки и текстовые инструкции;</w:t>
      </w:r>
    </w:p>
    <w:p w14:paraId="0CC359FA" w14:textId="42716E2F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адаптация управления под стандартные схемы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взаимодействия.</w:t>
      </w:r>
    </w:p>
    <w:p w14:paraId="3D5F7448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Надежность и безопасность:</w:t>
      </w:r>
    </w:p>
    <w:p w14:paraId="11FCCB4C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стабильной работы приложения без критических ошибок;</w:t>
      </w:r>
    </w:p>
    <w:p w14:paraId="2A0FCD9F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защита базы данных от несанкционированного доступа;</w:t>
      </w:r>
    </w:p>
    <w:p w14:paraId="3B500A47" w14:textId="529E8759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регулярное создание резервных копий данных.</w:t>
      </w:r>
    </w:p>
    <w:p w14:paraId="08A7248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Производительность:</w:t>
      </w:r>
    </w:p>
    <w:p w14:paraId="0F30331F" w14:textId="55BAAF9E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оптимизация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моделей для плавного рендеринга в VR;</w:t>
      </w:r>
    </w:p>
    <w:p w14:paraId="4725DFF6" w14:textId="77777777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минимальная задержка при загрузке контента;</w:t>
      </w:r>
    </w:p>
    <w:p w14:paraId="130DC6F2" w14:textId="26BB498F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частоты кадров не ниже 90 FPS для комфортного использования.</w:t>
      </w:r>
    </w:p>
    <w:p w14:paraId="1295FEF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Условия эксплуатации:</w:t>
      </w:r>
    </w:p>
    <w:p w14:paraId="1F6232E7" w14:textId="3A6B826F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наличие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оборудования с рекомендуемыми характеристиками;</w:t>
      </w:r>
    </w:p>
    <w:p w14:paraId="1547891C" w14:textId="77777777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установленный SteamVR и актуальные драйверы;</w:t>
      </w:r>
    </w:p>
    <w:p w14:paraId="168C8CA9" w14:textId="770B949A" w:rsidR="006C1EC0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доступ к локальной сети или интернету для работы с базой данных.</w:t>
      </w:r>
    </w:p>
    <w:p w14:paraId="6FCA3010" w14:textId="4CAEC23E" w:rsidR="002152E2" w:rsidRPr="0080365D" w:rsidRDefault="002152E2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2152E2">
        <w:rPr>
          <w:color w:val="auto"/>
          <w:sz w:val="28"/>
          <w:szCs w:val="28"/>
        </w:rPr>
        <w:t>Соблюдение перечисленных требований гарантирует создание функционального VR</w:t>
      </w:r>
      <w:r w:rsidR="00DB2D29">
        <w:rPr>
          <w:color w:val="auto"/>
          <w:sz w:val="28"/>
          <w:szCs w:val="28"/>
        </w:rPr>
        <w:t>–</w:t>
      </w:r>
      <w:r w:rsidRPr="002152E2">
        <w:rPr>
          <w:color w:val="auto"/>
          <w:sz w:val="28"/>
          <w:szCs w:val="28"/>
        </w:rPr>
        <w:t>приложения, соответствующего поставленным задачам.</w:t>
      </w:r>
    </w:p>
    <w:p w14:paraId="09E8A78E" w14:textId="31AFB403" w:rsidR="006C1EC0" w:rsidRPr="0067352F" w:rsidRDefault="006C1EC0" w:rsidP="006C2C4E">
      <w:pPr>
        <w:pStyle w:val="af9"/>
        <w:shd w:val="clear" w:color="auto" w:fill="FFFFFF"/>
        <w:spacing w:before="240" w:beforeAutospacing="0" w:after="0" w:afterAutospacing="0" w:line="480" w:lineRule="auto"/>
        <w:ind w:firstLine="851"/>
        <w:jc w:val="both"/>
        <w:rPr>
          <w:color w:val="auto"/>
          <w:sz w:val="28"/>
          <w:szCs w:val="28"/>
        </w:rPr>
      </w:pPr>
      <w:r w:rsidRPr="0080365D">
        <w:rPr>
          <w:color w:val="auto"/>
          <w:sz w:val="28"/>
          <w:szCs w:val="28"/>
        </w:rPr>
        <w:t xml:space="preserve">1.1.3 </w:t>
      </w:r>
      <w:r w:rsidR="0062627E" w:rsidRPr="0062627E">
        <w:rPr>
          <w:color w:val="auto"/>
          <w:sz w:val="28"/>
          <w:szCs w:val="28"/>
        </w:rPr>
        <w:t>Требования к составу и параметрам технических средств</w:t>
      </w:r>
    </w:p>
    <w:p w14:paraId="5D2E41D5" w14:textId="7CFFBD8E" w:rsidR="00B0572B" w:rsidRPr="00B0572B" w:rsidRDefault="00AD6507" w:rsidP="00106F74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t>Для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успешной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разработки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и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функционирования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приложения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виртуальной</w:t>
      </w:r>
    </w:p>
    <w:p w14:paraId="4AFCB044" w14:textId="369715DB" w:rsidR="00AD6507" w:rsidRPr="00AD6507" w:rsidRDefault="00AD6507" w:rsidP="00B0572B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lastRenderedPageBreak/>
        <w:t xml:space="preserve">реальности </w:t>
      </w:r>
      <w:r w:rsidR="006C2C4E">
        <w:rPr>
          <w:color w:val="auto"/>
          <w:sz w:val="28"/>
          <w:szCs w:val="28"/>
        </w:rPr>
        <w:t>«</w:t>
      </w:r>
      <w:r w:rsidRPr="00AD6507">
        <w:rPr>
          <w:color w:val="auto"/>
          <w:sz w:val="28"/>
          <w:szCs w:val="28"/>
        </w:rPr>
        <w:t>Виртуальный музей времен Великой Отечественной войны</w:t>
      </w:r>
      <w:r w:rsidR="006C2C4E">
        <w:rPr>
          <w:color w:val="auto"/>
          <w:sz w:val="28"/>
          <w:szCs w:val="28"/>
        </w:rPr>
        <w:t>»</w:t>
      </w:r>
      <w:r w:rsidRPr="00AD6507">
        <w:rPr>
          <w:color w:val="auto"/>
          <w:sz w:val="28"/>
          <w:szCs w:val="28"/>
        </w:rPr>
        <w:t xml:space="preserve"> </w:t>
      </w:r>
      <w:r w:rsidR="002A5486">
        <w:rPr>
          <w:color w:val="auto"/>
          <w:sz w:val="28"/>
          <w:szCs w:val="28"/>
        </w:rPr>
        <w:t xml:space="preserve">для ГАПОУ ВО </w:t>
      </w:r>
      <w:r w:rsidR="006C2C4E">
        <w:rPr>
          <w:color w:val="auto"/>
          <w:sz w:val="28"/>
          <w:szCs w:val="28"/>
        </w:rPr>
        <w:t>«</w:t>
      </w:r>
      <w:r w:rsidR="002A5486">
        <w:rPr>
          <w:color w:val="auto"/>
          <w:sz w:val="28"/>
          <w:szCs w:val="28"/>
        </w:rPr>
        <w:t>Владимирский политехнический колледж</w:t>
      </w:r>
      <w:r w:rsidR="006C2C4E">
        <w:rPr>
          <w:color w:val="auto"/>
          <w:sz w:val="28"/>
          <w:szCs w:val="28"/>
        </w:rPr>
        <w:t>»</w:t>
      </w:r>
      <w:r w:rsidR="002A5486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необходимо обеспечить соответствие технических средств</w:t>
      </w:r>
      <w:r w:rsidR="00EA3661">
        <w:rPr>
          <w:color w:val="auto"/>
          <w:sz w:val="28"/>
          <w:szCs w:val="28"/>
        </w:rPr>
        <w:t xml:space="preserve"> в соответствии с таблицами 1–2.</w:t>
      </w:r>
    </w:p>
    <w:p w14:paraId="73B29397" w14:textId="48126800" w:rsidR="004C5A39" w:rsidRDefault="00D54F89" w:rsidP="00D54F89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1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AD6507" w:rsidRPr="00AD6507">
        <w:rPr>
          <w:color w:val="auto"/>
          <w:sz w:val="28"/>
          <w:szCs w:val="28"/>
        </w:rPr>
        <w:t>Минимальные требования для разработки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6939"/>
      </w:tblGrid>
      <w:tr w:rsidR="00D54F89" w14:paraId="5A90FF1F" w14:textId="77777777" w:rsidTr="00851E37">
        <w:trPr>
          <w:trHeight w:val="125"/>
        </w:trPr>
        <w:tc>
          <w:tcPr>
            <w:tcW w:w="2972" w:type="dxa"/>
          </w:tcPr>
          <w:p w14:paraId="198FD88A" w14:textId="1BF6973A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939" w:type="dxa"/>
          </w:tcPr>
          <w:p w14:paraId="3E72F0E9" w14:textId="2EC3135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D54F89" w14:paraId="6900DF06" w14:textId="77777777" w:rsidTr="00851E37">
        <w:trPr>
          <w:trHeight w:val="70"/>
        </w:trPr>
        <w:tc>
          <w:tcPr>
            <w:tcW w:w="2972" w:type="dxa"/>
          </w:tcPr>
          <w:p w14:paraId="7808E449" w14:textId="5936D71C" w:rsid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939" w:type="dxa"/>
          </w:tcPr>
          <w:p w14:paraId="082AB225" w14:textId="560151A7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D54F89" w14:paraId="6CDC185D" w14:textId="77777777" w:rsidTr="00851E37">
        <w:trPr>
          <w:trHeight w:val="70"/>
        </w:trPr>
        <w:tc>
          <w:tcPr>
            <w:tcW w:w="2972" w:type="dxa"/>
          </w:tcPr>
          <w:p w14:paraId="1CAEB467" w14:textId="1A0D24ED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939" w:type="dxa"/>
          </w:tcPr>
          <w:p w14:paraId="754B828C" w14:textId="752C9095" w:rsidR="00D54F89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Intel Core i5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4590 / AMD FX 8350 или эквивалент</w:t>
            </w:r>
          </w:p>
        </w:tc>
      </w:tr>
      <w:tr w:rsidR="00D54F89" w:rsidRPr="00D42305" w14:paraId="008B5ED2" w14:textId="77777777" w:rsidTr="00851E37">
        <w:trPr>
          <w:trHeight w:val="70"/>
        </w:trPr>
        <w:tc>
          <w:tcPr>
            <w:tcW w:w="2972" w:type="dxa"/>
          </w:tcPr>
          <w:p w14:paraId="0798385C" w14:textId="17AAE484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939" w:type="dxa"/>
          </w:tcPr>
          <w:p w14:paraId="75B6CAB4" w14:textId="3C1C0E8C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8 ГБ и боле</w:t>
            </w:r>
            <w:r>
              <w:rPr>
                <w:color w:val="auto"/>
                <w:sz w:val="28"/>
                <w:szCs w:val="28"/>
              </w:rPr>
              <w:t>е</w:t>
            </w:r>
          </w:p>
        </w:tc>
      </w:tr>
      <w:tr w:rsidR="00D54F89" w:rsidRPr="00D42305" w14:paraId="411B1D9C" w14:textId="77777777" w:rsidTr="00851E37">
        <w:trPr>
          <w:trHeight w:val="343"/>
        </w:trPr>
        <w:tc>
          <w:tcPr>
            <w:tcW w:w="2972" w:type="dxa"/>
          </w:tcPr>
          <w:p w14:paraId="7DC1427A" w14:textId="17037D5E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939" w:type="dxa"/>
          </w:tcPr>
          <w:p w14:paraId="7A203841" w14:textId="4963F433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NVIDIA GTX 970 / AMD Radeon R9 290 и выше, с поддержкой DirectX 11</w:t>
            </w:r>
          </w:p>
        </w:tc>
      </w:tr>
      <w:tr w:rsidR="00D54F89" w:rsidRPr="00D42305" w14:paraId="5149EFA9" w14:textId="77777777" w:rsidTr="00851E37">
        <w:trPr>
          <w:trHeight w:val="551"/>
        </w:trPr>
        <w:tc>
          <w:tcPr>
            <w:tcW w:w="2972" w:type="dxa"/>
          </w:tcPr>
          <w:p w14:paraId="484BB739" w14:textId="41D07836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939" w:type="dxa"/>
          </w:tcPr>
          <w:p w14:paraId="1BC0DF79" w14:textId="0C6EFA26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SSD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</w:rPr>
              <w:t>накопитель объемом не менее 20 ГБ для установки Unity, SteamVR и сопутствующих инструментов</w:t>
            </w:r>
          </w:p>
        </w:tc>
      </w:tr>
      <w:tr w:rsidR="00D54F89" w:rsidRPr="00D42305" w14:paraId="339B4CA0" w14:textId="77777777" w:rsidTr="00851E37">
        <w:trPr>
          <w:trHeight w:val="281"/>
        </w:trPr>
        <w:tc>
          <w:tcPr>
            <w:tcW w:w="2972" w:type="dxa"/>
          </w:tcPr>
          <w:p w14:paraId="1C7C03E8" w14:textId="63813670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>гарнитура</w:t>
            </w:r>
          </w:p>
        </w:tc>
        <w:tc>
          <w:tcPr>
            <w:tcW w:w="6939" w:type="dxa"/>
          </w:tcPr>
          <w:p w14:paraId="5CAEA921" w14:textId="3629B21A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D54F89" w:rsidRPr="00D42305" w14:paraId="0CAF0AF8" w14:textId="77777777" w:rsidTr="00851E37">
        <w:trPr>
          <w:trHeight w:val="70"/>
        </w:trPr>
        <w:tc>
          <w:tcPr>
            <w:tcW w:w="2972" w:type="dxa"/>
          </w:tcPr>
          <w:p w14:paraId="67D776B5" w14:textId="5A9EEC1B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939" w:type="dxa"/>
          </w:tcPr>
          <w:p w14:paraId="4FF1DCC3" w14:textId="0041654E" w:rsidR="00D54F89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>
              <w:rPr>
                <w:color w:val="auto"/>
                <w:sz w:val="28"/>
                <w:szCs w:val="28"/>
              </w:rPr>
              <w:t>1</w:t>
            </w:r>
            <w:r w:rsidR="00D42305" w:rsidRPr="00D42305">
              <w:rPr>
                <w:color w:val="auto"/>
                <w:sz w:val="28"/>
                <w:szCs w:val="28"/>
              </w:rPr>
              <w:t>920×1080 и выше</w:t>
            </w:r>
          </w:p>
        </w:tc>
      </w:tr>
      <w:tr w:rsidR="00D54F89" w14:paraId="7ADD8640" w14:textId="77777777" w:rsidTr="00851E37">
        <w:trPr>
          <w:trHeight w:val="153"/>
        </w:trPr>
        <w:tc>
          <w:tcPr>
            <w:tcW w:w="2972" w:type="dxa"/>
          </w:tcPr>
          <w:p w14:paraId="324495AD" w14:textId="5AED1FDF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939" w:type="dxa"/>
          </w:tcPr>
          <w:p w14:paraId="0C2ECF90" w14:textId="3CB81B84" w:rsidR="00D54F89" w:rsidRPr="00E65997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D42305" w:rsidRPr="00D42305" w14:paraId="514B9444" w14:textId="77777777" w:rsidTr="00851E37">
        <w:trPr>
          <w:trHeight w:val="70"/>
        </w:trPr>
        <w:tc>
          <w:tcPr>
            <w:tcW w:w="2972" w:type="dxa"/>
          </w:tcPr>
          <w:p w14:paraId="3E486217" w14:textId="6C431160" w:rsid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939" w:type="dxa"/>
          </w:tcPr>
          <w:p w14:paraId="79E7EBBC" w14:textId="2E16809E" w:rsidR="00D42305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D54F89" w:rsidRPr="00D42305" w14:paraId="698B4070" w14:textId="77777777" w:rsidTr="00851E37">
        <w:trPr>
          <w:trHeight w:val="295"/>
        </w:trPr>
        <w:tc>
          <w:tcPr>
            <w:tcW w:w="2972" w:type="dxa"/>
          </w:tcPr>
          <w:p w14:paraId="1F743545" w14:textId="692EB3A0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939" w:type="dxa"/>
          </w:tcPr>
          <w:p w14:paraId="482C60D2" w14:textId="35963012" w:rsidR="00D54F89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D42305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D54F89" w14:paraId="7831D4F8" w14:textId="77777777" w:rsidTr="00851E37">
        <w:trPr>
          <w:trHeight w:val="70"/>
        </w:trPr>
        <w:tc>
          <w:tcPr>
            <w:tcW w:w="2972" w:type="dxa"/>
          </w:tcPr>
          <w:p w14:paraId="1E33F4F6" w14:textId="2BE0AB41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Веб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>сервер</w:t>
            </w:r>
          </w:p>
        </w:tc>
        <w:tc>
          <w:tcPr>
            <w:tcW w:w="6939" w:type="dxa"/>
          </w:tcPr>
          <w:p w14:paraId="4A4946E6" w14:textId="279D78C7" w:rsidR="00D54F89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86797E0" w14:textId="7E22B4F7" w:rsidR="00D54F89" w:rsidRPr="00B0572B" w:rsidRDefault="00E65997" w:rsidP="00106F74">
      <w:pPr>
        <w:pStyle w:val="af9"/>
        <w:shd w:val="clear" w:color="auto" w:fill="FFFFFF"/>
        <w:tabs>
          <w:tab w:val="left" w:pos="1134"/>
        </w:tabs>
        <w:spacing w:before="240" w:beforeAutospacing="0" w:after="0" w:afterAutospacing="0" w:line="360" w:lineRule="auto"/>
        <w:jc w:val="both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</w:rPr>
        <w:t xml:space="preserve">Таблица 2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E65997">
        <w:rPr>
          <w:color w:val="auto"/>
          <w:sz w:val="28"/>
          <w:szCs w:val="28"/>
        </w:rPr>
        <w:t>Рекомендуемые системные требования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E65997" w:rsidRPr="00D54F89" w14:paraId="17CC12BF" w14:textId="77777777" w:rsidTr="0074184C">
        <w:trPr>
          <w:trHeight w:val="341"/>
        </w:trPr>
        <w:tc>
          <w:tcPr>
            <w:tcW w:w="3539" w:type="dxa"/>
          </w:tcPr>
          <w:p w14:paraId="03B956EF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372" w:type="dxa"/>
          </w:tcPr>
          <w:p w14:paraId="7848B17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E65997" w:rsidRPr="00D42305" w14:paraId="5CF10A6D" w14:textId="77777777" w:rsidTr="0074184C">
        <w:trPr>
          <w:trHeight w:val="417"/>
        </w:trPr>
        <w:tc>
          <w:tcPr>
            <w:tcW w:w="3539" w:type="dxa"/>
          </w:tcPr>
          <w:p w14:paraId="0AF7E303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372" w:type="dxa"/>
          </w:tcPr>
          <w:p w14:paraId="62CC915A" w14:textId="232950E7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E65997" w14:paraId="76FD27ED" w14:textId="77777777" w:rsidTr="0074184C">
        <w:trPr>
          <w:trHeight w:val="409"/>
        </w:trPr>
        <w:tc>
          <w:tcPr>
            <w:tcW w:w="3539" w:type="dxa"/>
          </w:tcPr>
          <w:p w14:paraId="2629E48C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372" w:type="dxa"/>
          </w:tcPr>
          <w:p w14:paraId="30318662" w14:textId="2EEA4549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E65997">
              <w:rPr>
                <w:color w:val="auto"/>
                <w:sz w:val="28"/>
                <w:szCs w:val="28"/>
                <w:lang w:val="en-US"/>
              </w:rPr>
              <w:t>Intel Core i7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E65997">
              <w:rPr>
                <w:color w:val="auto"/>
                <w:sz w:val="28"/>
                <w:szCs w:val="28"/>
                <w:lang w:val="en-US"/>
              </w:rPr>
              <w:t>9700K / AMD Ryzen 7 3700X и выше</w:t>
            </w:r>
          </w:p>
        </w:tc>
      </w:tr>
      <w:tr w:rsidR="00E65997" w:rsidRPr="00D42305" w14:paraId="4FE09EB4" w14:textId="77777777" w:rsidTr="0074184C">
        <w:trPr>
          <w:trHeight w:val="415"/>
        </w:trPr>
        <w:tc>
          <w:tcPr>
            <w:tcW w:w="3539" w:type="dxa"/>
          </w:tcPr>
          <w:p w14:paraId="68F1B67E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372" w:type="dxa"/>
          </w:tcPr>
          <w:p w14:paraId="1BF2E24F" w14:textId="21F324C0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16 ГБ и более</w:t>
            </w:r>
          </w:p>
        </w:tc>
      </w:tr>
      <w:tr w:rsidR="00E65997" w:rsidRPr="00D42305" w14:paraId="6227B9AD" w14:textId="77777777" w:rsidTr="0074184C">
        <w:trPr>
          <w:trHeight w:val="421"/>
        </w:trPr>
        <w:tc>
          <w:tcPr>
            <w:tcW w:w="3539" w:type="dxa"/>
          </w:tcPr>
          <w:p w14:paraId="77354D75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372" w:type="dxa"/>
          </w:tcPr>
          <w:p w14:paraId="52E97B30" w14:textId="44DF51B4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NVIDIA RTX 2060 / AMD RX 5700 и выше</w:t>
            </w:r>
          </w:p>
        </w:tc>
      </w:tr>
      <w:tr w:rsidR="00E65997" w:rsidRPr="00D42305" w14:paraId="0C9DD55E" w14:textId="77777777" w:rsidTr="0074184C">
        <w:trPr>
          <w:trHeight w:val="413"/>
        </w:trPr>
        <w:tc>
          <w:tcPr>
            <w:tcW w:w="3539" w:type="dxa"/>
            <w:tcBorders>
              <w:bottom w:val="single" w:sz="4" w:space="0" w:color="auto"/>
            </w:tcBorders>
          </w:tcPr>
          <w:p w14:paraId="290B0880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372" w:type="dxa"/>
            <w:tcBorders>
              <w:bottom w:val="single" w:sz="4" w:space="0" w:color="auto"/>
            </w:tcBorders>
          </w:tcPr>
          <w:p w14:paraId="2751EA7F" w14:textId="71CBF283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NVMe SSD объемом 500 ГБ и более</w:t>
            </w:r>
          </w:p>
        </w:tc>
      </w:tr>
      <w:tr w:rsidR="00E65997" w:rsidRPr="00D42305" w14:paraId="0B4AE7F2" w14:textId="77777777" w:rsidTr="00851E37">
        <w:trPr>
          <w:trHeight w:val="70"/>
        </w:trPr>
        <w:tc>
          <w:tcPr>
            <w:tcW w:w="3539" w:type="dxa"/>
            <w:tcBorders>
              <w:bottom w:val="nil"/>
            </w:tcBorders>
          </w:tcPr>
          <w:p w14:paraId="1E0F38B7" w14:textId="74057E5A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>гарнитура</w:t>
            </w:r>
          </w:p>
        </w:tc>
        <w:tc>
          <w:tcPr>
            <w:tcW w:w="6372" w:type="dxa"/>
            <w:tcBorders>
              <w:bottom w:val="nil"/>
            </w:tcBorders>
          </w:tcPr>
          <w:p w14:paraId="48FF757C" w14:textId="77777777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E65997" w:rsidRPr="00D42305" w14:paraId="188D0D8B" w14:textId="77777777" w:rsidTr="00851E37">
        <w:trPr>
          <w:trHeight w:val="70"/>
        </w:trPr>
        <w:tc>
          <w:tcPr>
            <w:tcW w:w="3539" w:type="dxa"/>
          </w:tcPr>
          <w:p w14:paraId="53B0F6D8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372" w:type="dxa"/>
          </w:tcPr>
          <w:p w14:paraId="46FAA4B2" w14:textId="3BEEDF41" w:rsidR="00E65997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1920×1080 и выше</w:t>
            </w:r>
          </w:p>
        </w:tc>
      </w:tr>
      <w:tr w:rsidR="00E65997" w14:paraId="3764550B" w14:textId="77777777" w:rsidTr="00851E37">
        <w:trPr>
          <w:trHeight w:val="70"/>
        </w:trPr>
        <w:tc>
          <w:tcPr>
            <w:tcW w:w="3539" w:type="dxa"/>
          </w:tcPr>
          <w:p w14:paraId="764D4EE8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372" w:type="dxa"/>
          </w:tcPr>
          <w:p w14:paraId="0ED90A14" w14:textId="06BED711" w:rsidR="00E65997" w:rsidRP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E65997" w:rsidRPr="00D42305" w14:paraId="1B229420" w14:textId="77777777" w:rsidTr="00851E37">
        <w:trPr>
          <w:trHeight w:val="70"/>
        </w:trPr>
        <w:tc>
          <w:tcPr>
            <w:tcW w:w="3539" w:type="dxa"/>
          </w:tcPr>
          <w:p w14:paraId="1F1F4E2E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372" w:type="dxa"/>
          </w:tcPr>
          <w:p w14:paraId="0F07039F" w14:textId="0B1EDCC9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E65997" w:rsidRPr="00D42305" w14:paraId="7482AF6A" w14:textId="77777777" w:rsidTr="00851E37">
        <w:trPr>
          <w:trHeight w:val="123"/>
        </w:trPr>
        <w:tc>
          <w:tcPr>
            <w:tcW w:w="3539" w:type="dxa"/>
          </w:tcPr>
          <w:p w14:paraId="18994D4B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372" w:type="dxa"/>
          </w:tcPr>
          <w:p w14:paraId="4C36FC87" w14:textId="16F005B0" w:rsidR="00E65997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E65997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E65997" w14:paraId="5C85B759" w14:textId="77777777" w:rsidTr="00851E37">
        <w:trPr>
          <w:trHeight w:val="70"/>
        </w:trPr>
        <w:tc>
          <w:tcPr>
            <w:tcW w:w="3539" w:type="dxa"/>
          </w:tcPr>
          <w:p w14:paraId="549076AF" w14:textId="5AB7779B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Веб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>сервер</w:t>
            </w:r>
          </w:p>
        </w:tc>
        <w:tc>
          <w:tcPr>
            <w:tcW w:w="6372" w:type="dxa"/>
          </w:tcPr>
          <w:p w14:paraId="4525F71C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1717FDB" w14:textId="77777777" w:rsidR="00B0572B" w:rsidRPr="00E2795F" w:rsidRDefault="002F1AD6" w:rsidP="00E65997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 xml:space="preserve">Перечисленные </w:t>
      </w:r>
      <w:r w:rsidR="00E65997" w:rsidRPr="00E65997">
        <w:rPr>
          <w:szCs w:val="28"/>
          <w:lang w:val="ru-RU"/>
        </w:rPr>
        <w:t xml:space="preserve">требования обеспечивают стабильную работу приложения </w:t>
      </w:r>
    </w:p>
    <w:p w14:paraId="4F3F156E" w14:textId="7D4E5721" w:rsidR="00E65997" w:rsidRDefault="00E65997" w:rsidP="00B0572B">
      <w:pPr>
        <w:spacing w:before="240" w:line="360" w:lineRule="auto"/>
        <w:rPr>
          <w:szCs w:val="28"/>
          <w:lang w:val="ru-RU"/>
        </w:rPr>
      </w:pPr>
      <w:r w:rsidRPr="00E65997">
        <w:rPr>
          <w:szCs w:val="28"/>
          <w:lang w:val="ru-RU"/>
        </w:rPr>
        <w:lastRenderedPageBreak/>
        <w:t>на всех этапах разработки и эксплуатации.</w:t>
      </w:r>
    </w:p>
    <w:p w14:paraId="1470A4B0" w14:textId="03117195" w:rsidR="00C748B0" w:rsidRPr="0080365D" w:rsidRDefault="00C748B0" w:rsidP="006C2C4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 Описание языка программирования</w:t>
      </w:r>
    </w:p>
    <w:p w14:paraId="406ABAE5" w14:textId="6A208D7D" w:rsidR="00C748B0" w:rsidRPr="00EA3661" w:rsidRDefault="00EA3661" w:rsidP="00EA3661">
      <w:pPr>
        <w:tabs>
          <w:tab w:val="left" w:pos="993"/>
          <w:tab w:val="left" w:pos="1276"/>
        </w:tabs>
        <w:spacing w:line="480" w:lineRule="auto"/>
        <w:ind w:firstLine="851"/>
        <w:contextualSpacing/>
        <w:rPr>
          <w:szCs w:val="28"/>
        </w:rPr>
      </w:pPr>
      <w:r>
        <w:rPr>
          <w:szCs w:val="28"/>
          <w:lang w:val="ru-RU"/>
        </w:rPr>
        <w:t xml:space="preserve">1.2.1 </w:t>
      </w:r>
      <w:r w:rsidR="00C748B0" w:rsidRPr="00EA3661">
        <w:rPr>
          <w:szCs w:val="28"/>
        </w:rPr>
        <w:t>Выбор языка программирования</w:t>
      </w:r>
    </w:p>
    <w:p w14:paraId="522C3511" w14:textId="092B50EB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Для разработки приложения виртуальной реальности </w:t>
      </w:r>
      <w:r w:rsidR="006C2C4E">
        <w:rPr>
          <w:szCs w:val="28"/>
          <w:lang w:val="ru-RU"/>
        </w:rPr>
        <w:t>«</w:t>
      </w:r>
      <w:r w:rsidRPr="002C4200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3A42EF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3A42EF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2C4200">
        <w:rPr>
          <w:szCs w:val="28"/>
          <w:lang w:val="ru-RU"/>
        </w:rPr>
        <w:t xml:space="preserve"> </w:t>
      </w:r>
      <w:r w:rsidR="00A71456">
        <w:rPr>
          <w:szCs w:val="28"/>
          <w:lang w:val="ru-RU"/>
        </w:rPr>
        <w:t>были</w:t>
      </w:r>
      <w:r w:rsidR="00EA3661">
        <w:rPr>
          <w:szCs w:val="28"/>
          <w:lang w:val="ru-RU"/>
        </w:rPr>
        <w:t xml:space="preserve"> рассмотрены следующие языки</w:t>
      </w:r>
      <w:r w:rsidR="00A71456">
        <w:rPr>
          <w:szCs w:val="28"/>
          <w:lang w:val="ru-RU"/>
        </w:rPr>
        <w:t xml:space="preserve"> программирования</w:t>
      </w:r>
      <w:r w:rsidRPr="002C4200">
        <w:rPr>
          <w:szCs w:val="28"/>
          <w:lang w:val="ru-RU"/>
        </w:rPr>
        <w:t>:</w:t>
      </w:r>
      <w:r w:rsidR="00EA3661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C#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C++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Java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Python.</w:t>
      </w:r>
    </w:p>
    <w:p w14:paraId="04FCA1A0" w14:textId="559910F3" w:rsidR="008A0A40" w:rsidRPr="002C4200" w:rsidRDefault="005B37D6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Языки</w:t>
      </w:r>
      <w:r w:rsidR="008A0A40" w:rsidRPr="002C4200">
        <w:rPr>
          <w:szCs w:val="28"/>
          <w:lang w:val="ru-RU"/>
        </w:rPr>
        <w:t xml:space="preserve"> облада</w:t>
      </w:r>
      <w:r>
        <w:rPr>
          <w:szCs w:val="28"/>
          <w:lang w:val="ru-RU"/>
        </w:rPr>
        <w:t>ю</w:t>
      </w:r>
      <w:r w:rsidR="008A0A40" w:rsidRPr="002C4200">
        <w:rPr>
          <w:szCs w:val="28"/>
          <w:lang w:val="ru-RU"/>
        </w:rPr>
        <w:t>т своими особенностями, преимуществами и недостатками.</w:t>
      </w:r>
    </w:p>
    <w:p w14:paraId="6AD11F6F" w14:textId="4917B114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это,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ориентированный язык программирования, разработанный компанией Microsoft в рамках платформы .NET.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сочетает в себе высокую производительность, безопасность типов и простоту синтаксиса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2C4200">
        <w:rPr>
          <w:szCs w:val="28"/>
          <w:lang w:val="ru-RU"/>
        </w:rPr>
        <w:t xml:space="preserve">делает </w:t>
      </w:r>
      <w:r w:rsidR="00557243">
        <w:rPr>
          <w:szCs w:val="28"/>
          <w:lang w:val="ru-RU"/>
        </w:rPr>
        <w:t xml:space="preserve">язык </w:t>
      </w:r>
      <w:r w:rsidRPr="002C4200">
        <w:rPr>
          <w:szCs w:val="28"/>
          <w:lang w:val="ru-RU"/>
        </w:rPr>
        <w:t>удобным для создания сложных приложений, включая игры и VR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проекты.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6</w:t>
      </w:r>
      <w:r w:rsidR="00B0355C" w:rsidRPr="00B0355C">
        <w:rPr>
          <w:szCs w:val="28"/>
          <w:lang w:val="ru-RU"/>
        </w:rPr>
        <w:t>]</w:t>
      </w:r>
    </w:p>
    <w:p w14:paraId="73AFDAE2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C#:</w:t>
      </w:r>
    </w:p>
    <w:p w14:paraId="3C6D1028" w14:textId="3D2A6029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является строго типизированным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 xml:space="preserve">–ориентированным языком. Это позволяет структурировать код, разделять логику на классы и использовать наследование, полиморфизм и инкапсуляцию. </w:t>
      </w:r>
      <w:r w:rsidR="005B37D6">
        <w:rPr>
          <w:szCs w:val="28"/>
          <w:lang w:val="ru-RU"/>
        </w:rPr>
        <w:t>Строгая типизация</w:t>
      </w:r>
      <w:r w:rsidRPr="002C4200">
        <w:rPr>
          <w:szCs w:val="28"/>
          <w:lang w:val="ru-RU"/>
        </w:rPr>
        <w:t xml:space="preserve"> способствует удобному управлению игровыми объектами и взаимодействию с виртуальной средой.</w:t>
      </w:r>
    </w:p>
    <w:p w14:paraId="3F119257" w14:textId="33897138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 асинхронное программирование. Это полезно для загрузки данных в VR–приложении без зависаний. Также язык обладает мощными инструментами для работы с коллекциями, событиями и делегатами.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важно при проектировании сложных систем взаимодействия.</w:t>
      </w:r>
    </w:p>
    <w:p w14:paraId="2027FC35" w14:textId="53F4E2AC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использует C# в качестве основного языка скриптов, предоставляя разработчику удобные API для управления игровыми объектами, физикой, анимацией и пользовательским интерфейсом. Благодаря этому C# становится естественным выбором для VR–разработки.</w:t>
      </w:r>
    </w:p>
    <w:p w14:paraId="3903469C" w14:textId="09DB1E7D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работает с автоматическим управлением памятью. Это уменьшает вероятность утечек памяти в VR–приложениях. Также язык поддерживает </w:t>
      </w:r>
      <w:r w:rsidRPr="002C4200">
        <w:rPr>
          <w:szCs w:val="28"/>
          <w:lang w:val="ru-RU"/>
        </w:rPr>
        <w:lastRenderedPageBreak/>
        <w:t xml:space="preserve">безопасные типы данных.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снижает риск ошибок, связанных с неправильной работой с памятью.</w:t>
      </w:r>
    </w:p>
    <w:p w14:paraId="4DB8A1D7" w14:textId="05A5488D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в сочетании с .NET и Mono позволяет разрабатывать приложения для Windows, macOS, Linux и даже мобильных платформ. Это делает язык хорошим выбором для создания VR–приложений, которые могут быть портированы на разные устройства.</w:t>
      </w:r>
    </w:p>
    <w:p w14:paraId="3F25A6C6" w14:textId="2D809FD6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поддерживается мощной экосистемой инструментов, включая Visual Studio, Rider и JetBrains, а также имеет огромную базу библиотек и фреймворков,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.NET Core, ASP.NET, Entity Framework.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</w:t>
      </w:r>
      <w:r w:rsidR="00A42635" w:rsidRPr="00A42635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227BC276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C#:</w:t>
      </w:r>
    </w:p>
    <w:p w14:paraId="00DFFC1E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основным языком программирования для разработки на платформе Unity, которая используется в данном проекте. Благодаря встроенной поддержке C#, разработчики могут эффективно работать с игровыми объектами, сценами, анимацией и физическими процессами.</w:t>
      </w:r>
    </w:p>
    <w:p w14:paraId="0D8CE79D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удобные средства работы с памятью, автоматическое управление памятью и защиту от ряда ошибок, связанных с указателями. Это снижает вероятность утечек памяти и ошибок доступа.</w:t>
      </w:r>
    </w:p>
    <w:p w14:paraId="719E2ACA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C# активно поддерживается Microsoft, обладает широкой документацией, обширным сообществом разработчиков, а также множеством библиотек и фреймворков. Это упрощает разработку сложных приложений.</w:t>
      </w:r>
    </w:p>
    <w:p w14:paraId="5BDC8B25" w14:textId="0BF13785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Использование C# в связке с платформой .NET обеспечивает простоту взаимодействия с базами данных, в том числе Microsoft SQL Server. Поддержка </w:t>
      </w:r>
      <w:proofErr w:type="spellStart"/>
      <w:r w:rsidRPr="002C4200">
        <w:rPr>
          <w:szCs w:val="28"/>
          <w:lang w:val="ru-RU"/>
        </w:rPr>
        <w:t>Entity</w:t>
      </w:r>
      <w:proofErr w:type="spellEnd"/>
      <w:r w:rsidRPr="002C4200">
        <w:rPr>
          <w:szCs w:val="28"/>
          <w:lang w:val="ru-RU"/>
        </w:rPr>
        <w:t xml:space="preserve"> Framework и ADO.NET позволяет работать с базами данных на высоком уровне абстракции.</w:t>
      </w:r>
    </w:p>
    <w:p w14:paraId="36D2E122" w14:textId="00CF78AC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встроенные механизмы безопасности</w:t>
      </w:r>
      <w:r w:rsidR="00B26D5E">
        <w:rPr>
          <w:szCs w:val="28"/>
          <w:lang w:val="ru-RU"/>
        </w:rPr>
        <w:t>, например,</w:t>
      </w:r>
      <w:r w:rsidRPr="002C4200">
        <w:rPr>
          <w:szCs w:val="28"/>
          <w:lang w:val="ru-RU"/>
        </w:rPr>
        <w:t xml:space="preserve"> строгая типизация, исключения и защита от неконтролируемых операций с памятью. Это делает надежным языком для разработки сложных приложений.</w:t>
      </w:r>
    </w:p>
    <w:p w14:paraId="5237BBF0" w14:textId="781171F7" w:rsidR="0074184C" w:rsidRPr="0074184C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Современные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версии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C# и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.NET позволяют создавать</w:t>
      </w:r>
      <w:r w:rsidR="00F8591E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 xml:space="preserve">кроссплатформенные приложения, включая поддержку Windows, </w:t>
      </w:r>
      <w:proofErr w:type="spellStart"/>
      <w:r w:rsidRPr="00F8591E">
        <w:rPr>
          <w:szCs w:val="28"/>
          <w:lang w:val="ru-RU"/>
        </w:rPr>
        <w:t>macOS</w:t>
      </w:r>
      <w:proofErr w:type="spellEnd"/>
      <w:r w:rsidRPr="00F8591E">
        <w:rPr>
          <w:szCs w:val="28"/>
          <w:lang w:val="ru-RU"/>
        </w:rPr>
        <w:t xml:space="preserve"> и Linux, а</w:t>
      </w:r>
    </w:p>
    <w:p w14:paraId="5313B542" w14:textId="18FD8DDB" w:rsidR="008A0A40" w:rsidRPr="00F8591E" w:rsidRDefault="008A0A40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F8591E">
        <w:rPr>
          <w:szCs w:val="28"/>
          <w:lang w:val="ru-RU"/>
        </w:rPr>
        <w:lastRenderedPageBreak/>
        <w:t xml:space="preserve">также различных VR–устройств, </w:t>
      </w:r>
      <w:r w:rsidR="00B26D5E" w:rsidRPr="00F8591E">
        <w:rPr>
          <w:szCs w:val="28"/>
          <w:lang w:val="ru-RU"/>
        </w:rPr>
        <w:t>например,</w:t>
      </w:r>
      <w:r w:rsidRPr="00F8591E">
        <w:rPr>
          <w:szCs w:val="28"/>
          <w:lang w:val="ru-RU"/>
        </w:rPr>
        <w:t xml:space="preserve"> HTC </w:t>
      </w:r>
      <w:proofErr w:type="spellStart"/>
      <w:r w:rsidRPr="00F8591E">
        <w:rPr>
          <w:szCs w:val="28"/>
          <w:lang w:val="ru-RU"/>
        </w:rPr>
        <w:t>Vive</w:t>
      </w:r>
      <w:proofErr w:type="spellEnd"/>
      <w:r w:rsidRPr="00F8591E">
        <w:rPr>
          <w:szCs w:val="28"/>
          <w:lang w:val="ru-RU"/>
        </w:rPr>
        <w:t xml:space="preserve">, </w:t>
      </w:r>
      <w:proofErr w:type="spellStart"/>
      <w:r w:rsidRPr="00F8591E">
        <w:rPr>
          <w:szCs w:val="28"/>
          <w:lang w:val="ru-RU"/>
        </w:rPr>
        <w:t>Oculus</w:t>
      </w:r>
      <w:proofErr w:type="spellEnd"/>
      <w:r w:rsidRPr="00F8591E">
        <w:rPr>
          <w:szCs w:val="28"/>
          <w:lang w:val="ru-RU"/>
        </w:rPr>
        <w:t xml:space="preserve"> </w:t>
      </w:r>
      <w:proofErr w:type="spellStart"/>
      <w:r w:rsidRPr="00F8591E">
        <w:rPr>
          <w:szCs w:val="28"/>
          <w:lang w:val="ru-RU"/>
        </w:rPr>
        <w:t>Rift</w:t>
      </w:r>
      <w:proofErr w:type="spellEnd"/>
      <w:r w:rsidRPr="00F8591E">
        <w:rPr>
          <w:szCs w:val="28"/>
          <w:lang w:val="ru-RU"/>
        </w:rPr>
        <w:t xml:space="preserve"> и другие.</w:t>
      </w:r>
      <w:r w:rsidR="00B0355C" w:rsidRPr="00F8591E">
        <w:rPr>
          <w:szCs w:val="28"/>
          <w:lang w:val="ru-RU"/>
        </w:rPr>
        <w:t>[</w:t>
      </w:r>
      <w:r w:rsidR="000313F0" w:rsidRPr="00F8591E">
        <w:rPr>
          <w:szCs w:val="28"/>
          <w:lang w:val="ru-RU"/>
        </w:rPr>
        <w:t>2</w:t>
      </w:r>
      <w:r w:rsidR="00A42635" w:rsidRPr="00F8591E">
        <w:rPr>
          <w:szCs w:val="28"/>
          <w:lang w:val="ru-RU"/>
        </w:rPr>
        <w:t>1</w:t>
      </w:r>
      <w:r w:rsidR="00B0355C" w:rsidRPr="00F8591E">
        <w:rPr>
          <w:szCs w:val="28"/>
          <w:lang w:val="ru-RU"/>
        </w:rPr>
        <w:t>]</w:t>
      </w:r>
    </w:p>
    <w:p w14:paraId="361D9200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С#:</w:t>
      </w:r>
    </w:p>
    <w:p w14:paraId="2776C87E" w14:textId="6A08BC3A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требует среды выполнения .NET. Это ограничивает использование вне экосистемы Microsoft. Хотя существуют кроссплатформенные решения,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Mono или .NET Core, производительность и совместимость с различными ОС могут быть менее стабильными по сравнению с нативными языками,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C++.</w:t>
      </w:r>
    </w:p>
    <w:p w14:paraId="12F64FFC" w14:textId="75B3CE4F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Программы, написанные на C#, часто потребляют больше ресурсов по сравнению с аналогами на C++. Это связано с работой сборщика мусора, автоматически управляя памятью, но может вызывать кратковременные задержки в критически важных приложениях, например, в играх или VR–симуляциях.</w:t>
      </w:r>
    </w:p>
    <w:p w14:paraId="0E673198" w14:textId="297FC2FD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Несмотря на оптимизацию и </w:t>
      </w:r>
      <w:proofErr w:type="spellStart"/>
      <w:r w:rsidRPr="002C4200">
        <w:rPr>
          <w:szCs w:val="28"/>
          <w:lang w:val="ru-RU"/>
        </w:rPr>
        <w:t>Just</w:t>
      </w:r>
      <w:proofErr w:type="spellEnd"/>
      <w:r w:rsidRPr="002C4200">
        <w:rPr>
          <w:szCs w:val="28"/>
          <w:lang w:val="ru-RU"/>
        </w:rPr>
        <w:t>–In–Time компиляцию, C# медленнее нативного кода C++ в задачах, требующих высокой вычислительной мощности. Это может быть критично для VR–приложений</w:t>
      </w:r>
      <w:r w:rsidR="00B26D5E">
        <w:rPr>
          <w:szCs w:val="28"/>
          <w:lang w:val="ru-RU"/>
        </w:rPr>
        <w:t xml:space="preserve">. Для виртуальной реальности </w:t>
      </w:r>
      <w:r w:rsidRPr="002C4200">
        <w:rPr>
          <w:szCs w:val="28"/>
          <w:lang w:val="ru-RU"/>
        </w:rPr>
        <w:t>важны высокая частота кадров и низкая задержка.</w:t>
      </w:r>
    </w:p>
    <w:p w14:paraId="27E64CCB" w14:textId="29413581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C# предоставляет ограниченный доступ к управлению памятью и системным ресурсам. Это затрудняет написание высокоэффективного кода для VR–устройств, требующего работы с низкоуровневыми API.</w:t>
      </w:r>
    </w:p>
    <w:p w14:paraId="491CC08B" w14:textId="4D1D5F4C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C# популярен среди разработчиков Unity, в сфере VR и AR больше специализированных решений основаны на C++, основные VR–движки предоставляют расширенные возможности именно для этого языка.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</w:t>
      </w:r>
      <w:r w:rsidR="00457B96" w:rsidRPr="00457B96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6F136232" w14:textId="3FEB9899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С++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компилируемый, статически типизированный язык программирования общего назначения</w:t>
      </w:r>
      <w:r w:rsidR="00382E5A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382E5A">
        <w:rPr>
          <w:szCs w:val="28"/>
          <w:lang w:val="ru-RU"/>
        </w:rPr>
        <w:t>Язык является</w:t>
      </w:r>
      <w:r w:rsidRPr="002C4200">
        <w:rPr>
          <w:szCs w:val="28"/>
          <w:lang w:val="ru-RU"/>
        </w:rPr>
        <w:t xml:space="preserve"> расширение</w:t>
      </w:r>
      <w:r w:rsidR="00382E5A">
        <w:rPr>
          <w:szCs w:val="28"/>
          <w:lang w:val="ru-RU"/>
        </w:rPr>
        <w:t>м</w:t>
      </w:r>
      <w:r w:rsidRPr="002C4200">
        <w:rPr>
          <w:szCs w:val="28"/>
          <w:lang w:val="ru-RU"/>
        </w:rPr>
        <w:t xml:space="preserve"> языка C. Язык поддерживает процедурное, и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>–ориентированное программирование</w:t>
      </w:r>
      <w:r w:rsidR="00DB2D29">
        <w:rPr>
          <w:szCs w:val="28"/>
          <w:lang w:val="ru-RU"/>
        </w:rPr>
        <w:t xml:space="preserve"> с популярными парадигмами</w:t>
      </w:r>
      <w:r w:rsidRPr="002C4200">
        <w:rPr>
          <w:szCs w:val="28"/>
          <w:lang w:val="ru-RU"/>
        </w:rPr>
        <w:t>, а также предоставляет механизмы для работы с низкоуровневыми операциями. Это делает гибким и производительным инструментом для разработки сложных программных решений.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11</w:t>
      </w:r>
      <w:r w:rsidR="00B0355C" w:rsidRPr="00B0355C">
        <w:rPr>
          <w:szCs w:val="28"/>
          <w:lang w:val="ru-RU"/>
        </w:rPr>
        <w:t>]</w:t>
      </w:r>
    </w:p>
    <w:p w14:paraId="55AAFFDD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C++:</w:t>
      </w:r>
    </w:p>
    <w:p w14:paraId="5B688F8A" w14:textId="17FAE548" w:rsidR="0074184C" w:rsidRPr="0074184C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Поддержка классов, наследования, полиморфизма и инкапсуляции позволяет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создавать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масштабируемые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и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легко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поддерживаемые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>программные</w:t>
      </w:r>
    </w:p>
    <w:p w14:paraId="1C26AA1D" w14:textId="504E0026" w:rsidR="008A0A40" w:rsidRPr="002C4200" w:rsidRDefault="008A0A40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системы.</w:t>
      </w:r>
    </w:p>
    <w:p w14:paraId="1258D26F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компиляции в машинный код и возможности управления памятью вручную, C++ обеспечивает максимальную эффективность работы программ.</w:t>
      </w:r>
    </w:p>
    <w:p w14:paraId="748DB321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Помогает выявлять ошибки на этапе компиляции. Это повышает надежность кода.</w:t>
      </w:r>
    </w:p>
    <w:p w14:paraId="7B1DEBC6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динамическое выделение памяти с помощью операторов new и delete, а также предоставляет умные указатели для автоматического управления ресурсами.</w:t>
      </w:r>
    </w:p>
    <w:p w14:paraId="45EB159F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Позволяют писать обобщенный код, работающий с различными типами данных. Это снижает дублирование кода и повышает гибкость.</w:t>
      </w:r>
    </w:p>
    <w:p w14:paraId="66A956FE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включает библиотеку std::thread и механизмы синхронизации, позволяющие создавать многопоточные приложения.</w:t>
      </w:r>
    </w:p>
    <w:p w14:paraId="097B2D23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Предоставляет эффективные контейнеры и алгоритмы для работы с данными.</w:t>
      </w:r>
    </w:p>
    <w:p w14:paraId="557F498B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Возможность взаимодействия с аппаратными ресурсами делает C++ подходящим для разработки системного программного обеспечения, драйверов и встроенных систем.</w:t>
      </w:r>
    </w:p>
    <w:p w14:paraId="0F352B52" w14:textId="62FB8073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 на C++ могут компилироваться и выполняться на различных операционных системах при минимальных</w:t>
      </w:r>
      <w:r w:rsidR="00E13FC2">
        <w:rPr>
          <w:szCs w:val="28"/>
          <w:lang w:val="ru-RU"/>
        </w:rPr>
        <w:t xml:space="preserve"> и не влияющих на работу</w:t>
      </w:r>
      <w:r w:rsidRPr="002C4200">
        <w:rPr>
          <w:szCs w:val="28"/>
          <w:lang w:val="ru-RU"/>
        </w:rPr>
        <w:t xml:space="preserve"> изменениях кода.</w:t>
      </w:r>
      <w:r w:rsidR="00B0355C" w:rsidRPr="00B0355C">
        <w:rPr>
          <w:szCs w:val="28"/>
          <w:lang w:val="ru-RU"/>
        </w:rPr>
        <w:t>[1</w:t>
      </w:r>
      <w:r w:rsidR="00A42635" w:rsidRPr="00A42635">
        <w:rPr>
          <w:szCs w:val="28"/>
          <w:lang w:val="ru-RU"/>
        </w:rPr>
        <w:t>2</w:t>
      </w:r>
      <w:r w:rsidR="00B0355C" w:rsidRPr="00B0355C">
        <w:rPr>
          <w:szCs w:val="28"/>
          <w:lang w:val="ru-RU"/>
        </w:rPr>
        <w:t>]</w:t>
      </w:r>
    </w:p>
    <w:p w14:paraId="05CBA9C1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C++:</w:t>
      </w:r>
    </w:p>
    <w:p w14:paraId="713C1718" w14:textId="6B93438F" w:rsidR="008A0A40" w:rsidRPr="002C4200" w:rsidRDefault="008A0A40" w:rsidP="006C2C4E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является компилируемым языком. Это позволяет создавать код, работающий напрямую с аппаратным обеспечением. В отличие от интерпретируемых языков, программы на C++ выполняются быстрее. Это критично для виртуальной реальности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В </w:t>
      </w:r>
      <w:r w:rsidR="00B26D5E">
        <w:rPr>
          <w:szCs w:val="28"/>
          <w:lang w:val="en-US"/>
        </w:rPr>
        <w:t>VR</w:t>
      </w:r>
      <w:r w:rsidR="00280604">
        <w:rPr>
          <w:szCs w:val="28"/>
          <w:lang w:val="ru-RU"/>
        </w:rPr>
        <w:t>–</w:t>
      </w:r>
      <w:r w:rsidR="00A72200">
        <w:rPr>
          <w:szCs w:val="28"/>
          <w:lang w:val="ru-RU"/>
        </w:rPr>
        <w:t>приложениях</w:t>
      </w:r>
      <w:r w:rsidR="00A72200" w:rsidRPr="002C4200">
        <w:rPr>
          <w:szCs w:val="28"/>
          <w:lang w:val="ru-RU"/>
        </w:rPr>
        <w:t xml:space="preserve"> важна</w:t>
      </w:r>
      <w:r w:rsidRPr="002C4200">
        <w:rPr>
          <w:szCs w:val="28"/>
          <w:lang w:val="ru-RU"/>
        </w:rPr>
        <w:t xml:space="preserve"> минимальная задержка при обработке данных и рендеринге.</w:t>
      </w:r>
    </w:p>
    <w:p w14:paraId="294EE696" w14:textId="0F20A456" w:rsidR="008A0A40" w:rsidRPr="00AA26FB" w:rsidRDefault="008A0A40" w:rsidP="00AA26FB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предоставляет разработчику полный контроль над памятью за счет использования указателей, выделения и освобождения памяти вручную. Это </w:t>
      </w:r>
      <w:r w:rsidRPr="00AA26FB">
        <w:rPr>
          <w:szCs w:val="28"/>
          <w:lang w:val="ru-RU"/>
        </w:rPr>
        <w:lastRenderedPageBreak/>
        <w:t>особенно важно при работе с VR</w:t>
      </w:r>
      <w:r w:rsidR="00AD76CC" w:rsidRPr="00AA26FB">
        <w:rPr>
          <w:szCs w:val="28"/>
          <w:lang w:val="ru-RU"/>
        </w:rPr>
        <w:t>–приложениями</w:t>
      </w:r>
      <w:r w:rsidR="004F783F" w:rsidRPr="00AA26FB">
        <w:rPr>
          <w:szCs w:val="28"/>
          <w:lang w:val="ru-RU"/>
        </w:rPr>
        <w:t>. Контроль памяти</w:t>
      </w:r>
      <w:r w:rsidRPr="00AA26FB">
        <w:rPr>
          <w:szCs w:val="28"/>
          <w:lang w:val="ru-RU"/>
        </w:rPr>
        <w:t xml:space="preserve"> позволяет оптимизировать использование оперативной памяти</w:t>
      </w:r>
      <w:r w:rsidR="00AD76CC" w:rsidRPr="00AA26FB">
        <w:rPr>
          <w:szCs w:val="28"/>
          <w:lang w:val="ru-RU"/>
        </w:rPr>
        <w:t>,</w:t>
      </w:r>
      <w:r w:rsidRPr="00AA26FB">
        <w:rPr>
          <w:szCs w:val="28"/>
          <w:lang w:val="ru-RU"/>
        </w:rPr>
        <w:t xml:space="preserve"> ресурсов видеокарты</w:t>
      </w:r>
      <w:r w:rsidR="00AD76CC" w:rsidRPr="00AA26FB">
        <w:rPr>
          <w:szCs w:val="28"/>
          <w:lang w:val="ru-RU"/>
        </w:rPr>
        <w:t xml:space="preserve"> и процессора</w:t>
      </w:r>
      <w:r w:rsidRPr="00AA26FB">
        <w:rPr>
          <w:szCs w:val="28"/>
          <w:lang w:val="ru-RU"/>
        </w:rPr>
        <w:t>.</w:t>
      </w:r>
    </w:p>
    <w:p w14:paraId="7B088C80" w14:textId="3C479A36" w:rsidR="008A0A40" w:rsidRPr="00AA26FB" w:rsidRDefault="008A0A40" w:rsidP="00AA26FB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C++ является основным языком для разработки на популярных игровых движках,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Unreal Engine и Unity. Это делает язык удобным выбором для создания VR–приложений</w:t>
      </w:r>
      <w:r w:rsidR="004F783F" w:rsidRPr="00AA26FB">
        <w:rPr>
          <w:szCs w:val="28"/>
          <w:lang w:val="ru-RU"/>
        </w:rPr>
        <w:t>. Популярные</w:t>
      </w:r>
      <w:r w:rsidRPr="00AA26FB">
        <w:rPr>
          <w:szCs w:val="28"/>
          <w:lang w:val="ru-RU"/>
        </w:rPr>
        <w:t xml:space="preserve"> движки поддерживают работу с низкоуровневыми графическими API.</w:t>
      </w:r>
    </w:p>
    <w:p w14:paraId="12030503" w14:textId="07AC05EC" w:rsidR="008A0A40" w:rsidRPr="00AA26FB" w:rsidRDefault="008A0A40" w:rsidP="00AA26FB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В C++ предусмотрена встроенная поддержка многопоточности. Это позволяет эффективно распределять вычисления, например, между рендерингом сцены и обработкой данных из базы данных.</w:t>
      </w:r>
      <w:r w:rsidR="00B0355C" w:rsidRPr="00AA26FB">
        <w:rPr>
          <w:szCs w:val="28"/>
          <w:lang w:val="ru-RU"/>
        </w:rPr>
        <w:t>[</w:t>
      </w:r>
      <w:r w:rsidR="00A42635" w:rsidRPr="00AA26FB">
        <w:rPr>
          <w:szCs w:val="28"/>
          <w:lang w:val="ru-RU"/>
        </w:rPr>
        <w:t>13</w:t>
      </w:r>
      <w:r w:rsidR="00B0355C" w:rsidRPr="00AA26FB">
        <w:rPr>
          <w:szCs w:val="28"/>
          <w:lang w:val="ru-RU"/>
        </w:rPr>
        <w:t>]</w:t>
      </w:r>
    </w:p>
    <w:p w14:paraId="18E3F6F8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Недостатки C++:</w:t>
      </w:r>
    </w:p>
    <w:p w14:paraId="7C864861" w14:textId="77079C8E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C++ предоставляет низкоуровневый контроль над памятью и ресурсами. Это требует от разработчика большей ответственности за управление памятью, выделение и освобождение ресурсов. Это увеличивает сложность кода и возможность возникновения ошибок,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утечки памяти и использование неинициализированных указателей.</w:t>
      </w:r>
    </w:p>
    <w:p w14:paraId="4693AB99" w14:textId="49D75B78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Из–за высокой сложности C++ разработка программ на этом языке занимает больше времени по сравнению с C# или Python. Использование автоматического управления памятью в C# значительно упрощает разработку и ускоряет процесс тестирования.</w:t>
      </w:r>
    </w:p>
    <w:p w14:paraId="48A8E7FF" w14:textId="651BE51D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C++ не имеет встроенной поддержки для работы с Microsoft SQL Server. В то</w:t>
      </w:r>
      <w:r w:rsidR="005015CE" w:rsidRPr="00AA26FB">
        <w:rPr>
          <w:szCs w:val="28"/>
          <w:lang w:val="ru-RU"/>
        </w:rPr>
        <w:t xml:space="preserve"> же</w:t>
      </w:r>
      <w:r w:rsidRPr="00AA26FB">
        <w:rPr>
          <w:szCs w:val="28"/>
          <w:lang w:val="ru-RU"/>
        </w:rPr>
        <w:t xml:space="preserve"> время</w:t>
      </w:r>
      <w:r w:rsidR="005015CE" w:rsidRPr="00AA26FB">
        <w:rPr>
          <w:szCs w:val="28"/>
          <w:lang w:val="ru-RU"/>
        </w:rPr>
        <w:t>,</w:t>
      </w:r>
      <w:r w:rsidRPr="00AA26FB">
        <w:rPr>
          <w:szCs w:val="28"/>
          <w:lang w:val="ru-RU"/>
        </w:rPr>
        <w:t xml:space="preserve"> в C# есть ADO.NET и Entity Framework, упрощающие взаимодействие с базой данных, в C++ необходимо использовать сторонние библиотеки. Это требует дополнительной настройки и усложняет процесс разработки.</w:t>
      </w:r>
    </w:p>
    <w:p w14:paraId="12D8F4E3" w14:textId="4BA25D62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C++ код сложнее поддерживать и переносить на другие платформы по сравнению с C#.</w:t>
      </w:r>
      <w:r w:rsidR="00B0355C" w:rsidRPr="00AA26FB">
        <w:rPr>
          <w:szCs w:val="28"/>
          <w:lang w:val="ru-RU"/>
        </w:rPr>
        <w:t>[</w:t>
      </w:r>
      <w:r w:rsidR="00A42635" w:rsidRPr="00AA26FB">
        <w:rPr>
          <w:szCs w:val="28"/>
          <w:lang w:val="ru-RU"/>
        </w:rPr>
        <w:t>22</w:t>
      </w:r>
      <w:r w:rsidR="00B0355C" w:rsidRPr="00AA26FB">
        <w:rPr>
          <w:szCs w:val="28"/>
          <w:lang w:val="ru-RU"/>
        </w:rPr>
        <w:t>]</w:t>
      </w:r>
    </w:p>
    <w:p w14:paraId="28375460" w14:textId="02C4C0EA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Java </w:t>
      </w:r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объектно</w:t>
      </w:r>
      <w:proofErr w:type="spellEnd"/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ориентированный язык с автоматическим управлением памятью, работающий на виртуальной машине.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8</w:t>
      </w:r>
      <w:r w:rsidR="00B0355C" w:rsidRPr="00AA26FB">
        <w:rPr>
          <w:szCs w:val="28"/>
          <w:lang w:val="ru-RU"/>
        </w:rPr>
        <w:t>]</w:t>
      </w:r>
    </w:p>
    <w:p w14:paraId="6DACAB48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lastRenderedPageBreak/>
        <w:t>Особенности Java:</w:t>
      </w:r>
    </w:p>
    <w:p w14:paraId="2F27170D" w14:textId="7B36824C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Java работает на любых устройствах с </w:t>
      </w:r>
      <w:r w:rsidRPr="00AA26FB">
        <w:rPr>
          <w:szCs w:val="28"/>
          <w:lang w:val="en-US"/>
        </w:rPr>
        <w:t>Java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Virtual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Machine</w:t>
      </w:r>
      <w:r w:rsidRPr="00AA26FB">
        <w:rPr>
          <w:szCs w:val="28"/>
          <w:lang w:val="ru-RU"/>
        </w:rPr>
        <w:t xml:space="preserve"> благодаря принципу </w:t>
      </w:r>
      <w:r w:rsidR="006C2C4E" w:rsidRPr="00AA26FB">
        <w:rPr>
          <w:szCs w:val="28"/>
          <w:lang w:val="ru-RU"/>
        </w:rPr>
        <w:t>«</w:t>
      </w:r>
      <w:r w:rsidRPr="00AA26FB">
        <w:rPr>
          <w:szCs w:val="28"/>
          <w:lang w:val="en-US"/>
        </w:rPr>
        <w:t>Write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Once</w:t>
      </w:r>
      <w:r w:rsidRPr="00AA26FB">
        <w:rPr>
          <w:szCs w:val="28"/>
          <w:lang w:val="ru-RU"/>
        </w:rPr>
        <w:t xml:space="preserve">, </w:t>
      </w:r>
      <w:r w:rsidRPr="00AA26FB">
        <w:rPr>
          <w:szCs w:val="28"/>
          <w:lang w:val="en-US"/>
        </w:rPr>
        <w:t>Run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Anywhere</w:t>
      </w:r>
      <w:r w:rsidR="006C2C4E" w:rsidRPr="00AA26FB">
        <w:rPr>
          <w:szCs w:val="28"/>
          <w:lang w:val="ru-RU"/>
        </w:rPr>
        <w:t>»</w:t>
      </w:r>
      <w:r w:rsidRPr="00AA26FB">
        <w:rPr>
          <w:szCs w:val="28"/>
          <w:lang w:val="ru-RU"/>
        </w:rPr>
        <w:t>.</w:t>
      </w:r>
    </w:p>
    <w:p w14:paraId="09AC229F" w14:textId="648F228F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Использует JIT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компиляцию, но может уступать нативным языкам в VR из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за накладных расходов Java Virtual Machine.</w:t>
      </w:r>
    </w:p>
    <w:p w14:paraId="2BB8D985" w14:textId="77777777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Подходит для мобильных VR, но слабо интегрируется с </w:t>
      </w:r>
      <w:proofErr w:type="spellStart"/>
      <w:r w:rsidRPr="00AA26FB">
        <w:rPr>
          <w:szCs w:val="28"/>
          <w:lang w:val="ru-RU"/>
        </w:rPr>
        <w:t>Oculus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Rift</w:t>
      </w:r>
      <w:proofErr w:type="spellEnd"/>
      <w:r w:rsidRPr="00AA26FB">
        <w:rPr>
          <w:szCs w:val="28"/>
          <w:lang w:val="ru-RU"/>
        </w:rPr>
        <w:t xml:space="preserve"> и HTC </w:t>
      </w:r>
      <w:proofErr w:type="spellStart"/>
      <w:r w:rsidRPr="00AA26FB">
        <w:rPr>
          <w:szCs w:val="28"/>
          <w:lang w:val="ru-RU"/>
        </w:rPr>
        <w:t>Vive</w:t>
      </w:r>
      <w:proofErr w:type="spellEnd"/>
      <w:r w:rsidRPr="00AA26FB">
        <w:rPr>
          <w:szCs w:val="28"/>
          <w:lang w:val="ru-RU"/>
        </w:rPr>
        <w:t>.</w:t>
      </w:r>
    </w:p>
    <w:p w14:paraId="6D7DA026" w14:textId="77777777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Похож на C#, но требует больше кода для геттеров/сеттеров и не поддерживает LINQ.</w:t>
      </w:r>
    </w:p>
    <w:p w14:paraId="259DAAD4" w14:textId="0C7C2A5C" w:rsidR="008A0A40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Есть </w:t>
      </w:r>
      <w:proofErr w:type="spellStart"/>
      <w:r w:rsidRPr="00AA26FB">
        <w:rPr>
          <w:szCs w:val="28"/>
          <w:lang w:val="ru-RU"/>
        </w:rPr>
        <w:t>Android</w:t>
      </w:r>
      <w:proofErr w:type="spellEnd"/>
      <w:r w:rsidRPr="00AA26FB">
        <w:rPr>
          <w:szCs w:val="28"/>
          <w:lang w:val="ru-RU"/>
        </w:rPr>
        <w:t xml:space="preserve"> SDK, но мало инструментов для высокопроизводительной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разработки.</w:t>
      </w:r>
      <w:r w:rsidR="00B0355C" w:rsidRPr="00AA26FB">
        <w:rPr>
          <w:szCs w:val="28"/>
          <w:lang w:val="ru-RU"/>
        </w:rPr>
        <w:t>[</w:t>
      </w:r>
      <w:r w:rsidR="00457B96" w:rsidRPr="00AA26FB">
        <w:rPr>
          <w:szCs w:val="28"/>
          <w:lang w:val="ru-RU"/>
        </w:rPr>
        <w:t>23</w:t>
      </w:r>
      <w:r w:rsidR="00B0355C" w:rsidRPr="00AA26FB">
        <w:rPr>
          <w:szCs w:val="28"/>
          <w:lang w:val="ru-RU"/>
        </w:rPr>
        <w:t>]</w:t>
      </w:r>
    </w:p>
    <w:p w14:paraId="2CAF5D2F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Преимущества Java:</w:t>
      </w:r>
    </w:p>
    <w:p w14:paraId="399FF309" w14:textId="4E3026E9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Java работает на разных ОС благодаря </w:t>
      </w:r>
      <w:r w:rsidR="00A838A4" w:rsidRPr="00AA26FB">
        <w:rPr>
          <w:szCs w:val="28"/>
          <w:lang w:val="en-US"/>
        </w:rPr>
        <w:t>Java</w:t>
      </w:r>
      <w:r w:rsidR="00A838A4" w:rsidRPr="00AA26FB">
        <w:rPr>
          <w:szCs w:val="28"/>
          <w:lang w:val="ru-RU"/>
        </w:rPr>
        <w:t xml:space="preserve"> </w:t>
      </w:r>
      <w:r w:rsidR="00A838A4" w:rsidRPr="00AA26FB">
        <w:rPr>
          <w:szCs w:val="28"/>
          <w:lang w:val="en-US"/>
        </w:rPr>
        <w:t>Virtual</w:t>
      </w:r>
      <w:r w:rsidR="00A838A4" w:rsidRPr="00AA26FB">
        <w:rPr>
          <w:szCs w:val="28"/>
          <w:lang w:val="ru-RU"/>
        </w:rPr>
        <w:t xml:space="preserve"> </w:t>
      </w:r>
      <w:r w:rsidR="00A838A4" w:rsidRPr="00AA26FB">
        <w:rPr>
          <w:szCs w:val="28"/>
          <w:lang w:val="en-US"/>
        </w:rPr>
        <w:t>Machine</w:t>
      </w:r>
      <w:r w:rsidRPr="00AA26FB">
        <w:rPr>
          <w:szCs w:val="28"/>
          <w:lang w:val="ru-RU"/>
        </w:rPr>
        <w:t>.</w:t>
      </w:r>
    </w:p>
    <w:p w14:paraId="483B73F7" w14:textId="1AE8CC72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Принцип </w:t>
      </w:r>
      <w:r w:rsidR="006C2C4E" w:rsidRPr="00AA26FB">
        <w:rPr>
          <w:szCs w:val="28"/>
          <w:lang w:val="ru-RU"/>
        </w:rPr>
        <w:t>«</w:t>
      </w:r>
      <w:proofErr w:type="spellStart"/>
      <w:r w:rsidRPr="00AA26FB">
        <w:rPr>
          <w:szCs w:val="28"/>
          <w:lang w:val="ru-RU"/>
        </w:rPr>
        <w:t>Write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Once</w:t>
      </w:r>
      <w:proofErr w:type="spellEnd"/>
      <w:r w:rsidRPr="00AA26FB">
        <w:rPr>
          <w:szCs w:val="28"/>
          <w:lang w:val="ru-RU"/>
        </w:rPr>
        <w:t xml:space="preserve">, </w:t>
      </w:r>
      <w:proofErr w:type="spellStart"/>
      <w:r w:rsidRPr="00AA26FB">
        <w:rPr>
          <w:szCs w:val="28"/>
          <w:lang w:val="ru-RU"/>
        </w:rPr>
        <w:t>Run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Anywhere</w:t>
      </w:r>
      <w:proofErr w:type="spellEnd"/>
      <w:r w:rsidR="006C2C4E" w:rsidRPr="00AA26FB">
        <w:rPr>
          <w:szCs w:val="28"/>
          <w:lang w:val="ru-RU"/>
        </w:rPr>
        <w:t>»</w:t>
      </w:r>
      <w:r w:rsidRPr="00AA26FB">
        <w:rPr>
          <w:szCs w:val="28"/>
          <w:lang w:val="ru-RU"/>
        </w:rPr>
        <w:t xml:space="preserve"> позволяет запускать код без перекомпиляции.</w:t>
      </w:r>
    </w:p>
    <w:p w14:paraId="2BDCA073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Множество фреймворков и игровых движков.</w:t>
      </w:r>
    </w:p>
    <w:p w14:paraId="4A042DD3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Поддержка работы с базами данных через JDBC.</w:t>
      </w:r>
    </w:p>
    <w:p w14:paraId="1D5ECD86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Эффективное управление памятью.</w:t>
      </w:r>
    </w:p>
    <w:p w14:paraId="58FF474C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Встроенная поддержка многопоточности.</w:t>
      </w:r>
    </w:p>
    <w:p w14:paraId="545F2299" w14:textId="3BACAEFF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Механизмы защиты: </w:t>
      </w:r>
      <w:proofErr w:type="spellStart"/>
      <w:r w:rsidRPr="00AA26FB">
        <w:rPr>
          <w:szCs w:val="28"/>
          <w:lang w:val="ru-RU"/>
        </w:rPr>
        <w:t>байткод</w:t>
      </w:r>
      <w:proofErr w:type="spellEnd"/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верификация, </w:t>
      </w:r>
      <w:proofErr w:type="spellStart"/>
      <w:r w:rsidRPr="00AA26FB">
        <w:rPr>
          <w:szCs w:val="28"/>
          <w:lang w:val="ru-RU"/>
        </w:rPr>
        <w:t>sandbox</w:t>
      </w:r>
      <w:proofErr w:type="spellEnd"/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режим.</w:t>
      </w:r>
    </w:p>
    <w:p w14:paraId="302ADDF1" w14:textId="32188588" w:rsidR="008A0A40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Удобные API для работы с HTTP, </w:t>
      </w:r>
      <w:proofErr w:type="spellStart"/>
      <w:r w:rsidRPr="00AA26FB">
        <w:rPr>
          <w:szCs w:val="28"/>
          <w:lang w:val="ru-RU"/>
        </w:rPr>
        <w:t>WebSockets</w:t>
      </w:r>
      <w:proofErr w:type="spellEnd"/>
      <w:r w:rsidRPr="00AA26FB">
        <w:rPr>
          <w:szCs w:val="28"/>
          <w:lang w:val="ru-RU"/>
        </w:rPr>
        <w:t xml:space="preserve"> и сетевыми протоколами.</w:t>
      </w:r>
      <w:r w:rsidR="00B0355C" w:rsidRPr="00AA26FB">
        <w:rPr>
          <w:szCs w:val="28"/>
          <w:lang w:val="ru-RU"/>
        </w:rPr>
        <w:t>[2</w:t>
      </w:r>
      <w:r w:rsidR="00457B96" w:rsidRPr="00AA26FB">
        <w:rPr>
          <w:szCs w:val="28"/>
          <w:lang w:val="ru-RU"/>
        </w:rPr>
        <w:t>5</w:t>
      </w:r>
      <w:r w:rsidR="00B0355C" w:rsidRPr="00AA26FB">
        <w:rPr>
          <w:szCs w:val="28"/>
          <w:lang w:val="ru-RU"/>
        </w:rPr>
        <w:t>]</w:t>
      </w:r>
    </w:p>
    <w:p w14:paraId="77914568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Недостатки Java:</w:t>
      </w:r>
    </w:p>
    <w:p w14:paraId="38E2A99E" w14:textId="39337236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изначально ориентирован на C#, а поддержка Java ограничена и требует дополнительных плагинов</w:t>
      </w:r>
      <w:r w:rsidR="0075769E" w:rsidRPr="00AA26FB">
        <w:rPr>
          <w:szCs w:val="28"/>
          <w:lang w:val="ru-RU"/>
        </w:rPr>
        <w:t>.</w:t>
      </w:r>
      <w:r w:rsidRPr="00AA26FB">
        <w:rPr>
          <w:szCs w:val="28"/>
          <w:lang w:val="ru-RU"/>
        </w:rPr>
        <w:t xml:space="preserve"> </w:t>
      </w:r>
      <w:r w:rsidR="0075769E" w:rsidRPr="00AA26FB">
        <w:rPr>
          <w:szCs w:val="28"/>
          <w:lang w:val="ru-RU"/>
        </w:rPr>
        <w:t>Это</w:t>
      </w:r>
      <w:r w:rsidRPr="00AA26FB">
        <w:rPr>
          <w:szCs w:val="28"/>
          <w:lang w:val="ru-RU"/>
        </w:rPr>
        <w:t xml:space="preserve"> усложняет разработку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приложений.</w:t>
      </w:r>
    </w:p>
    <w:p w14:paraId="6A91F287" w14:textId="7D092BF6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en-US"/>
        </w:rPr>
        <w:t xml:space="preserve">Java </w:t>
      </w:r>
      <w:r w:rsidRPr="00AA26FB">
        <w:rPr>
          <w:szCs w:val="28"/>
          <w:lang w:val="ru-RU"/>
        </w:rPr>
        <w:t>использует</w:t>
      </w:r>
      <w:r w:rsidRPr="00AA26FB">
        <w:rPr>
          <w:szCs w:val="28"/>
          <w:lang w:val="en-US"/>
        </w:rPr>
        <w:t xml:space="preserve"> J</w:t>
      </w:r>
      <w:r w:rsidR="00280846" w:rsidRPr="00AA26FB">
        <w:rPr>
          <w:szCs w:val="28"/>
          <w:lang w:val="en-US"/>
        </w:rPr>
        <w:t>ava Virtual Machine</w:t>
      </w:r>
      <w:r w:rsidR="0075769E" w:rsidRPr="00AA26FB">
        <w:rPr>
          <w:szCs w:val="28"/>
          <w:lang w:val="en-US"/>
        </w:rPr>
        <w:t>.</w:t>
      </w:r>
      <w:r w:rsidRPr="00AA26FB">
        <w:rPr>
          <w:szCs w:val="28"/>
          <w:lang w:val="en-US"/>
        </w:rPr>
        <w:t xml:space="preserve"> </w:t>
      </w:r>
      <w:r w:rsidR="0075769E" w:rsidRPr="00AA26FB">
        <w:rPr>
          <w:szCs w:val="28"/>
          <w:lang w:val="ru-RU"/>
        </w:rPr>
        <w:t>Это</w:t>
      </w:r>
      <w:r w:rsidRPr="00AA26FB">
        <w:rPr>
          <w:szCs w:val="28"/>
          <w:lang w:val="ru-RU"/>
        </w:rPr>
        <w:t xml:space="preserve"> добавляет накладные расходы, а сборка мусора может вызывать лаги, критичные для плавного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опыта.</w:t>
      </w:r>
    </w:p>
    <w:p w14:paraId="7C1226F7" w14:textId="68562657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Основные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платформы лучше работают с C#, а для Java нет полноценных аналогов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XR </w:t>
      </w:r>
      <w:proofErr w:type="spellStart"/>
      <w:r w:rsidRPr="00AA26FB">
        <w:rPr>
          <w:szCs w:val="28"/>
          <w:lang w:val="ru-RU"/>
        </w:rPr>
        <w:t>Interaction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Toolkit</w:t>
      </w:r>
      <w:proofErr w:type="spellEnd"/>
      <w:r w:rsidRPr="00AA26FB">
        <w:rPr>
          <w:szCs w:val="28"/>
          <w:lang w:val="ru-RU"/>
        </w:rPr>
        <w:t>.</w:t>
      </w:r>
    </w:p>
    <w:p w14:paraId="5F6DD095" w14:textId="156E7215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lastRenderedPageBreak/>
        <w:t>В Java для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3D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графики требуется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OpenGL/LWJGL,</w:t>
      </w:r>
      <w:r w:rsidR="0074184C" w:rsidRPr="00AA26FB">
        <w:rPr>
          <w:szCs w:val="28"/>
          <w:lang w:val="ru-RU"/>
        </w:rPr>
        <w:t xml:space="preserve"> </w:t>
      </w:r>
      <w:r w:rsidR="0075769E" w:rsidRPr="00AA26FB">
        <w:rPr>
          <w:szCs w:val="28"/>
          <w:lang w:val="ru-RU"/>
        </w:rPr>
        <w:t>а</w:t>
      </w:r>
      <w:r w:rsidRPr="00AA26FB">
        <w:rPr>
          <w:szCs w:val="28"/>
          <w:lang w:val="ru-RU"/>
        </w:rPr>
        <w:t xml:space="preserve"> в C# +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="00AD76C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 xml:space="preserve">визуальная часть настраивается в редакторе с помощью </w:t>
      </w:r>
      <w:proofErr w:type="spellStart"/>
      <w:r w:rsidRPr="00AA26FB">
        <w:rPr>
          <w:szCs w:val="28"/>
          <w:lang w:val="ru-RU"/>
        </w:rPr>
        <w:t>GameObjects</w:t>
      </w:r>
      <w:proofErr w:type="spellEnd"/>
      <w:r w:rsidRPr="00AA26FB">
        <w:rPr>
          <w:szCs w:val="28"/>
          <w:lang w:val="ru-RU"/>
        </w:rPr>
        <w:t xml:space="preserve"> и </w:t>
      </w:r>
      <w:proofErr w:type="spellStart"/>
      <w:r w:rsidRPr="00AA26FB">
        <w:rPr>
          <w:szCs w:val="28"/>
          <w:lang w:val="ru-RU"/>
        </w:rPr>
        <w:t>Prefabs</w:t>
      </w:r>
      <w:proofErr w:type="spellEnd"/>
      <w:r w:rsidR="0075769E" w:rsidRPr="00AA26FB">
        <w:rPr>
          <w:szCs w:val="28"/>
          <w:lang w:val="ru-RU"/>
        </w:rPr>
        <w:t>.</w:t>
      </w:r>
      <w:r w:rsidRPr="00AA26FB">
        <w:rPr>
          <w:szCs w:val="28"/>
          <w:lang w:val="ru-RU"/>
        </w:rPr>
        <w:t xml:space="preserve"> </w:t>
      </w:r>
      <w:r w:rsidR="0075769E" w:rsidRPr="00AA26FB">
        <w:rPr>
          <w:szCs w:val="28"/>
          <w:lang w:val="ru-RU"/>
        </w:rPr>
        <w:t>Это</w:t>
      </w:r>
      <w:r w:rsidRPr="00AA26FB">
        <w:rPr>
          <w:szCs w:val="28"/>
          <w:lang w:val="ru-RU"/>
        </w:rPr>
        <w:t xml:space="preserve"> ускоряет разработку.</w:t>
      </w:r>
    </w:p>
    <w:p w14:paraId="45B97B02" w14:textId="24BD14B1" w:rsidR="008A0A40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Java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приложения требуют установки JRE, а в C# компиляция в нативный код обеспечивает лучшую производительность на Windows.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2</w:t>
      </w:r>
      <w:r w:rsidR="00457B96" w:rsidRPr="00AA26FB">
        <w:rPr>
          <w:szCs w:val="28"/>
          <w:lang w:val="ru-RU"/>
        </w:rPr>
        <w:t>7</w:t>
      </w:r>
      <w:r w:rsidR="00B0355C" w:rsidRPr="00AA26FB">
        <w:rPr>
          <w:szCs w:val="28"/>
          <w:lang w:val="ru-RU"/>
        </w:rPr>
        <w:t>]</w:t>
      </w:r>
    </w:p>
    <w:p w14:paraId="77B0E3F3" w14:textId="319D4BF6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Python </w:t>
      </w:r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 это высокоуровневый интерпретируемый язык программирования </w:t>
      </w:r>
      <w:r w:rsidR="00AD76CC" w:rsidRPr="00AA26FB">
        <w:rPr>
          <w:szCs w:val="28"/>
          <w:lang w:val="ru-RU"/>
        </w:rPr>
        <w:t xml:space="preserve"> для </w:t>
      </w:r>
      <w:r w:rsidRPr="00AA26FB">
        <w:rPr>
          <w:szCs w:val="28"/>
          <w:lang w:val="ru-RU"/>
        </w:rPr>
        <w:t>общего назначения, ориентированный на простоту</w:t>
      </w:r>
      <w:r w:rsidR="00AD76CC" w:rsidRPr="00AA26FB">
        <w:rPr>
          <w:szCs w:val="28"/>
          <w:lang w:val="ru-RU"/>
        </w:rPr>
        <w:t>, читаемость</w:t>
      </w:r>
      <w:r w:rsidRPr="00AA26FB">
        <w:rPr>
          <w:szCs w:val="28"/>
          <w:lang w:val="ru-RU"/>
        </w:rPr>
        <w:t xml:space="preserve"> кода и скорость разработки</w:t>
      </w:r>
      <w:r w:rsidR="00AD76CC" w:rsidRPr="00AA26FB">
        <w:rPr>
          <w:szCs w:val="28"/>
          <w:lang w:val="ru-RU"/>
        </w:rPr>
        <w:t xml:space="preserve"> приложений</w:t>
      </w:r>
      <w:r w:rsidRPr="00AA26FB">
        <w:rPr>
          <w:szCs w:val="28"/>
          <w:lang w:val="ru-RU"/>
        </w:rPr>
        <w:t>. Однако для VR</w:t>
      </w:r>
      <w:r w:rsidR="00280604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приложений на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="00AD76CC" w:rsidRPr="00AA26FB">
        <w:rPr>
          <w:szCs w:val="28"/>
          <w:lang w:val="ru-RU"/>
        </w:rPr>
        <w:t xml:space="preserve"> данный</w:t>
      </w:r>
      <w:r w:rsidRPr="00AA26FB">
        <w:rPr>
          <w:szCs w:val="28"/>
          <w:lang w:val="ru-RU"/>
        </w:rPr>
        <w:t xml:space="preserve"> </w:t>
      </w:r>
      <w:r w:rsidR="00557243" w:rsidRPr="00AA26FB">
        <w:rPr>
          <w:szCs w:val="28"/>
          <w:lang w:val="ru-RU"/>
        </w:rPr>
        <w:t>язык</w:t>
      </w:r>
      <w:r w:rsidRPr="00AA26FB">
        <w:rPr>
          <w:szCs w:val="28"/>
          <w:lang w:val="ru-RU"/>
        </w:rPr>
        <w:t xml:space="preserve"> не подходит из</w:t>
      </w:r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за ограниченной поддержки и меньшей производительности в сравнении с C#.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7</w:t>
      </w:r>
      <w:r w:rsidR="00B0355C" w:rsidRPr="00AA26FB">
        <w:rPr>
          <w:szCs w:val="28"/>
          <w:lang w:val="ru-RU"/>
        </w:rPr>
        <w:t>]</w:t>
      </w:r>
    </w:p>
    <w:p w14:paraId="5825D484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Особенности Python:</w:t>
      </w:r>
    </w:p>
    <w:p w14:paraId="3E56B3E1" w14:textId="3C0F0CDC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Благодаря лаконичному синтаксису Python значительно упрощает разработку.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Это позволяет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писать и поддерживать код быстрее, чем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в более</w:t>
      </w:r>
      <w:r w:rsidR="00F8591E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 xml:space="preserve">сложных языках,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C++ или Java.</w:t>
      </w:r>
    </w:p>
    <w:p w14:paraId="1F3F961B" w14:textId="6085E4A4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Python обладает богатой экосистемой, включающей модули для работы с базами данных,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sqlite3, SQLAlchemy, а также библиотеки для интеграции с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, например,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ML–</w:t>
      </w:r>
      <w:proofErr w:type="spellStart"/>
      <w:r w:rsidRPr="00AA26FB">
        <w:rPr>
          <w:szCs w:val="28"/>
          <w:lang w:val="ru-RU"/>
        </w:rPr>
        <w:t>Agents</w:t>
      </w:r>
      <w:proofErr w:type="spellEnd"/>
      <w:r w:rsidRPr="00AA26FB">
        <w:rPr>
          <w:szCs w:val="28"/>
          <w:lang w:val="ru-RU"/>
        </w:rPr>
        <w:t>.</w:t>
      </w:r>
    </w:p>
    <w:p w14:paraId="656E5BB4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поддерживается на Windows, Linux и macOS. Это делает удобным для работы в разных средах.</w:t>
      </w:r>
    </w:p>
    <w:p w14:paraId="55C0F6AF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часто используется для написания скриптов автоматизации. Это упрощает администрирование базы данных и защиту данных, например, с помощью регулярного резервного копирования.</w:t>
      </w:r>
    </w:p>
    <w:p w14:paraId="66C47FCC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Язык поддерживает взаимодействие с REST API. Это важно для разработки распределенных систем и облачного хранения данных.</w:t>
      </w:r>
    </w:p>
    <w:p w14:paraId="1B67A85A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Использование asyncio, threading и multiprocessing позволяет обрабатывать большие объемы данных в реальном времени.</w:t>
      </w:r>
    </w:p>
    <w:p w14:paraId="72B2461B" w14:textId="450C8F65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Наличие библиотек </w:t>
      </w:r>
      <w:proofErr w:type="spellStart"/>
      <w:r w:rsidRPr="00AA26FB">
        <w:rPr>
          <w:szCs w:val="28"/>
          <w:lang w:val="ru-RU"/>
        </w:rPr>
        <w:t>TensorFlow</w:t>
      </w:r>
      <w:proofErr w:type="spellEnd"/>
      <w:r w:rsidRPr="00AA26FB">
        <w:rPr>
          <w:szCs w:val="28"/>
          <w:lang w:val="ru-RU"/>
        </w:rPr>
        <w:t xml:space="preserve">, </w:t>
      </w:r>
      <w:proofErr w:type="spellStart"/>
      <w:r w:rsidRPr="00AA26FB">
        <w:rPr>
          <w:szCs w:val="28"/>
          <w:lang w:val="ru-RU"/>
        </w:rPr>
        <w:t>PyTorch</w:t>
      </w:r>
      <w:proofErr w:type="spellEnd"/>
      <w:r w:rsidRPr="00AA26FB">
        <w:rPr>
          <w:szCs w:val="28"/>
          <w:lang w:val="ru-RU"/>
        </w:rPr>
        <w:t xml:space="preserve">, </w:t>
      </w:r>
      <w:proofErr w:type="spellStart"/>
      <w:r w:rsidRPr="00AA26FB">
        <w:rPr>
          <w:szCs w:val="28"/>
          <w:lang w:val="ru-RU"/>
        </w:rPr>
        <w:t>scikit</w:t>
      </w:r>
      <w:proofErr w:type="spellEnd"/>
      <w:r w:rsidRPr="00AA26FB">
        <w:rPr>
          <w:szCs w:val="28"/>
          <w:lang w:val="ru-RU"/>
        </w:rPr>
        <w:t>–</w:t>
      </w:r>
      <w:proofErr w:type="spellStart"/>
      <w:r w:rsidRPr="00AA26FB">
        <w:rPr>
          <w:szCs w:val="28"/>
          <w:lang w:val="ru-RU"/>
        </w:rPr>
        <w:t>learn</w:t>
      </w:r>
      <w:proofErr w:type="spellEnd"/>
      <w:r w:rsidRPr="00AA26FB">
        <w:rPr>
          <w:szCs w:val="28"/>
          <w:lang w:val="ru-RU"/>
        </w:rPr>
        <w:t xml:space="preserve"> делает Python идеальным выбором для анализа данных и интеллектуальной обработки информации в БД.</w:t>
      </w:r>
      <w:r w:rsidR="00B0355C" w:rsidRPr="00AA26FB">
        <w:rPr>
          <w:szCs w:val="28"/>
          <w:lang w:val="ru-RU"/>
        </w:rPr>
        <w:t>[1</w:t>
      </w:r>
      <w:r w:rsidR="000313F0" w:rsidRPr="00AA26FB">
        <w:rPr>
          <w:szCs w:val="28"/>
          <w:lang w:val="ru-RU"/>
        </w:rPr>
        <w:t>4</w:t>
      </w:r>
      <w:r w:rsidR="00B0355C" w:rsidRPr="00AA26FB">
        <w:rPr>
          <w:szCs w:val="28"/>
          <w:lang w:val="ru-RU"/>
        </w:rPr>
        <w:t>]</w:t>
      </w:r>
    </w:p>
    <w:p w14:paraId="3C38699A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lastRenderedPageBreak/>
        <w:t>Преимущества Python:</w:t>
      </w:r>
    </w:p>
    <w:p w14:paraId="430E9C54" w14:textId="0FB8EE16" w:rsidR="0074184C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отличается лаконичным и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понятным синтаксисом.</w:t>
      </w:r>
      <w:r w:rsidR="0074184C" w:rsidRPr="00AA26FB">
        <w:rPr>
          <w:szCs w:val="28"/>
          <w:lang w:val="ru-RU"/>
        </w:rPr>
        <w:t xml:space="preserve">  </w:t>
      </w:r>
      <w:r w:rsidRPr="00AA26FB">
        <w:rPr>
          <w:szCs w:val="28"/>
          <w:lang w:val="ru-RU"/>
        </w:rPr>
        <w:t xml:space="preserve">Это 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упрощает</w:t>
      </w:r>
    </w:p>
    <w:p w14:paraId="5B381315" w14:textId="01D427FC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разработку и поддержку программного кода. В сравнении с C++ и C#, язык требует меньше строк кода для выполнения аналогичных задач. Это ускоряет процесс разработки.</w:t>
      </w:r>
    </w:p>
    <w:p w14:paraId="1140FA2D" w14:textId="77777777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обладает обширной библиотекой модулей, которые могут быть полезны при работе с базами данных.</w:t>
      </w:r>
    </w:p>
    <w:p w14:paraId="04CA5942" w14:textId="4AB8DB5D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поддерживает работу на различных операционных системах. Это делает удобным для кроссплатформенной разработки.</w:t>
      </w:r>
    </w:p>
    <w:p w14:paraId="61CEE256" w14:textId="43EBE14A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В отличие от C++</w:t>
      </w:r>
      <w:r w:rsidR="00B26D5E" w:rsidRPr="00AA26FB">
        <w:rPr>
          <w:szCs w:val="28"/>
          <w:lang w:val="ru-RU"/>
        </w:rPr>
        <w:t>,</w:t>
      </w:r>
      <w:r w:rsidRPr="00AA26FB">
        <w:rPr>
          <w:szCs w:val="28"/>
          <w:lang w:val="ru-RU"/>
        </w:rPr>
        <w:t xml:space="preserve"> в Python реализован автоматический сборщик мусора, снижающий вероятность утечек памяти и упрощающий разработку.</w:t>
      </w:r>
    </w:p>
    <w:p w14:paraId="58CDE145" w14:textId="7F41C87A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имеет одно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из крупнейших сообществ разработчиков. Это</w:t>
      </w:r>
      <w:r w:rsidR="00F8591E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обеспечивает доступ к множеству учебных материалов, документации и форумов поддержки.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1</w:t>
      </w:r>
      <w:r w:rsidR="00457B96" w:rsidRPr="00AA26FB">
        <w:rPr>
          <w:szCs w:val="28"/>
          <w:lang w:val="ru-RU"/>
        </w:rPr>
        <w:t>7</w:t>
      </w:r>
      <w:r w:rsidR="00B0355C" w:rsidRPr="00AA26FB">
        <w:rPr>
          <w:szCs w:val="28"/>
          <w:lang w:val="ru-RU"/>
        </w:rPr>
        <w:t>]</w:t>
      </w:r>
    </w:p>
    <w:p w14:paraId="6D4800B6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Недостатки Python:</w:t>
      </w:r>
    </w:p>
    <w:p w14:paraId="7E502E7D" w14:textId="0EC50E55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является интерпретируемым языком. Это делает</w:t>
      </w:r>
      <w:r w:rsidR="00036327" w:rsidRPr="00AA26FB">
        <w:rPr>
          <w:szCs w:val="28"/>
          <w:lang w:val="ru-RU"/>
        </w:rPr>
        <w:t xml:space="preserve"> язык</w:t>
      </w:r>
      <w:r w:rsidRPr="00AA26FB">
        <w:rPr>
          <w:szCs w:val="28"/>
          <w:lang w:val="ru-RU"/>
        </w:rPr>
        <w:t xml:space="preserve"> значительно медленнее по сравнению с компилируемыми языками,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C# и C++. В задачах, связанных с 3D–графикой и виртуальной реальностью, производительность критически важна, а Python может не справляться с высокими нагрузками.</w:t>
      </w:r>
    </w:p>
    <w:p w14:paraId="651472A9" w14:textId="38C38D8C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Хотя Python широко применяется в сфере научных вычислений, анализа данных и автоматизации, поддержка в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отсутствует. В отличие от C#, не является основным языком для Unity, использование Python потребует дополнительных библиотек и костылей. Это усложнит разработку.</w:t>
      </w:r>
    </w:p>
    <w:p w14:paraId="5C7FA3F8" w14:textId="62B61E57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Из–за Global </w:t>
      </w:r>
      <w:proofErr w:type="spellStart"/>
      <w:r w:rsidRPr="00AA26FB">
        <w:rPr>
          <w:szCs w:val="28"/>
          <w:lang w:val="ru-RU"/>
        </w:rPr>
        <w:t>Interpreter</w:t>
      </w:r>
      <w:proofErr w:type="spellEnd"/>
      <w:r w:rsidRPr="00AA26FB">
        <w:rPr>
          <w:szCs w:val="28"/>
          <w:lang w:val="ru-RU"/>
        </w:rPr>
        <w:t xml:space="preserve"> Lock Python ограничен в возможностях параллельного выполнения кода. Это критично при разработке VR–приложений</w:t>
      </w:r>
      <w:r w:rsidR="00B26D5E" w:rsidRPr="00AA26FB">
        <w:rPr>
          <w:szCs w:val="28"/>
          <w:lang w:val="ru-RU"/>
        </w:rPr>
        <w:t xml:space="preserve">. В виртуальной реальности </w:t>
      </w:r>
      <w:r w:rsidRPr="00AA26FB">
        <w:rPr>
          <w:szCs w:val="28"/>
          <w:lang w:val="ru-RU"/>
        </w:rPr>
        <w:t>активно используется многопоточная обработка.</w:t>
      </w:r>
    </w:p>
    <w:p w14:paraId="27C2547C" w14:textId="77777777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Python является динамически типизированным языком. Это делает менее удобным для разработки крупных проектов. Ошибки, связанные с типами данных, </w:t>
      </w:r>
      <w:r w:rsidRPr="00AA26FB">
        <w:rPr>
          <w:szCs w:val="28"/>
          <w:lang w:val="ru-RU"/>
        </w:rPr>
        <w:lastRenderedPageBreak/>
        <w:t>могут проявляться только во время выполнения. Это усложняет отладку и снижает надежность кода.</w:t>
      </w:r>
    </w:p>
    <w:p w14:paraId="65F90D5D" w14:textId="225AEC17" w:rsidR="00C748B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использует автоматический сборщик мусора. Сборщик может вызывать непредсказуемые задержки при работе VR–приложений. В C# и C++ управление памятью осуществляется более эффективно. Это позволяет избегать неожиданных пауз в работе программы.</w:t>
      </w:r>
      <w:r w:rsidR="00B0355C" w:rsidRPr="00AA26FB">
        <w:rPr>
          <w:szCs w:val="28"/>
          <w:lang w:val="ru-RU"/>
        </w:rPr>
        <w:t>[</w:t>
      </w:r>
      <w:r w:rsidR="00457B96" w:rsidRPr="00AA26FB">
        <w:rPr>
          <w:szCs w:val="28"/>
          <w:lang w:val="ru-RU"/>
        </w:rPr>
        <w:t>19</w:t>
      </w:r>
      <w:r w:rsidR="00B0355C" w:rsidRPr="00AA26FB">
        <w:rPr>
          <w:szCs w:val="28"/>
          <w:lang w:val="ru-RU"/>
        </w:rPr>
        <w:t>]</w:t>
      </w:r>
    </w:p>
    <w:p w14:paraId="17C2D7B2" w14:textId="4D376EA5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Для данного проекта выбран C#</w:t>
      </w:r>
      <w:r w:rsidR="00E415E4" w:rsidRPr="00AA26FB">
        <w:rPr>
          <w:szCs w:val="28"/>
          <w:lang w:val="ru-RU"/>
        </w:rPr>
        <w:t>, так как язык</w:t>
      </w:r>
      <w:r w:rsidRPr="00AA26FB">
        <w:rPr>
          <w:szCs w:val="28"/>
          <w:lang w:val="ru-RU"/>
        </w:rPr>
        <w:t>:</w:t>
      </w:r>
    </w:p>
    <w:p w14:paraId="28D99883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оптимален для разработки в Unity;</w:t>
      </w:r>
    </w:p>
    <w:p w14:paraId="3EBCB30E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имеет хорошую интеграцию с SteamVR;</w:t>
      </w:r>
    </w:p>
    <w:p w14:paraId="682DF547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обеспечивает баланс между производительностью и удобством разработки;</w:t>
      </w:r>
    </w:p>
    <w:p w14:paraId="462792CA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поддерживает WindowsForms для вспомогательных утилит.</w:t>
      </w:r>
    </w:p>
    <w:p w14:paraId="5A3F69D5" w14:textId="149D8134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Остальные языки либо менее подходят для VR, либо требуют более сложной разработки</w:t>
      </w:r>
      <w:r w:rsidR="00B0355C" w:rsidRPr="00AA26FB">
        <w:rPr>
          <w:szCs w:val="28"/>
          <w:lang w:val="ru-RU"/>
        </w:rPr>
        <w:t>.</w:t>
      </w:r>
    </w:p>
    <w:p w14:paraId="1E828F4A" w14:textId="77777777" w:rsidR="00C748B0" w:rsidRPr="0080365D" w:rsidRDefault="00C748B0" w:rsidP="006C2C4E">
      <w:pPr>
        <w:tabs>
          <w:tab w:val="left" w:pos="993"/>
          <w:tab w:val="left" w:pos="1276"/>
        </w:tabs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1.2.2 Элементы языка программирования</w:t>
      </w:r>
    </w:p>
    <w:p w14:paraId="03514B24" w14:textId="23B5C7E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Элементы языка программирования С# представлены в соответствии с таблицей 3.</w:t>
      </w:r>
    </w:p>
    <w:p w14:paraId="35FB69DE" w14:textId="46DAB54E" w:rsidR="00DD229F" w:rsidRPr="006A4520" w:rsidRDefault="006A4520" w:rsidP="0050280F">
      <w:pPr>
        <w:spacing w:line="360" w:lineRule="auto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Таблица 3 </w:t>
      </w:r>
      <w:r>
        <w:rPr>
          <w:szCs w:val="28"/>
          <w:lang w:val="ru-RU"/>
        </w:rPr>
        <w:t>–</w:t>
      </w:r>
      <w:r w:rsidRPr="006A4520">
        <w:rPr>
          <w:szCs w:val="28"/>
          <w:lang w:val="ru-RU"/>
        </w:rPr>
        <w:t xml:space="preserve"> Элементы языка программирования C#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6A4520" w14:paraId="4B6362E0" w14:textId="77777777" w:rsidTr="00AD76CC">
        <w:trPr>
          <w:trHeight w:val="463"/>
        </w:trPr>
        <w:tc>
          <w:tcPr>
            <w:tcW w:w="3397" w:type="dxa"/>
          </w:tcPr>
          <w:p w14:paraId="1283E8DD" w14:textId="2B18A6DB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Элемент языка C#</w:t>
            </w:r>
          </w:p>
        </w:tc>
        <w:tc>
          <w:tcPr>
            <w:tcW w:w="6514" w:type="dxa"/>
          </w:tcPr>
          <w:p w14:paraId="698917D0" w14:textId="49F1FFA9" w:rsidR="006A4520" w:rsidRPr="006A4520" w:rsidRDefault="006A4520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Описание</w:t>
            </w:r>
          </w:p>
        </w:tc>
      </w:tr>
      <w:tr w:rsidR="0074184C" w14:paraId="7B12A303" w14:textId="77777777" w:rsidTr="00AD76CC">
        <w:trPr>
          <w:trHeight w:val="399"/>
        </w:trPr>
        <w:tc>
          <w:tcPr>
            <w:tcW w:w="3397" w:type="dxa"/>
          </w:tcPr>
          <w:p w14:paraId="3C4D7FC1" w14:textId="519BBA2A" w:rsidR="0074184C" w:rsidRDefault="0074184C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6514" w:type="dxa"/>
          </w:tcPr>
          <w:p w14:paraId="042ADAA5" w14:textId="5E41B7B2" w:rsidR="0074184C" w:rsidRDefault="0074184C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</w:tr>
      <w:tr w:rsidR="00BF5917" w14:paraId="6A9A5D2A" w14:textId="77777777" w:rsidTr="00AD76CC">
        <w:trPr>
          <w:trHeight w:val="1411"/>
        </w:trPr>
        <w:tc>
          <w:tcPr>
            <w:tcW w:w="3397" w:type="dxa"/>
          </w:tcPr>
          <w:p w14:paraId="273133F2" w14:textId="5FF2F266" w:rsidR="00BF5917" w:rsidRDefault="00BF591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BF5917">
              <w:rPr>
                <w:szCs w:val="28"/>
                <w:lang w:val="ru-RU"/>
              </w:rPr>
              <w:t>Переменные</w:t>
            </w:r>
          </w:p>
        </w:tc>
        <w:tc>
          <w:tcPr>
            <w:tcW w:w="6514" w:type="dxa"/>
          </w:tcPr>
          <w:p w14:paraId="25A29E29" w14:textId="70CB6FCD" w:rsidR="00BF5917" w:rsidRDefault="00851E3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51E37">
              <w:rPr>
                <w:szCs w:val="28"/>
                <w:lang w:val="ru-RU"/>
              </w:rPr>
              <w:t xml:space="preserve">Именованные области памяти для хранения данных во время выполнения программы. В C# являются строго типизированными </w:t>
            </w:r>
            <w:r w:rsidR="00C2181A">
              <w:rPr>
                <w:szCs w:val="28"/>
                <w:lang w:val="ru-RU"/>
              </w:rPr>
              <w:t>–</w:t>
            </w:r>
            <w:r w:rsidRPr="00851E37">
              <w:rPr>
                <w:szCs w:val="28"/>
                <w:lang w:val="ru-RU"/>
              </w:rPr>
              <w:t xml:space="preserve"> тип переменной определяется при объявлении.</w:t>
            </w:r>
          </w:p>
        </w:tc>
      </w:tr>
      <w:tr w:rsidR="006A4520" w:rsidRPr="006A4520" w14:paraId="2829EC4E" w14:textId="77777777" w:rsidTr="00AD76CC">
        <w:trPr>
          <w:trHeight w:val="708"/>
        </w:trPr>
        <w:tc>
          <w:tcPr>
            <w:tcW w:w="3397" w:type="dxa"/>
            <w:tcBorders>
              <w:bottom w:val="nil"/>
            </w:tcBorders>
          </w:tcPr>
          <w:p w14:paraId="3ED4FCD3" w14:textId="6C5850F2" w:rsidR="006A4520" w:rsidRDefault="006A4520" w:rsidP="00BF5917">
            <w:pPr>
              <w:contextualSpacing/>
              <w:jc w:val="left"/>
              <w:rPr>
                <w:szCs w:val="28"/>
                <w:lang w:val="en-US"/>
              </w:rPr>
            </w:pPr>
            <w:proofErr w:type="spellStart"/>
            <w:r w:rsidRPr="009B3662">
              <w:t>Классы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class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0BF3EF24" w14:textId="1326540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Базовая структура для создания объектов, инкапсулирующая данные и методы.</w:t>
            </w:r>
          </w:p>
        </w:tc>
      </w:tr>
      <w:tr w:rsidR="006A4520" w:rsidRPr="006A4520" w14:paraId="4E0AE77A" w14:textId="77777777" w:rsidTr="00AD76CC">
        <w:trPr>
          <w:trHeight w:val="704"/>
        </w:trPr>
        <w:tc>
          <w:tcPr>
            <w:tcW w:w="3397" w:type="dxa"/>
          </w:tcPr>
          <w:p w14:paraId="6B5B36F6" w14:textId="4072F4DA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Методы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void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Foo</w:t>
            </w:r>
            <w:proofErr w:type="spellEnd"/>
            <w:r w:rsidRPr="009B3662">
              <w:t>())</w:t>
            </w:r>
          </w:p>
        </w:tc>
        <w:tc>
          <w:tcPr>
            <w:tcW w:w="6514" w:type="dxa"/>
          </w:tcPr>
          <w:p w14:paraId="25587846" w14:textId="15281448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A72200">
              <w:rPr>
                <w:lang w:val="ru-RU"/>
              </w:rPr>
              <w:t>Функции</w:t>
            </w:r>
            <w:r w:rsidRPr="009B3662">
              <w:t xml:space="preserve">, </w:t>
            </w:r>
            <w:r w:rsidRPr="00A72200">
              <w:rPr>
                <w:lang w:val="ru-RU"/>
              </w:rPr>
              <w:t>выполняющие</w:t>
            </w:r>
            <w:r w:rsidRPr="009B3662">
              <w:t xml:space="preserve"> </w:t>
            </w:r>
            <w:r w:rsidRPr="00A72200">
              <w:rPr>
                <w:lang w:val="ru-RU"/>
              </w:rPr>
              <w:t>определенные</w:t>
            </w:r>
            <w:r w:rsidRPr="009B3662">
              <w:t xml:space="preserve"> действия. Могут возвращать значения.</w:t>
            </w:r>
          </w:p>
        </w:tc>
      </w:tr>
      <w:tr w:rsidR="006A4520" w:rsidRPr="006A4520" w14:paraId="02303ADD" w14:textId="77777777" w:rsidTr="00AD76CC">
        <w:trPr>
          <w:trHeight w:val="70"/>
        </w:trPr>
        <w:tc>
          <w:tcPr>
            <w:tcW w:w="3397" w:type="dxa"/>
          </w:tcPr>
          <w:p w14:paraId="135F0931" w14:textId="3D9ED3C4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Циклы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for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while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3FF0566C" w14:textId="112ED63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Управляющие конструкции для повторения кода.</w:t>
            </w:r>
          </w:p>
        </w:tc>
      </w:tr>
      <w:tr w:rsidR="006A4520" w:rsidRPr="006A4520" w14:paraId="77B77CEC" w14:textId="77777777" w:rsidTr="00AD76CC">
        <w:trPr>
          <w:trHeight w:val="543"/>
        </w:trPr>
        <w:tc>
          <w:tcPr>
            <w:tcW w:w="3397" w:type="dxa"/>
            <w:tcBorders>
              <w:bottom w:val="single" w:sz="4" w:space="0" w:color="auto"/>
            </w:tcBorders>
          </w:tcPr>
          <w:p w14:paraId="0F4EEAA8" w14:textId="4CDD489C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Условные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операторы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if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switch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618CF59D" w14:textId="603764D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Проверка условий и ветвление логики программы.</w:t>
            </w:r>
          </w:p>
        </w:tc>
      </w:tr>
      <w:tr w:rsidR="006A4520" w:rsidRPr="006A4520" w14:paraId="43791E0B" w14:textId="77777777" w:rsidTr="00AD76CC">
        <w:trPr>
          <w:trHeight w:val="291"/>
        </w:trPr>
        <w:tc>
          <w:tcPr>
            <w:tcW w:w="3397" w:type="dxa"/>
            <w:tcBorders>
              <w:bottom w:val="nil"/>
            </w:tcBorders>
          </w:tcPr>
          <w:p w14:paraId="5540515C" w14:textId="48242941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Свойства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get</w:t>
            </w:r>
            <w:proofErr w:type="spellEnd"/>
            <w:r w:rsidRPr="009B3662">
              <w:t xml:space="preserve">; </w:t>
            </w:r>
            <w:proofErr w:type="spellStart"/>
            <w:r w:rsidRPr="009B3662">
              <w:t>set</w:t>
            </w:r>
            <w:proofErr w:type="spellEnd"/>
            <w:r w:rsidRPr="009B3662">
              <w:t>;)</w:t>
            </w:r>
          </w:p>
        </w:tc>
        <w:tc>
          <w:tcPr>
            <w:tcW w:w="6514" w:type="dxa"/>
            <w:tcBorders>
              <w:bottom w:val="nil"/>
            </w:tcBorders>
          </w:tcPr>
          <w:p w14:paraId="1F7E185B" w14:textId="2E4F6F5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Контролируемый доступ к полям класса.</w:t>
            </w:r>
          </w:p>
        </w:tc>
      </w:tr>
    </w:tbl>
    <w:p w14:paraId="76AA9D1D" w14:textId="1566DF0A" w:rsidR="00AD76CC" w:rsidRPr="00AD76CC" w:rsidRDefault="00AD76CC" w:rsidP="00AD76CC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AD76CC" w:rsidRPr="006A4520" w14:paraId="58A96E0C" w14:textId="77777777" w:rsidTr="00A55EC9">
        <w:trPr>
          <w:trHeight w:val="289"/>
        </w:trPr>
        <w:tc>
          <w:tcPr>
            <w:tcW w:w="3397" w:type="dxa"/>
            <w:tcBorders>
              <w:bottom w:val="single" w:sz="4" w:space="0" w:color="auto"/>
            </w:tcBorders>
          </w:tcPr>
          <w:p w14:paraId="0D0D7988" w14:textId="76EFABA1" w:rsidR="00AD76CC" w:rsidRPr="00AD76CC" w:rsidRDefault="00AD76CC" w:rsidP="00AD76C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58FC0DC7" w14:textId="6398478E" w:rsidR="00AD76CC" w:rsidRPr="00AD76CC" w:rsidRDefault="00AD76CC" w:rsidP="00AD76C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6A4520" w:rsidRPr="006A4520" w14:paraId="4C856640" w14:textId="77777777" w:rsidTr="00A55EC9">
        <w:trPr>
          <w:trHeight w:val="289"/>
        </w:trPr>
        <w:tc>
          <w:tcPr>
            <w:tcW w:w="3397" w:type="dxa"/>
            <w:tcBorders>
              <w:bottom w:val="single" w:sz="4" w:space="0" w:color="auto"/>
            </w:tcBorders>
          </w:tcPr>
          <w:p w14:paraId="188274AC" w14:textId="5E8D8816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Делегаты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delegate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5FC2BACE" w14:textId="1D88851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Типы, представляющие ссылки на методы. Используются для событий и callback’ов.</w:t>
            </w:r>
          </w:p>
        </w:tc>
      </w:tr>
      <w:tr w:rsidR="006A4520" w:rsidRPr="006A4520" w14:paraId="5D692398" w14:textId="77777777" w:rsidTr="00A55EC9">
        <w:trPr>
          <w:trHeight w:val="70"/>
        </w:trPr>
        <w:tc>
          <w:tcPr>
            <w:tcW w:w="3397" w:type="dxa"/>
            <w:tcBorders>
              <w:bottom w:val="nil"/>
            </w:tcBorders>
          </w:tcPr>
          <w:p w14:paraId="34B070EE" w14:textId="1966766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События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event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6FE91F78" w14:textId="7629403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Механизм оповещения о действиях.</w:t>
            </w:r>
          </w:p>
        </w:tc>
      </w:tr>
      <w:tr w:rsidR="006A4520" w:rsidRPr="006A4520" w14:paraId="07391BFC" w14:textId="77777777" w:rsidTr="00851E37">
        <w:trPr>
          <w:trHeight w:val="289"/>
        </w:trPr>
        <w:tc>
          <w:tcPr>
            <w:tcW w:w="3397" w:type="dxa"/>
          </w:tcPr>
          <w:p w14:paraId="258778BA" w14:textId="7A6A7D1A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Интерфейсы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interface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592F50BC" w14:textId="3BC9148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Контракты, определяющие поведение классов без реализации.</w:t>
            </w:r>
          </w:p>
        </w:tc>
      </w:tr>
      <w:tr w:rsidR="006A4520" w:rsidRPr="006A4520" w14:paraId="77AF7219" w14:textId="77777777" w:rsidTr="00851E37">
        <w:trPr>
          <w:trHeight w:val="482"/>
        </w:trPr>
        <w:tc>
          <w:tcPr>
            <w:tcW w:w="3397" w:type="dxa"/>
            <w:tcBorders>
              <w:bottom w:val="single" w:sz="4" w:space="0" w:color="auto"/>
            </w:tcBorders>
          </w:tcPr>
          <w:p w14:paraId="34F3444D" w14:textId="2C25F961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Асинхронность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async</w:t>
            </w:r>
            <w:proofErr w:type="spellEnd"/>
            <w:r w:rsidRPr="009B3662">
              <w:t>/</w:t>
            </w:r>
            <w:proofErr w:type="spellStart"/>
            <w:r w:rsidRPr="009B3662">
              <w:t>await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739008D3" w14:textId="47DCD2C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Позволяет выполнять длительные операции без блокировки основного потока.</w:t>
            </w:r>
          </w:p>
        </w:tc>
      </w:tr>
      <w:tr w:rsidR="006A4520" w:rsidRPr="006A4520" w14:paraId="0373E15E" w14:textId="77777777" w:rsidTr="00851E37">
        <w:trPr>
          <w:trHeight w:val="124"/>
        </w:trPr>
        <w:tc>
          <w:tcPr>
            <w:tcW w:w="3397" w:type="dxa"/>
            <w:tcBorders>
              <w:bottom w:val="nil"/>
            </w:tcBorders>
          </w:tcPr>
          <w:p w14:paraId="20B91535" w14:textId="50ED316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Лямбда</w:t>
            </w:r>
            <w:r w:rsidR="005F3783">
              <w:t>–</w:t>
            </w:r>
            <w:proofErr w:type="spellStart"/>
            <w:r w:rsidRPr="009B3662">
              <w:t>выражения</w:t>
            </w:r>
            <w:proofErr w:type="spellEnd"/>
            <w:r w:rsidRPr="009B3662">
              <w:t xml:space="preserve"> (=&gt;)</w:t>
            </w:r>
          </w:p>
        </w:tc>
        <w:tc>
          <w:tcPr>
            <w:tcW w:w="6514" w:type="dxa"/>
            <w:tcBorders>
              <w:bottom w:val="nil"/>
            </w:tcBorders>
          </w:tcPr>
          <w:p w14:paraId="776F49EC" w14:textId="53259A5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Упрощенный синтаксис для анонимных методов.</w:t>
            </w:r>
          </w:p>
        </w:tc>
      </w:tr>
      <w:tr w:rsidR="006A4520" w:rsidRPr="006A4520" w14:paraId="53D669CF" w14:textId="77777777" w:rsidTr="00851E37">
        <w:trPr>
          <w:trHeight w:val="70"/>
        </w:trPr>
        <w:tc>
          <w:tcPr>
            <w:tcW w:w="3397" w:type="dxa"/>
            <w:tcBorders>
              <w:bottom w:val="single" w:sz="4" w:space="0" w:color="auto"/>
            </w:tcBorders>
          </w:tcPr>
          <w:p w14:paraId="0F9985BA" w14:textId="0D21434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LINQ (</w:t>
            </w:r>
            <w:proofErr w:type="spellStart"/>
            <w:r w:rsidRPr="009B3662">
              <w:t>Where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Select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0FABFB5A" w14:textId="3C7AC79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Язык запросов к коллекциям и базам данных.</w:t>
            </w:r>
          </w:p>
        </w:tc>
      </w:tr>
      <w:tr w:rsidR="006A4520" w:rsidRPr="006A4520" w14:paraId="494FF441" w14:textId="77777777" w:rsidTr="00851E37">
        <w:trPr>
          <w:trHeight w:val="147"/>
        </w:trPr>
        <w:tc>
          <w:tcPr>
            <w:tcW w:w="3397" w:type="dxa"/>
            <w:tcBorders>
              <w:bottom w:val="nil"/>
            </w:tcBorders>
          </w:tcPr>
          <w:p w14:paraId="63A61A4A" w14:textId="0CD5D3B5" w:rsidR="006A4520" w:rsidRPr="005B37D6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5B37D6">
              <w:t>Null</w:t>
            </w:r>
            <w:proofErr w:type="spellEnd"/>
            <w:r w:rsidR="005F3783" w:rsidRPr="005B37D6">
              <w:t>–</w:t>
            </w:r>
            <w:proofErr w:type="spellStart"/>
            <w:r w:rsidRPr="005B37D6">
              <w:t>безопасность</w:t>
            </w:r>
            <w:proofErr w:type="spellEnd"/>
            <w:r w:rsidRPr="005B37D6">
              <w:t xml:space="preserve"> (?., ??)</w:t>
            </w:r>
          </w:p>
        </w:tc>
        <w:tc>
          <w:tcPr>
            <w:tcW w:w="6514" w:type="dxa"/>
            <w:tcBorders>
              <w:bottom w:val="nil"/>
            </w:tcBorders>
          </w:tcPr>
          <w:p w14:paraId="764B7EE4" w14:textId="4085EFBA" w:rsidR="006A4520" w:rsidRPr="005B37D6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5B37D6">
              <w:t>Операторы</w:t>
            </w:r>
            <w:proofErr w:type="spellEnd"/>
            <w:r w:rsidRPr="005B37D6">
              <w:t xml:space="preserve"> для </w:t>
            </w:r>
            <w:proofErr w:type="spellStart"/>
            <w:r w:rsidRPr="005B37D6">
              <w:t>безопасной</w:t>
            </w:r>
            <w:proofErr w:type="spellEnd"/>
            <w:r w:rsidRPr="005B37D6">
              <w:t xml:space="preserve"> </w:t>
            </w:r>
            <w:proofErr w:type="spellStart"/>
            <w:r w:rsidRPr="005B37D6">
              <w:t>работы</w:t>
            </w:r>
            <w:proofErr w:type="spellEnd"/>
            <w:r w:rsidRPr="005B37D6">
              <w:t xml:space="preserve"> с </w:t>
            </w:r>
            <w:proofErr w:type="spellStart"/>
            <w:r w:rsidRPr="005B37D6">
              <w:t>nullable</w:t>
            </w:r>
            <w:proofErr w:type="spellEnd"/>
            <w:r w:rsidR="005F3783" w:rsidRPr="005B37D6">
              <w:t>–</w:t>
            </w:r>
            <w:r w:rsidRPr="005B37D6">
              <w:t>типами.</w:t>
            </w:r>
          </w:p>
        </w:tc>
      </w:tr>
      <w:tr w:rsidR="006A4520" w:rsidRPr="006A4520" w14:paraId="2D017D42" w14:textId="77777777" w:rsidTr="00851E37">
        <w:trPr>
          <w:trHeight w:val="213"/>
        </w:trPr>
        <w:tc>
          <w:tcPr>
            <w:tcW w:w="3397" w:type="dxa"/>
          </w:tcPr>
          <w:p w14:paraId="1B5A2C2B" w14:textId="4D23EA1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Кортежи ((</w:t>
            </w:r>
            <w:proofErr w:type="spellStart"/>
            <w:r w:rsidRPr="009B3662">
              <w:t>int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string</w:t>
            </w:r>
            <w:proofErr w:type="spellEnd"/>
            <w:r w:rsidRPr="009B3662">
              <w:t>))</w:t>
            </w:r>
          </w:p>
        </w:tc>
        <w:tc>
          <w:tcPr>
            <w:tcW w:w="6514" w:type="dxa"/>
          </w:tcPr>
          <w:p w14:paraId="6D5D3D31" w14:textId="503C532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Группировка нескольких значений в одну структуру.</w:t>
            </w:r>
          </w:p>
        </w:tc>
      </w:tr>
      <w:tr w:rsidR="006A4520" w:rsidRPr="006A4520" w14:paraId="0D2F4860" w14:textId="77777777" w:rsidTr="00851E37">
        <w:trPr>
          <w:trHeight w:val="123"/>
        </w:trPr>
        <w:tc>
          <w:tcPr>
            <w:tcW w:w="3397" w:type="dxa"/>
          </w:tcPr>
          <w:p w14:paraId="2D2F1B94" w14:textId="354F80F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Паттерны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switch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expression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0341C500" w14:textId="2792047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Упрощенное сопоставление с образцом.</w:t>
            </w:r>
          </w:p>
        </w:tc>
      </w:tr>
      <w:tr w:rsidR="006A4520" w:rsidRPr="006A4520" w14:paraId="5D1948CF" w14:textId="77777777" w:rsidTr="00851E37">
        <w:trPr>
          <w:trHeight w:val="189"/>
        </w:trPr>
        <w:tc>
          <w:tcPr>
            <w:tcW w:w="3397" w:type="dxa"/>
          </w:tcPr>
          <w:p w14:paraId="69F84744" w14:textId="5D4D5F99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Record</w:t>
            </w:r>
            <w:proofErr w:type="spellEnd"/>
            <w:r w:rsidR="005F3783">
              <w:t>–</w:t>
            </w:r>
            <w:proofErr w:type="spellStart"/>
            <w:r w:rsidRPr="009B3662">
              <w:t>типы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record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74D2FBF8" w14:textId="27C1BB1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Неизменяемые структуры данных с автоматической реализацией Equals, ToString.</w:t>
            </w:r>
          </w:p>
        </w:tc>
      </w:tr>
      <w:tr w:rsidR="006A4520" w:rsidRPr="006A4520" w14:paraId="0A06A6DD" w14:textId="77777777" w:rsidTr="00851E37">
        <w:trPr>
          <w:trHeight w:val="383"/>
        </w:trPr>
        <w:tc>
          <w:tcPr>
            <w:tcW w:w="3397" w:type="dxa"/>
          </w:tcPr>
          <w:p w14:paraId="7F48B143" w14:textId="3CE1709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Пространства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имен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namespace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22C566D4" w14:textId="2FAA4819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Логическая группировка классов для избежания конфликтов имен.</w:t>
            </w:r>
          </w:p>
        </w:tc>
      </w:tr>
      <w:tr w:rsidR="006A4520" w:rsidRPr="006A4520" w14:paraId="37C4D75E" w14:textId="77777777" w:rsidTr="00851E37">
        <w:trPr>
          <w:trHeight w:val="70"/>
        </w:trPr>
        <w:tc>
          <w:tcPr>
            <w:tcW w:w="3397" w:type="dxa"/>
          </w:tcPr>
          <w:p w14:paraId="2E0B26CF" w14:textId="329CB3BC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Работа</w:t>
            </w:r>
            <w:proofErr w:type="spellEnd"/>
            <w:r w:rsidRPr="009B3662">
              <w:t xml:space="preserve"> с файлами (System.IO)</w:t>
            </w:r>
          </w:p>
        </w:tc>
        <w:tc>
          <w:tcPr>
            <w:tcW w:w="6514" w:type="dxa"/>
          </w:tcPr>
          <w:p w14:paraId="7CDCA578" w14:textId="40A8062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Чтение и запись файлов через File, StreamReader и др.</w:t>
            </w:r>
          </w:p>
        </w:tc>
      </w:tr>
    </w:tbl>
    <w:p w14:paraId="76ECF63F" w14:textId="5578D3F3" w:rsidR="006A4520" w:rsidRPr="006A4520" w:rsidRDefault="006A4520" w:rsidP="006C2C4E">
      <w:pPr>
        <w:spacing w:before="240" w:line="360" w:lineRule="auto"/>
        <w:ind w:firstLine="851"/>
        <w:rPr>
          <w:szCs w:val="28"/>
          <w:lang w:val="ru-RU"/>
        </w:rPr>
      </w:pPr>
      <w:r w:rsidRPr="006A4520">
        <w:rPr>
          <w:szCs w:val="28"/>
          <w:lang w:val="ru-RU"/>
        </w:rPr>
        <w:t>Язык программирования C# предоставляет широкий набор инструментов для разработки программного обеспечения, включая работу с базами данных и виртуальной реальностью.</w:t>
      </w:r>
    </w:p>
    <w:p w14:paraId="7BAFB72F" w14:textId="6906EEC7" w:rsidR="006A4520" w:rsidRPr="006A4520" w:rsidRDefault="006A4520" w:rsidP="006C2C4E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Разнообразие типов данных позволяет эффективно управлять различными видами информации, а использование операторов и условных конструкций обеспечивает гибкость в написании логики программы. Циклы и массивы дают возможность обрабатывать большие объемы данных. Это критично при создании базы данных и работы с коллекциями.</w:t>
      </w:r>
    </w:p>
    <w:p w14:paraId="395155DF" w14:textId="3B5046F1" w:rsidR="00357951" w:rsidRPr="0080365D" w:rsidRDefault="006A4520" w:rsidP="0074184C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В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целом,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элементы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C#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обеспечивают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мощный</w:t>
      </w:r>
      <w:r w:rsidR="005B6636">
        <w:rPr>
          <w:szCs w:val="28"/>
          <w:lang w:val="ru-RU"/>
        </w:rPr>
        <w:t xml:space="preserve"> и универсальный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инструментарий для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 xml:space="preserve">реализации поставленных задач в рамках разработки базы данных и приложения виртуальной реальности </w:t>
      </w:r>
      <w:r w:rsidR="006C2C4E">
        <w:rPr>
          <w:szCs w:val="28"/>
          <w:lang w:val="ru-RU"/>
        </w:rPr>
        <w:t>«</w:t>
      </w:r>
      <w:r w:rsidRPr="006A4520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036327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036327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="00C16817">
        <w:rPr>
          <w:szCs w:val="28"/>
          <w:lang w:val="ru-RU"/>
        </w:rPr>
        <w:t>.</w:t>
      </w:r>
      <w:r w:rsidR="00357951" w:rsidRPr="0080365D">
        <w:rPr>
          <w:szCs w:val="28"/>
          <w:lang w:val="ru-RU"/>
        </w:rPr>
        <w:br w:type="page"/>
      </w:r>
    </w:p>
    <w:p w14:paraId="458DC6E1" w14:textId="0A2C5D9D" w:rsidR="00EA4C96" w:rsidRPr="0080365D" w:rsidRDefault="00EA4C96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2 СПЕЦИАЛЬНАЯ ЧАСТЬ</w:t>
      </w:r>
    </w:p>
    <w:p w14:paraId="6B1387AB" w14:textId="6BFD5623" w:rsidR="00EA4C96" w:rsidRPr="0080365D" w:rsidRDefault="00EA4C96" w:rsidP="0062627E">
      <w:pPr>
        <w:pStyle w:val="ae"/>
        <w:spacing w:after="0" w:line="48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2.1 </w:t>
      </w:r>
      <w:r w:rsidR="0062627E" w:rsidRPr="0062627E">
        <w:rPr>
          <w:szCs w:val="28"/>
          <w:lang w:val="ru-RU"/>
        </w:rPr>
        <w:t>Диаграмма предметной области</w:t>
      </w:r>
    </w:p>
    <w:p w14:paraId="1761BFCE" w14:textId="09FD30B5" w:rsid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Виртуальный музей времен Великой Отечественной войны представляет собой интерактивное приложение, позволяющее пользователям взаимодействовать с историческими экспонатами в VR</w:t>
      </w:r>
      <w:r w:rsidR="005F3783">
        <w:rPr>
          <w:szCs w:val="28"/>
          <w:lang w:val="ru-RU"/>
        </w:rPr>
        <w:t>–</w:t>
      </w:r>
      <w:r w:rsidRPr="00A72DD7">
        <w:rPr>
          <w:szCs w:val="28"/>
          <w:lang w:val="ru-RU"/>
        </w:rPr>
        <w:t>пространстве.</w:t>
      </w:r>
      <w:r w:rsidR="00557243">
        <w:rPr>
          <w:szCs w:val="28"/>
          <w:lang w:val="ru-RU"/>
        </w:rPr>
        <w:t xml:space="preserve"> Диаграмма предметной области представлена в соответствии с рисунком 1.</w:t>
      </w:r>
    </w:p>
    <w:p w14:paraId="204C1AB4" w14:textId="77777777" w:rsidR="00557243" w:rsidRPr="005964A2" w:rsidRDefault="00557243" w:rsidP="00106F74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F5F41CF" wp14:editId="70B7CE54">
            <wp:extent cx="6282481" cy="88392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076" cy="89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83AC" w14:textId="20AE7F81" w:rsidR="00557243" w:rsidRPr="00A72DD7" w:rsidRDefault="00557243" w:rsidP="00106F74">
      <w:pPr>
        <w:spacing w:line="360" w:lineRule="auto"/>
        <w:contextualSpacing/>
        <w:jc w:val="center"/>
        <w:rPr>
          <w:szCs w:val="28"/>
          <w:lang w:val="ru-RU"/>
        </w:rPr>
      </w:pPr>
      <w:r w:rsidRPr="00A72DD7">
        <w:rPr>
          <w:szCs w:val="28"/>
          <w:lang w:val="ru-RU"/>
        </w:rPr>
        <w:t xml:space="preserve">Рисунок 1 </w:t>
      </w:r>
      <w:r>
        <w:rPr>
          <w:szCs w:val="28"/>
          <w:lang w:val="ru-RU"/>
        </w:rPr>
        <w:t>–</w:t>
      </w:r>
      <w:r w:rsidRPr="00A72DD7">
        <w:rPr>
          <w:szCs w:val="28"/>
          <w:lang w:val="ru-RU"/>
        </w:rPr>
        <w:t xml:space="preserve"> Диаграмма предметной области</w:t>
      </w:r>
    </w:p>
    <w:p w14:paraId="1C080041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Основные сущности:</w:t>
      </w:r>
    </w:p>
    <w:p w14:paraId="79FE7CD9" w14:textId="1FC212BA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посетитель виртуального музея, взаимодействующий с системой через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устройство;</w:t>
      </w:r>
    </w:p>
    <w:p w14:paraId="33089CB9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программный комплекс, разработанный на Unity с использованием SteamVR, обеспечивающий визуализацию и навигацию;</w:t>
      </w:r>
    </w:p>
    <w:p w14:paraId="6C7143D7" w14:textId="7830A80C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модели исторических артефактов, документов, оружия и других объектов, связанных с Великой Отечественной войной;</w:t>
      </w:r>
    </w:p>
    <w:p w14:paraId="504478C1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хранилище информации об экспонатах, включающее описание, историческую справку и мультимедийные материалы;</w:t>
      </w:r>
    </w:p>
    <w:p w14:paraId="6DD96272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система меню и навигации, реализованная на C# и Windows Forms, для взаимодействия пользователя с приложением.</w:t>
      </w:r>
    </w:p>
    <w:p w14:paraId="47A2A38E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Взаимодействия:</w:t>
      </w:r>
    </w:p>
    <w:p w14:paraId="4569470B" w14:textId="1AF57155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запускает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 xml:space="preserve">приложение через </w:t>
      </w:r>
      <w:proofErr w:type="spellStart"/>
      <w:r w:rsidRPr="00A72DD7">
        <w:rPr>
          <w:rFonts w:ascii="Times New Roman" w:hAnsi="Times New Roman"/>
          <w:sz w:val="28"/>
          <w:szCs w:val="28"/>
        </w:rPr>
        <w:t>SteamVR</w:t>
      </w:r>
      <w:proofErr w:type="spellEnd"/>
      <w:r w:rsidRPr="00A72DD7">
        <w:rPr>
          <w:rFonts w:ascii="Times New Roman" w:hAnsi="Times New Roman"/>
          <w:sz w:val="28"/>
          <w:szCs w:val="28"/>
        </w:rPr>
        <w:t>;</w:t>
      </w:r>
    </w:p>
    <w:p w14:paraId="72D73D45" w14:textId="77777777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приложение загружает данные из базы данных и отображает виртуальное пространство музея;</w:t>
      </w:r>
    </w:p>
    <w:p w14:paraId="46567CD2" w14:textId="77777777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перемещается по залам, взаимодействует с экспонатами, получая дополнительную информацию.</w:t>
      </w:r>
    </w:p>
    <w:p w14:paraId="4CA70323" w14:textId="64320B39" w:rsidR="00F07281" w:rsidRPr="0080365D" w:rsidRDefault="00F766B5" w:rsidP="00106F74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</w:t>
      </w:r>
      <w:r w:rsidR="00A72DD7" w:rsidRPr="00A72DD7">
        <w:rPr>
          <w:szCs w:val="28"/>
          <w:lang w:val="ru-RU"/>
        </w:rPr>
        <w:t>труктура</w:t>
      </w:r>
      <w:r>
        <w:rPr>
          <w:szCs w:val="28"/>
          <w:lang w:val="ru-RU"/>
        </w:rPr>
        <w:t xml:space="preserve"> сущностей</w:t>
      </w:r>
      <w:r w:rsidR="00A72DD7" w:rsidRPr="00A72DD7">
        <w:rPr>
          <w:szCs w:val="28"/>
          <w:lang w:val="ru-RU"/>
        </w:rPr>
        <w:t xml:space="preserve"> отражает основные компоненты системы и взаимосвязи, обеспечивая корректную работу виртуального музея.</w:t>
      </w:r>
    </w:p>
    <w:p w14:paraId="6C5C6D54" w14:textId="4DAC0A37" w:rsidR="000444AB" w:rsidRDefault="000444AB" w:rsidP="0062627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 xml:space="preserve">2.2 </w:t>
      </w:r>
      <w:r w:rsidR="0062627E" w:rsidRPr="0062627E">
        <w:rPr>
          <w:szCs w:val="28"/>
          <w:lang w:val="ru-RU"/>
        </w:rPr>
        <w:t>Описание алгоритма</w:t>
      </w:r>
    </w:p>
    <w:p w14:paraId="6870316B" w14:textId="015D7207" w:rsidR="0062627E" w:rsidRPr="0080365D" w:rsidRDefault="0062627E" w:rsidP="0062627E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.1 Алгоритм работы системы</w:t>
      </w:r>
    </w:p>
    <w:p w14:paraId="79CDB5E2" w14:textId="0D7B3F8C" w:rsidR="005964A2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 xml:space="preserve">Приложение виртуальной реальности </w:t>
      </w:r>
      <w:r w:rsidR="006C2C4E">
        <w:rPr>
          <w:szCs w:val="28"/>
          <w:lang w:val="ru-RU"/>
        </w:rPr>
        <w:t>«</w:t>
      </w:r>
      <w:r w:rsidRPr="005964A2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036327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036327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5964A2">
        <w:rPr>
          <w:szCs w:val="28"/>
          <w:lang w:val="ru-RU"/>
        </w:rPr>
        <w:t xml:space="preserve"> функционирует на основе последовательного выполнения ключевых этапов. После запуска инициализируются Unity и SteamVR, загружаются сцены и ресурсы. При наличии системы авторизации проверяются учетные данные через PHPMyAdmin. В главном меню пользователь выбирает экспозиции или интерактивные сцены, после чего загружаются 3D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модели, текстуры и мультимедийный контент. В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режиме обеспечивается взаимодействие с объектами: перемещение, осмотр экспонатов, прослушивание аудиогидов. При необходимости данные сохраняются в базу данных. Завершение работы включает освобождение ресурсов и корректное отключение от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устройств.</w:t>
      </w:r>
    </w:p>
    <w:p w14:paraId="3324D673" w14:textId="5A52CE49" w:rsidR="0062627E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>Схема взаимодействия модулей приведена на листе формата А</w:t>
      </w:r>
      <w:r w:rsidR="00BE0530" w:rsidRPr="00BE0530">
        <w:rPr>
          <w:szCs w:val="28"/>
          <w:lang w:val="ru-RU"/>
        </w:rPr>
        <w:t>4</w:t>
      </w:r>
      <w:r w:rsidRPr="005964A2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421/2к</w:t>
      </w:r>
      <w:r w:rsidR="004D1275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23.25</w:t>
      </w:r>
      <w:r w:rsidR="00C16817">
        <w:rPr>
          <w:szCs w:val="28"/>
          <w:lang w:val="ru-RU"/>
        </w:rPr>
        <w:t>.</w:t>
      </w:r>
      <w:r w:rsidRPr="005964A2">
        <w:rPr>
          <w:szCs w:val="28"/>
          <w:lang w:val="ru-RU"/>
        </w:rPr>
        <w:t>0</w:t>
      </w:r>
      <w:r w:rsidR="00C16817">
        <w:rPr>
          <w:szCs w:val="28"/>
          <w:lang w:val="ru-RU"/>
        </w:rPr>
        <w:t>2</w:t>
      </w:r>
      <w:r w:rsidRPr="005964A2">
        <w:rPr>
          <w:szCs w:val="28"/>
          <w:lang w:val="ru-RU"/>
        </w:rPr>
        <w:t xml:space="preserve"> С1, прилагаемом к дипломному проекту.</w:t>
      </w:r>
    </w:p>
    <w:p w14:paraId="43AB836D" w14:textId="7981B2E6" w:rsidR="0062627E" w:rsidRPr="0080365D" w:rsidRDefault="0062627E" w:rsidP="0062627E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.2 Алгоритм работы подпрограмм</w:t>
      </w:r>
    </w:p>
    <w:p w14:paraId="108A0E7C" w14:textId="3D370D20" w:rsidR="00947757" w:rsidRPr="00D50CA3" w:rsidRDefault="00947757" w:rsidP="00947757">
      <w:pPr>
        <w:spacing w:line="360" w:lineRule="auto"/>
        <w:ind w:firstLine="851"/>
        <w:contextualSpacing/>
      </w:pPr>
      <w:r>
        <w:t>Алгоритм</w:t>
      </w:r>
      <w:r w:rsidRPr="00D50CA3">
        <w:t xml:space="preserve"> </w:t>
      </w:r>
      <w:proofErr w:type="spellStart"/>
      <w:r>
        <w:t>работы</w:t>
      </w:r>
      <w:proofErr w:type="spellEnd"/>
      <w:r w:rsidRPr="00D50CA3">
        <w:t xml:space="preserve"> </w:t>
      </w:r>
      <w:r w:rsidR="00036327">
        <w:rPr>
          <w:lang w:val="ru-RU"/>
        </w:rPr>
        <w:t>приложения</w:t>
      </w:r>
      <w:r w:rsidRPr="00D50CA3">
        <w:rPr>
          <w:color w:val="202122"/>
          <w:szCs w:val="28"/>
          <w:shd w:val="clear" w:color="auto" w:fill="FFFFFF"/>
        </w:rPr>
        <w:t xml:space="preserve"> </w:t>
      </w:r>
      <w:proofErr w:type="spellStart"/>
      <w:r>
        <w:rPr>
          <w:color w:val="202122"/>
          <w:szCs w:val="28"/>
          <w:shd w:val="clear" w:color="auto" w:fill="FFFFFF"/>
        </w:rPr>
        <w:t>представлен</w:t>
      </w:r>
      <w:proofErr w:type="spellEnd"/>
      <w:r>
        <w:rPr>
          <w:color w:val="202122"/>
          <w:szCs w:val="28"/>
          <w:shd w:val="clear" w:color="auto" w:fill="FFFFFF"/>
        </w:rPr>
        <w:t xml:space="preserve"> в </w:t>
      </w:r>
      <w:proofErr w:type="spellStart"/>
      <w:r>
        <w:rPr>
          <w:color w:val="202122"/>
          <w:szCs w:val="28"/>
          <w:shd w:val="clear" w:color="auto" w:fill="FFFFFF"/>
        </w:rPr>
        <w:t>соответствии</w:t>
      </w:r>
      <w:proofErr w:type="spellEnd"/>
      <w:r>
        <w:rPr>
          <w:color w:val="202122"/>
          <w:szCs w:val="28"/>
          <w:shd w:val="clear" w:color="auto" w:fill="FFFFFF"/>
        </w:rPr>
        <w:t xml:space="preserve"> с рисунком 2.</w:t>
      </w:r>
    </w:p>
    <w:p w14:paraId="25DDB7E7" w14:textId="5390127D" w:rsidR="0062627E" w:rsidRDefault="001D3F0E" w:rsidP="0094775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41131A1" wp14:editId="4541FD55">
            <wp:extent cx="527686" cy="3185651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66" cy="3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67A" w14:textId="5C75D838" w:rsidR="00947757" w:rsidRDefault="00947757" w:rsidP="00947757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 – Алгоритм работы подпрограмм</w:t>
      </w:r>
    </w:p>
    <w:p w14:paraId="5E760746" w14:textId="7CD25930" w:rsid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Спецификации подпрограмм представлены в соответствии с таблицей 4.</w:t>
      </w:r>
    </w:p>
    <w:p w14:paraId="25EE641F" w14:textId="5E6E1CE0" w:rsidR="00947757" w:rsidRDefault="00947757" w:rsidP="00947757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t>Таблица 4 – Спецификация подпрограмм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75"/>
        <w:gridCol w:w="2640"/>
        <w:gridCol w:w="1843"/>
        <w:gridCol w:w="3253"/>
      </w:tblGrid>
      <w:tr w:rsidR="00947757" w14:paraId="2A9205A0" w14:textId="77777777" w:rsidTr="0074184C">
        <w:trPr>
          <w:trHeight w:val="728"/>
        </w:trPr>
        <w:tc>
          <w:tcPr>
            <w:tcW w:w="2175" w:type="dxa"/>
          </w:tcPr>
          <w:p w14:paraId="54E2390B" w14:textId="4E968DA3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proofErr w:type="spellStart"/>
            <w:r w:rsidRPr="001A2C9C">
              <w:t>Название</w:t>
            </w:r>
            <w:proofErr w:type="spellEnd"/>
            <w:r w:rsidRPr="001A2C9C">
              <w:t xml:space="preserve"> </w:t>
            </w:r>
            <w:proofErr w:type="spellStart"/>
            <w:r w:rsidRPr="001A2C9C">
              <w:t>подпрограммы</w:t>
            </w:r>
            <w:proofErr w:type="spellEnd"/>
          </w:p>
        </w:tc>
        <w:tc>
          <w:tcPr>
            <w:tcW w:w="2640" w:type="dxa"/>
          </w:tcPr>
          <w:p w14:paraId="05B33B6F" w14:textId="00C4908B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Входные данные</w:t>
            </w:r>
          </w:p>
        </w:tc>
        <w:tc>
          <w:tcPr>
            <w:tcW w:w="1843" w:type="dxa"/>
          </w:tcPr>
          <w:p w14:paraId="47FBBC08" w14:textId="0FE9CE4F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Выходные данные</w:t>
            </w:r>
          </w:p>
        </w:tc>
        <w:tc>
          <w:tcPr>
            <w:tcW w:w="3253" w:type="dxa"/>
          </w:tcPr>
          <w:p w14:paraId="1F696D47" w14:textId="179C6DD1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Функциональное назначение</w:t>
            </w:r>
          </w:p>
        </w:tc>
      </w:tr>
      <w:tr w:rsidR="00947757" w14:paraId="79B26CE2" w14:textId="77777777" w:rsidTr="0074184C">
        <w:trPr>
          <w:trHeight w:val="980"/>
        </w:trPr>
        <w:tc>
          <w:tcPr>
            <w:tcW w:w="2175" w:type="dxa"/>
          </w:tcPr>
          <w:p w14:paraId="3D3E7B01" w14:textId="5E926C0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Инициализация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proofErr w:type="spellStart"/>
            <w:r w:rsidRPr="00816A74">
              <w:t>среды</w:t>
            </w:r>
            <w:proofErr w:type="spellEnd"/>
          </w:p>
        </w:tc>
        <w:tc>
          <w:tcPr>
            <w:tcW w:w="2640" w:type="dxa"/>
          </w:tcPr>
          <w:p w14:paraId="2101B127" w14:textId="67616EE4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Конфигурационный файл</w:t>
            </w:r>
          </w:p>
        </w:tc>
        <w:tc>
          <w:tcPr>
            <w:tcW w:w="1843" w:type="dxa"/>
          </w:tcPr>
          <w:p w14:paraId="58F5EC33" w14:textId="56D17EC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Готовая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r w:rsidRPr="00816A74">
              <w:t>сцена</w:t>
            </w:r>
          </w:p>
        </w:tc>
        <w:tc>
          <w:tcPr>
            <w:tcW w:w="3253" w:type="dxa"/>
          </w:tcPr>
          <w:p w14:paraId="6D7341DB" w14:textId="2326312C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Подготовка окружения для работы в виртуальной реальности</w:t>
            </w:r>
          </w:p>
        </w:tc>
      </w:tr>
      <w:tr w:rsidR="00947757" w14:paraId="5AFF29CF" w14:textId="77777777" w:rsidTr="00851E37">
        <w:trPr>
          <w:trHeight w:val="602"/>
        </w:trPr>
        <w:tc>
          <w:tcPr>
            <w:tcW w:w="2175" w:type="dxa"/>
          </w:tcPr>
          <w:p w14:paraId="4D0823E5" w14:textId="0B392C65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 xml:space="preserve">Загрузка </w:t>
            </w:r>
            <w:proofErr w:type="spellStart"/>
            <w:r w:rsidRPr="00816A74">
              <w:t>контента</w:t>
            </w:r>
            <w:proofErr w:type="spellEnd"/>
          </w:p>
        </w:tc>
        <w:tc>
          <w:tcPr>
            <w:tcW w:w="2640" w:type="dxa"/>
          </w:tcPr>
          <w:p w14:paraId="4C55E387" w14:textId="7FCE3FC3" w:rsidR="00947757" w:rsidRPr="00B0355C" w:rsidRDefault="00947757" w:rsidP="00BF5917">
            <w:pPr>
              <w:contextualSpacing/>
              <w:jc w:val="left"/>
              <w:rPr>
                <w:szCs w:val="28"/>
                <w:lang w:val="en-US"/>
              </w:rPr>
            </w:pPr>
            <w:r w:rsidRPr="00816A74">
              <w:t>Запрос к БД</w:t>
            </w:r>
          </w:p>
        </w:tc>
        <w:tc>
          <w:tcPr>
            <w:tcW w:w="1843" w:type="dxa"/>
          </w:tcPr>
          <w:p w14:paraId="16069BFF" w14:textId="35E45880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3D</w:t>
            </w:r>
            <w:r w:rsidR="005F3783">
              <w:t>–</w:t>
            </w:r>
            <w:proofErr w:type="spellStart"/>
            <w:r w:rsidRPr="00816A74">
              <w:t>модели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текстуры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аудио</w:t>
            </w:r>
            <w:proofErr w:type="spellEnd"/>
          </w:p>
        </w:tc>
        <w:tc>
          <w:tcPr>
            <w:tcW w:w="3253" w:type="dxa"/>
          </w:tcPr>
          <w:p w14:paraId="169B32F9" w14:textId="47F43BD7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Получение и отображение музейных экспонатов</w:t>
            </w:r>
          </w:p>
        </w:tc>
      </w:tr>
      <w:tr w:rsidR="00947757" w14:paraId="5AD17F48" w14:textId="77777777" w:rsidTr="00851E37">
        <w:trPr>
          <w:trHeight w:val="900"/>
        </w:trPr>
        <w:tc>
          <w:tcPr>
            <w:tcW w:w="2175" w:type="dxa"/>
          </w:tcPr>
          <w:p w14:paraId="09F3E29D" w14:textId="7FA88955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Взаимодействие</w:t>
            </w:r>
            <w:proofErr w:type="spellEnd"/>
            <w:r w:rsidRPr="00816A74">
              <w:t xml:space="preserve"> с </w:t>
            </w:r>
            <w:proofErr w:type="spellStart"/>
            <w:r w:rsidRPr="00816A74">
              <w:t>экспонатами</w:t>
            </w:r>
            <w:proofErr w:type="spellEnd"/>
          </w:p>
        </w:tc>
        <w:tc>
          <w:tcPr>
            <w:tcW w:w="2640" w:type="dxa"/>
          </w:tcPr>
          <w:p w14:paraId="6C49508A" w14:textId="7FA98719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Позиция контроллера, триггеры</w:t>
            </w:r>
          </w:p>
        </w:tc>
        <w:tc>
          <w:tcPr>
            <w:tcW w:w="1843" w:type="dxa"/>
          </w:tcPr>
          <w:p w14:paraId="53A39E1D" w14:textId="25B0C8C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Контекстное меню, журнал действий</w:t>
            </w:r>
          </w:p>
        </w:tc>
        <w:tc>
          <w:tcPr>
            <w:tcW w:w="3253" w:type="dxa"/>
          </w:tcPr>
          <w:p w14:paraId="46F5B299" w14:textId="0A13A6DB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Обработка пользовательского ввода и отображение информации</w:t>
            </w:r>
          </w:p>
        </w:tc>
      </w:tr>
      <w:tr w:rsidR="00947757" w14:paraId="15DB9FAF" w14:textId="77777777" w:rsidTr="00851E37">
        <w:trPr>
          <w:trHeight w:val="181"/>
        </w:trPr>
        <w:tc>
          <w:tcPr>
            <w:tcW w:w="2175" w:type="dxa"/>
          </w:tcPr>
          <w:p w14:paraId="320CD5FB" w14:textId="2EF4DF40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Выход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из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приложения</w:t>
            </w:r>
            <w:proofErr w:type="spellEnd"/>
          </w:p>
        </w:tc>
        <w:tc>
          <w:tcPr>
            <w:tcW w:w="2640" w:type="dxa"/>
          </w:tcPr>
          <w:p w14:paraId="3179DC72" w14:textId="03255CDE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Команда закрытия</w:t>
            </w:r>
          </w:p>
        </w:tc>
        <w:tc>
          <w:tcPr>
            <w:tcW w:w="1843" w:type="dxa"/>
          </w:tcPr>
          <w:p w14:paraId="2B0AC839" w14:textId="4B68501E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Отчет о сеансе</w:t>
            </w:r>
          </w:p>
        </w:tc>
        <w:tc>
          <w:tcPr>
            <w:tcW w:w="3253" w:type="dxa"/>
          </w:tcPr>
          <w:p w14:paraId="57AFFF22" w14:textId="7BD673D3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Корректное завершение работы программы</w:t>
            </w:r>
          </w:p>
        </w:tc>
      </w:tr>
    </w:tbl>
    <w:p w14:paraId="56F29127" w14:textId="3D4A1343" w:rsidR="00947757" w:rsidRPr="00947757" w:rsidRDefault="00947757" w:rsidP="00947757">
      <w:pPr>
        <w:spacing w:before="240" w:line="360" w:lineRule="auto"/>
        <w:ind w:firstLine="851"/>
        <w:rPr>
          <w:szCs w:val="28"/>
          <w:lang w:val="ru-RU"/>
        </w:rPr>
      </w:pPr>
      <w:r w:rsidRPr="00947757">
        <w:rPr>
          <w:szCs w:val="28"/>
          <w:lang w:val="ru-RU"/>
        </w:rPr>
        <w:t>Блок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схема программы приведена на листе формата А</w:t>
      </w:r>
      <w:r w:rsidR="00BE0530" w:rsidRPr="00BE0530">
        <w:rPr>
          <w:szCs w:val="28"/>
          <w:lang w:val="ru-RU"/>
        </w:rPr>
        <w:t>4</w:t>
      </w:r>
      <w:r w:rsidRPr="00947757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421/2к</w:t>
      </w:r>
      <w:r w:rsidR="004D1275">
        <w:rPr>
          <w:szCs w:val="28"/>
          <w:lang w:val="ru-RU"/>
        </w:rPr>
        <w:t xml:space="preserve"> </w:t>
      </w:r>
      <w:r w:rsidRPr="00947757">
        <w:rPr>
          <w:szCs w:val="28"/>
          <w:lang w:val="ru-RU"/>
        </w:rPr>
        <w:t>23.25</w:t>
      </w:r>
      <w:r w:rsidR="00ED33C5">
        <w:rPr>
          <w:szCs w:val="28"/>
          <w:lang w:val="ru-RU"/>
        </w:rPr>
        <w:t>.03</w:t>
      </w:r>
      <w:r w:rsidRPr="00947757">
        <w:rPr>
          <w:szCs w:val="28"/>
          <w:lang w:val="ru-RU"/>
        </w:rPr>
        <w:t xml:space="preserve"> С1, прилагаемый к дипломному проекту.</w:t>
      </w:r>
    </w:p>
    <w:p w14:paraId="31F3EAA7" w14:textId="53DCBBD9" w:rsidR="00947757" w:rsidRPr="00947757" w:rsidRDefault="00A72200" w:rsidP="00947757">
      <w:pPr>
        <w:spacing w:line="360" w:lineRule="auto"/>
        <w:ind w:firstLine="851"/>
        <w:contextualSpacing/>
        <w:rPr>
          <w:szCs w:val="28"/>
          <w:lang w:val="ru-RU"/>
        </w:rPr>
      </w:pPr>
      <w:r w:rsidRPr="00947757">
        <w:rPr>
          <w:szCs w:val="28"/>
          <w:lang w:val="ru-RU"/>
        </w:rPr>
        <w:t>Диаграмма</w:t>
      </w:r>
      <w:r w:rsidR="00947757" w:rsidRPr="00947757">
        <w:rPr>
          <w:szCs w:val="28"/>
          <w:lang w:val="ru-RU"/>
        </w:rPr>
        <w:t xml:space="preserve"> классов приведена на листе формата А</w:t>
      </w:r>
      <w:r w:rsidR="00BE0530" w:rsidRPr="00BE0530">
        <w:rPr>
          <w:szCs w:val="28"/>
          <w:lang w:val="ru-RU"/>
        </w:rPr>
        <w:t>4</w:t>
      </w:r>
      <w:r w:rsidR="00947757" w:rsidRPr="00947757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="00947757" w:rsidRPr="00947757">
        <w:rPr>
          <w:szCs w:val="28"/>
          <w:lang w:val="ru-RU"/>
        </w:rPr>
        <w:t>421/2к</w:t>
      </w:r>
      <w:r w:rsidR="004D1275">
        <w:rPr>
          <w:szCs w:val="28"/>
          <w:lang w:val="ru-RU"/>
        </w:rPr>
        <w:t xml:space="preserve"> </w:t>
      </w:r>
      <w:r w:rsidR="00947757" w:rsidRPr="00947757">
        <w:rPr>
          <w:szCs w:val="28"/>
          <w:lang w:val="ru-RU"/>
        </w:rPr>
        <w:t>23.25</w:t>
      </w:r>
      <w:r w:rsidR="00ED33C5">
        <w:rPr>
          <w:szCs w:val="28"/>
          <w:lang w:val="ru-RU"/>
        </w:rPr>
        <w:t>.01</w:t>
      </w:r>
      <w:r w:rsidR="00947757" w:rsidRPr="00947757">
        <w:rPr>
          <w:szCs w:val="28"/>
          <w:lang w:val="ru-RU"/>
        </w:rPr>
        <w:t xml:space="preserve"> С</w:t>
      </w:r>
      <w:r w:rsidR="00851E37" w:rsidRPr="00851E37">
        <w:rPr>
          <w:szCs w:val="28"/>
          <w:lang w:val="ru-RU"/>
        </w:rPr>
        <w:t>0</w:t>
      </w:r>
      <w:r w:rsidR="00947757" w:rsidRPr="00947757">
        <w:rPr>
          <w:szCs w:val="28"/>
          <w:lang w:val="ru-RU"/>
        </w:rPr>
        <w:t>, прилагаемый к дипломному проекту.</w:t>
      </w:r>
    </w:p>
    <w:p w14:paraId="6EF08E8B" w14:textId="370398A7" w:rsidR="000444AB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2.3 </w:t>
      </w:r>
      <w:r w:rsidR="000A47C0" w:rsidRPr="000A47C0">
        <w:rPr>
          <w:szCs w:val="28"/>
          <w:lang w:val="ru-RU"/>
        </w:rPr>
        <w:t>Текст программы</w:t>
      </w:r>
    </w:p>
    <w:p w14:paraId="09D9914A" w14:textId="6801E2DA" w:rsidR="001D3F0E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Листинг программы 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 это полный или фрагментированный исходный код программного продукта, представленный в текстовом виде с пояснениями.</w:t>
      </w:r>
    </w:p>
    <w:p w14:paraId="2EF5A5EE" w14:textId="10F5A3DC" w:rsidR="000A47C0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Листинг программы представлен в соответствии с приложением </w:t>
      </w:r>
      <w:r>
        <w:rPr>
          <w:szCs w:val="28"/>
          <w:lang w:val="en-US"/>
        </w:rPr>
        <w:t>A</w:t>
      </w:r>
      <w:r w:rsidRPr="001D3F0E">
        <w:rPr>
          <w:szCs w:val="28"/>
          <w:lang w:val="ru-RU"/>
        </w:rPr>
        <w:t>.</w:t>
      </w:r>
    </w:p>
    <w:p w14:paraId="3A464993" w14:textId="0A04A0FB" w:rsidR="000A47C0" w:rsidRPr="0080365D" w:rsidRDefault="000A47C0" w:rsidP="00B0572B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>2.4 Инструкция работы с программой</w:t>
      </w:r>
    </w:p>
    <w:p w14:paraId="47F140C3" w14:textId="543C124A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.1 Общие сведения</w:t>
      </w:r>
    </w:p>
    <w:p w14:paraId="0146834C" w14:textId="75448061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</w:t>
      </w:r>
      <w:r w:rsidR="006C2C4E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разработано для ГАПОУ ВО </w:t>
      </w:r>
      <w:r w:rsidR="006C2C4E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с целью создания интерактивного образовательного пространства в формате виртуальной реальности. Программа позволяет пользователям взаимодействовать с историческими экспонатами, просматривать информационные материалы и погружаться в атмосферу событий 1941–1945 годов.</w:t>
      </w:r>
    </w:p>
    <w:p w14:paraId="0927AC84" w14:textId="3A9F285D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lastRenderedPageBreak/>
        <w:t xml:space="preserve">Приложение реализовано на платформе </w:t>
      </w:r>
      <w:proofErr w:type="spellStart"/>
      <w:r w:rsidRPr="001D3F0E">
        <w:rPr>
          <w:szCs w:val="28"/>
          <w:lang w:val="ru-RU"/>
        </w:rPr>
        <w:t>Unity</w:t>
      </w:r>
      <w:proofErr w:type="spellEnd"/>
      <w:r w:rsidRPr="001D3F0E">
        <w:rPr>
          <w:szCs w:val="28"/>
          <w:lang w:val="ru-RU"/>
        </w:rPr>
        <w:t xml:space="preserve"> с использованием </w:t>
      </w:r>
      <w:proofErr w:type="spellStart"/>
      <w:r w:rsidRPr="001D3F0E">
        <w:rPr>
          <w:szCs w:val="28"/>
          <w:lang w:val="ru-RU"/>
        </w:rPr>
        <w:t>SteamVR</w:t>
      </w:r>
      <w:proofErr w:type="spellEnd"/>
      <w:r w:rsidRPr="001D3F0E">
        <w:rPr>
          <w:szCs w:val="28"/>
          <w:lang w:val="ru-RU"/>
        </w:rPr>
        <w:t xml:space="preserve"> для обеспечения совместимости с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>устройствами. Взаимодействие с базой данных организовано через PHPMyAdmin</w:t>
      </w:r>
      <w:r w:rsidR="00B26D5E">
        <w:rPr>
          <w:szCs w:val="28"/>
          <w:lang w:val="ru-RU"/>
        </w:rPr>
        <w:t>.</w:t>
      </w:r>
      <w:r w:rsidRPr="001D3F0E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1D3F0E">
        <w:rPr>
          <w:szCs w:val="28"/>
          <w:lang w:val="ru-RU"/>
        </w:rPr>
        <w:t xml:space="preserve"> позволяет хранить и управлять информацией об экспонатах, пользователях и действиях. Интерфейс разработан на C# с применением WindowsForms для администрирования контента.</w:t>
      </w:r>
    </w:p>
    <w:p w14:paraId="5211F661" w14:textId="77777777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Основные функции включают:</w:t>
      </w:r>
    </w:p>
    <w:p w14:paraId="1625D5F3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навигацию по виртуальным залам музея;</w:t>
      </w:r>
    </w:p>
    <w:p w14:paraId="448D79E2" w14:textId="4E146EB5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просмотр 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1D3F0E">
        <w:rPr>
          <w:rFonts w:ascii="Times New Roman" w:hAnsi="Times New Roman"/>
          <w:sz w:val="28"/>
          <w:szCs w:val="28"/>
        </w:rPr>
        <w:t>моделей экспонатов с детализированными описаниями;</w:t>
      </w:r>
    </w:p>
    <w:p w14:paraId="0289AC32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интерактивные сценарии, воссоздающие ключевые события войны;</w:t>
      </w:r>
    </w:p>
    <w:p w14:paraId="769FAC83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систему управления контентом для администраторов.</w:t>
      </w:r>
    </w:p>
    <w:p w14:paraId="1BC9B70C" w14:textId="309F8948" w:rsidR="000444AB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Для работы требуется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гарнитура, ПК с операционной системой Windows 10/11 и установленным SteamVR. Интерфейс администратора доступен через отдельное приложение на C#, взаимодействующее с базой данных </w:t>
      </w:r>
      <w:proofErr w:type="spellStart"/>
      <w:r w:rsidR="00ED33C5">
        <w:rPr>
          <w:szCs w:val="28"/>
          <w:lang w:val="en-US"/>
        </w:rPr>
        <w:t>PHPMyAdmin</w:t>
      </w:r>
      <w:proofErr w:type="spellEnd"/>
      <w:r w:rsidRPr="001D3F0E">
        <w:rPr>
          <w:szCs w:val="28"/>
          <w:lang w:val="ru-RU"/>
        </w:rPr>
        <w:t>.</w:t>
      </w:r>
    </w:p>
    <w:p w14:paraId="71CAA25F" w14:textId="6EEB4EF7" w:rsidR="000444AB" w:rsidRPr="0080365D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.2 Вызов и загрузка</w:t>
      </w:r>
    </w:p>
    <w:p w14:paraId="0ABEAD90" w14:textId="43A527CC" w:rsidR="00620A83" w:rsidRPr="00620A83" w:rsidRDefault="00620A83" w:rsidP="00620A83">
      <w:pPr>
        <w:spacing w:line="360" w:lineRule="auto"/>
        <w:ind w:firstLine="851"/>
        <w:contextualSpacing/>
        <w:rPr>
          <w:szCs w:val="28"/>
          <w:lang w:val="ru-RU"/>
        </w:rPr>
      </w:pPr>
      <w:r w:rsidRPr="00620A83">
        <w:rPr>
          <w:szCs w:val="28"/>
          <w:lang w:val="ru-RU"/>
        </w:rPr>
        <w:t>Для запуска приложения необходимо</w:t>
      </w:r>
      <w:r w:rsidR="00106F74" w:rsidRPr="00620A83">
        <w:rPr>
          <w:szCs w:val="36"/>
        </w:rPr>
        <w:t xml:space="preserve"> запустить </w:t>
      </w:r>
      <w:proofErr w:type="spellStart"/>
      <w:r w:rsidR="00106F74" w:rsidRPr="00620A83">
        <w:rPr>
          <w:szCs w:val="36"/>
        </w:rPr>
        <w:t>SteamVR</w:t>
      </w:r>
      <w:proofErr w:type="spellEnd"/>
      <w:r w:rsidR="00106F74">
        <w:rPr>
          <w:szCs w:val="36"/>
          <w:lang w:val="ru-RU"/>
        </w:rPr>
        <w:t xml:space="preserve"> и открыть исполняемы</w:t>
      </w:r>
      <w:r w:rsidR="00036327">
        <w:rPr>
          <w:szCs w:val="36"/>
          <w:lang w:val="ru-RU"/>
        </w:rPr>
        <w:t>й</w:t>
      </w:r>
      <w:r w:rsidR="00106F74">
        <w:rPr>
          <w:szCs w:val="36"/>
          <w:lang w:val="ru-RU"/>
        </w:rPr>
        <w:t xml:space="preserve"> файл приложения в соответствии с рисунками 3</w:t>
      </w:r>
      <w:r w:rsidR="00106F74">
        <w:rPr>
          <w:szCs w:val="36"/>
        </w:rPr>
        <w:t>–</w:t>
      </w:r>
      <w:r w:rsidR="00036327">
        <w:rPr>
          <w:szCs w:val="36"/>
          <w:lang w:val="ru-RU"/>
        </w:rPr>
        <w:t>6</w:t>
      </w:r>
      <w:r w:rsidR="00106F74">
        <w:rPr>
          <w:szCs w:val="28"/>
          <w:lang w:val="ru-RU"/>
        </w:rPr>
        <w:t>.</w:t>
      </w:r>
    </w:p>
    <w:p w14:paraId="5A9B3E7B" w14:textId="383AEB54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drawing>
          <wp:inline distT="0" distB="0" distL="0" distR="0" wp14:anchorId="4762CC6F" wp14:editId="738E0E9A">
            <wp:extent cx="2229789" cy="3238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2423" cy="32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F93" w14:textId="0EBA40AD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3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1CFFFA8B" w14:textId="59493AC9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lastRenderedPageBreak/>
        <w:drawing>
          <wp:inline distT="0" distB="0" distL="0" distR="0" wp14:anchorId="69611A97" wp14:editId="4B57F57C">
            <wp:extent cx="6277113" cy="37338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C8E" w14:textId="08AABBCE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4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22D89B44" w14:textId="2149A188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0C6A97D" wp14:editId="362E6E05">
            <wp:extent cx="5886450" cy="21583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4179" cy="21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7BF" w14:textId="530A90D5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5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Место хранения </w:t>
      </w:r>
      <w:r w:rsidR="003F3A5A">
        <w:rPr>
          <w:szCs w:val="28"/>
          <w:lang w:val="ru-RU"/>
        </w:rPr>
        <w:t>игры</w:t>
      </w:r>
    </w:p>
    <w:p w14:paraId="446C957E" w14:textId="6F3A3ABD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7EC5847" wp14:editId="3E5A3CBF">
            <wp:extent cx="5894227" cy="204660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7320" cy="20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54E" w14:textId="12E66C57" w:rsidR="00A51AC5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6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игры</w:t>
      </w:r>
    </w:p>
    <w:p w14:paraId="11C15409" w14:textId="73E15BE9" w:rsidR="00DB2D29" w:rsidRPr="0080365D" w:rsidRDefault="00DB2D29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Запуск приложения виртуальной реальности требует предварительной активации SteamVR через клиент Steam. После успешного запуска SteamVR выполняется открытие исполняемого файла приложения. Процесс загрузки и инициализации виртуальной среды подтверждается корректным отображением интерфейсов Steam и SteamVR. Указанные шаги обеспечивают стабильную работу приложения и готовность к взаимодействию с виртуальным музеем.</w:t>
      </w:r>
    </w:p>
    <w:p w14:paraId="64E693D3" w14:textId="30922E40" w:rsidR="000444AB" w:rsidRPr="00DB2D29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DB2D29">
        <w:rPr>
          <w:szCs w:val="28"/>
          <w:lang w:val="ru-RU"/>
        </w:rPr>
        <w:t>2.</w:t>
      </w:r>
      <w:r w:rsidR="000A47C0" w:rsidRPr="00DB2D29">
        <w:rPr>
          <w:szCs w:val="28"/>
          <w:lang w:val="ru-RU"/>
        </w:rPr>
        <w:t>4</w:t>
      </w:r>
      <w:r w:rsidRPr="00DB2D29">
        <w:rPr>
          <w:szCs w:val="28"/>
          <w:lang w:val="ru-RU"/>
        </w:rPr>
        <w:t xml:space="preserve">.3 Входные </w:t>
      </w:r>
      <w:r w:rsidR="00DB2D29" w:rsidRPr="00DB2D29">
        <w:rPr>
          <w:szCs w:val="28"/>
          <w:lang w:val="ru-RU"/>
        </w:rPr>
        <w:t xml:space="preserve">и выходные </w:t>
      </w:r>
      <w:r w:rsidRPr="00DB2D29">
        <w:rPr>
          <w:szCs w:val="28"/>
          <w:lang w:val="ru-RU"/>
        </w:rPr>
        <w:t>данные</w:t>
      </w:r>
    </w:p>
    <w:p w14:paraId="23396F79" w14:textId="258A55D8" w:rsidR="00790279" w:rsidRDefault="004E3699" w:rsidP="005228FE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</w:t>
      </w:r>
      <w:r w:rsidR="003F3A5A" w:rsidRPr="00DB2D29">
        <w:rPr>
          <w:rFonts w:ascii="Times New Roman" w:hAnsi="Times New Roman"/>
          <w:sz w:val="28"/>
          <w:szCs w:val="28"/>
        </w:rPr>
        <w:t xml:space="preserve"> процессе работы</w:t>
      </w:r>
      <w:r w:rsidR="003F3A5A">
        <w:rPr>
          <w:rFonts w:ascii="Times New Roman" w:hAnsi="Times New Roman"/>
          <w:sz w:val="28"/>
          <w:szCs w:val="28"/>
        </w:rPr>
        <w:t xml:space="preserve"> в приложении </w:t>
      </w:r>
      <w:r w:rsidR="00E241EC">
        <w:rPr>
          <w:rFonts w:ascii="Times New Roman" w:hAnsi="Times New Roman"/>
          <w:sz w:val="28"/>
          <w:szCs w:val="28"/>
        </w:rPr>
        <w:t>будет</w:t>
      </w:r>
      <w:r w:rsidR="003F3A5A">
        <w:rPr>
          <w:rFonts w:ascii="Times New Roman" w:hAnsi="Times New Roman"/>
          <w:sz w:val="28"/>
          <w:szCs w:val="28"/>
        </w:rPr>
        <w:t xml:space="preserve"> получена следующая выходная информация:</w:t>
      </w:r>
    </w:p>
    <w:p w14:paraId="31137622" w14:textId="1E0F38CF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3F3A5A">
        <w:rPr>
          <w:rFonts w:ascii="Times New Roman" w:hAnsi="Times New Roman"/>
          <w:sz w:val="28"/>
          <w:szCs w:val="28"/>
        </w:rPr>
        <w:t>модели музейных экспонатов и виртуальной среды;</w:t>
      </w:r>
    </w:p>
    <w:p w14:paraId="52A7CAB8" w14:textId="061F3E9F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текстовые и аудиовизуальные материалы;</w:t>
      </w:r>
    </w:p>
    <w:p w14:paraId="0A18E2EB" w14:textId="77B20A9D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сообщения о состоянии системы;</w:t>
      </w:r>
    </w:p>
    <w:p w14:paraId="77C5FE53" w14:textId="347CE75D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результаты выполнения</w:t>
      </w:r>
      <w:r w:rsidR="00E241EC">
        <w:rPr>
          <w:rFonts w:ascii="Times New Roman" w:hAnsi="Times New Roman"/>
          <w:sz w:val="28"/>
          <w:szCs w:val="28"/>
        </w:rPr>
        <w:t xml:space="preserve"> </w:t>
      </w:r>
      <w:r w:rsidR="00E241EC" w:rsidRPr="003F3A5A">
        <w:rPr>
          <w:rFonts w:ascii="Times New Roman" w:hAnsi="Times New Roman"/>
          <w:sz w:val="28"/>
          <w:szCs w:val="28"/>
        </w:rPr>
        <w:t>SQL</w:t>
      </w:r>
      <w:r w:rsidR="00E241EC">
        <w:rPr>
          <w:rFonts w:ascii="Times New Roman" w:hAnsi="Times New Roman"/>
          <w:sz w:val="28"/>
          <w:szCs w:val="28"/>
        </w:rPr>
        <w:t>–</w:t>
      </w:r>
      <w:r w:rsidR="00E241EC" w:rsidRPr="003F3A5A">
        <w:rPr>
          <w:rFonts w:ascii="Times New Roman" w:hAnsi="Times New Roman"/>
          <w:sz w:val="28"/>
          <w:szCs w:val="28"/>
        </w:rPr>
        <w:t>запрос</w:t>
      </w:r>
      <w:r w:rsidR="00E241EC">
        <w:rPr>
          <w:rFonts w:ascii="Times New Roman" w:hAnsi="Times New Roman"/>
          <w:sz w:val="28"/>
          <w:szCs w:val="28"/>
        </w:rPr>
        <w:t>ов</w:t>
      </w:r>
      <w:r w:rsidRPr="003F3A5A">
        <w:rPr>
          <w:rFonts w:ascii="Times New Roman" w:hAnsi="Times New Roman"/>
          <w:sz w:val="28"/>
          <w:szCs w:val="28"/>
        </w:rPr>
        <w:t>;</w:t>
      </w:r>
    </w:p>
    <w:p w14:paraId="6E23FF77" w14:textId="6F83CA06" w:rsidR="003F3A5A" w:rsidRDefault="003F3A5A">
      <w:pPr>
        <w:pStyle w:val="afc"/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изменения в интерфейсе.</w:t>
      </w:r>
    </w:p>
    <w:p w14:paraId="1A8EE01B" w14:textId="77777777" w:rsidR="00F22CD1" w:rsidRDefault="00F22CD1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Входной информацией в приложении может выступить следующие типы данных:</w:t>
      </w:r>
    </w:p>
    <w:p w14:paraId="763832B0" w14:textId="2DEA3C9F" w:rsidR="00F22CD1" w:rsidRPr="003F3A5A" w:rsidRDefault="00F22CD1">
      <w:pPr>
        <w:pStyle w:val="afc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параметры подключения к базе данных;</w:t>
      </w:r>
    </w:p>
    <w:p w14:paraId="64FD83B2" w14:textId="0E245DBB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аутентификации пользователя;</w:t>
      </w:r>
    </w:p>
    <w:p w14:paraId="6CB223F2" w14:textId="242C8ABA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команды управления, передаваемые через устройства VR;</w:t>
      </w:r>
    </w:p>
    <w:p w14:paraId="0919E46B" w14:textId="77777777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о местоположении пользователя в виртуальном пространстве;</w:t>
      </w:r>
    </w:p>
    <w:p w14:paraId="415C86C2" w14:textId="703E4464" w:rsidR="00F22CD1" w:rsidRPr="003F3A5A" w:rsidRDefault="00E241EC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>
        <w:rPr>
          <w:rFonts w:ascii="Times New Roman" w:hAnsi="Times New Roman"/>
          <w:sz w:val="28"/>
          <w:szCs w:val="44"/>
        </w:rPr>
        <w:t xml:space="preserve">готовые </w:t>
      </w:r>
      <w:r w:rsidRPr="003F3A5A">
        <w:rPr>
          <w:rFonts w:ascii="Times New Roman" w:hAnsi="Times New Roman"/>
          <w:sz w:val="28"/>
          <w:szCs w:val="28"/>
        </w:rPr>
        <w:t>SQL</w:t>
      </w:r>
      <w:r>
        <w:rPr>
          <w:rFonts w:ascii="Times New Roman" w:hAnsi="Times New Roman"/>
          <w:sz w:val="28"/>
          <w:szCs w:val="28"/>
        </w:rPr>
        <w:t>–</w:t>
      </w:r>
      <w:r w:rsidR="00F22CD1" w:rsidRPr="003F3A5A">
        <w:rPr>
          <w:rFonts w:ascii="Times New Roman" w:hAnsi="Times New Roman"/>
          <w:sz w:val="28"/>
          <w:szCs w:val="44"/>
        </w:rPr>
        <w:t>запросы к базе данных;</w:t>
      </w:r>
    </w:p>
    <w:p w14:paraId="0D052CA8" w14:textId="42ED602E" w:rsidR="00F22CD1" w:rsidRPr="00DB2D29" w:rsidRDefault="00F22CD1">
      <w:pPr>
        <w:pStyle w:val="afc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44"/>
        </w:rPr>
        <w:t>настройки графики и управления.</w:t>
      </w:r>
    </w:p>
    <w:p w14:paraId="5F8C3958" w14:textId="3E3A4884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 xml:space="preserve">В ходе анализа входных и выходных данных приложения виртуальной реальности </w:t>
      </w:r>
      <w:r w:rsidR="006C2C4E">
        <w:rPr>
          <w:rFonts w:ascii="Times New Roman" w:hAnsi="Times New Roman"/>
          <w:sz w:val="28"/>
          <w:szCs w:val="28"/>
        </w:rPr>
        <w:t>«</w:t>
      </w:r>
      <w:r w:rsidRPr="00DB2D29">
        <w:rPr>
          <w:rFonts w:ascii="Times New Roman" w:hAnsi="Times New Roman"/>
          <w:sz w:val="28"/>
          <w:szCs w:val="28"/>
        </w:rPr>
        <w:t>Виртуальный музей времен Великой Отечественной войны</w:t>
      </w:r>
      <w:r w:rsidR="006C2C4E">
        <w:rPr>
          <w:rFonts w:ascii="Times New Roman" w:hAnsi="Times New Roman"/>
          <w:sz w:val="28"/>
          <w:szCs w:val="28"/>
        </w:rPr>
        <w:t>»</w:t>
      </w:r>
      <w:r w:rsidRPr="00DB2D29">
        <w:rPr>
          <w:rFonts w:ascii="Times New Roman" w:hAnsi="Times New Roman"/>
          <w:sz w:val="28"/>
          <w:szCs w:val="28"/>
        </w:rPr>
        <w:t xml:space="preserve"> </w:t>
      </w:r>
      <w:r w:rsidR="00EC2389">
        <w:rPr>
          <w:rFonts w:ascii="Times New Roman" w:hAnsi="Times New Roman"/>
          <w:sz w:val="28"/>
          <w:szCs w:val="28"/>
        </w:rPr>
        <w:t xml:space="preserve">для ГАПОУ ВО </w:t>
      </w:r>
      <w:r w:rsidR="006C2C4E">
        <w:rPr>
          <w:rFonts w:ascii="Times New Roman" w:hAnsi="Times New Roman"/>
          <w:sz w:val="28"/>
          <w:szCs w:val="28"/>
        </w:rPr>
        <w:t>«</w:t>
      </w:r>
      <w:r w:rsidR="00EC2389">
        <w:rPr>
          <w:rFonts w:ascii="Times New Roman" w:hAnsi="Times New Roman"/>
          <w:sz w:val="28"/>
          <w:szCs w:val="28"/>
        </w:rPr>
        <w:t>Владимирский политехнический колледж</w:t>
      </w:r>
      <w:r w:rsidR="006C2C4E">
        <w:rPr>
          <w:rFonts w:ascii="Times New Roman" w:hAnsi="Times New Roman"/>
          <w:sz w:val="28"/>
          <w:szCs w:val="28"/>
        </w:rPr>
        <w:t>»</w:t>
      </w:r>
      <w:r w:rsidR="00EC2389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определены ключевые типы информации, обеспечивающие функционирование</w:t>
      </w:r>
      <w:r w:rsidR="004F783F">
        <w:rPr>
          <w:rFonts w:ascii="Times New Roman" w:hAnsi="Times New Roman"/>
          <w:sz w:val="28"/>
          <w:szCs w:val="28"/>
        </w:rPr>
        <w:t xml:space="preserve"> программы</w:t>
      </w:r>
      <w:r w:rsidRPr="00DB2D29">
        <w:rPr>
          <w:rFonts w:ascii="Times New Roman" w:hAnsi="Times New Roman"/>
          <w:sz w:val="28"/>
          <w:szCs w:val="28"/>
        </w:rPr>
        <w:t>.</w:t>
      </w:r>
    </w:p>
    <w:p w14:paraId="2180C1CF" w14:textId="06DC7EDC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Выходные данные включают 3D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 xml:space="preserve">модели экспонатов и виртуальной среды, текстовые и аудиовизуальные материалы, системные сообщения, </w:t>
      </w:r>
      <w:r w:rsidR="00E241EC" w:rsidRPr="003F3A5A">
        <w:rPr>
          <w:rFonts w:ascii="Times New Roman" w:hAnsi="Times New Roman"/>
          <w:sz w:val="28"/>
          <w:szCs w:val="28"/>
        </w:rPr>
        <w:t xml:space="preserve">результаты </w:t>
      </w:r>
      <w:r w:rsidR="00E241EC" w:rsidRPr="003F3A5A">
        <w:rPr>
          <w:rFonts w:ascii="Times New Roman" w:hAnsi="Times New Roman"/>
          <w:sz w:val="28"/>
          <w:szCs w:val="28"/>
        </w:rPr>
        <w:lastRenderedPageBreak/>
        <w:t>выполнения</w:t>
      </w:r>
      <w:r w:rsidR="00E241EC">
        <w:rPr>
          <w:rFonts w:ascii="Times New Roman" w:hAnsi="Times New Roman"/>
          <w:sz w:val="28"/>
          <w:szCs w:val="28"/>
        </w:rPr>
        <w:t xml:space="preserve"> </w:t>
      </w:r>
      <w:r w:rsidR="00E241EC" w:rsidRPr="003F3A5A">
        <w:rPr>
          <w:rFonts w:ascii="Times New Roman" w:hAnsi="Times New Roman"/>
          <w:sz w:val="28"/>
          <w:szCs w:val="28"/>
        </w:rPr>
        <w:t>SQL</w:t>
      </w:r>
      <w:r w:rsidR="00E241EC">
        <w:rPr>
          <w:rFonts w:ascii="Times New Roman" w:hAnsi="Times New Roman"/>
          <w:sz w:val="28"/>
          <w:szCs w:val="28"/>
        </w:rPr>
        <w:t>–</w:t>
      </w:r>
      <w:r w:rsidR="00E241EC" w:rsidRPr="003F3A5A">
        <w:rPr>
          <w:rFonts w:ascii="Times New Roman" w:hAnsi="Times New Roman"/>
          <w:sz w:val="28"/>
          <w:szCs w:val="28"/>
        </w:rPr>
        <w:t>запрос</w:t>
      </w:r>
      <w:r w:rsidR="00E241EC">
        <w:rPr>
          <w:rFonts w:ascii="Times New Roman" w:hAnsi="Times New Roman"/>
          <w:sz w:val="28"/>
          <w:szCs w:val="28"/>
        </w:rPr>
        <w:t>ов</w:t>
      </w:r>
      <w:r w:rsidRPr="00DB2D29">
        <w:rPr>
          <w:rFonts w:ascii="Times New Roman" w:hAnsi="Times New Roman"/>
          <w:sz w:val="28"/>
          <w:szCs w:val="28"/>
        </w:rPr>
        <w:t>, а также изменения интерфейса в ответ на действия пользователя.</w:t>
      </w:r>
    </w:p>
    <w:p w14:paraId="6397D7B2" w14:textId="72568F69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Входные данные представлены параметрами подключения к базе данных, учетными данными для аутентификации, командами управления с VR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>устройств, координатами пользователя в виртуальном пространстве.</w:t>
      </w:r>
    </w:p>
    <w:p w14:paraId="4737199D" w14:textId="533ABC07" w:rsidR="00DB2D29" w:rsidRPr="00F22CD1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Определение структуры входных и выходных данных позволяет обеспечить корректное взаимодействие пользователя с системой, стабильную работу приложения и эффективную обработку информации.</w:t>
      </w:r>
    </w:p>
    <w:p w14:paraId="222E3579" w14:textId="3F921B81" w:rsidR="000444AB" w:rsidRPr="0080365D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</w:t>
      </w:r>
      <w:r w:rsidR="00F22CD1">
        <w:rPr>
          <w:szCs w:val="28"/>
          <w:lang w:val="ru-RU"/>
        </w:rPr>
        <w:t>4</w:t>
      </w:r>
      <w:r w:rsidRPr="0080365D">
        <w:rPr>
          <w:szCs w:val="28"/>
          <w:lang w:val="ru-RU"/>
        </w:rPr>
        <w:t xml:space="preserve"> Сообщения программы</w:t>
      </w:r>
    </w:p>
    <w:p w14:paraId="5D970F3B" w14:textId="17AE5F3D" w:rsidR="00517698" w:rsidRPr="008C7B9F" w:rsidRDefault="00517698" w:rsidP="00557243">
      <w:pPr>
        <w:spacing w:line="360" w:lineRule="auto"/>
        <w:ind w:firstLine="851"/>
        <w:contextualSpacing/>
        <w:rPr>
          <w:szCs w:val="36"/>
        </w:rPr>
      </w:pPr>
      <w:r w:rsidRPr="00517698">
        <w:rPr>
          <w:szCs w:val="28"/>
          <w:lang w:val="ru-RU"/>
        </w:rPr>
        <w:t xml:space="preserve">В процессе взаимодействия с приложением </w:t>
      </w:r>
      <w:r w:rsidR="006C2C4E">
        <w:rPr>
          <w:szCs w:val="28"/>
          <w:lang w:val="ru-RU"/>
        </w:rPr>
        <w:t>«</w:t>
      </w:r>
      <w:r w:rsidRPr="00517698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517698">
        <w:rPr>
          <w:szCs w:val="28"/>
          <w:lang w:val="ru-RU"/>
        </w:rPr>
        <w:t xml:space="preserve"> система выводит сообщения </w:t>
      </w:r>
      <w:r w:rsidR="00557243" w:rsidRPr="008C7B9F">
        <w:rPr>
          <w:szCs w:val="36"/>
        </w:rPr>
        <w:t xml:space="preserve">об </w:t>
      </w:r>
      <w:proofErr w:type="spellStart"/>
      <w:r w:rsidR="00557243" w:rsidRPr="008C7B9F">
        <w:rPr>
          <w:szCs w:val="36"/>
        </w:rPr>
        <w:t>оружии</w:t>
      </w:r>
      <w:proofErr w:type="spellEnd"/>
      <w:r w:rsidR="00557243" w:rsidRPr="008C7B9F">
        <w:rPr>
          <w:szCs w:val="36"/>
        </w:rPr>
        <w:t xml:space="preserve"> </w:t>
      </w:r>
      <w:r w:rsidR="00557243">
        <w:rPr>
          <w:szCs w:val="36"/>
          <w:lang w:val="ru-RU"/>
        </w:rPr>
        <w:t xml:space="preserve">и </w:t>
      </w:r>
      <w:proofErr w:type="spellStart"/>
      <w:r w:rsidR="00557243" w:rsidRPr="008C7B9F">
        <w:rPr>
          <w:szCs w:val="36"/>
        </w:rPr>
        <w:t>сообщения</w:t>
      </w:r>
      <w:proofErr w:type="spellEnd"/>
      <w:r w:rsidR="00557243" w:rsidRPr="008C7B9F">
        <w:rPr>
          <w:szCs w:val="36"/>
        </w:rPr>
        <w:t xml:space="preserve"> о </w:t>
      </w:r>
      <w:proofErr w:type="spellStart"/>
      <w:r w:rsidR="00557243" w:rsidRPr="008C7B9F">
        <w:rPr>
          <w:szCs w:val="36"/>
        </w:rPr>
        <w:t>технике</w:t>
      </w:r>
      <w:proofErr w:type="spellEnd"/>
      <w:r w:rsidR="00557243" w:rsidRPr="008C7B9F">
        <w:rPr>
          <w:szCs w:val="36"/>
        </w:rPr>
        <w:t xml:space="preserve"> в </w:t>
      </w:r>
      <w:proofErr w:type="spellStart"/>
      <w:r w:rsidR="00557243" w:rsidRPr="008C7B9F">
        <w:rPr>
          <w:szCs w:val="36"/>
        </w:rPr>
        <w:t>соответствии</w:t>
      </w:r>
      <w:proofErr w:type="spellEnd"/>
      <w:r w:rsidR="00557243" w:rsidRPr="008C7B9F">
        <w:rPr>
          <w:szCs w:val="36"/>
        </w:rPr>
        <w:t xml:space="preserve"> с </w:t>
      </w:r>
      <w:proofErr w:type="spellStart"/>
      <w:r w:rsidR="00557243" w:rsidRPr="008C7B9F">
        <w:rPr>
          <w:szCs w:val="36"/>
        </w:rPr>
        <w:t>рисун</w:t>
      </w:r>
      <w:r w:rsidR="00A72200">
        <w:rPr>
          <w:szCs w:val="36"/>
          <w:lang w:val="ru-RU"/>
        </w:rPr>
        <w:t>к</w:t>
      </w:r>
      <w:r w:rsidR="0028103F">
        <w:rPr>
          <w:szCs w:val="36"/>
          <w:lang w:val="ru-RU"/>
        </w:rPr>
        <w:t>ами</w:t>
      </w:r>
      <w:proofErr w:type="spellEnd"/>
      <w:r w:rsidR="00557243" w:rsidRPr="008C7B9F">
        <w:rPr>
          <w:szCs w:val="36"/>
        </w:rPr>
        <w:t xml:space="preserve"> </w:t>
      </w:r>
      <w:r w:rsidR="00036327">
        <w:rPr>
          <w:szCs w:val="36"/>
          <w:lang w:val="ru-RU"/>
        </w:rPr>
        <w:t>7</w:t>
      </w:r>
      <w:r w:rsidR="00280604">
        <w:rPr>
          <w:szCs w:val="36"/>
          <w:lang w:val="ru-RU"/>
        </w:rPr>
        <w:t>–</w:t>
      </w:r>
      <w:r w:rsidR="00036327">
        <w:rPr>
          <w:szCs w:val="36"/>
          <w:lang w:val="ru-RU"/>
        </w:rPr>
        <w:t>8</w:t>
      </w:r>
      <w:r w:rsidR="00557243">
        <w:rPr>
          <w:szCs w:val="36"/>
        </w:rPr>
        <w:t>.</w:t>
      </w:r>
    </w:p>
    <w:p w14:paraId="07302F5E" w14:textId="0C81DE20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6D333A4E" wp14:editId="1604D50B">
            <wp:extent cx="3915816" cy="2202426"/>
            <wp:effectExtent l="0" t="0" r="889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6273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FF6" w14:textId="6E2DF2C6" w:rsidR="00517698" w:rsidRPr="00517698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>Рисунок</w:t>
      </w:r>
      <w:r w:rsidR="00036327">
        <w:rPr>
          <w:szCs w:val="28"/>
          <w:lang w:val="ru-RU"/>
        </w:rPr>
        <w:t xml:space="preserve"> 7</w:t>
      </w:r>
      <w:r w:rsidRPr="00517698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об оружии</w:t>
      </w:r>
    </w:p>
    <w:p w14:paraId="3457EDA7" w14:textId="60CF6FCD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100F679" wp14:editId="0649DC49">
            <wp:extent cx="3915816" cy="2202425"/>
            <wp:effectExtent l="0" t="0" r="889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5450" cy="22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283" w14:textId="354C0CCA" w:rsidR="00711EF2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8</w:t>
      </w:r>
      <w:r w:rsidRPr="00517698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 технике</w:t>
      </w:r>
    </w:p>
    <w:p w14:paraId="18A48DFF" w14:textId="5877D93C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Сообщения формируются динамически в зависимости от взаимодействия с элементами виртуального пространства</w:t>
      </w:r>
      <w:r w:rsidR="00B26D5E">
        <w:rPr>
          <w:szCs w:val="28"/>
          <w:lang w:val="ru-RU"/>
        </w:rPr>
        <w:t>.</w:t>
      </w:r>
      <w:r w:rsidRPr="00DB2D29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DB2D29">
        <w:rPr>
          <w:szCs w:val="28"/>
          <w:lang w:val="ru-RU"/>
        </w:rPr>
        <w:t xml:space="preserve"> способствует удобному и интуитивно понятному изучению материалов.</w:t>
      </w:r>
    </w:p>
    <w:p w14:paraId="6CC50A4E" w14:textId="15854578" w:rsidR="000444AB" w:rsidRPr="0080365D" w:rsidRDefault="000444AB" w:rsidP="00B0572B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 </w:t>
      </w:r>
      <w:r w:rsidR="003620E1">
        <w:rPr>
          <w:szCs w:val="28"/>
          <w:lang w:val="ru-RU"/>
        </w:rPr>
        <w:t>Описание процесса отладки программы</w:t>
      </w:r>
    </w:p>
    <w:p w14:paraId="62601C7C" w14:textId="490AF578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.1 </w:t>
      </w:r>
      <w:r w:rsidR="00E1363D" w:rsidRPr="0080365D">
        <w:rPr>
          <w:szCs w:val="28"/>
          <w:lang w:val="ru-RU"/>
        </w:rPr>
        <w:t>Методы отладки</w:t>
      </w:r>
    </w:p>
    <w:p w14:paraId="4A57341F" w14:textId="291CF64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Отладка программ заключается в проверке правильности работы программы и аппаратуры. Программа, не содержащая синтаксических ошибок, тем не менее, может содержать логические ошибки, не позволяющие программе выполнять заложенные функции. Логические ошибки могут быть связаны с алгоритмом программы или с неправильным пониманием работы аппаратуры, подключ</w:t>
      </w:r>
      <w:r w:rsidR="00675885">
        <w:rPr>
          <w:szCs w:val="28"/>
          <w:lang w:val="ru-RU"/>
        </w:rPr>
        <w:t>е</w:t>
      </w:r>
      <w:r w:rsidRPr="00336856">
        <w:rPr>
          <w:szCs w:val="28"/>
          <w:lang w:val="ru-RU"/>
        </w:rPr>
        <w:t>нной к портам микроконтроллера.</w:t>
      </w:r>
    </w:p>
    <w:p w14:paraId="0E776F2B" w14:textId="3C3EFC1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Тестирование игр необходимо для обнаружения и решения проблем, которые могут возникнуть во время игры, графические дефекты, некорректные анимации, сбои и другие технические проблемы.</w:t>
      </w:r>
    </w:p>
    <w:p w14:paraId="16F0794C" w14:textId="17885FD1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Одним из основных методов тестирования игр является функциональное тестирование.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проводится с целью проверки работоспособности игры и соответствия заданным требованиям. Разработчики игр должны проверить</w:t>
      </w:r>
      <w:r w:rsidR="00E241EC">
        <w:rPr>
          <w:szCs w:val="28"/>
          <w:lang w:val="ru-RU"/>
        </w:rPr>
        <w:t xml:space="preserve"> работоспособность</w:t>
      </w:r>
      <w:r w:rsidRPr="00336856">
        <w:rPr>
          <w:szCs w:val="28"/>
          <w:lang w:val="ru-RU"/>
        </w:rPr>
        <w:t xml:space="preserve"> все</w:t>
      </w:r>
      <w:r w:rsidR="00E241EC">
        <w:rPr>
          <w:szCs w:val="28"/>
          <w:lang w:val="ru-RU"/>
        </w:rPr>
        <w:t>х</w:t>
      </w:r>
      <w:r w:rsidRPr="00336856">
        <w:rPr>
          <w:szCs w:val="28"/>
          <w:lang w:val="ru-RU"/>
        </w:rPr>
        <w:t xml:space="preserve"> функци</w:t>
      </w:r>
      <w:r w:rsidR="00E241EC">
        <w:rPr>
          <w:szCs w:val="28"/>
          <w:lang w:val="ru-RU"/>
        </w:rPr>
        <w:t>й</w:t>
      </w:r>
      <w:r w:rsidRPr="00336856">
        <w:rPr>
          <w:szCs w:val="28"/>
          <w:lang w:val="ru-RU"/>
        </w:rPr>
        <w:t xml:space="preserve"> игры, например, проверить,</w:t>
      </w:r>
      <w:r w:rsidR="00E241EC">
        <w:rPr>
          <w:szCs w:val="28"/>
          <w:lang w:val="ru-RU"/>
        </w:rPr>
        <w:t xml:space="preserve"> реакцию</w:t>
      </w:r>
      <w:r w:rsidRPr="00336856">
        <w:rPr>
          <w:szCs w:val="28"/>
          <w:lang w:val="ru-RU"/>
        </w:rPr>
        <w:t xml:space="preserve"> персонаж</w:t>
      </w:r>
      <w:r w:rsidR="00E241EC">
        <w:rPr>
          <w:szCs w:val="28"/>
          <w:lang w:val="ru-RU"/>
        </w:rPr>
        <w:t>ей</w:t>
      </w:r>
      <w:r w:rsidRPr="00336856">
        <w:rPr>
          <w:szCs w:val="28"/>
          <w:lang w:val="ru-RU"/>
        </w:rPr>
        <w:t xml:space="preserve"> в игре</w:t>
      </w:r>
      <w:r w:rsidR="00E241EC">
        <w:rPr>
          <w:szCs w:val="28"/>
          <w:lang w:val="ru-RU"/>
        </w:rPr>
        <w:t xml:space="preserve"> на команды игрока</w:t>
      </w:r>
      <w:r w:rsidRPr="00336856">
        <w:rPr>
          <w:szCs w:val="28"/>
          <w:lang w:val="ru-RU"/>
        </w:rPr>
        <w:t>,</w:t>
      </w:r>
      <w:r w:rsidR="00E241EC">
        <w:rPr>
          <w:szCs w:val="28"/>
          <w:lang w:val="ru-RU"/>
        </w:rPr>
        <w:t xml:space="preserve"> корректное прохождение уровней игры</w:t>
      </w:r>
      <w:r w:rsidRPr="00336856">
        <w:rPr>
          <w:szCs w:val="28"/>
          <w:lang w:val="ru-RU"/>
        </w:rPr>
        <w:t xml:space="preserve"> и т.д. Для этого используются различные тестовые сценарии и техники.</w:t>
      </w:r>
    </w:p>
    <w:p w14:paraId="226A26B0" w14:textId="78C6616B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Кроме функционального тестирования, также важно провести нагрузочное тестирование и тестирование производительности игры. Нагрузочное тестирование предназначено для проверки работы игры при максимальной нагрузке</w:t>
      </w:r>
      <w:r w:rsidR="006F3A3F">
        <w:rPr>
          <w:szCs w:val="28"/>
          <w:lang w:val="ru-RU"/>
        </w:rPr>
        <w:t xml:space="preserve">. </w:t>
      </w:r>
      <w:r w:rsidRPr="00336856">
        <w:rPr>
          <w:szCs w:val="28"/>
          <w:lang w:val="ru-RU"/>
        </w:rPr>
        <w:t xml:space="preserve">Тестирование производительности позволяет выявить возможные проблемы с производительностью игры, </w:t>
      </w:r>
      <w:r w:rsidR="0076119B">
        <w:rPr>
          <w:szCs w:val="28"/>
          <w:lang w:val="ru-RU"/>
        </w:rPr>
        <w:t>например,</w:t>
      </w:r>
      <w:r w:rsidRPr="00336856">
        <w:rPr>
          <w:szCs w:val="28"/>
          <w:lang w:val="ru-RU"/>
        </w:rPr>
        <w:t xml:space="preserve"> лаги или низкая скорость загрузки уровней. Для этого можно использовать инструменты, которые помогут провести нагрузочное тестирование и анализировать производительность игры.</w:t>
      </w:r>
    </w:p>
    <w:p w14:paraId="5D5AEBC0" w14:textId="06300944" w:rsidR="00336856" w:rsidRPr="00336856" w:rsidRDefault="00336856" w:rsidP="00F8591E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Основным инструментом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для отладки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является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игровая консоль.</w:t>
      </w:r>
      <w:r w:rsidR="00F8591E" w:rsidRPr="00F8591E">
        <w:rPr>
          <w:szCs w:val="28"/>
          <w:lang w:val="ru-RU"/>
        </w:rPr>
        <w:t xml:space="preserve"> </w:t>
      </w:r>
      <w:r w:rsidR="004E7016">
        <w:rPr>
          <w:szCs w:val="28"/>
          <w:lang w:val="ru-RU"/>
        </w:rPr>
        <w:t>Консоль</w:t>
      </w:r>
      <w:r w:rsidRPr="00336856">
        <w:rPr>
          <w:szCs w:val="28"/>
          <w:lang w:val="ru-RU"/>
        </w:rPr>
        <w:t xml:space="preserve"> позволяет разработчикам отслеживать и исправлять ошибки в игровом </w:t>
      </w:r>
      <w:r w:rsidRPr="00336856">
        <w:rPr>
          <w:szCs w:val="28"/>
          <w:lang w:val="ru-RU"/>
        </w:rPr>
        <w:lastRenderedPageBreak/>
        <w:t>коде, а также проводить другие операции, связанные с отладкой игры. Игровая консоль предоставляет доступ к переменным, функциям и другим элементам игры</w:t>
      </w:r>
      <w:r w:rsidR="006F246D">
        <w:rPr>
          <w:szCs w:val="28"/>
          <w:lang w:val="ru-RU"/>
        </w:rPr>
        <w:t>.</w:t>
      </w:r>
      <w:r w:rsidRPr="00336856">
        <w:rPr>
          <w:szCs w:val="28"/>
          <w:lang w:val="ru-RU"/>
        </w:rPr>
        <w:t xml:space="preserve"> </w:t>
      </w:r>
      <w:r w:rsidR="006F246D">
        <w:rPr>
          <w:szCs w:val="28"/>
          <w:lang w:val="ru-RU"/>
        </w:rPr>
        <w:t>Это</w:t>
      </w:r>
      <w:r w:rsidRPr="00336856">
        <w:rPr>
          <w:szCs w:val="28"/>
          <w:lang w:val="ru-RU"/>
        </w:rPr>
        <w:t xml:space="preserve"> позволяет разработчикам проверять и изменять значения в реальном времени.</w:t>
      </w:r>
    </w:p>
    <w:p w14:paraId="04131F56" w14:textId="2B94E892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Другим полезным инструментом для отладки игр является игровой редактор сцен. </w:t>
      </w:r>
      <w:r w:rsidR="004E7016">
        <w:rPr>
          <w:szCs w:val="28"/>
          <w:lang w:val="ru-RU"/>
        </w:rPr>
        <w:t>Редактор</w:t>
      </w:r>
      <w:r w:rsidRPr="00336856">
        <w:rPr>
          <w:szCs w:val="28"/>
          <w:lang w:val="ru-RU"/>
        </w:rPr>
        <w:t xml:space="preserve"> позволяет разработчикам визуально проверять и редактировать игровые уровни и объекты. Редактор сцен обеспечивает возможность быстрой и удобной отладки игровых ситуаций, позволяя разработчикам изменять параметры уровней, перемещать объекты и просматривать игровые события.</w:t>
      </w:r>
    </w:p>
    <w:p w14:paraId="328FAEA7" w14:textId="2BD32A86" w:rsidR="00336856" w:rsidRPr="00336856" w:rsidRDefault="00336856" w:rsidP="00BF5917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Тестирование совместимости </w:t>
      </w:r>
      <w:r w:rsidR="00E241EC">
        <w:rPr>
          <w:szCs w:val="28"/>
          <w:lang w:val="ru-RU"/>
        </w:rPr>
        <w:t>–</w:t>
      </w:r>
      <w:r w:rsidRPr="00336856">
        <w:rPr>
          <w:szCs w:val="28"/>
          <w:lang w:val="ru-RU"/>
        </w:rPr>
        <w:t xml:space="preserve"> это процесс проверки корректной работы программного обеспечения в различных средах, </w:t>
      </w:r>
      <w:r w:rsidR="0076119B">
        <w:rPr>
          <w:szCs w:val="28"/>
          <w:lang w:val="ru-RU"/>
        </w:rPr>
        <w:t>например</w:t>
      </w:r>
      <w:r w:rsidRPr="00336856">
        <w:rPr>
          <w:szCs w:val="28"/>
          <w:lang w:val="ru-RU"/>
        </w:rPr>
        <w:t xml:space="preserve"> операционные системы, браузеры, устройства или сетевые условия. Это важная часть обеспечения качества ПО, поскольку существует множество различных платформ и конфигураций, на которых пользователи могут запускать программы.</w:t>
      </w:r>
      <w:r w:rsidR="00BF5917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Тестировщик или команда тестировщиков играет от лица игрока и проверяет, появляется ли ошибка. Обычно у тестировщиков также есть возможность проверить нефункциональные элементы.</w:t>
      </w:r>
    </w:p>
    <w:p w14:paraId="4D2C154F" w14:textId="5C4DE05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Наряду с этим тестировщик приложения также может оценить уровень развлекательности игрового приложения. В общем и целом, </w:t>
      </w:r>
      <w:r w:rsidR="004E7016">
        <w:rPr>
          <w:szCs w:val="28"/>
          <w:lang w:val="ru-RU"/>
        </w:rPr>
        <w:t xml:space="preserve">данный </w:t>
      </w:r>
      <w:r w:rsidRPr="00336856">
        <w:rPr>
          <w:szCs w:val="28"/>
          <w:lang w:val="ru-RU"/>
        </w:rPr>
        <w:t>метод тестирования помогает сделать приложение ориентированным на игроков.</w:t>
      </w:r>
    </w:p>
    <w:p w14:paraId="3A0038E5" w14:textId="45E415AF" w:rsidR="00336856" w:rsidRDefault="00336856" w:rsidP="00F8591E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Регрессионное тестирование </w:t>
      </w:r>
      <w:r w:rsidR="00502576">
        <w:rPr>
          <w:szCs w:val="28"/>
          <w:lang w:val="ru-RU"/>
        </w:rPr>
        <w:t>–</w:t>
      </w:r>
      <w:r w:rsidRPr="00336856">
        <w:rPr>
          <w:szCs w:val="28"/>
          <w:lang w:val="ru-RU"/>
        </w:rPr>
        <w:t xml:space="preserve"> один из наиболее важных методов</w:t>
      </w:r>
      <w:r w:rsidR="0076119B">
        <w:rPr>
          <w:szCs w:val="28"/>
          <w:lang w:val="ru-RU"/>
        </w:rPr>
        <w:t>. Данный метод</w:t>
      </w:r>
      <w:r w:rsidR="001A4AE9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 xml:space="preserve">следует использовать во время тестирования.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гарантирует работу старых фич приложения при добавлении новых изменений. Кроме того, регрессионное тестирование повторно проверяет всю функциональность приложения с нуля и отлавливает новые ошибки. В рамках этого тестирования разработчик повторно выполняет код и сравнивает выходные данные с предыдущими. После регрессионного тестирования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игровое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приложение</w:t>
      </w:r>
      <w:r w:rsidR="00F8591E" w:rsidRPr="00BF5917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становится более продуктивным.</w:t>
      </w:r>
    </w:p>
    <w:p w14:paraId="5246D3D0" w14:textId="42EEC311" w:rsidR="00B21838" w:rsidRPr="0080365D" w:rsidRDefault="00B21838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.2 Тестирование и отладка</w:t>
      </w:r>
    </w:p>
    <w:p w14:paraId="4D09E387" w14:textId="28D698EC" w:rsidR="00F55985" w:rsidRDefault="00F55985" w:rsidP="00F55985">
      <w:pPr>
        <w:spacing w:line="360" w:lineRule="auto"/>
        <w:ind w:firstLine="851"/>
        <w:contextualSpacing/>
        <w:rPr>
          <w:szCs w:val="28"/>
          <w:lang w:val="ru-RU"/>
        </w:rPr>
      </w:pPr>
      <w:r w:rsidRPr="00F55985">
        <w:rPr>
          <w:szCs w:val="28"/>
          <w:lang w:val="ru-RU"/>
        </w:rPr>
        <w:t>В процессе разработки VR</w:t>
      </w:r>
      <w:r w:rsidR="0075769E">
        <w:rPr>
          <w:lang w:val="ru-RU"/>
        </w:rPr>
        <w:t>–</w:t>
      </w:r>
      <w:r w:rsidRPr="00F55985">
        <w:rPr>
          <w:szCs w:val="28"/>
          <w:lang w:val="ru-RU"/>
        </w:rPr>
        <w:t>приложения были выявлены ошибки тр</w:t>
      </w:r>
      <w:r w:rsidR="0075769E">
        <w:rPr>
          <w:szCs w:val="28"/>
          <w:lang w:val="ru-RU"/>
        </w:rPr>
        <w:t>е</w:t>
      </w:r>
      <w:r w:rsidRPr="00F55985">
        <w:rPr>
          <w:szCs w:val="28"/>
          <w:lang w:val="ru-RU"/>
        </w:rPr>
        <w:t>х типов: синтаксическая, логическая и компиляционная.</w:t>
      </w:r>
    </w:p>
    <w:p w14:paraId="1DDDD264" w14:textId="4857B948" w:rsidR="00F55985" w:rsidRPr="00F55985" w:rsidRDefault="002600E0" w:rsidP="00F55985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Синтаксическая ошибка: п</w:t>
      </w:r>
      <w:r w:rsidR="00F55985">
        <w:rPr>
          <w:szCs w:val="28"/>
          <w:lang w:val="ru-RU"/>
        </w:rPr>
        <w:t xml:space="preserve">ропущена точка с запятой в </w:t>
      </w:r>
      <w:r w:rsidR="00F55985">
        <w:rPr>
          <w:szCs w:val="28"/>
          <w:lang w:val="en-US"/>
        </w:rPr>
        <w:t>C</w:t>
      </w:r>
      <w:r w:rsidR="00F55985" w:rsidRPr="00F55985">
        <w:rPr>
          <w:szCs w:val="28"/>
          <w:lang w:val="ru-RU"/>
        </w:rPr>
        <w:t xml:space="preserve">#. </w:t>
      </w:r>
      <w:r w:rsidR="00F55985">
        <w:rPr>
          <w:szCs w:val="28"/>
          <w:lang w:val="ru-RU"/>
        </w:rPr>
        <w:t xml:space="preserve">При попытке компиляции кода для загрузки данных из базы данных возникла ошибка: </w:t>
      </w:r>
      <w:r w:rsidR="006C2C4E">
        <w:rPr>
          <w:szCs w:val="28"/>
          <w:lang w:val="ru-RU"/>
        </w:rPr>
        <w:t>«</w:t>
      </w:r>
      <w:r w:rsidR="00F55985" w:rsidRPr="00F55985">
        <w:rPr>
          <w:szCs w:val="28"/>
          <w:lang w:val="ru-RU"/>
        </w:rPr>
        <w:t xml:space="preserve">CS1002: </w:t>
      </w:r>
      <w:proofErr w:type="spellStart"/>
      <w:r w:rsidR="00F55985" w:rsidRPr="00F55985">
        <w:rPr>
          <w:szCs w:val="28"/>
          <w:lang w:val="ru-RU"/>
        </w:rPr>
        <w:t>Expected</w:t>
      </w:r>
      <w:proofErr w:type="spellEnd"/>
      <w:r w:rsidR="00F55985" w:rsidRPr="00F55985">
        <w:rPr>
          <w:szCs w:val="28"/>
          <w:lang w:val="ru-RU"/>
        </w:rPr>
        <w:t xml:space="preserve"> ';'</w:t>
      </w:r>
      <w:r w:rsidR="006C2C4E">
        <w:rPr>
          <w:szCs w:val="28"/>
          <w:lang w:val="ru-RU"/>
        </w:rPr>
        <w:t>«</w:t>
      </w:r>
      <w:r>
        <w:rPr>
          <w:szCs w:val="28"/>
          <w:lang w:val="ru-RU"/>
        </w:rPr>
        <w:t>. Синтаксическая ошибка представлена</w:t>
      </w:r>
      <w:r w:rsidR="00F55985">
        <w:rPr>
          <w:szCs w:val="28"/>
          <w:lang w:val="ru-RU"/>
        </w:rPr>
        <w:t xml:space="preserve"> в соответствии с рисунком 9.</w:t>
      </w:r>
    </w:p>
    <w:p w14:paraId="3B95B993" w14:textId="170F9D15" w:rsidR="00985CBF" w:rsidRDefault="00F55985" w:rsidP="00F55985">
      <w:pPr>
        <w:spacing w:line="360" w:lineRule="auto"/>
        <w:contextualSpacing/>
        <w:jc w:val="center"/>
        <w:rPr>
          <w:lang w:val="ru-RU"/>
        </w:rPr>
      </w:pPr>
      <w:r w:rsidRPr="00F55985">
        <w:rPr>
          <w:noProof/>
          <w:szCs w:val="28"/>
          <w:lang w:val="ru-RU"/>
        </w:rPr>
        <w:drawing>
          <wp:inline distT="0" distB="0" distL="0" distR="0" wp14:anchorId="7C6668BD" wp14:editId="45E23BD4">
            <wp:extent cx="5851102" cy="25336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7435" cy="257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64B0" w14:textId="0209F87F" w:rsidR="00F55985" w:rsidRDefault="00F55985" w:rsidP="00F55985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9 – Синтаксическая ошибка.</w:t>
      </w:r>
    </w:p>
    <w:p w14:paraId="31231F02" w14:textId="336EDD3D" w:rsidR="00F55985" w:rsidRDefault="00F55985" w:rsidP="00F55985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Отсутствие точки с запятой в конце строки стало причиной ошибки. Решением стало добавление точки с запятой в конец строки. В результате код успешно скомпилировался.</w:t>
      </w:r>
    </w:p>
    <w:p w14:paraId="622E33CD" w14:textId="0AEB6E08" w:rsidR="001A5936" w:rsidRDefault="001A5936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>Логическая ошибка: неправильное отображение информации. При загрузке сцены ангара появлялась некорректная информация на баннере. Логическая ошибка представлена в соответствии с рисунком 10.</w:t>
      </w:r>
    </w:p>
    <w:p w14:paraId="7358B8E9" w14:textId="2568C5FD" w:rsidR="001A5936" w:rsidRDefault="004D6F91" w:rsidP="008320E1">
      <w:pPr>
        <w:spacing w:line="360" w:lineRule="auto"/>
        <w:contextualSpacing/>
        <w:jc w:val="center"/>
        <w:rPr>
          <w:lang w:val="ru-RU"/>
        </w:rPr>
      </w:pPr>
      <w:r w:rsidRPr="004D6F91">
        <w:rPr>
          <w:noProof/>
          <w:lang w:val="ru-RU"/>
        </w:rPr>
        <w:drawing>
          <wp:inline distT="0" distB="0" distL="0" distR="0" wp14:anchorId="3F8043D1" wp14:editId="65DD44EB">
            <wp:extent cx="5819972" cy="3057525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861" cy="31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E756" w14:textId="61D0311E" w:rsidR="001A5936" w:rsidRDefault="001A5936" w:rsidP="008320E1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10 – Логическая ошибка</w:t>
      </w:r>
    </w:p>
    <w:p w14:paraId="138E30CF" w14:textId="2E10E874" w:rsidR="001A5936" w:rsidRDefault="001A5936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lastRenderedPageBreak/>
        <w:t>Неправильный идентификатор оружия стал причиной ошибки. Решением стало изменение идентификатора на соответствующ</w:t>
      </w:r>
      <w:r w:rsidR="00ED33C5">
        <w:rPr>
          <w:lang w:val="ru-RU"/>
        </w:rPr>
        <w:t>ей</w:t>
      </w:r>
      <w:r>
        <w:rPr>
          <w:lang w:val="ru-RU"/>
        </w:rPr>
        <w:t xml:space="preserve"> 3</w:t>
      </w:r>
      <w:r>
        <w:rPr>
          <w:lang w:val="en-US"/>
        </w:rPr>
        <w:t>D</w:t>
      </w:r>
      <w:r w:rsidR="0075769E">
        <w:rPr>
          <w:lang w:val="ru-RU"/>
        </w:rPr>
        <w:t>–</w:t>
      </w:r>
      <w:r>
        <w:rPr>
          <w:lang w:val="ru-RU"/>
        </w:rPr>
        <w:t>модели.</w:t>
      </w:r>
      <w:r w:rsidR="008320E1">
        <w:rPr>
          <w:lang w:val="ru-RU"/>
        </w:rPr>
        <w:t xml:space="preserve"> В результате информация стала отображаться корректно.</w:t>
      </w:r>
    </w:p>
    <w:p w14:paraId="49013493" w14:textId="2FE71440" w:rsidR="008320E1" w:rsidRDefault="008320E1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 xml:space="preserve">Компиляционная ошибка: отсутствие камеры на сцене. При попытке запуска проекта возникла ошибка: </w:t>
      </w:r>
      <w:r w:rsidR="006C2C4E">
        <w:rPr>
          <w:lang w:val="ru-RU"/>
        </w:rPr>
        <w:t>«</w:t>
      </w:r>
      <w:r>
        <w:rPr>
          <w:lang w:val="en-US"/>
        </w:rPr>
        <w:t>No</w:t>
      </w:r>
      <w:r w:rsidRPr="008320E1">
        <w:rPr>
          <w:lang w:val="ru-RU"/>
        </w:rPr>
        <w:t xml:space="preserve"> </w:t>
      </w:r>
      <w:r>
        <w:rPr>
          <w:lang w:val="en-US"/>
        </w:rPr>
        <w:t>cameras</w:t>
      </w:r>
      <w:r w:rsidRPr="008320E1">
        <w:rPr>
          <w:lang w:val="ru-RU"/>
        </w:rPr>
        <w:t xml:space="preserve"> </w:t>
      </w:r>
      <w:r>
        <w:rPr>
          <w:lang w:val="en-US"/>
        </w:rPr>
        <w:t>rendering</w:t>
      </w:r>
      <w:r w:rsidR="006C2C4E">
        <w:rPr>
          <w:lang w:val="ru-RU"/>
        </w:rPr>
        <w:t>»</w:t>
      </w:r>
      <w:r>
        <w:rPr>
          <w:lang w:val="ru-RU"/>
        </w:rPr>
        <w:t>. Компиляционная ошибка представлена в соответствии с рисунком 11.</w:t>
      </w:r>
    </w:p>
    <w:p w14:paraId="2455263B" w14:textId="70B5DDC9" w:rsidR="008320E1" w:rsidRDefault="008320E1" w:rsidP="008320E1">
      <w:pPr>
        <w:spacing w:line="360" w:lineRule="auto"/>
        <w:contextualSpacing/>
        <w:jc w:val="center"/>
        <w:rPr>
          <w:lang w:val="ru-RU"/>
        </w:rPr>
      </w:pPr>
      <w:r w:rsidRPr="008320E1">
        <w:rPr>
          <w:noProof/>
          <w:lang w:val="ru-RU"/>
        </w:rPr>
        <w:drawing>
          <wp:inline distT="0" distB="0" distL="0" distR="0" wp14:anchorId="0C0A4C80" wp14:editId="4CFE44A9">
            <wp:extent cx="2723536" cy="1070087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9249" cy="109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F3C" w14:textId="6EBA61C5" w:rsidR="008320E1" w:rsidRDefault="008320E1" w:rsidP="008320E1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11 – Компиляционная ошибка</w:t>
      </w:r>
    </w:p>
    <w:p w14:paraId="308915A5" w14:textId="06B7B7EB" w:rsidR="008320E1" w:rsidRPr="008320E1" w:rsidRDefault="008320E1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 xml:space="preserve">Отсутствие камеры стало причиной ошибки. Решением стало добавление камеры на сцену. В результате </w:t>
      </w:r>
      <w:r>
        <w:rPr>
          <w:lang w:val="en-US"/>
        </w:rPr>
        <w:t>VR</w:t>
      </w:r>
      <w:r w:rsidR="0075769E">
        <w:rPr>
          <w:lang w:val="ru-RU"/>
        </w:rPr>
        <w:t>–</w:t>
      </w:r>
      <w:r>
        <w:rPr>
          <w:lang w:val="ru-RU"/>
        </w:rPr>
        <w:t>сцена стала корректно отображаться в шлеме.</w:t>
      </w:r>
    </w:p>
    <w:p w14:paraId="22054AB0" w14:textId="72CCD6D5" w:rsidR="007135DD" w:rsidRPr="007135DD" w:rsidRDefault="007135DD" w:rsidP="00985CBF">
      <w:pPr>
        <w:spacing w:line="360" w:lineRule="auto"/>
        <w:ind w:firstLine="851"/>
        <w:contextualSpacing/>
        <w:rPr>
          <w:lang w:val="ru-RU"/>
        </w:rPr>
      </w:pPr>
      <w:r w:rsidRPr="007135DD">
        <w:rPr>
          <w:lang w:val="ru-RU"/>
        </w:rPr>
        <w:t>Выявленные ошибки устранены. Приложение стабильно работает в целевой среде, соответствует функциональным и техническим требованиям.</w:t>
      </w:r>
    </w:p>
    <w:p w14:paraId="52AC9EA4" w14:textId="0A2EC902" w:rsidR="00B21838" w:rsidRPr="0080365D" w:rsidRDefault="00B21838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.3 Контрольный пример</w:t>
      </w:r>
    </w:p>
    <w:p w14:paraId="45DB2870" w14:textId="05DE3CFC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6C2C4E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EC2389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EC2389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133460E5" w14:textId="53EE8EAE" w:rsidR="00E673DF" w:rsidRDefault="00E02182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Проверка исправления синтаксической ошибки: запущена компиляция кода, отвечающего за загрузку данных из базы данных в соответствии с рисунком 12.</w:t>
      </w:r>
    </w:p>
    <w:p w14:paraId="37283406" w14:textId="7D878BE1" w:rsidR="00E02182" w:rsidRDefault="00BB4F67" w:rsidP="00E02182">
      <w:pPr>
        <w:spacing w:line="360" w:lineRule="auto"/>
        <w:contextualSpacing/>
        <w:jc w:val="center"/>
        <w:rPr>
          <w:szCs w:val="28"/>
          <w:lang w:val="ru-RU"/>
        </w:rPr>
      </w:pPr>
      <w:r w:rsidRPr="00BB4F67">
        <w:rPr>
          <w:noProof/>
          <w:szCs w:val="28"/>
          <w:lang w:val="ru-RU"/>
        </w:rPr>
        <w:drawing>
          <wp:inline distT="0" distB="0" distL="0" distR="0" wp14:anchorId="540E2136" wp14:editId="21C0434E">
            <wp:extent cx="2349572" cy="150433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7421" cy="15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5734" w14:textId="78D14A39" w:rsidR="00EF1128" w:rsidRPr="00EF1128" w:rsidRDefault="00EF1128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12 – Консоль </w:t>
      </w:r>
      <w:r>
        <w:rPr>
          <w:szCs w:val="28"/>
          <w:lang w:val="en-US"/>
        </w:rPr>
        <w:t>Unity</w:t>
      </w:r>
      <w:r w:rsidRPr="00EF112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без ошибок</w:t>
      </w:r>
    </w:p>
    <w:p w14:paraId="41BAE56A" w14:textId="14645DBA" w:rsidR="00E02182" w:rsidRDefault="00E02182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Ошибка</w:t>
      </w:r>
      <w:r w:rsidRPr="00E02182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>
        <w:rPr>
          <w:szCs w:val="28"/>
          <w:lang w:val="en-US"/>
        </w:rPr>
        <w:t>CS</w:t>
      </w:r>
      <w:r w:rsidRPr="00E02182">
        <w:rPr>
          <w:szCs w:val="28"/>
          <w:lang w:val="ru-RU"/>
        </w:rPr>
        <w:t xml:space="preserve">1002: </w:t>
      </w:r>
      <w:r>
        <w:rPr>
          <w:szCs w:val="28"/>
          <w:lang w:val="en-US"/>
        </w:rPr>
        <w:t>Expected</w:t>
      </w:r>
      <w:r w:rsidRPr="00E02182">
        <w:rPr>
          <w:szCs w:val="28"/>
          <w:lang w:val="ru-RU"/>
        </w:rPr>
        <w:t xml:space="preserve"> </w:t>
      </w:r>
      <w:r w:rsidR="008A40A7" w:rsidRPr="00F55985">
        <w:rPr>
          <w:szCs w:val="28"/>
          <w:lang w:val="ru-RU"/>
        </w:rPr>
        <w:t>'</w:t>
      </w:r>
      <w:r w:rsidRPr="00E02182">
        <w:rPr>
          <w:szCs w:val="28"/>
          <w:lang w:val="ru-RU"/>
        </w:rPr>
        <w:t>;</w:t>
      </w:r>
      <w:r w:rsidR="008A40A7" w:rsidRPr="00F55985">
        <w:rPr>
          <w:szCs w:val="28"/>
          <w:lang w:val="ru-RU"/>
        </w:rPr>
        <w:t>'</w:t>
      </w:r>
      <w:r w:rsidR="006C2C4E">
        <w:rPr>
          <w:szCs w:val="28"/>
          <w:lang w:val="ru-RU"/>
        </w:rPr>
        <w:t>«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отсутствует, программа работает стабильно.</w:t>
      </w:r>
    </w:p>
    <w:p w14:paraId="7E25E1CD" w14:textId="0260968C" w:rsidR="00E02182" w:rsidRPr="0075769E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Проверка исправления логической ошибки: запущена сцена ангара в соответствии с рисунком 13.</w:t>
      </w:r>
    </w:p>
    <w:p w14:paraId="0A620C14" w14:textId="54DA4435" w:rsidR="00E02182" w:rsidRDefault="00BB4F67" w:rsidP="00E02182">
      <w:pPr>
        <w:spacing w:line="360" w:lineRule="auto"/>
        <w:contextualSpacing/>
        <w:jc w:val="center"/>
        <w:rPr>
          <w:szCs w:val="28"/>
          <w:lang w:val="en-US"/>
        </w:rPr>
      </w:pPr>
      <w:r w:rsidRPr="00BB4F67">
        <w:rPr>
          <w:noProof/>
          <w:szCs w:val="28"/>
          <w:lang w:val="ru-RU"/>
        </w:rPr>
        <w:drawing>
          <wp:inline distT="0" distB="0" distL="0" distR="0" wp14:anchorId="54778935" wp14:editId="7F246E16">
            <wp:extent cx="3813713" cy="202544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2367" cy="20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062F" w14:textId="0B35E3F2" w:rsidR="00BB4F67" w:rsidRPr="00BB4F67" w:rsidRDefault="00BB4F67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13 – Текст на баннере</w:t>
      </w:r>
    </w:p>
    <w:p w14:paraId="42F7F6FF" w14:textId="0BFE0CBD" w:rsid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Текст на баннере соответствует 3</w:t>
      </w:r>
      <w:r>
        <w:rPr>
          <w:szCs w:val="28"/>
          <w:lang w:val="en-US"/>
        </w:rPr>
        <w:t>D</w:t>
      </w:r>
      <w:r w:rsidR="0075769E">
        <w:rPr>
          <w:lang w:val="ru-RU"/>
        </w:rPr>
        <w:t>–</w:t>
      </w:r>
      <w:r>
        <w:rPr>
          <w:szCs w:val="28"/>
          <w:lang w:val="ru-RU"/>
        </w:rPr>
        <w:t>модели, ошибка отсутствует.</w:t>
      </w:r>
    </w:p>
    <w:p w14:paraId="6FEE13D2" w14:textId="7BC39ACF" w:rsid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Проверка исправления компиляционной ошибки: Запущена сцена в </w:t>
      </w:r>
      <w:r>
        <w:rPr>
          <w:szCs w:val="28"/>
          <w:lang w:val="en-US"/>
        </w:rPr>
        <w:t>VR</w:t>
      </w:r>
      <w:r w:rsidR="0075769E">
        <w:rPr>
          <w:lang w:val="ru-RU"/>
        </w:rPr>
        <w:t>–</w:t>
      </w:r>
      <w:r>
        <w:rPr>
          <w:szCs w:val="28"/>
          <w:lang w:val="ru-RU"/>
        </w:rPr>
        <w:t>режиме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 соответствии с рисунком 14.</w:t>
      </w:r>
    </w:p>
    <w:p w14:paraId="6D604D05" w14:textId="6D0B6639" w:rsidR="00E02182" w:rsidRDefault="00E02182" w:rsidP="00E02182">
      <w:pPr>
        <w:spacing w:line="360" w:lineRule="auto"/>
        <w:contextualSpacing/>
        <w:jc w:val="center"/>
        <w:rPr>
          <w:szCs w:val="28"/>
          <w:lang w:val="ru-RU"/>
        </w:rPr>
      </w:pPr>
      <w:r w:rsidRPr="00895946">
        <w:rPr>
          <w:noProof/>
          <w:szCs w:val="28"/>
        </w:rPr>
        <w:drawing>
          <wp:inline distT="0" distB="0" distL="0" distR="0" wp14:anchorId="695D8966" wp14:editId="596E661C">
            <wp:extent cx="3600450" cy="202504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1339" cy="20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61F3" w14:textId="7BFEB4AE" w:rsidR="00E02182" w:rsidRPr="00D43347" w:rsidRDefault="00E02182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14 </w:t>
      </w:r>
      <w:r w:rsidR="00D43347">
        <w:rPr>
          <w:szCs w:val="28"/>
          <w:lang w:val="ru-RU"/>
        </w:rPr>
        <w:t>–</w:t>
      </w:r>
      <w:r>
        <w:rPr>
          <w:szCs w:val="28"/>
          <w:lang w:val="ru-RU"/>
        </w:rPr>
        <w:t xml:space="preserve"> </w:t>
      </w:r>
      <w:r w:rsidR="00D43347">
        <w:rPr>
          <w:szCs w:val="28"/>
          <w:lang w:val="ru-RU"/>
        </w:rPr>
        <w:t>Сцена</w:t>
      </w:r>
      <w:r w:rsidR="005E1D79">
        <w:rPr>
          <w:szCs w:val="28"/>
          <w:lang w:val="ru-RU"/>
        </w:rPr>
        <w:t xml:space="preserve"> запущена</w:t>
      </w:r>
      <w:r w:rsidR="00D43347">
        <w:rPr>
          <w:szCs w:val="28"/>
          <w:lang w:val="ru-RU"/>
        </w:rPr>
        <w:t xml:space="preserve"> в </w:t>
      </w:r>
      <w:r w:rsidR="00D43347">
        <w:rPr>
          <w:szCs w:val="28"/>
          <w:lang w:val="en-US"/>
        </w:rPr>
        <w:t>VR</w:t>
      </w:r>
      <w:r w:rsidR="0075769E">
        <w:rPr>
          <w:lang w:val="ru-RU"/>
        </w:rPr>
        <w:t>–</w:t>
      </w:r>
      <w:r w:rsidR="00D43347">
        <w:rPr>
          <w:szCs w:val="28"/>
          <w:lang w:val="ru-RU"/>
        </w:rPr>
        <w:t>режиме</w:t>
      </w:r>
    </w:p>
    <w:p w14:paraId="59B91BE7" w14:textId="0226077D" w:rsidR="00E02182" w:rsidRP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Ошибка</w:t>
      </w:r>
      <w:r w:rsidRPr="00E02182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>
        <w:rPr>
          <w:szCs w:val="28"/>
          <w:lang w:val="en-US"/>
        </w:rPr>
        <w:t>No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en-US"/>
        </w:rPr>
        <w:t>cameras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en-US"/>
        </w:rPr>
        <w:t>rendering</w:t>
      </w:r>
      <w:r w:rsidR="006C2C4E">
        <w:rPr>
          <w:szCs w:val="28"/>
          <w:lang w:val="ru-RU"/>
        </w:rPr>
        <w:t>»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отсутствует</w:t>
      </w:r>
      <w:r w:rsidRPr="00E0218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изображение передается корректно.</w:t>
      </w:r>
    </w:p>
    <w:p w14:paraId="2A8D5601" w14:textId="7FCA693E" w:rsidR="00EE2E5F" w:rsidRDefault="00DB2D29" w:rsidP="00EE2E5F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Все функции приложения протестированы и работают в соответствии с заявленными требованиями. Контрольный пример подтверждает корректность выполнения основных сценариев взаимодействия пользователя с программой.</w:t>
      </w:r>
    </w:p>
    <w:p w14:paraId="563F3CC7" w14:textId="42EDC814" w:rsidR="00E0320B" w:rsidRDefault="00E0320B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Руководство пользователя представлено в соответствии с приложением Б.</w:t>
      </w:r>
    </w:p>
    <w:p w14:paraId="274C2227" w14:textId="7B502A44" w:rsidR="000444AB" w:rsidRPr="0080365D" w:rsidRDefault="00EE2E5F" w:rsidP="00606EE9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Список используемых моделей представлен в соответствии с приложением </w:t>
      </w:r>
      <w:r w:rsidR="0073342A">
        <w:rPr>
          <w:szCs w:val="28"/>
          <w:lang w:val="ru-RU"/>
        </w:rPr>
        <w:t>В</w:t>
      </w:r>
      <w:r>
        <w:rPr>
          <w:szCs w:val="28"/>
          <w:lang w:val="ru-RU"/>
        </w:rPr>
        <w:t>.</w:t>
      </w:r>
      <w:r w:rsidR="000444AB" w:rsidRPr="0080365D">
        <w:rPr>
          <w:szCs w:val="28"/>
          <w:lang w:val="ru-RU"/>
        </w:rPr>
        <w:br w:type="page"/>
      </w:r>
    </w:p>
    <w:p w14:paraId="2FED144E" w14:textId="77777777" w:rsidR="00434EA6" w:rsidRPr="0080365D" w:rsidRDefault="00434EA6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3 ЭКОНОМИЧЕСКАЯ ЧАСТЬ</w:t>
      </w:r>
    </w:p>
    <w:p w14:paraId="7C095947" w14:textId="223F2D96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Для оценки экономической эффективности проекта следует рассчитать полную себестоимость проекта и срок окупаемости с учетом маркетинговых исследований, и рентабельности отрасли.</w:t>
      </w:r>
    </w:p>
    <w:p w14:paraId="0DB2E764" w14:textId="4E14AD2D" w:rsidR="00A90563" w:rsidRPr="003868AF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Общая сумма затрат на разработку проекта слагается из нескольких частей: </w:t>
      </w:r>
      <w:r w:rsidRPr="00747FF7">
        <w:t>текущих,</w:t>
      </w:r>
      <w:r>
        <w:t xml:space="preserve"> </w:t>
      </w:r>
      <w:r w:rsidRPr="00747FF7">
        <w:t>единовременных</w:t>
      </w:r>
      <w:r>
        <w:t xml:space="preserve"> </w:t>
      </w:r>
      <w:r w:rsidRPr="00747FF7">
        <w:t>и</w:t>
      </w:r>
      <w:r>
        <w:t xml:space="preserve"> </w:t>
      </w:r>
      <w:r w:rsidRPr="00747FF7">
        <w:t>эксплуатационных</w:t>
      </w:r>
      <w:r>
        <w:t xml:space="preserve"> </w:t>
      </w:r>
      <w:r w:rsidRPr="00747FF7">
        <w:t>затрат,</w:t>
      </w:r>
      <w:r>
        <w:t xml:space="preserve"> </w:t>
      </w:r>
      <w:r w:rsidRPr="00747FF7">
        <w:t>и</w:t>
      </w:r>
      <w:r>
        <w:t xml:space="preserve"> </w:t>
      </w:r>
      <w:r w:rsidRPr="00747FF7">
        <w:t>сопряж</w:t>
      </w:r>
      <w:r w:rsidR="00675885">
        <w:rPr>
          <w:lang w:val="ru-RU"/>
        </w:rPr>
        <w:t>е</w:t>
      </w:r>
      <w:r w:rsidRPr="00747FF7">
        <w:t>нны</w:t>
      </w:r>
      <w:r>
        <w:t xml:space="preserve">х </w:t>
      </w:r>
      <w:r w:rsidRPr="00747FF7">
        <w:t>расход</w:t>
      </w:r>
      <w:r>
        <w:t>ов</w:t>
      </w:r>
      <w:r w:rsidRPr="00747FF7">
        <w:t>.</w:t>
      </w:r>
    </w:p>
    <w:p w14:paraId="23639EB4" w14:textId="67F4BAAA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Текущие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затраты</w:t>
      </w:r>
      <w:r>
        <w:t xml:space="preserve">, </w:t>
      </w:r>
      <w:r w:rsidRPr="00747FF7">
        <w:t>связанные</w:t>
      </w:r>
      <w:r>
        <w:t xml:space="preserve"> </w:t>
      </w:r>
      <w:r w:rsidRPr="00747FF7">
        <w:t>непосредственно</w:t>
      </w:r>
      <w:r>
        <w:t xml:space="preserve"> </w:t>
      </w:r>
      <w:r w:rsidRPr="00747FF7">
        <w:t>с</w:t>
      </w:r>
      <w:r>
        <w:t xml:space="preserve"> </w:t>
      </w:r>
      <w:r w:rsidRPr="00747FF7">
        <w:t>изготовлением</w:t>
      </w:r>
      <w:r>
        <w:t xml:space="preserve"> </w:t>
      </w:r>
      <w:r w:rsidRPr="00747FF7">
        <w:t>продукции,</w:t>
      </w:r>
      <w:r>
        <w:t xml:space="preserve"> </w:t>
      </w:r>
      <w:r w:rsidRPr="00747FF7">
        <w:t>производимой</w:t>
      </w:r>
      <w:r>
        <w:t xml:space="preserve"> </w:t>
      </w:r>
      <w:r w:rsidRPr="00747FF7">
        <w:t>с</w:t>
      </w:r>
      <w:r>
        <w:t xml:space="preserve"> </w:t>
      </w:r>
      <w:r w:rsidRPr="00747FF7">
        <w:t>помощью</w:t>
      </w:r>
      <w:r>
        <w:t xml:space="preserve"> </w:t>
      </w:r>
      <w:r w:rsidRPr="00747FF7">
        <w:t>разрабатываемых</w:t>
      </w:r>
      <w:r>
        <w:t xml:space="preserve"> </w:t>
      </w:r>
      <w:r w:rsidRPr="00747FF7">
        <w:t>средств</w:t>
      </w:r>
      <w:r>
        <w:t xml:space="preserve"> </w:t>
      </w:r>
      <w:r w:rsidRPr="00747FF7">
        <w:t>труда</w:t>
      </w:r>
      <w:r>
        <w:t xml:space="preserve"> </w:t>
      </w:r>
      <w:r w:rsidRPr="00747FF7">
        <w:t>или</w:t>
      </w:r>
      <w:r>
        <w:t xml:space="preserve"> </w:t>
      </w:r>
      <w:r w:rsidRPr="00747FF7">
        <w:t>аналогов.</w:t>
      </w:r>
    </w:p>
    <w:p w14:paraId="3FCC1BC8" w14:textId="51BECA46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Единовременные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капитальные затраты</w:t>
      </w:r>
      <w:r w:rsidRPr="00747FF7">
        <w:t>,</w:t>
      </w:r>
      <w:r>
        <w:t xml:space="preserve"> </w:t>
      </w:r>
      <w:r w:rsidRPr="00747FF7">
        <w:t>связанные</w:t>
      </w:r>
      <w:r>
        <w:t xml:space="preserve"> </w:t>
      </w:r>
      <w:r w:rsidRPr="00747FF7">
        <w:t>с</w:t>
      </w:r>
      <w:r>
        <w:t xml:space="preserve"> </w:t>
      </w:r>
      <w:r w:rsidRPr="00747FF7">
        <w:t>приобрете</w:t>
      </w:r>
      <w:r>
        <w:t xml:space="preserve">нием средств </w:t>
      </w:r>
      <w:r w:rsidRPr="00747FF7">
        <w:t>труда</w:t>
      </w:r>
      <w:r>
        <w:t xml:space="preserve"> </w:t>
      </w:r>
      <w:r w:rsidRPr="00747FF7">
        <w:t>(приборов,</w:t>
      </w:r>
      <w:r>
        <w:t xml:space="preserve"> </w:t>
      </w:r>
      <w:r w:rsidRPr="00747FF7">
        <w:t>оборудования,</w:t>
      </w:r>
      <w:r>
        <w:t xml:space="preserve"> </w:t>
      </w:r>
      <w:r w:rsidRPr="00747FF7">
        <w:t>инструментов</w:t>
      </w:r>
      <w:r>
        <w:t xml:space="preserve"> </w:t>
      </w:r>
      <w:r w:rsidRPr="00747FF7">
        <w:t>и</w:t>
      </w:r>
      <w:r>
        <w:t xml:space="preserve"> </w:t>
      </w:r>
      <w:r w:rsidRPr="00747FF7">
        <w:t>т.д.),</w:t>
      </w:r>
      <w:r>
        <w:t xml:space="preserve"> </w:t>
      </w:r>
      <w:r w:rsidRPr="00747FF7">
        <w:t>увеличение</w:t>
      </w:r>
      <w:r>
        <w:t xml:space="preserve"> </w:t>
      </w:r>
      <w:r w:rsidRPr="00747FF7">
        <w:t>оборотных</w:t>
      </w:r>
      <w:r>
        <w:t xml:space="preserve"> </w:t>
      </w:r>
      <w:r w:rsidRPr="00747FF7">
        <w:t>средств.</w:t>
      </w:r>
    </w:p>
    <w:p w14:paraId="1452B0EF" w14:textId="2D4A40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proofErr w:type="spellStart"/>
      <w:r w:rsidRPr="00747FF7">
        <w:t>Эксплуатационные</w:t>
      </w:r>
      <w:proofErr w:type="spellEnd"/>
      <w:r>
        <w:t xml:space="preserve"> </w:t>
      </w:r>
      <w:proofErr w:type="spellStart"/>
      <w:r w:rsidRPr="00747FF7">
        <w:t>затраты</w:t>
      </w:r>
      <w:proofErr w:type="spellEnd"/>
      <w:r>
        <w:t xml:space="preserve"> </w:t>
      </w:r>
      <w:r w:rsidR="00502576">
        <w:t>–</w:t>
      </w:r>
      <w:r>
        <w:t xml:space="preserve"> </w:t>
      </w:r>
      <w:proofErr w:type="spellStart"/>
      <w:r w:rsidRPr="00747FF7">
        <w:t>это</w:t>
      </w:r>
      <w:proofErr w:type="spellEnd"/>
      <w:r>
        <w:t xml:space="preserve"> </w:t>
      </w:r>
      <w:proofErr w:type="spellStart"/>
      <w:r w:rsidRPr="00747FF7">
        <w:t>затраты</w:t>
      </w:r>
      <w:proofErr w:type="spellEnd"/>
      <w:r>
        <w:t xml:space="preserve"> </w:t>
      </w:r>
      <w:proofErr w:type="spellStart"/>
      <w:r w:rsidRPr="00747FF7">
        <w:t>которые</w:t>
      </w:r>
      <w:proofErr w:type="spellEnd"/>
      <w:r>
        <w:t xml:space="preserve"> </w:t>
      </w:r>
      <w:proofErr w:type="spellStart"/>
      <w:r w:rsidRPr="00747FF7">
        <w:t>связываются</w:t>
      </w:r>
      <w:proofErr w:type="spellEnd"/>
      <w:r>
        <w:t xml:space="preserve"> </w:t>
      </w:r>
      <w:r w:rsidRPr="00747FF7">
        <w:t>в</w:t>
      </w:r>
      <w:r>
        <w:t xml:space="preserve"> </w:t>
      </w:r>
      <w:proofErr w:type="spellStart"/>
      <w:r w:rsidRPr="00747FF7">
        <w:t>процессе</w:t>
      </w:r>
      <w:proofErr w:type="spellEnd"/>
      <w:r>
        <w:t xml:space="preserve"> </w:t>
      </w:r>
      <w:proofErr w:type="spellStart"/>
      <w:r w:rsidRPr="00747FF7">
        <w:t>эксплуатации</w:t>
      </w:r>
      <w:proofErr w:type="spellEnd"/>
      <w:r>
        <w:t xml:space="preserve"> </w:t>
      </w:r>
      <w:proofErr w:type="spellStart"/>
      <w:r w:rsidRPr="00747FF7">
        <w:t>разрабатываемого</w:t>
      </w:r>
      <w:proofErr w:type="spellEnd"/>
      <w:r>
        <w:t xml:space="preserve"> </w:t>
      </w:r>
      <w:proofErr w:type="spellStart"/>
      <w:r w:rsidRPr="00747FF7">
        <w:t>объекта</w:t>
      </w:r>
      <w:proofErr w:type="spellEnd"/>
      <w:r>
        <w:t xml:space="preserve"> </w:t>
      </w:r>
      <w:r w:rsidRPr="00747FF7">
        <w:t>(</w:t>
      </w:r>
      <w:proofErr w:type="spellStart"/>
      <w:r w:rsidRPr="00747FF7">
        <w:t>затраты</w:t>
      </w:r>
      <w:proofErr w:type="spellEnd"/>
      <w:r>
        <w:t xml:space="preserve"> </w:t>
      </w:r>
      <w:r w:rsidRPr="00747FF7">
        <w:t>на</w:t>
      </w:r>
      <w:r>
        <w:t xml:space="preserve"> </w:t>
      </w:r>
      <w:proofErr w:type="spellStart"/>
      <w:r w:rsidRPr="00747FF7">
        <w:t>электроэнергию</w:t>
      </w:r>
      <w:proofErr w:type="spellEnd"/>
      <w:r w:rsidRPr="00747FF7">
        <w:t>,</w:t>
      </w:r>
      <w:r>
        <w:t xml:space="preserve"> </w:t>
      </w:r>
      <w:r w:rsidR="0073342A">
        <w:t>з/п</w:t>
      </w:r>
      <w:r>
        <w:t xml:space="preserve"> </w:t>
      </w:r>
      <w:r w:rsidRPr="00747FF7">
        <w:t>и</w:t>
      </w:r>
      <w:r>
        <w:t xml:space="preserve"> </w:t>
      </w:r>
      <w:proofErr w:type="spellStart"/>
      <w:r w:rsidRPr="00747FF7">
        <w:t>т.д</w:t>
      </w:r>
      <w:proofErr w:type="spellEnd"/>
      <w:r w:rsidRPr="00747FF7">
        <w:t>.).</w:t>
      </w:r>
    </w:p>
    <w:p w14:paraId="435A7C2B" w14:textId="7FC823D2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Сопряж</w:t>
      </w:r>
      <w:r w:rsidR="00675885">
        <w:rPr>
          <w:lang w:val="ru-RU"/>
        </w:rPr>
        <w:t>е</w:t>
      </w:r>
      <w:r w:rsidRPr="00747FF7">
        <w:t>нные</w:t>
      </w:r>
      <w:r>
        <w:t xml:space="preserve"> </w:t>
      </w:r>
      <w:r w:rsidRPr="00747FF7">
        <w:t>расходы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средства</w:t>
      </w:r>
      <w:r>
        <w:t xml:space="preserve"> </w:t>
      </w:r>
      <w:r w:rsidRPr="00747FF7">
        <w:t>необходимое</w:t>
      </w:r>
      <w:r>
        <w:t xml:space="preserve"> </w:t>
      </w:r>
      <w:r w:rsidRPr="00747FF7">
        <w:t>вложить</w:t>
      </w:r>
      <w:r>
        <w:t xml:space="preserve"> </w:t>
      </w:r>
      <w:r w:rsidRPr="00747FF7">
        <w:t>в</w:t>
      </w:r>
      <w:r>
        <w:t xml:space="preserve"> </w:t>
      </w:r>
      <w:r w:rsidRPr="00747FF7">
        <w:t>другие</w:t>
      </w:r>
      <w:r>
        <w:t xml:space="preserve"> </w:t>
      </w:r>
      <w:r w:rsidRPr="00747FF7">
        <w:t>предприятия,</w:t>
      </w:r>
      <w:r>
        <w:t xml:space="preserve"> </w:t>
      </w:r>
      <w:r w:rsidRPr="00747FF7">
        <w:t>чтобы</w:t>
      </w:r>
      <w:r>
        <w:t xml:space="preserve"> </w:t>
      </w:r>
      <w:r w:rsidRPr="00747FF7">
        <w:t>была</w:t>
      </w:r>
      <w:r>
        <w:t xml:space="preserve"> </w:t>
      </w:r>
      <w:r w:rsidRPr="00747FF7">
        <w:t>возможность</w:t>
      </w:r>
      <w:r>
        <w:t xml:space="preserve"> </w:t>
      </w:r>
      <w:r w:rsidRPr="00747FF7">
        <w:t>внедрить</w:t>
      </w:r>
      <w:r>
        <w:t xml:space="preserve"> </w:t>
      </w:r>
      <w:r w:rsidRPr="00747FF7">
        <w:t>разрабатываемый</w:t>
      </w:r>
      <w:r>
        <w:t xml:space="preserve"> </w:t>
      </w:r>
      <w:r w:rsidRPr="00747FF7">
        <w:t>объект.</w:t>
      </w:r>
      <w:r>
        <w:t xml:space="preserve"> </w:t>
      </w:r>
      <w:r w:rsidRPr="00747FF7">
        <w:t>В</w:t>
      </w:r>
      <w:r>
        <w:t xml:space="preserve"> </w:t>
      </w:r>
      <w:r w:rsidRPr="00747FF7">
        <w:t>данной</w:t>
      </w:r>
      <w:r>
        <w:t xml:space="preserve"> </w:t>
      </w:r>
      <w:r w:rsidRPr="00747FF7">
        <w:t>работе</w:t>
      </w:r>
      <w:r>
        <w:t xml:space="preserve"> </w:t>
      </w:r>
      <w:r w:rsidRPr="00747FF7">
        <w:t>отсутствуют.</w:t>
      </w:r>
    </w:p>
    <w:p w14:paraId="015A5212" w14:textId="6037AD6C" w:rsidR="00A90563" w:rsidRPr="003A24DC" w:rsidRDefault="00A90563" w:rsidP="00911F41">
      <w:pPr>
        <w:widowControl w:val="0"/>
        <w:spacing w:line="360" w:lineRule="auto"/>
        <w:ind w:firstLine="851"/>
        <w:contextualSpacing/>
        <w:rPr>
          <w:lang w:val="ru-RU"/>
        </w:rPr>
      </w:pPr>
      <w:r w:rsidRPr="00747FF7">
        <w:t>Расчет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разработку</w:t>
      </w:r>
      <w:r>
        <w:t xml:space="preserve"> </w:t>
      </w:r>
      <w:r w:rsidRPr="00747FF7">
        <w:t>проекта</w:t>
      </w:r>
      <w:r>
        <w:t xml:space="preserve"> </w:t>
      </w:r>
      <w:r w:rsidRPr="00747FF7">
        <w:t>приведен</w:t>
      </w:r>
      <w:r>
        <w:t xml:space="preserve"> к следующей последовательности</w:t>
      </w:r>
      <w:r w:rsidRPr="00747FF7">
        <w:t>:</w:t>
      </w:r>
    </w:p>
    <w:p w14:paraId="010B24DB" w14:textId="3A50E834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затрат на проектирование и разработку проекта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3918E66" w14:textId="60B94908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</w:t>
      </w:r>
      <w:r w:rsidR="00A90563" w:rsidRPr="003A24DC">
        <w:rPr>
          <w:rFonts w:ascii="Times New Roman" w:hAnsi="Times New Roman"/>
          <w:sz w:val="28"/>
          <w:szCs w:val="28"/>
        </w:rPr>
        <w:t>пределение единовременных затрат, связанных с приобретением средств труда, необходимых для реализации разработки (приборов, оборудования и т.д.)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2109DCF" w14:textId="7276E79D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полной себестоимости проекта.</w:t>
      </w:r>
    </w:p>
    <w:p w14:paraId="7282C29C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Составной</w:t>
      </w:r>
      <w:r>
        <w:t xml:space="preserve"> </w:t>
      </w:r>
      <w:r w:rsidRPr="00747FF7">
        <w:t>частью</w:t>
      </w:r>
      <w:r>
        <w:t xml:space="preserve"> </w:t>
      </w:r>
      <w:r w:rsidRPr="00747FF7">
        <w:t>дополнительных</w:t>
      </w:r>
      <w:r>
        <w:t xml:space="preserve"> </w:t>
      </w:r>
      <w:r w:rsidRPr="00747FF7">
        <w:t>капитальных</w:t>
      </w:r>
      <w:r>
        <w:t xml:space="preserve"> </w:t>
      </w:r>
      <w:r w:rsidRPr="00747FF7">
        <w:t>вложений,</w:t>
      </w:r>
      <w:r>
        <w:t xml:space="preserve"> </w:t>
      </w:r>
      <w:r w:rsidRPr="00747FF7">
        <w:t>которые</w:t>
      </w:r>
      <w:r>
        <w:t xml:space="preserve"> </w:t>
      </w:r>
      <w:r w:rsidRPr="00747FF7">
        <w:t>определяются</w:t>
      </w:r>
      <w:r>
        <w:t xml:space="preserve"> </w:t>
      </w:r>
      <w:r w:rsidRPr="00747FF7">
        <w:t>для</w:t>
      </w:r>
      <w:r>
        <w:t xml:space="preserve"> </w:t>
      </w:r>
      <w:r w:rsidRPr="00747FF7">
        <w:t>расчета</w:t>
      </w:r>
      <w:r>
        <w:t xml:space="preserve"> </w:t>
      </w:r>
      <w:r w:rsidRPr="00747FF7">
        <w:t>затрат</w:t>
      </w:r>
      <w:r>
        <w:t xml:space="preserve"> </w:t>
      </w:r>
      <w:r w:rsidRPr="00747FF7">
        <w:t>являются</w:t>
      </w:r>
      <w:r>
        <w:t xml:space="preserve"> </w:t>
      </w:r>
      <w:r w:rsidRPr="00747FF7">
        <w:t>затраты</w:t>
      </w:r>
      <w:r>
        <w:t xml:space="preserve"> </w:t>
      </w:r>
      <w:r w:rsidRPr="00747FF7">
        <w:t>на</w:t>
      </w:r>
      <w:r>
        <w:t xml:space="preserve"> </w:t>
      </w:r>
      <w:r w:rsidRPr="00747FF7">
        <w:t>проектирование.</w:t>
      </w:r>
    </w:p>
    <w:p w14:paraId="1D70C9E8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Общая</w:t>
      </w:r>
      <w:r>
        <w:t xml:space="preserve"> </w:t>
      </w:r>
      <w:r w:rsidRPr="00747FF7">
        <w:t>сумма</w:t>
      </w:r>
      <w:r>
        <w:t xml:space="preserve"> </w:t>
      </w:r>
      <w:r w:rsidRPr="00747FF7">
        <w:t>стоимости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выполнение</w:t>
      </w:r>
      <w:r>
        <w:t xml:space="preserve"> </w:t>
      </w:r>
      <w:r w:rsidRPr="00747FF7">
        <w:t>проектирования</w:t>
      </w:r>
      <w:r>
        <w:t xml:space="preserve"> </w:t>
      </w:r>
      <w:r w:rsidRPr="00747FF7">
        <w:t>определ</w:t>
      </w:r>
      <w:r>
        <w:t>я</w:t>
      </w:r>
      <w:r w:rsidRPr="00747FF7">
        <w:t>ется</w:t>
      </w:r>
      <w:r>
        <w:t xml:space="preserve"> </w:t>
      </w:r>
      <w:r w:rsidRPr="00747FF7">
        <w:t>по</w:t>
      </w:r>
      <w:r>
        <w:t xml:space="preserve"> </w:t>
      </w:r>
      <w:r w:rsidRPr="00747FF7">
        <w:t>смете,</w:t>
      </w:r>
      <w:r>
        <w:t xml:space="preserve"> </w:t>
      </w:r>
      <w:r w:rsidRPr="00747FF7">
        <w:t>в</w:t>
      </w:r>
      <w:r>
        <w:t xml:space="preserve"> </w:t>
      </w:r>
      <w:r w:rsidRPr="00747FF7">
        <w:t>которую</w:t>
      </w:r>
      <w:r>
        <w:t xml:space="preserve"> </w:t>
      </w:r>
      <w:r w:rsidRPr="00747FF7">
        <w:t>включаются</w:t>
      </w:r>
      <w:r>
        <w:t xml:space="preserve"> </w:t>
      </w:r>
      <w:r w:rsidRPr="00747FF7">
        <w:t>следующие</w:t>
      </w:r>
      <w:r>
        <w:t xml:space="preserve"> </w:t>
      </w:r>
      <w:r w:rsidRPr="00747FF7">
        <w:t>статьи:</w:t>
      </w:r>
    </w:p>
    <w:p w14:paraId="0AFE8275" w14:textId="4F0874F1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материалы, комплектующие изделия и литературу;</w:t>
      </w:r>
    </w:p>
    <w:p w14:paraId="60DF6651" w14:textId="1A4F008D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услуги сторонних организаций;</w:t>
      </w:r>
    </w:p>
    <w:p w14:paraId="75652AE2" w14:textId="07944FC2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lastRenderedPageBreak/>
        <w:t>проч</w:t>
      </w:r>
      <w:r w:rsidR="0073342A">
        <w:rPr>
          <w:rFonts w:ascii="Times New Roman" w:hAnsi="Times New Roman"/>
          <w:sz w:val="28"/>
          <w:szCs w:val="28"/>
        </w:rPr>
        <w:t>и</w:t>
      </w:r>
      <w:r w:rsidRPr="003A24DC">
        <w:rPr>
          <w:rFonts w:ascii="Times New Roman" w:hAnsi="Times New Roman"/>
          <w:sz w:val="28"/>
          <w:szCs w:val="28"/>
        </w:rPr>
        <w:t>е прямые расходы;</w:t>
      </w:r>
    </w:p>
    <w:p w14:paraId="7ACBC97E" w14:textId="1B4B4014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заработная плата (основная, дополнительная);</w:t>
      </w:r>
    </w:p>
    <w:p w14:paraId="76FDE2ED" w14:textId="013F2D75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отчисление на социальные нужды;</w:t>
      </w:r>
    </w:p>
    <w:p w14:paraId="04F79D8E" w14:textId="239AF4AB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внедрение и эксплуатацию программы;</w:t>
      </w:r>
    </w:p>
    <w:p w14:paraId="2A640304" w14:textId="13BE85C0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накладные расходы.</w:t>
      </w:r>
    </w:p>
    <w:p w14:paraId="59D46D4B" w14:textId="6A5E7EA0" w:rsidR="00A90563" w:rsidRDefault="00A90563" w:rsidP="00911F41">
      <w:pPr>
        <w:widowControl w:val="0"/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разработку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это</w:t>
      </w:r>
      <w:r>
        <w:rPr>
          <w:szCs w:val="28"/>
        </w:rPr>
        <w:t xml:space="preserve"> </w:t>
      </w:r>
      <w:r w:rsidRPr="00A23D61">
        <w:rPr>
          <w:szCs w:val="28"/>
        </w:rPr>
        <w:t>себестоимость</w:t>
      </w:r>
      <w:r>
        <w:rPr>
          <w:szCs w:val="28"/>
        </w:rPr>
        <w:t xml:space="preserve"> </w:t>
      </w:r>
      <w:r w:rsidRPr="00A23D61">
        <w:rPr>
          <w:szCs w:val="28"/>
        </w:rPr>
        <w:t>программы.</w:t>
      </w:r>
      <w:r>
        <w:rPr>
          <w:szCs w:val="28"/>
        </w:rPr>
        <w:t xml:space="preserve"> </w:t>
      </w:r>
      <w:r w:rsidR="004E7016">
        <w:rPr>
          <w:szCs w:val="28"/>
          <w:lang w:val="ru-RU"/>
        </w:rPr>
        <w:t>Себестоимость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рассчитывается</w:t>
      </w:r>
      <w:proofErr w:type="spellEnd"/>
      <w:r>
        <w:rPr>
          <w:szCs w:val="28"/>
        </w:rPr>
        <w:t xml:space="preserve"> по </w:t>
      </w:r>
      <w:proofErr w:type="spellStart"/>
      <w:r>
        <w:rPr>
          <w:szCs w:val="28"/>
        </w:rPr>
        <w:t>следующей</w:t>
      </w:r>
      <w:proofErr w:type="spellEnd"/>
      <w:r>
        <w:rPr>
          <w:szCs w:val="28"/>
        </w:rPr>
        <w:t xml:space="preserve"> форм</w:t>
      </w:r>
      <w:proofErr w:type="spellStart"/>
      <w:r w:rsidR="004D30EE">
        <w:rPr>
          <w:szCs w:val="28"/>
          <w:lang w:val="ru-RU"/>
        </w:rPr>
        <w:t>уле</w:t>
      </w:r>
      <w:proofErr w:type="spellEnd"/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90563" w14:paraId="115AB8C3" w14:textId="77777777" w:rsidTr="003A24DC">
        <w:tc>
          <w:tcPr>
            <w:tcW w:w="8925" w:type="dxa"/>
          </w:tcPr>
          <w:p w14:paraId="2DFD4307" w14:textId="6EC6D4DD" w:rsidR="00A90563" w:rsidRPr="00ED33C5" w:rsidRDefault="00A90563" w:rsidP="00A90563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Pr="00A23D61">
              <w:rPr>
                <w:szCs w:val="28"/>
              </w:rPr>
              <w:t>С</w:t>
            </w:r>
            <w:r w:rsidRPr="00A23D61">
              <w:rPr>
                <w:szCs w:val="28"/>
                <w:vertAlign w:val="subscript"/>
              </w:rPr>
              <w:t>пр</w:t>
            </w:r>
            <w:proofErr w:type="spellEnd"/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proofErr w:type="spellStart"/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proofErr w:type="spellEnd"/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об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proofErr w:type="spellStart"/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зп</w:t>
            </w:r>
            <w:proofErr w:type="spellEnd"/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НР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ПР,</w:t>
            </w:r>
            <w:r>
              <w:rPr>
                <w:szCs w:val="28"/>
              </w:rPr>
              <w:t xml:space="preserve"> </w:t>
            </w:r>
            <w:r w:rsidR="00ED33C5">
              <w:rPr>
                <w:szCs w:val="28"/>
                <w:lang w:val="ru-RU"/>
              </w:rPr>
              <w:t>(</w:t>
            </w:r>
            <w:r w:rsidRPr="00A23D61">
              <w:rPr>
                <w:szCs w:val="28"/>
              </w:rPr>
              <w:t>руб</w:t>
            </w:r>
            <w:r w:rsidRPr="00B365BB">
              <w:rPr>
                <w:szCs w:val="28"/>
              </w:rPr>
              <w:t>.</w:t>
            </w:r>
            <w:r w:rsidR="00ED33C5">
              <w:rPr>
                <w:szCs w:val="28"/>
                <w:lang w:val="ru-RU"/>
              </w:rPr>
              <w:t>)</w:t>
            </w:r>
          </w:p>
        </w:tc>
        <w:tc>
          <w:tcPr>
            <w:tcW w:w="702" w:type="dxa"/>
          </w:tcPr>
          <w:p w14:paraId="680134FD" w14:textId="3ED15805" w:rsidR="00A90563" w:rsidRDefault="00A90563" w:rsidP="00A90563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(1)</w:t>
            </w:r>
          </w:p>
        </w:tc>
      </w:tr>
    </w:tbl>
    <w:p w14:paraId="38516D13" w14:textId="42F512BE" w:rsidR="00A90563" w:rsidRPr="00ED33C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A23D61">
        <w:rPr>
          <w:szCs w:val="28"/>
        </w:rPr>
        <w:t>де</w:t>
      </w:r>
      <w:r>
        <w:rPr>
          <w:szCs w:val="28"/>
        </w:rPr>
        <w:t xml:space="preserve"> </w:t>
      </w: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м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 </w:t>
      </w:r>
      <w:r w:rsidRPr="00A23D61">
        <w:rPr>
          <w:szCs w:val="28"/>
        </w:rPr>
        <w:t>применяемые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разработки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26D24899" w14:textId="05E5B627" w:rsidR="00A90563" w:rsidRPr="00ED33C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об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связанные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работой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оборудования</w:t>
      </w:r>
      <w:proofErr w:type="spellEnd"/>
      <w:r w:rsidR="00ED33C5">
        <w:rPr>
          <w:szCs w:val="28"/>
          <w:lang w:val="ru-RU"/>
        </w:rPr>
        <w:t xml:space="preserve"> </w:t>
      </w:r>
      <w:r w:rsidR="00ED33C5"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3411EBA6" w14:textId="3EC71ACB" w:rsidR="00A90563" w:rsidRPr="00ED33C5" w:rsidRDefault="00A90563" w:rsidP="0073342A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зп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</w:t>
      </w:r>
      <w:r>
        <w:rPr>
          <w:szCs w:val="28"/>
        </w:rPr>
        <w:t>аработной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плате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специалисту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участвующего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разработк</w:t>
      </w:r>
      <w:proofErr w:type="spellEnd"/>
      <w:r w:rsidR="0073342A">
        <w:rPr>
          <w:szCs w:val="28"/>
          <w:lang w:val="ru-RU"/>
        </w:rPr>
        <w:t xml:space="preserve">е </w:t>
      </w:r>
      <w:proofErr w:type="spellStart"/>
      <w:r w:rsidRPr="00A23D61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2E89FDDF" w14:textId="1342F6D1" w:rsidR="00A90563" w:rsidRPr="00ED33C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НР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накладные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7EDD212F" w14:textId="1F616819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ПР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 w:rsidR="00ED33C5">
        <w:rPr>
          <w:szCs w:val="28"/>
          <w:lang w:val="ru-RU"/>
        </w:rPr>
        <w:t xml:space="preserve"> </w:t>
      </w:r>
      <w:r w:rsidR="00ED33C5" w:rsidRPr="00A23D61">
        <w:rPr>
          <w:szCs w:val="28"/>
        </w:rPr>
        <w:t>(руб.)</w:t>
      </w:r>
      <w:r w:rsidRPr="00A23D61">
        <w:rPr>
          <w:szCs w:val="28"/>
        </w:rPr>
        <w:t>.</w:t>
      </w:r>
    </w:p>
    <w:p w14:paraId="044F0BBA" w14:textId="30F13A8E" w:rsidR="00A90563" w:rsidRPr="00786E1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r w:rsidRPr="00A23D61">
        <w:rPr>
          <w:szCs w:val="28"/>
        </w:rPr>
        <w:t>затратам</w:t>
      </w:r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r w:rsidR="006C2C4E">
        <w:rPr>
          <w:szCs w:val="28"/>
        </w:rPr>
        <w:t>«</w:t>
      </w:r>
      <w:proofErr w:type="spellStart"/>
      <w:r w:rsidRPr="00A23D61">
        <w:rPr>
          <w:szCs w:val="28"/>
        </w:rPr>
        <w:t>Материалы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комплектующее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изделия</w:t>
      </w:r>
      <w:proofErr w:type="spellEnd"/>
      <w:r w:rsidR="006C2C4E">
        <w:rPr>
          <w:szCs w:val="28"/>
        </w:rPr>
        <w:t>»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сырье,</w:t>
      </w:r>
      <w:r>
        <w:rPr>
          <w:szCs w:val="28"/>
        </w:rPr>
        <w:t xml:space="preserve"> </w:t>
      </w:r>
      <w:r w:rsidRPr="00A23D61">
        <w:rPr>
          <w:szCs w:val="28"/>
        </w:rPr>
        <w:t>основные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вспомогательные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, </w:t>
      </w:r>
      <w:r w:rsidRPr="00A23D61">
        <w:rPr>
          <w:szCs w:val="28"/>
        </w:rPr>
        <w:t>покупные</w:t>
      </w:r>
      <w:r>
        <w:rPr>
          <w:szCs w:val="28"/>
        </w:rPr>
        <w:t xml:space="preserve"> </w:t>
      </w:r>
      <w:r w:rsidRPr="00A23D61">
        <w:rPr>
          <w:szCs w:val="28"/>
        </w:rPr>
        <w:t>полуфабрикаты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комплектующие</w:t>
      </w:r>
      <w:r>
        <w:rPr>
          <w:szCs w:val="28"/>
        </w:rPr>
        <w:t xml:space="preserve"> </w:t>
      </w:r>
      <w:r w:rsidRPr="00A23D61">
        <w:rPr>
          <w:szCs w:val="28"/>
        </w:rPr>
        <w:t>изделия</w:t>
      </w:r>
      <w:r>
        <w:rPr>
          <w:szCs w:val="28"/>
        </w:rPr>
        <w:t xml:space="preserve"> </w:t>
      </w:r>
      <w:r w:rsidRPr="00A23D61">
        <w:rPr>
          <w:szCs w:val="28"/>
        </w:rPr>
        <w:t>необходимые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выполнения</w:t>
      </w:r>
      <w:r>
        <w:rPr>
          <w:szCs w:val="28"/>
        </w:rPr>
        <w:t xml:space="preserve"> </w:t>
      </w:r>
      <w:r w:rsidRPr="00A23D61">
        <w:rPr>
          <w:szCs w:val="28"/>
        </w:rPr>
        <w:t>конкретной</w:t>
      </w:r>
      <w:r>
        <w:rPr>
          <w:szCs w:val="28"/>
        </w:rPr>
        <w:t xml:space="preserve"> </w:t>
      </w:r>
      <w:r w:rsidRPr="00A23D61">
        <w:rPr>
          <w:szCs w:val="28"/>
        </w:rPr>
        <w:t>рабо</w:t>
      </w:r>
      <w:r>
        <w:rPr>
          <w:szCs w:val="28"/>
        </w:rPr>
        <w:t xml:space="preserve">ты.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основные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</w:t>
      </w:r>
      <w:r>
        <w:rPr>
          <w:szCs w:val="28"/>
        </w:rPr>
        <w:t>алы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определяемые</w:t>
      </w:r>
      <w:proofErr w:type="spellEnd"/>
      <w:r>
        <w:rPr>
          <w:szCs w:val="28"/>
        </w:rPr>
        <w:t xml:space="preserve"> из </w:t>
      </w:r>
      <w:proofErr w:type="spellStart"/>
      <w:r>
        <w:rPr>
          <w:szCs w:val="28"/>
        </w:rPr>
        <w:t>таблицы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5</w:t>
      </w:r>
      <w:r>
        <w:rPr>
          <w:szCs w:val="28"/>
        </w:rPr>
        <w:t>.</w:t>
      </w:r>
    </w:p>
    <w:p w14:paraId="67819797" w14:textId="3D13F1DE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A23D61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Ведомость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материалы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36311F" w:rsidRPr="00786E12" w14:paraId="15B1A6CB" w14:textId="77777777" w:rsidTr="005D305D">
        <w:trPr>
          <w:trHeight w:val="726"/>
        </w:trPr>
        <w:tc>
          <w:tcPr>
            <w:tcW w:w="3261" w:type="dxa"/>
            <w:shd w:val="clear" w:color="auto" w:fill="auto"/>
          </w:tcPr>
          <w:p w14:paraId="71A15E75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proofErr w:type="spellStart"/>
            <w:r w:rsidRPr="00786E12">
              <w:rPr>
                <w:szCs w:val="28"/>
              </w:rPr>
              <w:t>Наименование</w:t>
            </w:r>
            <w:proofErr w:type="spellEnd"/>
            <w:r w:rsidRPr="00786E12">
              <w:rPr>
                <w:szCs w:val="28"/>
              </w:rPr>
              <w:t xml:space="preserve"> </w:t>
            </w:r>
            <w:proofErr w:type="spellStart"/>
            <w:r w:rsidRPr="00786E12">
              <w:rPr>
                <w:szCs w:val="28"/>
              </w:rPr>
              <w:t>материала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6B1B034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Единица измерения</w:t>
            </w:r>
          </w:p>
        </w:tc>
        <w:tc>
          <w:tcPr>
            <w:tcW w:w="2268" w:type="dxa"/>
            <w:shd w:val="clear" w:color="auto" w:fill="auto"/>
          </w:tcPr>
          <w:p w14:paraId="79C1A4E9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Цена за единицу измерения (руб.)</w:t>
            </w:r>
          </w:p>
        </w:tc>
        <w:tc>
          <w:tcPr>
            <w:tcW w:w="1701" w:type="dxa"/>
            <w:shd w:val="clear" w:color="auto" w:fill="auto"/>
          </w:tcPr>
          <w:p w14:paraId="14E07FAD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Количество (шт)</w:t>
            </w:r>
          </w:p>
        </w:tc>
        <w:tc>
          <w:tcPr>
            <w:tcW w:w="1134" w:type="dxa"/>
            <w:shd w:val="clear" w:color="auto" w:fill="auto"/>
          </w:tcPr>
          <w:p w14:paraId="038EBB3C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Сумма (руб.)</w:t>
            </w:r>
          </w:p>
        </w:tc>
      </w:tr>
      <w:tr w:rsidR="005D305D" w:rsidRPr="00786E12" w14:paraId="2D1D3808" w14:textId="77777777" w:rsidTr="005D305D">
        <w:trPr>
          <w:trHeight w:val="410"/>
        </w:trPr>
        <w:tc>
          <w:tcPr>
            <w:tcW w:w="3261" w:type="dxa"/>
            <w:shd w:val="clear" w:color="auto" w:fill="auto"/>
          </w:tcPr>
          <w:p w14:paraId="26D78E8B" w14:textId="54FB4CEB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368431AE" w14:textId="47C2AE2F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shd w:val="clear" w:color="auto" w:fill="auto"/>
          </w:tcPr>
          <w:p w14:paraId="0872A91F" w14:textId="12A1209C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14:paraId="31CEB3A0" w14:textId="4A6CCADA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61CDBECA" w14:textId="4AAEE04A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66776EFB" w14:textId="77777777" w:rsidTr="005D305D">
        <w:trPr>
          <w:trHeight w:val="417"/>
        </w:trPr>
        <w:tc>
          <w:tcPr>
            <w:tcW w:w="3261" w:type="dxa"/>
            <w:shd w:val="clear" w:color="auto" w:fill="auto"/>
          </w:tcPr>
          <w:p w14:paraId="509801A9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 xml:space="preserve">Бумага </w:t>
            </w:r>
            <w:proofErr w:type="spellStart"/>
            <w:r w:rsidRPr="00786E12">
              <w:rPr>
                <w:szCs w:val="28"/>
              </w:rPr>
              <w:t>офисная</w:t>
            </w:r>
            <w:proofErr w:type="spellEnd"/>
            <w:r w:rsidRPr="00786E12">
              <w:rPr>
                <w:szCs w:val="28"/>
              </w:rPr>
              <w:t>, А4</w:t>
            </w:r>
          </w:p>
        </w:tc>
        <w:tc>
          <w:tcPr>
            <w:tcW w:w="1559" w:type="dxa"/>
            <w:shd w:val="clear" w:color="auto" w:fill="auto"/>
          </w:tcPr>
          <w:p w14:paraId="7284903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упаковка</w:t>
            </w:r>
          </w:p>
        </w:tc>
        <w:tc>
          <w:tcPr>
            <w:tcW w:w="2268" w:type="dxa"/>
            <w:shd w:val="clear" w:color="auto" w:fill="auto"/>
          </w:tcPr>
          <w:p w14:paraId="629DE71F" w14:textId="13132867" w:rsidR="00A90563" w:rsidRPr="00ED33C5" w:rsidRDefault="001C05C0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293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shd w:val="clear" w:color="auto" w:fill="auto"/>
          </w:tcPr>
          <w:p w14:paraId="5EB8796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66159EBC" w14:textId="675EDCA9" w:rsidR="00A90563" w:rsidRPr="001C05C0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2</w:t>
            </w:r>
            <w:r w:rsidR="001C05C0">
              <w:rPr>
                <w:szCs w:val="28"/>
                <w:lang w:val="ru-RU"/>
              </w:rPr>
              <w:t>93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0C9C8D89" w14:textId="77777777" w:rsidTr="005D305D">
        <w:trPr>
          <w:trHeight w:val="108"/>
        </w:trPr>
        <w:tc>
          <w:tcPr>
            <w:tcW w:w="3261" w:type="dxa"/>
            <w:shd w:val="clear" w:color="auto" w:fill="auto"/>
          </w:tcPr>
          <w:p w14:paraId="0EE9877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 xml:space="preserve">Папка для </w:t>
            </w:r>
            <w:proofErr w:type="spellStart"/>
            <w:r w:rsidRPr="00786E12">
              <w:rPr>
                <w:szCs w:val="28"/>
              </w:rPr>
              <w:t>листов</w:t>
            </w:r>
            <w:proofErr w:type="spellEnd"/>
            <w:r w:rsidRPr="00786E12">
              <w:rPr>
                <w:szCs w:val="28"/>
              </w:rPr>
              <w:t>, А4</w:t>
            </w:r>
          </w:p>
        </w:tc>
        <w:tc>
          <w:tcPr>
            <w:tcW w:w="1559" w:type="dxa"/>
            <w:shd w:val="clear" w:color="auto" w:fill="auto"/>
          </w:tcPr>
          <w:p w14:paraId="2FFF0333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652A97FD" w14:textId="111B0DED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shd w:val="clear" w:color="auto" w:fill="auto"/>
          </w:tcPr>
          <w:p w14:paraId="2E15A44C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F4CB3DB" w14:textId="3D442466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190D3526" w14:textId="77777777" w:rsidTr="005D305D">
        <w:trPr>
          <w:trHeight w:val="920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B58CAFB" w14:textId="6C94C20E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Макконнелл</w:t>
            </w:r>
            <w:proofErr w:type="spellEnd"/>
            <w:r w:rsidRPr="00EA3778">
              <w:rPr>
                <w:szCs w:val="28"/>
              </w:rPr>
              <w:t xml:space="preserve"> С.: Современное проектирование программного обеспечения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86FA4F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E17C6BC" w14:textId="57C2CDD2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12FE694" w14:textId="77777777" w:rsidR="00A90563" w:rsidRPr="001C05C0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5AD6BCB" w14:textId="65AD4AB1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14F3C6FD" w14:textId="77777777" w:rsidTr="005D305D">
        <w:trPr>
          <w:trHeight w:val="491"/>
        </w:trPr>
        <w:tc>
          <w:tcPr>
            <w:tcW w:w="326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46173B6" w14:textId="2A6141B7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Албахари</w:t>
            </w:r>
            <w:proofErr w:type="spellEnd"/>
            <w:r w:rsidRPr="00EA3778">
              <w:rPr>
                <w:szCs w:val="28"/>
              </w:rPr>
              <w:t xml:space="preserve"> Д.: C# 11 и .NET 7 для профессионалов</w:t>
            </w:r>
          </w:p>
        </w:tc>
        <w:tc>
          <w:tcPr>
            <w:tcW w:w="1559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29A0BE3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6AD5D08" w14:textId="240F9E6C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3D6BFB8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085B815" w14:textId="7AAD822C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</w:tbl>
    <w:p w14:paraId="42E3E48A" w14:textId="095DA303" w:rsidR="004D30EE" w:rsidRPr="004D30EE" w:rsidRDefault="004D30EE" w:rsidP="004D30EE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5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5D305D" w:rsidRPr="00786E12" w14:paraId="27A7B29F" w14:textId="77777777" w:rsidTr="005D305D">
        <w:trPr>
          <w:trHeight w:val="70"/>
        </w:trPr>
        <w:tc>
          <w:tcPr>
            <w:tcW w:w="3261" w:type="dxa"/>
            <w:shd w:val="clear" w:color="auto" w:fill="auto"/>
          </w:tcPr>
          <w:p w14:paraId="6EA442B9" w14:textId="677C4192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2EA09763" w14:textId="24EC66A4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shd w:val="clear" w:color="auto" w:fill="auto"/>
          </w:tcPr>
          <w:p w14:paraId="61DC8542" w14:textId="1C2A6AEF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14:paraId="63F11C13" w14:textId="379F72F1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33CF02B5" w14:textId="2F5208E0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223770FC" w14:textId="77777777" w:rsidTr="005D305D">
        <w:trPr>
          <w:trHeight w:val="70"/>
        </w:trPr>
        <w:tc>
          <w:tcPr>
            <w:tcW w:w="3261" w:type="dxa"/>
            <w:shd w:val="clear" w:color="auto" w:fill="auto"/>
          </w:tcPr>
          <w:p w14:paraId="672584B7" w14:textId="3812C387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Воронцовский</w:t>
            </w:r>
            <w:proofErr w:type="spellEnd"/>
            <w:r w:rsidRPr="00EA3778">
              <w:rPr>
                <w:szCs w:val="28"/>
              </w:rPr>
              <w:t xml:space="preserve"> А.В.: </w:t>
            </w:r>
            <w:proofErr w:type="spellStart"/>
            <w:r w:rsidRPr="00EA3778">
              <w:rPr>
                <w:szCs w:val="28"/>
              </w:rPr>
              <w:t>Инвестиции</w:t>
            </w:r>
            <w:proofErr w:type="spellEnd"/>
            <w:r w:rsidRPr="00EA3778">
              <w:rPr>
                <w:szCs w:val="28"/>
              </w:rPr>
              <w:t xml:space="preserve"> и </w:t>
            </w:r>
            <w:proofErr w:type="spellStart"/>
            <w:r w:rsidRPr="00EA3778">
              <w:rPr>
                <w:szCs w:val="28"/>
              </w:rPr>
              <w:t>финансирование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5615226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21994456" w14:textId="063D59DF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shd w:val="clear" w:color="auto" w:fill="auto"/>
          </w:tcPr>
          <w:p w14:paraId="0FDF6A7E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9050FAF" w14:textId="6D67BABB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</w:tbl>
    <w:p w14:paraId="43F6472B" w14:textId="5EDD9465" w:rsidR="00A90563" w:rsidRPr="00A23D61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A23D61">
        <w:rPr>
          <w:szCs w:val="28"/>
        </w:rPr>
        <w:t>З</w:t>
      </w:r>
      <w:r w:rsidRPr="00A23D61">
        <w:rPr>
          <w:szCs w:val="28"/>
          <w:vertAlign w:val="subscript"/>
        </w:rPr>
        <w:t>м</w:t>
      </w:r>
      <w:proofErr w:type="spellEnd"/>
      <w:r w:rsidR="00EA3778">
        <w:rPr>
          <w:szCs w:val="28"/>
          <w:vertAlign w:val="subscript"/>
          <w:lang w:val="ru-RU"/>
        </w:rPr>
        <w:t xml:space="preserve"> </w:t>
      </w:r>
      <w:r>
        <w:rPr>
          <w:szCs w:val="28"/>
        </w:rPr>
        <w:t>=</w:t>
      </w:r>
      <w:r w:rsidR="00EA3778">
        <w:rPr>
          <w:szCs w:val="28"/>
          <w:lang w:val="ru-RU"/>
        </w:rPr>
        <w:t xml:space="preserve"> 293 + 275 + 345 + 424 + 948 + 750 </w:t>
      </w:r>
      <w:r>
        <w:rPr>
          <w:szCs w:val="28"/>
        </w:rPr>
        <w:t xml:space="preserve">= </w:t>
      </w:r>
      <w:r w:rsidR="00EA3778">
        <w:rPr>
          <w:szCs w:val="28"/>
          <w:lang w:val="ru-RU"/>
        </w:rPr>
        <w:t>3 035</w:t>
      </w:r>
      <w:r w:rsidR="00900856">
        <w:rPr>
          <w:szCs w:val="28"/>
          <w:lang w:val="ru-RU"/>
        </w:rPr>
        <w:t>,00</w:t>
      </w:r>
      <w:r>
        <w:rPr>
          <w:szCs w:val="28"/>
        </w:rPr>
        <w:t xml:space="preserve"> </w:t>
      </w:r>
      <w:r w:rsidRPr="00A23D61">
        <w:rPr>
          <w:szCs w:val="28"/>
        </w:rPr>
        <w:t>(руб.)</w:t>
      </w:r>
    </w:p>
    <w:p w14:paraId="5A150B5F" w14:textId="588AA44A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этой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определяются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учетом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транспортно</w:t>
      </w:r>
      <w:r w:rsidR="00502576">
        <w:rPr>
          <w:szCs w:val="28"/>
        </w:rPr>
        <w:t>–</w:t>
      </w:r>
      <w:proofErr w:type="spellStart"/>
      <w:r w:rsidRPr="00A23D61">
        <w:rPr>
          <w:szCs w:val="28"/>
        </w:rPr>
        <w:t>заготовительных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расходов</w:t>
      </w:r>
      <w:proofErr w:type="spellEnd"/>
      <w:r w:rsidRPr="00A23D61">
        <w:rPr>
          <w:szCs w:val="28"/>
        </w:rPr>
        <w:t>.</w:t>
      </w:r>
    </w:p>
    <w:p w14:paraId="746211AD" w14:textId="7008936E" w:rsidR="00A90563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Транспортно</w:t>
      </w:r>
      <w:r w:rsidR="00502576">
        <w:rPr>
          <w:szCs w:val="28"/>
        </w:rPr>
        <w:t>–</w:t>
      </w:r>
      <w:proofErr w:type="spellStart"/>
      <w:r>
        <w:rPr>
          <w:szCs w:val="28"/>
        </w:rPr>
        <w:t>за</w:t>
      </w:r>
      <w:r w:rsidRPr="00A23D61">
        <w:rPr>
          <w:szCs w:val="28"/>
        </w:rPr>
        <w:t>готовительные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составляют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10%</w:t>
      </w:r>
      <w:r>
        <w:rPr>
          <w:szCs w:val="28"/>
        </w:rPr>
        <w:t xml:space="preserve"> </w:t>
      </w:r>
      <w:r w:rsidRPr="00A23D61">
        <w:rPr>
          <w:szCs w:val="28"/>
        </w:rPr>
        <w:t>от</w:t>
      </w:r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основные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материалы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определяются</w:t>
      </w:r>
      <w:proofErr w:type="spellEnd"/>
      <w:r>
        <w:rPr>
          <w:szCs w:val="28"/>
        </w:rPr>
        <w:t xml:space="preserve"> по </w:t>
      </w:r>
      <w:proofErr w:type="spellStart"/>
      <w:r>
        <w:rPr>
          <w:szCs w:val="28"/>
        </w:rPr>
        <w:t>следующей</w:t>
      </w:r>
      <w:proofErr w:type="spellEnd"/>
      <w:r>
        <w:rPr>
          <w:szCs w:val="28"/>
        </w:rPr>
        <w:t xml:space="preserve"> форм</w:t>
      </w:r>
      <w:proofErr w:type="spellStart"/>
      <w:r w:rsidR="004D30EE">
        <w:rPr>
          <w:szCs w:val="28"/>
          <w:lang w:val="ru-RU"/>
        </w:rPr>
        <w:t>уле</w:t>
      </w:r>
      <w:proofErr w:type="spellEnd"/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911F41" w14:paraId="3CC97BE2" w14:textId="77777777" w:rsidTr="003350C1">
        <w:tc>
          <w:tcPr>
            <w:tcW w:w="8925" w:type="dxa"/>
          </w:tcPr>
          <w:p w14:paraId="21EA6780" w14:textId="1D6E53FC" w:rsidR="00911F41" w:rsidRDefault="00911F41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Pr="00A23D61">
              <w:rPr>
                <w:szCs w:val="28"/>
              </w:rPr>
              <w:t>ТЗР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*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10%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/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100%</w:t>
            </w:r>
            <w:r>
              <w:rPr>
                <w:szCs w:val="28"/>
              </w:rPr>
              <w:t xml:space="preserve"> </w:t>
            </w:r>
            <w:r w:rsidRPr="000E48DB">
              <w:rPr>
                <w:szCs w:val="28"/>
              </w:rPr>
              <w:t>,</w:t>
            </w:r>
            <w:r>
              <w:rPr>
                <w:szCs w:val="28"/>
              </w:rPr>
              <w:t xml:space="preserve"> </w:t>
            </w:r>
            <w:r w:rsidR="00ED33C5" w:rsidRPr="000E48DB">
              <w:rPr>
                <w:szCs w:val="28"/>
              </w:rPr>
              <w:t>(руб</w:t>
            </w:r>
            <w:r w:rsidR="00ED33C5">
              <w:rPr>
                <w:szCs w:val="28"/>
              </w:rPr>
              <w:t>.</w:t>
            </w:r>
            <w:r w:rsidR="00ED33C5" w:rsidRPr="00842164">
              <w:rPr>
                <w:szCs w:val="28"/>
              </w:rPr>
              <w:t>)</w:t>
            </w:r>
          </w:p>
        </w:tc>
        <w:tc>
          <w:tcPr>
            <w:tcW w:w="702" w:type="dxa"/>
          </w:tcPr>
          <w:p w14:paraId="38916481" w14:textId="6CD6BDC4" w:rsidR="00911F41" w:rsidRDefault="00911F41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35467DF9" w14:textId="233319B7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0E48DB">
        <w:rPr>
          <w:szCs w:val="28"/>
        </w:rPr>
        <w:t>ТЗР</w:t>
      </w:r>
      <w:r>
        <w:rPr>
          <w:szCs w:val="28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EA3778">
        <w:rPr>
          <w:szCs w:val="28"/>
          <w:lang w:val="ru-RU"/>
        </w:rPr>
        <w:t>3</w:t>
      </w:r>
      <w:r w:rsidR="00B0572B">
        <w:rPr>
          <w:szCs w:val="28"/>
          <w:lang w:val="en-US"/>
        </w:rPr>
        <w:t xml:space="preserve"> </w:t>
      </w:r>
      <w:r w:rsidR="00EA3778">
        <w:rPr>
          <w:szCs w:val="28"/>
          <w:lang w:val="ru-RU"/>
        </w:rPr>
        <w:t xml:space="preserve">035 </w:t>
      </w:r>
      <w:r w:rsidRPr="000E48DB">
        <w:rPr>
          <w:szCs w:val="28"/>
        </w:rPr>
        <w:t>*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10%</w:t>
      </w:r>
      <w:r>
        <w:rPr>
          <w:szCs w:val="28"/>
        </w:rPr>
        <w:t>)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/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100%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303,5</w:t>
      </w:r>
      <w:r w:rsidR="00DB5A02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Pr="000E48DB">
        <w:rPr>
          <w:szCs w:val="28"/>
        </w:rPr>
        <w:t>(руб</w:t>
      </w:r>
      <w:r>
        <w:rPr>
          <w:szCs w:val="28"/>
        </w:rPr>
        <w:t>.</w:t>
      </w:r>
      <w:r w:rsidRPr="00842164">
        <w:rPr>
          <w:szCs w:val="28"/>
        </w:rPr>
        <w:t>)</w:t>
      </w:r>
      <w:r w:rsidR="0073342A">
        <w:rPr>
          <w:szCs w:val="28"/>
          <w:lang w:val="ru-RU"/>
        </w:rPr>
        <w:t>.</w:t>
      </w:r>
    </w:p>
    <w:p w14:paraId="7ED22F76" w14:textId="551AC9F9" w:rsidR="00A90563" w:rsidRDefault="00A90563" w:rsidP="00735C85">
      <w:pPr>
        <w:spacing w:line="360" w:lineRule="auto"/>
        <w:ind w:firstLine="851"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прочие</w:t>
      </w:r>
      <w:proofErr w:type="spellEnd"/>
      <w:r>
        <w:rPr>
          <w:szCs w:val="28"/>
        </w:rPr>
        <w:t xml:space="preserve"> </w:t>
      </w:r>
      <w:proofErr w:type="spellStart"/>
      <w:r w:rsidR="007C3C7F" w:rsidRPr="00A23D61">
        <w:rPr>
          <w:szCs w:val="28"/>
        </w:rPr>
        <w:t>прям</w:t>
      </w:r>
      <w:r w:rsidR="007C3C7F">
        <w:rPr>
          <w:szCs w:val="28"/>
          <w:lang w:val="ru-RU"/>
        </w:rPr>
        <w:t>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приобретение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подготовку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материалов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специальной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научно</w:t>
      </w:r>
      <w:proofErr w:type="spellEnd"/>
      <w:r w:rsidR="00502576">
        <w:rPr>
          <w:szCs w:val="28"/>
        </w:rPr>
        <w:t>–</w:t>
      </w:r>
      <w:proofErr w:type="spellStart"/>
      <w:r w:rsidRPr="00A23D61">
        <w:rPr>
          <w:szCs w:val="28"/>
        </w:rPr>
        <w:t>технической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информации</w:t>
      </w:r>
      <w:proofErr w:type="spellEnd"/>
      <w:r>
        <w:rPr>
          <w:szCs w:val="28"/>
        </w:rPr>
        <w:t xml:space="preserve"> в </w:t>
      </w:r>
      <w:r w:rsidRPr="00A23D61">
        <w:rPr>
          <w:szCs w:val="28"/>
        </w:rPr>
        <w:t>том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числе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за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использование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интернета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П</w:t>
      </w:r>
      <w:r w:rsidRPr="00A23D61">
        <w:rPr>
          <w:szCs w:val="28"/>
        </w:rPr>
        <w:t>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приведены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r w:rsidRPr="00A23D61">
        <w:rPr>
          <w:szCs w:val="28"/>
        </w:rPr>
        <w:t>таблице</w:t>
      </w:r>
      <w:r>
        <w:rPr>
          <w:szCs w:val="28"/>
        </w:rPr>
        <w:t xml:space="preserve"> </w:t>
      </w:r>
      <w:r w:rsidR="005D305D">
        <w:rPr>
          <w:szCs w:val="28"/>
          <w:lang w:val="ru-RU"/>
        </w:rPr>
        <w:t>6</w:t>
      </w:r>
      <w:r w:rsidRPr="00A23D61">
        <w:rPr>
          <w:szCs w:val="28"/>
        </w:rPr>
        <w:t>.</w:t>
      </w:r>
    </w:p>
    <w:p w14:paraId="71C76921" w14:textId="7D2FA16F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6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П</w:t>
      </w:r>
      <w:r w:rsidRPr="00A23D61">
        <w:rPr>
          <w:szCs w:val="28"/>
        </w:rPr>
        <w:t>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134"/>
        <w:gridCol w:w="2976"/>
        <w:gridCol w:w="3686"/>
      </w:tblGrid>
      <w:tr w:rsidR="00A90563" w:rsidRPr="00CE70B7" w14:paraId="15314CE3" w14:textId="77777777" w:rsidTr="0074184C">
        <w:trPr>
          <w:trHeight w:val="612"/>
        </w:trPr>
        <w:tc>
          <w:tcPr>
            <w:tcW w:w="2127" w:type="dxa"/>
            <w:shd w:val="clear" w:color="auto" w:fill="auto"/>
          </w:tcPr>
          <w:p w14:paraId="0A191459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Средства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связи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7F2E4975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</w:t>
            </w:r>
          </w:p>
        </w:tc>
        <w:tc>
          <w:tcPr>
            <w:tcW w:w="2976" w:type="dxa"/>
            <w:shd w:val="clear" w:color="auto" w:fill="auto"/>
          </w:tcPr>
          <w:p w14:paraId="2DC51760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Время использования</w:t>
            </w:r>
          </w:p>
        </w:tc>
        <w:tc>
          <w:tcPr>
            <w:tcW w:w="3686" w:type="dxa"/>
            <w:shd w:val="clear" w:color="auto" w:fill="auto"/>
          </w:tcPr>
          <w:p w14:paraId="7D1E79BD" w14:textId="6E7BD3FA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(руб.)</w:t>
            </w:r>
          </w:p>
        </w:tc>
      </w:tr>
      <w:tr w:rsidR="00A90563" w:rsidRPr="00CE70B7" w14:paraId="21FCFA13" w14:textId="77777777" w:rsidTr="0074184C">
        <w:trPr>
          <w:trHeight w:val="576"/>
        </w:trPr>
        <w:tc>
          <w:tcPr>
            <w:tcW w:w="2127" w:type="dxa"/>
            <w:shd w:val="clear" w:color="auto" w:fill="auto"/>
          </w:tcPr>
          <w:p w14:paraId="1F5F5272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Интернет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6EA98D0" w14:textId="51512D22" w:rsidR="00A90563" w:rsidRPr="00CE70B7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  <w:r w:rsidR="00BD589B">
              <w:rPr>
                <w:szCs w:val="28"/>
                <w:lang w:val="ru-RU"/>
              </w:rPr>
              <w:t>,00</w:t>
            </w:r>
            <w:r w:rsidR="00900856">
              <w:rPr>
                <w:szCs w:val="28"/>
                <w:lang w:val="ru-RU"/>
              </w:rPr>
              <w:t xml:space="preserve"> (руб.)</w:t>
            </w:r>
          </w:p>
        </w:tc>
        <w:tc>
          <w:tcPr>
            <w:tcW w:w="2976" w:type="dxa"/>
            <w:shd w:val="clear" w:color="auto" w:fill="auto"/>
          </w:tcPr>
          <w:p w14:paraId="10F51C49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 месяц</w:t>
            </w:r>
          </w:p>
        </w:tc>
        <w:tc>
          <w:tcPr>
            <w:tcW w:w="3686" w:type="dxa"/>
            <w:shd w:val="clear" w:color="auto" w:fill="auto"/>
          </w:tcPr>
          <w:p w14:paraId="264AE341" w14:textId="6893C72A" w:rsidR="00A90563" w:rsidRPr="00CE70B7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  <w:r w:rsidR="00BD589B">
              <w:rPr>
                <w:szCs w:val="28"/>
                <w:lang w:val="ru-RU"/>
              </w:rPr>
              <w:t>,00</w:t>
            </w:r>
          </w:p>
        </w:tc>
      </w:tr>
    </w:tbl>
    <w:p w14:paraId="01126CFE" w14:textId="369F8461" w:rsidR="00A90563" w:rsidRPr="00A50D74" w:rsidRDefault="00A90563" w:rsidP="005D305D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t>Сумма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заработной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платы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рассчитывается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некоторой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условностью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исходя</w:t>
      </w:r>
      <w:proofErr w:type="spellEnd"/>
      <w:r w:rsidR="004D30EE">
        <w:rPr>
          <w:szCs w:val="28"/>
          <w:lang w:val="ru-RU"/>
        </w:rPr>
        <w:t xml:space="preserve"> </w:t>
      </w:r>
      <w:proofErr w:type="spellStart"/>
      <w:r w:rsidRPr="00834162">
        <w:rPr>
          <w:szCs w:val="28"/>
        </w:rPr>
        <w:t>из</w:t>
      </w:r>
      <w:proofErr w:type="spellEnd"/>
      <w:r w:rsidR="004D30EE">
        <w:rPr>
          <w:szCs w:val="28"/>
          <w:lang w:val="ru-RU"/>
        </w:rPr>
        <w:t xml:space="preserve"> </w:t>
      </w:r>
      <w:r w:rsidR="006F246D">
        <w:rPr>
          <w:szCs w:val="28"/>
          <w:lang w:val="ru-RU"/>
        </w:rPr>
        <w:t>выполнения работы</w:t>
      </w:r>
      <w:r w:rsidR="004D30EE">
        <w:rPr>
          <w:szCs w:val="28"/>
          <w:lang w:val="ru-RU"/>
        </w:rPr>
        <w:t xml:space="preserve"> </w:t>
      </w:r>
      <w:r>
        <w:rPr>
          <w:szCs w:val="28"/>
        </w:rPr>
        <w:t>студентом</w:t>
      </w:r>
      <w:r w:rsidR="004D30EE">
        <w:rPr>
          <w:szCs w:val="28"/>
          <w:lang w:val="ru-RU"/>
        </w:rPr>
        <w:t xml:space="preserve"> </w:t>
      </w:r>
      <w:r w:rsidRPr="00834162">
        <w:rPr>
          <w:szCs w:val="28"/>
        </w:rPr>
        <w:t>во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время</w:t>
      </w:r>
      <w:proofErr w:type="spellEnd"/>
      <w:r w:rsidR="004D30EE">
        <w:rPr>
          <w:szCs w:val="28"/>
          <w:lang w:val="ru-RU"/>
        </w:rPr>
        <w:t xml:space="preserve"> </w:t>
      </w:r>
      <w:proofErr w:type="spellStart"/>
      <w:r w:rsidRPr="00834162">
        <w:rPr>
          <w:szCs w:val="28"/>
        </w:rPr>
        <w:t>прохождения</w:t>
      </w:r>
      <w:proofErr w:type="spellEnd"/>
      <w:r w:rsidR="005D305D">
        <w:rPr>
          <w:szCs w:val="28"/>
          <w:lang w:val="ru-RU"/>
        </w:rPr>
        <w:t xml:space="preserve"> </w:t>
      </w:r>
      <w:proofErr w:type="spellStart"/>
      <w:r w:rsidRPr="00834162">
        <w:rPr>
          <w:szCs w:val="28"/>
        </w:rPr>
        <w:t>преддипломной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практики.</w:t>
      </w:r>
    </w:p>
    <w:p w14:paraId="0086C2C2" w14:textId="77777777" w:rsidR="00A50D7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Затр</w:t>
      </w:r>
      <w:r>
        <w:rPr>
          <w:szCs w:val="28"/>
        </w:rPr>
        <w:t>а</w:t>
      </w:r>
      <w:r w:rsidRPr="00834162">
        <w:rPr>
          <w:szCs w:val="28"/>
        </w:rPr>
        <w:t>ты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плате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290C6B4" w14:textId="77777777" w:rsidTr="003350C1">
        <w:tc>
          <w:tcPr>
            <w:tcW w:w="8925" w:type="dxa"/>
          </w:tcPr>
          <w:p w14:paraId="4CEA401A" w14:textId="0C0E430D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зп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(руб</w:t>
            </w:r>
            <w:r w:rsidR="009B6804">
              <w:rPr>
                <w:szCs w:val="28"/>
                <w:lang w:val="ru-RU"/>
              </w:rPr>
              <w:t>.</w:t>
            </w:r>
            <w:r w:rsidR="00502576" w:rsidRPr="00991DB2">
              <w:rPr>
                <w:szCs w:val="28"/>
              </w:rPr>
              <w:t>)</w:t>
            </w:r>
          </w:p>
        </w:tc>
        <w:tc>
          <w:tcPr>
            <w:tcW w:w="702" w:type="dxa"/>
          </w:tcPr>
          <w:p w14:paraId="51AA050E" w14:textId="562BBA7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0E58FE80" w14:textId="4FC0D82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фонд</w:t>
      </w:r>
      <w:r>
        <w:rPr>
          <w:szCs w:val="28"/>
        </w:rPr>
        <w:t xml:space="preserve"> з/п</w:t>
      </w:r>
      <w:r w:rsidR="009B6804">
        <w:rPr>
          <w:szCs w:val="28"/>
          <w:lang w:val="ru-RU"/>
        </w:rPr>
        <w:t>,</w:t>
      </w:r>
    </w:p>
    <w:p w14:paraId="07283C0F" w14:textId="0B542C7C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доп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дополнительная</w:t>
      </w:r>
      <w:proofErr w:type="spellEnd"/>
      <w:r>
        <w:rPr>
          <w:szCs w:val="28"/>
        </w:rPr>
        <w:t xml:space="preserve"> з/п</w:t>
      </w:r>
      <w:r w:rsidR="009B6804">
        <w:rPr>
          <w:szCs w:val="28"/>
          <w:lang w:val="ru-RU"/>
        </w:rPr>
        <w:t>,</w:t>
      </w:r>
    </w:p>
    <w:p w14:paraId="2D94D0D6" w14:textId="1AB900A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ЕСС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единое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>.</w:t>
      </w:r>
    </w:p>
    <w:p w14:paraId="7924A8E9" w14:textId="0AD49207" w:rsidR="00A50D74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CCDE9F2" w14:textId="77777777" w:rsidTr="003350C1">
        <w:tc>
          <w:tcPr>
            <w:tcW w:w="8925" w:type="dxa"/>
          </w:tcPr>
          <w:p w14:paraId="0E70E5BA" w14:textId="73C29D02" w:rsidR="00A50D74" w:rsidRPr="009B680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 xml:space="preserve">П, </w:t>
            </w:r>
            <w:r w:rsidR="009B6804">
              <w:rPr>
                <w:szCs w:val="28"/>
                <w:lang w:val="ru-RU"/>
              </w:rPr>
              <w:t>(</w:t>
            </w:r>
            <w:r w:rsidR="00502576">
              <w:rPr>
                <w:szCs w:val="28"/>
              </w:rPr>
              <w:t>руб</w:t>
            </w:r>
            <w:r w:rsidR="009B6804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C29DB47" w14:textId="68414A9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7CD3FEB0" w14:textId="17CB5E2B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lastRenderedPageBreak/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прямая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 w:rsidR="009B6804">
        <w:rPr>
          <w:szCs w:val="28"/>
          <w:lang w:val="ru-RU"/>
        </w:rPr>
        <w:t>,</w:t>
      </w:r>
    </w:p>
    <w:p w14:paraId="28748EB2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П – </w:t>
      </w:r>
      <w:proofErr w:type="spellStart"/>
      <w:r>
        <w:rPr>
          <w:szCs w:val="28"/>
        </w:rPr>
        <w:t>пре</w:t>
      </w:r>
      <w:r w:rsidRPr="00834162">
        <w:rPr>
          <w:szCs w:val="28"/>
        </w:rPr>
        <w:t>мия</w:t>
      </w:r>
      <w:proofErr w:type="spellEnd"/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08D9D4C" w14:textId="77777777" w:rsidTr="003350C1">
        <w:tc>
          <w:tcPr>
            <w:tcW w:w="8925" w:type="dxa"/>
          </w:tcPr>
          <w:p w14:paraId="1A92FCE3" w14:textId="2577454A" w:rsidR="00A50D74" w:rsidRPr="009B680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233ACF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О</w:t>
            </w:r>
            <w:r w:rsidR="00502576" w:rsidRPr="00834162">
              <w:rPr>
                <w:szCs w:val="28"/>
                <w:vertAlign w:val="subscript"/>
              </w:rPr>
              <w:t>м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р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Д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  <w:lang w:val="en-US"/>
              </w:rPr>
              <w:t>t</w:t>
            </w:r>
            <w:r w:rsidR="00502576">
              <w:rPr>
                <w:szCs w:val="28"/>
              </w:rPr>
              <w:t xml:space="preserve"> , </w:t>
            </w:r>
            <w:r w:rsidR="009B6804">
              <w:rPr>
                <w:szCs w:val="28"/>
                <w:lang w:val="ru-RU"/>
              </w:rPr>
              <w:t>(</w:t>
            </w:r>
            <w:r w:rsidR="00502576">
              <w:rPr>
                <w:szCs w:val="28"/>
              </w:rPr>
              <w:t>руб</w:t>
            </w:r>
            <w:r w:rsidR="009B6804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3FC491D" w14:textId="6E42B730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5E43EC24" w14:textId="25C0FC18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оклад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месячный</w:t>
      </w:r>
      <w:proofErr w:type="spellEnd"/>
      <w:r w:rsidR="009B6804">
        <w:rPr>
          <w:szCs w:val="28"/>
          <w:lang w:val="ru-RU"/>
        </w:rPr>
        <w:t>,</w:t>
      </w:r>
    </w:p>
    <w:p w14:paraId="6EC7046E" w14:textId="0389B656" w:rsidR="00A90563" w:rsidRPr="009B680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Т</w:t>
      </w:r>
      <w:r w:rsidRPr="00834162">
        <w:rPr>
          <w:szCs w:val="28"/>
          <w:vertAlign w:val="subscript"/>
        </w:rPr>
        <w:t>р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времени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разработку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этапа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 w:rsidRPr="00834162">
        <w:rPr>
          <w:szCs w:val="28"/>
        </w:rPr>
        <w:t>,</w:t>
      </w:r>
      <w:r>
        <w:rPr>
          <w:szCs w:val="28"/>
        </w:rPr>
        <w:t xml:space="preserve"> </w:t>
      </w:r>
      <w:r w:rsidRPr="00834162">
        <w:rPr>
          <w:szCs w:val="28"/>
        </w:rPr>
        <w:t>час</w:t>
      </w:r>
      <w:r w:rsidR="009B6804">
        <w:rPr>
          <w:szCs w:val="28"/>
          <w:lang w:val="ru-RU"/>
        </w:rPr>
        <w:t>,</w:t>
      </w:r>
    </w:p>
    <w:p w14:paraId="6401EA9E" w14:textId="7CAE8315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количество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рабочих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дней</w:t>
      </w:r>
      <w:proofErr w:type="spellEnd"/>
      <w:r w:rsidR="009B6804">
        <w:rPr>
          <w:szCs w:val="28"/>
          <w:lang w:val="ru-RU"/>
        </w:rPr>
        <w:t>,</w:t>
      </w:r>
    </w:p>
    <w:p w14:paraId="38929693" w14:textId="1B7F814D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  <w:lang w:val="en-US"/>
        </w:rPr>
        <w:t>t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п</w:t>
      </w:r>
      <w:r w:rsidRPr="00834162">
        <w:rPr>
          <w:szCs w:val="28"/>
        </w:rPr>
        <w:t>родолжительность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рабочего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дня.</w:t>
      </w:r>
    </w:p>
    <w:p w14:paraId="6AA763CF" w14:textId="6F913AFE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proofErr w:type="spellEnd"/>
      <w:r>
        <w:rPr>
          <w:szCs w:val="28"/>
          <w:vertAlign w:val="subscript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7746CD">
        <w:rPr>
          <w:szCs w:val="28"/>
          <w:lang w:val="ru-RU"/>
        </w:rPr>
        <w:t>14</w:t>
      </w:r>
      <w:r w:rsidR="00233ACF">
        <w:rPr>
          <w:szCs w:val="28"/>
          <w:lang w:val="ru-RU"/>
        </w:rPr>
        <w:t xml:space="preserve"> 440</w:t>
      </w:r>
      <w:r w:rsidR="00361A83">
        <w:rPr>
          <w:lang w:val="ru-RU"/>
        </w:rPr>
        <w:t>,00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 w:rsidRPr="00834162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32ACF74F" w14:textId="7833EBE0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2</w:t>
      </w:r>
      <w:r w:rsidR="00D92592">
        <w:rPr>
          <w:szCs w:val="28"/>
          <w:lang w:val="ru-RU"/>
        </w:rPr>
        <w:t>1</w:t>
      </w:r>
      <w:r>
        <w:rPr>
          <w:szCs w:val="28"/>
        </w:rPr>
        <w:t xml:space="preserve"> </w:t>
      </w:r>
      <w:r w:rsidRPr="00834162">
        <w:rPr>
          <w:szCs w:val="28"/>
        </w:rPr>
        <w:t>рабочих</w:t>
      </w:r>
      <w:r>
        <w:rPr>
          <w:szCs w:val="28"/>
        </w:rPr>
        <w:t xml:space="preserve"> </w:t>
      </w:r>
      <w:r w:rsidRPr="00834162">
        <w:rPr>
          <w:szCs w:val="28"/>
        </w:rPr>
        <w:t>дня</w:t>
      </w:r>
      <w:r>
        <w:rPr>
          <w:szCs w:val="28"/>
        </w:rPr>
        <w:t>.</w:t>
      </w:r>
    </w:p>
    <w:p w14:paraId="309855E3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  <w:lang w:val="en-US"/>
        </w:rPr>
        <w:t>t</w:t>
      </w:r>
      <w:r>
        <w:rPr>
          <w:szCs w:val="28"/>
        </w:rPr>
        <w:t xml:space="preserve"> = 8 </w:t>
      </w:r>
      <w:r w:rsidRPr="00834162">
        <w:rPr>
          <w:szCs w:val="28"/>
        </w:rPr>
        <w:t>часов</w:t>
      </w:r>
      <w:r>
        <w:rPr>
          <w:szCs w:val="28"/>
        </w:rPr>
        <w:t>.</w:t>
      </w:r>
    </w:p>
    <w:p w14:paraId="5F23A42E" w14:textId="2841D48D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Р</w:t>
      </w:r>
      <w:r w:rsidRPr="00834162">
        <w:rPr>
          <w:szCs w:val="28"/>
        </w:rPr>
        <w:t>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</w:t>
      </w:r>
      <w:r>
        <w:rPr>
          <w:szCs w:val="28"/>
        </w:rPr>
        <w:t>/</w:t>
      </w:r>
      <w:r w:rsidRPr="00834162">
        <w:rPr>
          <w:szCs w:val="28"/>
        </w:rPr>
        <w:t>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представлен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5D305D">
        <w:rPr>
          <w:szCs w:val="28"/>
          <w:lang w:val="ru-RU"/>
        </w:rPr>
        <w:t>7</w:t>
      </w:r>
      <w:r>
        <w:rPr>
          <w:szCs w:val="28"/>
        </w:rPr>
        <w:t>.</w:t>
      </w:r>
    </w:p>
    <w:p w14:paraId="375E4203" w14:textId="5DF4B300" w:rsidR="00A90563" w:rsidRDefault="00A90563" w:rsidP="00911F41">
      <w:pPr>
        <w:spacing w:line="360" w:lineRule="auto"/>
        <w:contextualSpacing/>
        <w:rPr>
          <w:szCs w:val="28"/>
        </w:rPr>
      </w:pPr>
      <w:proofErr w:type="spellStart"/>
      <w:r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7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основной</w:t>
      </w:r>
      <w:proofErr w:type="spellEnd"/>
      <w:r>
        <w:rPr>
          <w:szCs w:val="28"/>
        </w:rPr>
        <w:t xml:space="preserve"> з/п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2268"/>
        <w:gridCol w:w="1559"/>
        <w:gridCol w:w="2552"/>
      </w:tblGrid>
      <w:tr w:rsidR="00A90563" w:rsidRPr="00CE70B7" w14:paraId="73B0DB99" w14:textId="77777777" w:rsidTr="005D305D">
        <w:trPr>
          <w:trHeight w:val="145"/>
        </w:trPr>
        <w:tc>
          <w:tcPr>
            <w:tcW w:w="3544" w:type="dxa"/>
            <w:tcBorders>
              <w:bottom w:val="single" w:sz="4" w:space="0" w:color="auto"/>
            </w:tcBorders>
          </w:tcPr>
          <w:p w14:paraId="36173493" w14:textId="21059FBF" w:rsidR="00A90563" w:rsidRPr="00CE70B7" w:rsidRDefault="00A90563" w:rsidP="00BF5917">
            <w:pPr>
              <w:suppressAutoHyphens/>
              <w:contextualSpacing/>
              <w:jc w:val="center"/>
            </w:pPr>
            <w:proofErr w:type="spellStart"/>
            <w:r w:rsidRPr="00CE70B7">
              <w:t>Этапы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работы</w:t>
            </w:r>
            <w:proofErr w:type="spellEnd"/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3348A9D2" w14:textId="3C1BAA06" w:rsidR="00A90563" w:rsidRPr="00CE70B7" w:rsidRDefault="00A90563" w:rsidP="00BF5917">
            <w:pPr>
              <w:contextualSpacing/>
              <w:jc w:val="center"/>
            </w:pPr>
            <w:r w:rsidRPr="00CE70B7">
              <w:t>Трудоемкость</w:t>
            </w:r>
            <w:r w:rsidR="0036311F">
              <w:rPr>
                <w:lang w:val="ru-RU"/>
              </w:rPr>
              <w:t xml:space="preserve"> </w:t>
            </w:r>
            <w:r w:rsidRPr="00CE70B7">
              <w:t>(час)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5A79C88" w14:textId="77777777" w:rsidR="00A90563" w:rsidRPr="00CE70B7" w:rsidRDefault="00A90563" w:rsidP="00BF5917">
            <w:pPr>
              <w:contextualSpacing/>
              <w:jc w:val="center"/>
            </w:pPr>
            <w:r w:rsidRPr="00CE70B7">
              <w:t>Расчет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0A2CCC93" w14:textId="77777777" w:rsidR="00A90563" w:rsidRPr="00CE70B7" w:rsidRDefault="00A90563" w:rsidP="00BF5917">
            <w:pPr>
              <w:contextualSpacing/>
              <w:jc w:val="center"/>
            </w:pPr>
            <w:r w:rsidRPr="00CE70B7">
              <w:t>Затраты (руб.)</w:t>
            </w:r>
          </w:p>
        </w:tc>
      </w:tr>
      <w:tr w:rsidR="00A90563" w:rsidRPr="00CE70B7" w14:paraId="57631455" w14:textId="77777777" w:rsidTr="005D305D">
        <w:trPr>
          <w:trHeight w:val="764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E55F43" w14:textId="77777777" w:rsidR="00A90563" w:rsidRPr="00CE70B7" w:rsidRDefault="00A90563" w:rsidP="00BF5917">
            <w:pPr>
              <w:suppressAutoHyphens/>
              <w:contextualSpacing/>
              <w:jc w:val="left"/>
            </w:pPr>
            <w:r w:rsidRPr="00CE70B7">
              <w:t xml:space="preserve">Постановка </w:t>
            </w:r>
            <w:proofErr w:type="spellStart"/>
            <w:r w:rsidRPr="00CE70B7">
              <w:t>задачи</w:t>
            </w:r>
            <w:proofErr w:type="spellEnd"/>
            <w:r w:rsidRPr="00CE70B7">
              <w:t>:</w:t>
            </w:r>
          </w:p>
          <w:p w14:paraId="14846FB9" w14:textId="3847F736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описание задачи;</w:t>
            </w:r>
          </w:p>
          <w:p w14:paraId="37BED2A4" w14:textId="29EE4412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исследование алгоритма;</w:t>
            </w:r>
          </w:p>
          <w:p w14:paraId="2EA3AD87" w14:textId="3E425DF6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разработка блок</w:t>
            </w:r>
            <w:r w:rsidR="00502576" w:rsidRPr="00502576">
              <w:rPr>
                <w:rFonts w:ascii="Times New Roman" w:hAnsi="Times New Roman"/>
                <w:sz w:val="28"/>
                <w:szCs w:val="28"/>
              </w:rPr>
              <w:t>–</w:t>
            </w:r>
            <w:r w:rsidRPr="00502576">
              <w:rPr>
                <w:rFonts w:ascii="Times New Roman" w:hAnsi="Times New Roman"/>
                <w:sz w:val="28"/>
                <w:szCs w:val="28"/>
              </w:rPr>
              <w:t>схемы</w:t>
            </w:r>
            <w:r w:rsidR="0050257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844E69D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10</w:t>
            </w:r>
          </w:p>
          <w:p w14:paraId="664FF551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5</w:t>
            </w:r>
          </w:p>
          <w:p w14:paraId="24830DED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3</w:t>
            </w:r>
          </w:p>
          <w:p w14:paraId="52BA0D58" w14:textId="4E22F246" w:rsidR="00A90563" w:rsidRPr="00D92592" w:rsidRDefault="00D92592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69ED76A" w14:textId="76E68129" w:rsidR="00A90563" w:rsidRPr="00CE70B7" w:rsidRDefault="00A90563" w:rsidP="00BF5917">
            <w:pPr>
              <w:contextualSpacing/>
              <w:jc w:val="left"/>
              <w:rPr>
                <w:b/>
              </w:rPr>
            </w:pPr>
            <w:r w:rsidRPr="00CE70B7">
              <w:t>(</w:t>
            </w:r>
            <w:r w:rsidR="007746CD">
              <w:rPr>
                <w:lang w:val="ru-RU"/>
              </w:rPr>
              <w:t>14</w:t>
            </w:r>
            <w:r w:rsidR="0073342A">
              <w:rPr>
                <w:lang w:val="ru-RU"/>
              </w:rPr>
              <w:t xml:space="preserve"> </w:t>
            </w:r>
            <w:r w:rsidR="00D92592">
              <w:rPr>
                <w:lang w:val="ru-RU"/>
              </w:rPr>
              <w:t>440</w:t>
            </w:r>
            <w:r w:rsidR="009B6804">
              <w:rPr>
                <w:lang w:val="ru-RU"/>
              </w:rPr>
              <w:t>,00</w:t>
            </w:r>
            <w:r w:rsidR="0073342A">
              <w:rPr>
                <w:lang w:val="ru-RU"/>
              </w:rPr>
              <w:t xml:space="preserve"> </w:t>
            </w:r>
            <w:r w:rsidRPr="00CE70B7">
              <w:t>* 10)</w:t>
            </w:r>
            <w:r w:rsidR="00D92592">
              <w:rPr>
                <w:lang w:val="ru-RU"/>
              </w:rPr>
              <w:t xml:space="preserve"> </w:t>
            </w:r>
            <w:r w:rsidRPr="00CE70B7">
              <w:t>/ (2</w:t>
            </w:r>
            <w:r w:rsidR="00D92592">
              <w:rPr>
                <w:lang w:val="ru-RU"/>
              </w:rPr>
              <w:t xml:space="preserve">1 </w:t>
            </w:r>
            <w:r w:rsidRPr="00CE70B7">
              <w:t>*</w:t>
            </w:r>
            <w:r w:rsidR="00D92592">
              <w:rPr>
                <w:lang w:val="ru-RU"/>
              </w:rPr>
              <w:t xml:space="preserve"> </w:t>
            </w:r>
            <w:r w:rsidRPr="00CE70B7">
              <w:t>8)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6BACD4E" w14:textId="0D3E6AAC" w:rsidR="00A90563" w:rsidRPr="00D92592" w:rsidRDefault="007746CD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859</w:t>
            </w:r>
            <w:r w:rsidR="009B6804">
              <w:rPr>
                <w:lang w:val="ru-RU"/>
              </w:rPr>
              <w:t>,</w:t>
            </w:r>
            <w:r>
              <w:rPr>
                <w:lang w:val="ru-RU"/>
              </w:rPr>
              <w:t>52</w:t>
            </w:r>
          </w:p>
        </w:tc>
      </w:tr>
      <w:tr w:rsidR="00A90563" w:rsidRPr="00CE70B7" w14:paraId="78E0CB80" w14:textId="77777777" w:rsidTr="005D305D">
        <w:trPr>
          <w:trHeight w:val="1138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0F0FE968" w14:textId="51EF3934" w:rsidR="00A90563" w:rsidRPr="00CE70B7" w:rsidRDefault="00C758AC" w:rsidP="00BF5917">
            <w:pPr>
              <w:contextualSpacing/>
              <w:jc w:val="left"/>
            </w:pPr>
            <w:r>
              <w:br w:type="page"/>
            </w:r>
            <w:r w:rsidR="00F8591E" w:rsidRPr="00CE70B7">
              <w:t xml:space="preserve"> </w:t>
            </w:r>
            <w:proofErr w:type="spellStart"/>
            <w:r w:rsidR="00A90563" w:rsidRPr="00CE70B7">
              <w:t>Разработка</w:t>
            </w:r>
            <w:proofErr w:type="spellEnd"/>
            <w:r w:rsidR="00A90563" w:rsidRPr="00CE70B7">
              <w:t xml:space="preserve"> </w:t>
            </w:r>
            <w:proofErr w:type="spellStart"/>
            <w:r w:rsidR="00A90563" w:rsidRPr="00CE70B7">
              <w:t>программы</w:t>
            </w:r>
            <w:proofErr w:type="spellEnd"/>
            <w:r w:rsidR="00A90563" w:rsidRPr="00CE70B7">
              <w:t>:</w:t>
            </w:r>
          </w:p>
          <w:p w14:paraId="7079FD2A" w14:textId="05977FD4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12F231EA" w14:textId="10F84C05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7071A902" w14:textId="44C0860E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536DAB1C" w14:textId="42141994" w:rsidR="00A90563" w:rsidRPr="00CE70B7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</w:tcPr>
          <w:p w14:paraId="314A34E7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100</w:t>
            </w:r>
          </w:p>
          <w:p w14:paraId="06DC52B2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5</w:t>
            </w:r>
          </w:p>
          <w:p w14:paraId="4D5D22CC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70</w:t>
            </w:r>
          </w:p>
          <w:p w14:paraId="090CC56D" w14:textId="77777777" w:rsidR="00A90563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24</w:t>
            </w:r>
          </w:p>
          <w:p w14:paraId="49FEADDB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4A607A6F" w14:textId="34F2F0F2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7746CD">
              <w:rPr>
                <w:szCs w:val="28"/>
                <w:lang w:val="ru-RU"/>
              </w:rPr>
              <w:t>14</w:t>
            </w:r>
            <w:r w:rsidR="00D92592">
              <w:rPr>
                <w:szCs w:val="28"/>
                <w:lang w:val="ru-RU"/>
              </w:rPr>
              <w:t xml:space="preserve"> 440</w:t>
            </w:r>
            <w:r w:rsidR="009B6804">
              <w:rPr>
                <w:lang w:val="ru-RU"/>
              </w:rPr>
              <w:t>,00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100)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D92592">
              <w:rPr>
                <w:szCs w:val="28"/>
                <w:lang w:val="ru-RU"/>
              </w:rPr>
              <w:t xml:space="preserve">1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</w:tcPr>
          <w:p w14:paraId="7245BFED" w14:textId="758B5250" w:rsidR="00A90563" w:rsidRPr="00D92592" w:rsidRDefault="007746CD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8 595</w:t>
            </w:r>
            <w:r w:rsidR="009B6804">
              <w:rPr>
                <w:lang w:val="ru-RU"/>
              </w:rPr>
              <w:t>,</w:t>
            </w:r>
            <w:r>
              <w:rPr>
                <w:lang w:val="ru-RU"/>
              </w:rPr>
              <w:t>23</w:t>
            </w:r>
          </w:p>
        </w:tc>
      </w:tr>
      <w:tr w:rsidR="00A90563" w:rsidRPr="00CE70B7" w14:paraId="49DDFD34" w14:textId="77777777" w:rsidTr="005D305D">
        <w:trPr>
          <w:trHeight w:val="439"/>
        </w:trPr>
        <w:tc>
          <w:tcPr>
            <w:tcW w:w="3544" w:type="dxa"/>
            <w:tcBorders>
              <w:top w:val="single" w:sz="4" w:space="0" w:color="auto"/>
            </w:tcBorders>
          </w:tcPr>
          <w:p w14:paraId="62EBD69F" w14:textId="77777777" w:rsidR="00A90563" w:rsidRPr="00CE70B7" w:rsidRDefault="00A90563" w:rsidP="00BF5917">
            <w:pPr>
              <w:suppressAutoHyphens/>
              <w:contextualSpacing/>
              <w:jc w:val="left"/>
            </w:pPr>
            <w:proofErr w:type="spellStart"/>
            <w:r w:rsidRPr="00CE70B7">
              <w:t>Тестирование</w:t>
            </w:r>
            <w:proofErr w:type="spellEnd"/>
            <w:r w:rsidRPr="00CE70B7">
              <w:t xml:space="preserve"> и </w:t>
            </w:r>
            <w:proofErr w:type="spellStart"/>
            <w:r w:rsidRPr="00CE70B7">
              <w:t>отладка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0C958BF9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40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60278CBF" w14:textId="69F5E24E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7746CD">
              <w:rPr>
                <w:szCs w:val="28"/>
                <w:lang w:val="ru-RU"/>
              </w:rPr>
              <w:t>14</w:t>
            </w:r>
            <w:r w:rsidR="0073342A">
              <w:rPr>
                <w:szCs w:val="28"/>
                <w:lang w:val="ru-RU"/>
              </w:rPr>
              <w:t xml:space="preserve"> </w:t>
            </w:r>
            <w:r w:rsidR="00C758AC">
              <w:rPr>
                <w:szCs w:val="28"/>
                <w:lang w:val="ru-RU"/>
              </w:rPr>
              <w:t>440</w:t>
            </w:r>
            <w:r w:rsidR="009B6804">
              <w:rPr>
                <w:lang w:val="ru-RU"/>
              </w:rPr>
              <w:t>,00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40)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C758AC">
              <w:rPr>
                <w:szCs w:val="28"/>
                <w:lang w:val="ru-RU"/>
              </w:rPr>
              <w:t>1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  <w:tcBorders>
              <w:top w:val="single" w:sz="4" w:space="0" w:color="auto"/>
            </w:tcBorders>
          </w:tcPr>
          <w:p w14:paraId="684F6B8D" w14:textId="4ED126F4" w:rsidR="00A90563" w:rsidRPr="00C758AC" w:rsidRDefault="007746CD" w:rsidP="00BF5917">
            <w:pPr>
              <w:contextualSpacing/>
              <w:jc w:val="left"/>
              <w:rPr>
                <w:highlight w:val="yellow"/>
                <w:lang w:val="ru-RU"/>
              </w:rPr>
            </w:pPr>
            <w:r>
              <w:rPr>
                <w:lang w:val="ru-RU"/>
              </w:rPr>
              <w:t>3 438</w:t>
            </w:r>
            <w:r w:rsidR="009B6804">
              <w:rPr>
                <w:lang w:val="ru-RU"/>
              </w:rPr>
              <w:t>,0</w:t>
            </w:r>
            <w:r>
              <w:rPr>
                <w:lang w:val="ru-RU"/>
              </w:rPr>
              <w:t>9</w:t>
            </w:r>
          </w:p>
        </w:tc>
      </w:tr>
      <w:tr w:rsidR="00A90563" w:rsidRPr="00CE70B7" w14:paraId="161B28F1" w14:textId="77777777" w:rsidTr="005D305D">
        <w:trPr>
          <w:trHeight w:val="324"/>
        </w:trPr>
        <w:tc>
          <w:tcPr>
            <w:tcW w:w="3544" w:type="dxa"/>
          </w:tcPr>
          <w:p w14:paraId="64478CD4" w14:textId="77777777" w:rsidR="00A90563" w:rsidRPr="00CE70B7" w:rsidRDefault="00A90563" w:rsidP="00BF5917">
            <w:pPr>
              <w:suppressAutoHyphens/>
              <w:contextualSpacing/>
              <w:jc w:val="left"/>
            </w:pPr>
            <w:proofErr w:type="spellStart"/>
            <w:r w:rsidRPr="00CE70B7">
              <w:t>Выпуск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технической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документации</w:t>
            </w:r>
            <w:proofErr w:type="spellEnd"/>
          </w:p>
        </w:tc>
        <w:tc>
          <w:tcPr>
            <w:tcW w:w="2268" w:type="dxa"/>
          </w:tcPr>
          <w:p w14:paraId="27F29229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10</w:t>
            </w:r>
          </w:p>
        </w:tc>
        <w:tc>
          <w:tcPr>
            <w:tcW w:w="1559" w:type="dxa"/>
          </w:tcPr>
          <w:p w14:paraId="1FDDED03" w14:textId="1BEF369F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7746CD">
              <w:rPr>
                <w:szCs w:val="28"/>
                <w:lang w:val="ru-RU"/>
              </w:rPr>
              <w:t>14</w:t>
            </w:r>
            <w:r w:rsidR="0073342A">
              <w:rPr>
                <w:szCs w:val="28"/>
                <w:lang w:val="ru-RU"/>
              </w:rPr>
              <w:t xml:space="preserve"> </w:t>
            </w:r>
            <w:r w:rsidR="00C758AC">
              <w:rPr>
                <w:szCs w:val="28"/>
                <w:lang w:val="ru-RU"/>
              </w:rPr>
              <w:t>440</w:t>
            </w:r>
            <w:r w:rsidR="009B6804">
              <w:rPr>
                <w:lang w:val="ru-RU"/>
              </w:rPr>
              <w:t>,00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10)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C758AC">
              <w:rPr>
                <w:szCs w:val="28"/>
                <w:lang w:val="ru-RU"/>
              </w:rPr>
              <w:t>1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</w:tcPr>
          <w:p w14:paraId="1FDA55D2" w14:textId="67158AEA" w:rsidR="00A90563" w:rsidRPr="00C758AC" w:rsidRDefault="007746CD" w:rsidP="00BF5917">
            <w:pPr>
              <w:contextualSpacing/>
              <w:jc w:val="left"/>
              <w:rPr>
                <w:highlight w:val="yellow"/>
                <w:lang w:val="ru-RU"/>
              </w:rPr>
            </w:pPr>
            <w:r>
              <w:rPr>
                <w:lang w:val="ru-RU"/>
              </w:rPr>
              <w:t>859,52</w:t>
            </w:r>
          </w:p>
        </w:tc>
      </w:tr>
    </w:tbl>
    <w:p w14:paraId="2AFE5C40" w14:textId="428F270A" w:rsidR="00A90563" w:rsidRPr="00900856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пр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7746CD">
        <w:rPr>
          <w:lang w:val="ru-RU"/>
        </w:rPr>
        <w:t xml:space="preserve">859,52 </w:t>
      </w:r>
      <w:r w:rsidR="00C758AC">
        <w:rPr>
          <w:szCs w:val="28"/>
          <w:lang w:val="ru-RU"/>
        </w:rPr>
        <w:t xml:space="preserve">+ </w:t>
      </w:r>
      <w:r w:rsidR="007746CD">
        <w:rPr>
          <w:lang w:val="ru-RU"/>
        </w:rPr>
        <w:t xml:space="preserve">8 595,23 </w:t>
      </w:r>
      <w:r w:rsidR="00C758AC">
        <w:rPr>
          <w:szCs w:val="28"/>
          <w:lang w:val="ru-RU"/>
        </w:rPr>
        <w:t xml:space="preserve">+ </w:t>
      </w:r>
      <w:r w:rsidR="007746CD">
        <w:rPr>
          <w:lang w:val="ru-RU"/>
        </w:rPr>
        <w:t xml:space="preserve">3 438,09 </w:t>
      </w:r>
      <w:r w:rsidR="00C758AC">
        <w:rPr>
          <w:szCs w:val="28"/>
          <w:lang w:val="ru-RU"/>
        </w:rPr>
        <w:t xml:space="preserve">+ </w:t>
      </w:r>
      <w:r w:rsidR="007746CD">
        <w:rPr>
          <w:lang w:val="ru-RU"/>
        </w:rPr>
        <w:t xml:space="preserve">859,52 </w:t>
      </w:r>
      <w:r>
        <w:rPr>
          <w:szCs w:val="28"/>
        </w:rPr>
        <w:t xml:space="preserve">= </w:t>
      </w:r>
      <w:r w:rsidR="007746CD">
        <w:rPr>
          <w:szCs w:val="28"/>
          <w:lang w:val="ru-RU"/>
        </w:rPr>
        <w:t>13 752</w:t>
      </w:r>
      <w:r w:rsidR="00900856">
        <w:rPr>
          <w:lang w:val="ru-RU"/>
        </w:rPr>
        <w:t>,</w:t>
      </w:r>
      <w:r w:rsidR="007746CD">
        <w:rPr>
          <w:lang w:val="ru-RU"/>
        </w:rPr>
        <w:t>36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 w:rsidRPr="00834162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7B25CDA7" w14:textId="200B3600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Премия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составляет</w:t>
      </w:r>
      <w:proofErr w:type="spellEnd"/>
      <w:r>
        <w:rPr>
          <w:szCs w:val="28"/>
        </w:rPr>
        <w:t xml:space="preserve"> </w:t>
      </w:r>
      <w:r w:rsidR="00902AC4">
        <w:rPr>
          <w:szCs w:val="28"/>
          <w:lang w:val="ru-RU"/>
        </w:rPr>
        <w:t>20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прямой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>.</w:t>
      </w:r>
    </w:p>
    <w:p w14:paraId="744F67AA" w14:textId="38B822FE" w:rsidR="00A90563" w:rsidRPr="00902AC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П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7746CD">
        <w:rPr>
          <w:szCs w:val="28"/>
          <w:lang w:val="ru-RU"/>
        </w:rPr>
        <w:t>2 750</w:t>
      </w:r>
      <w:r w:rsidR="00902AC4">
        <w:rPr>
          <w:szCs w:val="28"/>
          <w:lang w:val="ru-RU"/>
        </w:rPr>
        <w:t>,</w:t>
      </w:r>
      <w:r w:rsidR="007746CD">
        <w:rPr>
          <w:szCs w:val="28"/>
          <w:lang w:val="ru-RU"/>
        </w:rPr>
        <w:t>47</w:t>
      </w:r>
      <w:r w:rsidR="00902AC4">
        <w:rPr>
          <w:szCs w:val="28"/>
          <w:lang w:val="ru-RU"/>
        </w:rPr>
        <w:t xml:space="preserve"> </w:t>
      </w:r>
      <w:r w:rsidR="00900856">
        <w:rPr>
          <w:szCs w:val="28"/>
          <w:lang w:val="ru-RU"/>
        </w:rPr>
        <w:t>(</w:t>
      </w:r>
      <w:r w:rsidR="00902AC4">
        <w:rPr>
          <w:szCs w:val="28"/>
          <w:lang w:val="ru-RU"/>
        </w:rPr>
        <w:t>руб.</w:t>
      </w:r>
      <w:r w:rsidR="00900856">
        <w:rPr>
          <w:szCs w:val="28"/>
          <w:lang w:val="ru-RU"/>
        </w:rPr>
        <w:t>).</w:t>
      </w:r>
    </w:p>
    <w:p w14:paraId="2548E975" w14:textId="0382EB23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D70853">
        <w:rPr>
          <w:szCs w:val="28"/>
        </w:rPr>
        <w:t>ЗП</w:t>
      </w:r>
      <w:r w:rsidRPr="00D70853">
        <w:rPr>
          <w:szCs w:val="28"/>
          <w:vertAlign w:val="subscript"/>
        </w:rPr>
        <w:t>осн</w:t>
      </w:r>
      <w:proofErr w:type="spellEnd"/>
      <w:r>
        <w:rPr>
          <w:szCs w:val="28"/>
        </w:rPr>
        <w:t xml:space="preserve"> = </w:t>
      </w:r>
      <w:r w:rsidR="007746CD">
        <w:rPr>
          <w:szCs w:val="28"/>
          <w:lang w:val="ru-RU"/>
        </w:rPr>
        <w:t>13 752</w:t>
      </w:r>
      <w:r w:rsidR="00B01BF1">
        <w:rPr>
          <w:szCs w:val="28"/>
          <w:lang w:val="ru-RU"/>
        </w:rPr>
        <w:t>,</w:t>
      </w:r>
      <w:r w:rsidR="007746CD">
        <w:rPr>
          <w:szCs w:val="28"/>
          <w:lang w:val="ru-RU"/>
        </w:rPr>
        <w:t>36</w:t>
      </w:r>
      <w:r w:rsidR="00902AC4">
        <w:rPr>
          <w:szCs w:val="28"/>
          <w:lang w:val="ru-RU"/>
        </w:rPr>
        <w:t xml:space="preserve"> + </w:t>
      </w:r>
      <w:r w:rsidR="007746CD">
        <w:rPr>
          <w:szCs w:val="28"/>
          <w:lang w:val="ru-RU"/>
        </w:rPr>
        <w:t xml:space="preserve">2 750,47 </w:t>
      </w:r>
      <w:r>
        <w:rPr>
          <w:szCs w:val="28"/>
        </w:rPr>
        <w:t>=</w:t>
      </w:r>
      <w:r w:rsidR="00902AC4">
        <w:rPr>
          <w:szCs w:val="28"/>
          <w:lang w:val="ru-RU"/>
        </w:rPr>
        <w:t xml:space="preserve"> </w:t>
      </w:r>
      <w:r w:rsidR="007746CD">
        <w:rPr>
          <w:szCs w:val="28"/>
          <w:lang w:val="ru-RU"/>
        </w:rPr>
        <w:t>16 502</w:t>
      </w:r>
      <w:r w:rsidR="00902AC4">
        <w:rPr>
          <w:szCs w:val="28"/>
          <w:lang w:val="ru-RU"/>
        </w:rPr>
        <w:t>,</w:t>
      </w:r>
      <w:r w:rsidR="007746CD">
        <w:rPr>
          <w:szCs w:val="28"/>
          <w:lang w:val="ru-RU"/>
        </w:rPr>
        <w:t>83</w:t>
      </w:r>
      <w:r w:rsidR="00902AC4">
        <w:rPr>
          <w:szCs w:val="28"/>
          <w:lang w:val="ru-RU"/>
        </w:rPr>
        <w:t xml:space="preserve"> </w:t>
      </w:r>
      <w:r w:rsidR="00900856">
        <w:rPr>
          <w:szCs w:val="28"/>
          <w:lang w:val="ru-RU"/>
        </w:rPr>
        <w:t>(</w:t>
      </w:r>
      <w:r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6E1DD420" w14:textId="563CC44B" w:rsidR="005D305D" w:rsidRPr="005D305D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статью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дополнительная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входят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выплаты</w:t>
      </w:r>
      <w:proofErr w:type="spellEnd"/>
      <w:r w:rsidRPr="00834162">
        <w:rPr>
          <w:szCs w:val="28"/>
        </w:rPr>
        <w:t>,</w:t>
      </w:r>
      <w:r w:rsidR="005D305D">
        <w:rPr>
          <w:szCs w:val="28"/>
          <w:lang w:val="ru-RU"/>
        </w:rPr>
        <w:t xml:space="preserve"> </w:t>
      </w:r>
      <w:proofErr w:type="spellStart"/>
      <w:r w:rsidRPr="00834162">
        <w:rPr>
          <w:szCs w:val="28"/>
        </w:rPr>
        <w:t>предусмотренные</w:t>
      </w:r>
      <w:proofErr w:type="spellEnd"/>
      <w:r w:rsidR="005D305D">
        <w:rPr>
          <w:szCs w:val="28"/>
          <w:lang w:val="ru-RU"/>
        </w:rPr>
        <w:t xml:space="preserve">  </w:t>
      </w:r>
      <w:proofErr w:type="spellStart"/>
      <w:r w:rsidRPr="00834162">
        <w:rPr>
          <w:szCs w:val="28"/>
        </w:rPr>
        <w:t>трудовым</w:t>
      </w:r>
      <w:proofErr w:type="spellEnd"/>
    </w:p>
    <w:p w14:paraId="7930FB5A" w14:textId="6B1DB7B7" w:rsidR="00A90563" w:rsidRPr="00E342E5" w:rsidRDefault="00A90563" w:rsidP="005D305D">
      <w:pPr>
        <w:spacing w:line="360" w:lineRule="auto"/>
        <w:contextualSpacing/>
        <w:rPr>
          <w:szCs w:val="28"/>
          <w:lang w:val="ru-RU"/>
        </w:rPr>
      </w:pPr>
      <w:r w:rsidRPr="00834162">
        <w:rPr>
          <w:szCs w:val="28"/>
        </w:rPr>
        <w:lastRenderedPageBreak/>
        <w:t>договором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руководством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организации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разработку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программного</w:t>
      </w:r>
      <w:r>
        <w:rPr>
          <w:szCs w:val="28"/>
        </w:rPr>
        <w:t xml:space="preserve"> </w:t>
      </w:r>
      <w:r w:rsidRPr="00834162">
        <w:rPr>
          <w:szCs w:val="28"/>
        </w:rPr>
        <w:t>продукта.</w:t>
      </w:r>
    </w:p>
    <w:p w14:paraId="6727A155" w14:textId="6287BA9B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Размер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дополнительной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разработчика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определяет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размере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20%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 w:rsidRPr="00834162">
        <w:rPr>
          <w:szCs w:val="28"/>
        </w:rPr>
        <w:t>.</w:t>
      </w:r>
    </w:p>
    <w:p w14:paraId="7E63754B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Дополнительная</w:t>
      </w:r>
      <w:r>
        <w:rPr>
          <w:szCs w:val="28"/>
        </w:rPr>
        <w:t xml:space="preserve"> </w:t>
      </w:r>
      <w:r w:rsidRPr="00834162">
        <w:rPr>
          <w:szCs w:val="28"/>
        </w:rPr>
        <w:t>з</w:t>
      </w:r>
      <w:r>
        <w:rPr>
          <w:szCs w:val="28"/>
        </w:rPr>
        <w:t>/п определяется по 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B764571" w14:textId="77777777" w:rsidTr="003350C1">
        <w:tc>
          <w:tcPr>
            <w:tcW w:w="8925" w:type="dxa"/>
          </w:tcPr>
          <w:p w14:paraId="4897C9EA" w14:textId="092AF642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proofErr w:type="spellEnd"/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902AC4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20%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502576" w:rsidRPr="00991DB2">
              <w:rPr>
                <w:szCs w:val="28"/>
              </w:rPr>
              <w:t>.</w:t>
            </w:r>
            <w:r w:rsidR="00900856">
              <w:rPr>
                <w:szCs w:val="28"/>
                <w:lang w:val="ru-RU"/>
              </w:rPr>
              <w:t>)</w:t>
            </w:r>
          </w:p>
        </w:tc>
        <w:tc>
          <w:tcPr>
            <w:tcW w:w="702" w:type="dxa"/>
          </w:tcPr>
          <w:p w14:paraId="0229DFAB" w14:textId="4852D9F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5A55EE6F" w14:textId="749814C0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A304BF">
        <w:rPr>
          <w:szCs w:val="28"/>
        </w:rPr>
        <w:t>ЗП</w:t>
      </w:r>
      <w:r w:rsidRPr="00A304BF">
        <w:rPr>
          <w:szCs w:val="28"/>
          <w:vertAlign w:val="subscript"/>
        </w:rPr>
        <w:t>доп</w:t>
      </w:r>
      <w:proofErr w:type="spellEnd"/>
      <w:r w:rsidRPr="00A304BF">
        <w:rPr>
          <w:szCs w:val="28"/>
        </w:rPr>
        <w:t>=</w:t>
      </w:r>
      <w:r>
        <w:rPr>
          <w:szCs w:val="28"/>
        </w:rPr>
        <w:t xml:space="preserve"> </w:t>
      </w:r>
      <w:r w:rsidRPr="00A304BF">
        <w:rPr>
          <w:szCs w:val="28"/>
        </w:rPr>
        <w:t>(</w:t>
      </w:r>
      <w:r w:rsidR="007746CD">
        <w:rPr>
          <w:szCs w:val="28"/>
          <w:lang w:val="ru-RU"/>
        </w:rPr>
        <w:t xml:space="preserve">16 502,83 </w:t>
      </w:r>
      <w:r w:rsidRPr="00A304BF">
        <w:rPr>
          <w:szCs w:val="28"/>
        </w:rPr>
        <w:t>*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20%)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/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100%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=</w:t>
      </w:r>
      <w:r w:rsidR="00902AC4">
        <w:rPr>
          <w:szCs w:val="28"/>
          <w:lang w:val="ru-RU"/>
        </w:rPr>
        <w:t xml:space="preserve"> </w:t>
      </w:r>
      <w:r w:rsidR="007746CD">
        <w:rPr>
          <w:szCs w:val="28"/>
          <w:lang w:val="ru-RU"/>
        </w:rPr>
        <w:t>3 300</w:t>
      </w:r>
      <w:r w:rsidR="00902AC4">
        <w:rPr>
          <w:szCs w:val="28"/>
          <w:lang w:val="ru-RU"/>
        </w:rPr>
        <w:t>,</w:t>
      </w:r>
      <w:r w:rsidR="007746CD">
        <w:rPr>
          <w:szCs w:val="28"/>
          <w:lang w:val="ru-RU"/>
        </w:rPr>
        <w:t>57</w:t>
      </w:r>
      <w:r w:rsidR="00900856">
        <w:rPr>
          <w:szCs w:val="28"/>
          <w:lang w:val="ru-RU"/>
        </w:rPr>
        <w:t xml:space="preserve"> (руб.)</w:t>
      </w:r>
      <w:r>
        <w:rPr>
          <w:szCs w:val="28"/>
        </w:rPr>
        <w:t>.</w:t>
      </w:r>
    </w:p>
    <w:p w14:paraId="2DA8F097" w14:textId="50F0D9C4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Отчисления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представлены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5D305D">
        <w:rPr>
          <w:szCs w:val="28"/>
          <w:lang w:val="ru-RU"/>
        </w:rPr>
        <w:t>8</w:t>
      </w:r>
      <w:r>
        <w:rPr>
          <w:szCs w:val="28"/>
        </w:rPr>
        <w:t>.</w:t>
      </w:r>
    </w:p>
    <w:p w14:paraId="1FBF3E3E" w14:textId="0543E9FA" w:rsidR="00A90563" w:rsidRPr="00834162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8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Р</w:t>
      </w:r>
      <w:r w:rsidRPr="00834162">
        <w:rPr>
          <w:szCs w:val="28"/>
        </w:rPr>
        <w:t>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отчислений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8"/>
        <w:gridCol w:w="2693"/>
        <w:gridCol w:w="2545"/>
      </w:tblGrid>
      <w:tr w:rsidR="00A90563" w:rsidRPr="00CE70B7" w14:paraId="370AA385" w14:textId="77777777" w:rsidTr="005D305D">
        <w:trPr>
          <w:trHeight w:val="70"/>
        </w:trPr>
        <w:tc>
          <w:tcPr>
            <w:tcW w:w="4678" w:type="dxa"/>
            <w:shd w:val="clear" w:color="auto" w:fill="auto"/>
          </w:tcPr>
          <w:p w14:paraId="06C380DC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на </w:t>
            </w:r>
            <w:proofErr w:type="spellStart"/>
            <w:r w:rsidRPr="00CE70B7">
              <w:rPr>
                <w:szCs w:val="28"/>
              </w:rPr>
              <w:t>социальные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нужды</w:t>
            </w:r>
            <w:proofErr w:type="spellEnd"/>
          </w:p>
        </w:tc>
        <w:tc>
          <w:tcPr>
            <w:tcW w:w="2693" w:type="dxa"/>
            <w:shd w:val="clear" w:color="auto" w:fill="auto"/>
          </w:tcPr>
          <w:p w14:paraId="1533221C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Тарифы страховых взносов (%)</w:t>
            </w:r>
          </w:p>
        </w:tc>
        <w:tc>
          <w:tcPr>
            <w:tcW w:w="2545" w:type="dxa"/>
            <w:shd w:val="clear" w:color="auto" w:fill="auto"/>
          </w:tcPr>
          <w:p w14:paraId="65B049C3" w14:textId="0FCBD943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 страховых взносов (руб.)</w:t>
            </w:r>
          </w:p>
        </w:tc>
      </w:tr>
      <w:tr w:rsidR="00A90563" w:rsidRPr="00CE70B7" w14:paraId="07061235" w14:textId="77777777" w:rsidTr="005D305D">
        <w:trPr>
          <w:trHeight w:val="70"/>
        </w:trPr>
        <w:tc>
          <w:tcPr>
            <w:tcW w:w="4678" w:type="dxa"/>
            <w:shd w:val="clear" w:color="auto" w:fill="auto"/>
          </w:tcPr>
          <w:p w14:paraId="2E2FEB73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ПФР</w:t>
            </w:r>
          </w:p>
        </w:tc>
        <w:tc>
          <w:tcPr>
            <w:tcW w:w="2693" w:type="dxa"/>
            <w:shd w:val="clear" w:color="auto" w:fill="auto"/>
          </w:tcPr>
          <w:p w14:paraId="7F687536" w14:textId="4C70EF1B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</w:t>
            </w:r>
            <w:r w:rsidR="00902AC4">
              <w:rPr>
                <w:szCs w:val="28"/>
                <w:lang w:val="ru-RU"/>
              </w:rPr>
              <w:t>2</w:t>
            </w:r>
            <w:r w:rsidRPr="00CE70B7">
              <w:rPr>
                <w:szCs w:val="28"/>
              </w:rPr>
              <w:t>,0</w:t>
            </w:r>
          </w:p>
        </w:tc>
        <w:tc>
          <w:tcPr>
            <w:tcW w:w="2545" w:type="dxa"/>
            <w:shd w:val="clear" w:color="auto" w:fill="auto"/>
          </w:tcPr>
          <w:p w14:paraId="6565A209" w14:textId="1EF13AF0" w:rsidR="00A90563" w:rsidRPr="005164A9" w:rsidRDefault="00876B8A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4 356</w:t>
            </w:r>
            <w:r w:rsidR="0073342A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75</w:t>
            </w:r>
          </w:p>
        </w:tc>
      </w:tr>
      <w:tr w:rsidR="00A90563" w:rsidRPr="00CE70B7" w14:paraId="5FC47BA6" w14:textId="77777777" w:rsidTr="005D305D">
        <w:trPr>
          <w:trHeight w:val="70"/>
        </w:trPr>
        <w:tc>
          <w:tcPr>
            <w:tcW w:w="4678" w:type="dxa"/>
            <w:shd w:val="clear" w:color="auto" w:fill="auto"/>
          </w:tcPr>
          <w:p w14:paraId="0EF5340E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ФОМС</w:t>
            </w:r>
          </w:p>
        </w:tc>
        <w:tc>
          <w:tcPr>
            <w:tcW w:w="2693" w:type="dxa"/>
            <w:shd w:val="clear" w:color="auto" w:fill="auto"/>
          </w:tcPr>
          <w:p w14:paraId="6FDAA46C" w14:textId="2391C251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5,1</w:t>
            </w:r>
          </w:p>
        </w:tc>
        <w:tc>
          <w:tcPr>
            <w:tcW w:w="2545" w:type="dxa"/>
            <w:shd w:val="clear" w:color="auto" w:fill="auto"/>
          </w:tcPr>
          <w:p w14:paraId="31E2AAF0" w14:textId="7DAADD1A" w:rsidR="00A90563" w:rsidRPr="005164A9" w:rsidRDefault="005164A9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5164A9">
              <w:rPr>
                <w:szCs w:val="28"/>
                <w:lang w:val="ru-RU"/>
              </w:rPr>
              <w:t>1</w:t>
            </w:r>
            <w:r>
              <w:rPr>
                <w:szCs w:val="28"/>
                <w:lang w:val="ru-RU"/>
              </w:rPr>
              <w:t xml:space="preserve"> </w:t>
            </w:r>
            <w:r w:rsidR="00876B8A">
              <w:rPr>
                <w:szCs w:val="28"/>
                <w:lang w:val="ru-RU"/>
              </w:rPr>
              <w:t>009</w:t>
            </w:r>
            <w:r w:rsidRPr="005164A9">
              <w:rPr>
                <w:szCs w:val="28"/>
                <w:lang w:val="ru-RU"/>
              </w:rPr>
              <w:t>,9</w:t>
            </w:r>
            <w:r w:rsidR="00876B8A">
              <w:rPr>
                <w:szCs w:val="28"/>
                <w:lang w:val="ru-RU"/>
              </w:rPr>
              <w:t>7</w:t>
            </w:r>
          </w:p>
        </w:tc>
      </w:tr>
      <w:tr w:rsidR="00A90563" w:rsidRPr="00CE70B7" w14:paraId="5F51AD49" w14:textId="77777777" w:rsidTr="005D305D">
        <w:trPr>
          <w:trHeight w:val="70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0FC86D91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ФСС</w:t>
            </w:r>
          </w:p>
        </w:tc>
        <w:tc>
          <w:tcPr>
            <w:tcW w:w="2693" w:type="dxa"/>
            <w:shd w:val="clear" w:color="auto" w:fill="auto"/>
          </w:tcPr>
          <w:p w14:paraId="17201A7C" w14:textId="29D8594C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2,9</w:t>
            </w:r>
          </w:p>
        </w:tc>
        <w:tc>
          <w:tcPr>
            <w:tcW w:w="2545" w:type="dxa"/>
            <w:shd w:val="clear" w:color="auto" w:fill="auto"/>
          </w:tcPr>
          <w:p w14:paraId="45A4D379" w14:textId="1A27D068" w:rsidR="00A90563" w:rsidRPr="005164A9" w:rsidRDefault="00876B8A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574</w:t>
            </w:r>
            <w:r w:rsidR="005164A9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30</w:t>
            </w:r>
          </w:p>
        </w:tc>
      </w:tr>
      <w:tr w:rsidR="00A90563" w:rsidRPr="00CE70B7" w14:paraId="49F012E7" w14:textId="77777777" w:rsidTr="005D305D">
        <w:trPr>
          <w:trHeight w:val="898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5B71ABAD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</w:t>
            </w:r>
            <w:proofErr w:type="spellStart"/>
            <w:r w:rsidRPr="00CE70B7">
              <w:rPr>
                <w:szCs w:val="28"/>
              </w:rPr>
              <w:t>обязательное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социальное</w:t>
            </w:r>
            <w:proofErr w:type="spellEnd"/>
            <w:r w:rsidRPr="00CE70B7">
              <w:rPr>
                <w:szCs w:val="28"/>
              </w:rPr>
              <w:t xml:space="preserve"> страхование от несчастных случаев на производстве и профессиональных заболеваний</w:t>
            </w:r>
          </w:p>
        </w:tc>
        <w:tc>
          <w:tcPr>
            <w:tcW w:w="2693" w:type="dxa"/>
            <w:shd w:val="clear" w:color="auto" w:fill="auto"/>
          </w:tcPr>
          <w:p w14:paraId="32D3E3BD" w14:textId="6BE6711A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0,2</w:t>
            </w:r>
          </w:p>
        </w:tc>
        <w:tc>
          <w:tcPr>
            <w:tcW w:w="2545" w:type="dxa"/>
            <w:shd w:val="clear" w:color="auto" w:fill="auto"/>
          </w:tcPr>
          <w:p w14:paraId="05D4A5FA" w14:textId="1CC0A39B" w:rsidR="00A90563" w:rsidRPr="005164A9" w:rsidRDefault="00876B8A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39</w:t>
            </w:r>
            <w:r w:rsidR="005164A9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61</w:t>
            </w:r>
          </w:p>
        </w:tc>
      </w:tr>
    </w:tbl>
    <w:p w14:paraId="1A1212C5" w14:textId="23684A2A" w:rsidR="00A90563" w:rsidRPr="00E342E5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t>Размеры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тарифов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страховых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взносов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устанавливаются</w:t>
      </w:r>
      <w:r>
        <w:rPr>
          <w:szCs w:val="28"/>
        </w:rPr>
        <w:t xml:space="preserve"> </w:t>
      </w:r>
      <w:r w:rsidRPr="00834162">
        <w:rPr>
          <w:szCs w:val="28"/>
        </w:rPr>
        <w:t>Федеральными</w:t>
      </w:r>
      <w:r>
        <w:rPr>
          <w:szCs w:val="28"/>
        </w:rPr>
        <w:t xml:space="preserve"> </w:t>
      </w:r>
      <w:r w:rsidRPr="00834162">
        <w:rPr>
          <w:szCs w:val="28"/>
        </w:rPr>
        <w:t>законами.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момент</w:t>
      </w:r>
      <w:r>
        <w:rPr>
          <w:szCs w:val="28"/>
        </w:rPr>
        <w:t xml:space="preserve"> </w:t>
      </w:r>
      <w:r w:rsidRPr="001A4AE9">
        <w:rPr>
          <w:szCs w:val="28"/>
          <w:lang w:val="ru-RU"/>
        </w:rPr>
        <w:t>разработки</w:t>
      </w:r>
      <w:r>
        <w:rPr>
          <w:szCs w:val="28"/>
        </w:rPr>
        <w:t xml:space="preserve"> </w:t>
      </w:r>
      <w:r w:rsidRPr="00834162">
        <w:rPr>
          <w:szCs w:val="28"/>
        </w:rPr>
        <w:t>проекта</w:t>
      </w:r>
      <w:r>
        <w:rPr>
          <w:szCs w:val="28"/>
        </w:rPr>
        <w:t xml:space="preserve"> </w:t>
      </w:r>
      <w:r w:rsidRPr="00834162">
        <w:rPr>
          <w:szCs w:val="28"/>
        </w:rPr>
        <w:t>необходимо</w:t>
      </w:r>
      <w:r>
        <w:rPr>
          <w:szCs w:val="28"/>
        </w:rPr>
        <w:t xml:space="preserve"> </w:t>
      </w:r>
      <w:r w:rsidRPr="00834162">
        <w:rPr>
          <w:szCs w:val="28"/>
        </w:rPr>
        <w:t>руководствоваться</w:t>
      </w:r>
      <w:r>
        <w:rPr>
          <w:szCs w:val="28"/>
        </w:rPr>
        <w:t xml:space="preserve"> </w:t>
      </w:r>
      <w:r w:rsidRPr="00834162">
        <w:rPr>
          <w:szCs w:val="28"/>
        </w:rPr>
        <w:t>действующим</w:t>
      </w:r>
      <w:r>
        <w:rPr>
          <w:szCs w:val="28"/>
        </w:rPr>
        <w:t xml:space="preserve"> </w:t>
      </w:r>
      <w:r w:rsidRPr="00834162">
        <w:rPr>
          <w:szCs w:val="28"/>
        </w:rPr>
        <w:t>законодательством.</w:t>
      </w:r>
    </w:p>
    <w:p w14:paraId="37D7DE0B" w14:textId="692535A7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Отчисления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составляет</w:t>
      </w:r>
      <w:proofErr w:type="spellEnd"/>
      <w:r>
        <w:rPr>
          <w:szCs w:val="28"/>
        </w:rPr>
        <w:t xml:space="preserve"> </w:t>
      </w:r>
      <w:r w:rsidRPr="00D70853">
        <w:rPr>
          <w:szCs w:val="28"/>
        </w:rPr>
        <w:t>3</w:t>
      </w:r>
      <w:r w:rsidR="009864E4">
        <w:rPr>
          <w:szCs w:val="28"/>
          <w:lang w:val="ru-RU"/>
        </w:rPr>
        <w:t>0</w:t>
      </w:r>
      <w:r>
        <w:rPr>
          <w:szCs w:val="28"/>
        </w:rPr>
        <w:t>,2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фонда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зар</w:t>
      </w:r>
      <w:r>
        <w:rPr>
          <w:szCs w:val="28"/>
        </w:rPr>
        <w:t>а</w:t>
      </w:r>
      <w:r w:rsidRPr="00834162">
        <w:rPr>
          <w:szCs w:val="28"/>
        </w:rPr>
        <w:t>ботной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</w:t>
      </w:r>
      <w:r>
        <w:rPr>
          <w:szCs w:val="28"/>
        </w:rPr>
        <w:t>латы</w:t>
      </w:r>
      <w:proofErr w:type="spellEnd"/>
      <w:r>
        <w:rPr>
          <w:szCs w:val="28"/>
        </w:rPr>
        <w:t xml:space="preserve"> и определяется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78AD167" w14:textId="77777777" w:rsidTr="003350C1">
        <w:tc>
          <w:tcPr>
            <w:tcW w:w="8925" w:type="dxa"/>
          </w:tcPr>
          <w:p w14:paraId="6F6E2E73" w14:textId="6CD04848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proofErr w:type="spellEnd"/>
            <w:r w:rsidR="00502576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3</w:t>
            </w:r>
            <w:r w:rsidR="009864E4">
              <w:rPr>
                <w:szCs w:val="28"/>
                <w:lang w:val="ru-RU"/>
              </w:rPr>
              <w:t>0</w:t>
            </w:r>
            <w:r w:rsidR="00502576">
              <w:rPr>
                <w:szCs w:val="28"/>
              </w:rPr>
              <w:t>,2</w:t>
            </w:r>
            <w:r w:rsidR="00502576" w:rsidRPr="00834162">
              <w:rPr>
                <w:szCs w:val="28"/>
              </w:rPr>
              <w:t>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70F8E58A" w14:textId="4453EBE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6177F26A" w14:textId="67225F63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4B7682">
        <w:rPr>
          <w:szCs w:val="28"/>
        </w:rPr>
        <w:t>ЕСС=</w:t>
      </w:r>
      <w:r>
        <w:rPr>
          <w:szCs w:val="28"/>
        </w:rPr>
        <w:t xml:space="preserve"> </w:t>
      </w:r>
      <w:r w:rsidRPr="004B7682">
        <w:rPr>
          <w:szCs w:val="28"/>
        </w:rPr>
        <w:t>((</w:t>
      </w:r>
      <w:r w:rsidR="00CE50BB">
        <w:rPr>
          <w:szCs w:val="28"/>
          <w:lang w:val="ru-RU"/>
        </w:rPr>
        <w:t>16 502</w:t>
      </w:r>
      <w:r w:rsidR="005164A9">
        <w:rPr>
          <w:szCs w:val="28"/>
          <w:lang w:val="ru-RU"/>
        </w:rPr>
        <w:t>,</w:t>
      </w:r>
      <w:r w:rsidR="00CE50BB">
        <w:rPr>
          <w:szCs w:val="28"/>
          <w:lang w:val="ru-RU"/>
        </w:rPr>
        <w:t>83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+</w:t>
      </w:r>
      <w:r w:rsidR="005164A9">
        <w:rPr>
          <w:szCs w:val="28"/>
          <w:lang w:val="ru-RU"/>
        </w:rPr>
        <w:t xml:space="preserve"> </w:t>
      </w:r>
      <w:r w:rsidR="00CE50BB">
        <w:rPr>
          <w:szCs w:val="28"/>
          <w:lang w:val="ru-RU"/>
        </w:rPr>
        <w:t>3 300</w:t>
      </w:r>
      <w:r w:rsidR="005164A9">
        <w:rPr>
          <w:szCs w:val="28"/>
          <w:lang w:val="ru-RU"/>
        </w:rPr>
        <w:t>,</w:t>
      </w:r>
      <w:r w:rsidR="00CE50BB">
        <w:rPr>
          <w:szCs w:val="28"/>
          <w:lang w:val="ru-RU"/>
        </w:rPr>
        <w:t>57</w:t>
      </w:r>
      <w:r w:rsidRPr="004B7682">
        <w:rPr>
          <w:szCs w:val="28"/>
        </w:rPr>
        <w:t>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3</w:t>
      </w:r>
      <w:r w:rsidR="009864E4">
        <w:rPr>
          <w:szCs w:val="28"/>
          <w:lang w:val="ru-RU"/>
        </w:rPr>
        <w:t>0</w:t>
      </w:r>
      <w:r w:rsidRPr="004B7682">
        <w:rPr>
          <w:szCs w:val="28"/>
        </w:rPr>
        <w:t>,2%)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100%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=</w:t>
      </w:r>
      <w:r w:rsidR="005164A9">
        <w:rPr>
          <w:szCs w:val="28"/>
          <w:lang w:val="ru-RU"/>
        </w:rPr>
        <w:t xml:space="preserve"> </w:t>
      </w:r>
      <w:r w:rsidR="00AB6956">
        <w:rPr>
          <w:szCs w:val="28"/>
          <w:lang w:val="ru-RU"/>
        </w:rPr>
        <w:t>5 980</w:t>
      </w:r>
      <w:r w:rsidR="005164A9">
        <w:rPr>
          <w:szCs w:val="28"/>
          <w:lang w:val="ru-RU"/>
        </w:rPr>
        <w:t>,</w:t>
      </w:r>
      <w:r w:rsidR="00AB6956">
        <w:rPr>
          <w:szCs w:val="28"/>
          <w:lang w:val="ru-RU"/>
        </w:rPr>
        <w:t>63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 w:rsidRPr="004B7682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08C4559C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эксплуатацию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</w:t>
      </w:r>
      <w:r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33B81A8B" w14:textId="77777777" w:rsidTr="003350C1">
        <w:tc>
          <w:tcPr>
            <w:tcW w:w="8925" w:type="dxa"/>
          </w:tcPr>
          <w:p w14:paraId="6F14EC74" w14:textId="0B11296B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proofErr w:type="spellEnd"/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Ц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proofErr w:type="spellEnd"/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а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0C0137B" w14:textId="58D8972E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8</w:t>
            </w:r>
            <w:r w:rsidRPr="00A23D61">
              <w:rPr>
                <w:szCs w:val="28"/>
              </w:rPr>
              <w:t>)</w:t>
            </w:r>
          </w:p>
        </w:tc>
      </w:tr>
    </w:tbl>
    <w:p w14:paraId="6C79A124" w14:textId="71177A86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>
        <w:rPr>
          <w:szCs w:val="28"/>
        </w:rPr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Т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время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работы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при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составление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(час</w:t>
      </w:r>
      <w:r w:rsidR="00900856">
        <w:rPr>
          <w:szCs w:val="28"/>
          <w:lang w:val="ru-RU"/>
        </w:rPr>
        <w:t>.</w:t>
      </w:r>
      <w:r w:rsidRPr="00834162">
        <w:rPr>
          <w:szCs w:val="28"/>
        </w:rPr>
        <w:t>)</w:t>
      </w:r>
      <w:r>
        <w:rPr>
          <w:szCs w:val="28"/>
        </w:rPr>
        <w:t>,</w:t>
      </w:r>
    </w:p>
    <w:p w14:paraId="1127D612" w14:textId="062FE80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Ц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часа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404C2AE9" w14:textId="175AED16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а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>.</w:t>
      </w:r>
    </w:p>
    <w:p w14:paraId="627DF9B3" w14:textId="72F1E8F9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часа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эксплуатации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25012E42" w14:textId="77777777" w:rsidTr="003350C1">
        <w:tc>
          <w:tcPr>
            <w:tcW w:w="8925" w:type="dxa"/>
          </w:tcPr>
          <w:p w14:paraId="15E12072" w14:textId="314BAE66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lastRenderedPageBreak/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Ц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</w:t>
            </w:r>
            <w:proofErr w:type="spellStart"/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экс</w:t>
            </w:r>
            <w:r w:rsidR="00502576">
              <w:rPr>
                <w:szCs w:val="28"/>
                <w:vertAlign w:val="subscript"/>
              </w:rPr>
              <w:t>п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(Э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А))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78A675C6" w14:textId="3389D6B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9</w:t>
            </w:r>
            <w:r w:rsidRPr="00A23D61">
              <w:rPr>
                <w:szCs w:val="28"/>
              </w:rPr>
              <w:t>)</w:t>
            </w:r>
          </w:p>
        </w:tc>
      </w:tr>
    </w:tbl>
    <w:p w14:paraId="2285E256" w14:textId="7438B02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обор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51C44819" w14:textId="52154B56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экс</w:t>
      </w:r>
      <w:r>
        <w:rPr>
          <w:szCs w:val="28"/>
          <w:vertAlign w:val="subscript"/>
        </w:rPr>
        <w:t>п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срок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3EEE82A9" w14:textId="67D6090C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 xml:space="preserve">Э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электроэнергию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час</w:t>
      </w:r>
      <w:r w:rsidR="00900856">
        <w:rPr>
          <w:szCs w:val="28"/>
          <w:lang w:val="ru-RU"/>
        </w:rPr>
        <w:t>,</w:t>
      </w:r>
    </w:p>
    <w:p w14:paraId="5F176057" w14:textId="752348A4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 xml:space="preserve">А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аренды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помещения</w:t>
      </w:r>
      <w:proofErr w:type="spellEnd"/>
      <w:r w:rsidR="0073342A">
        <w:rPr>
          <w:szCs w:val="28"/>
          <w:lang w:val="ru-RU"/>
        </w:rPr>
        <w:t>.</w:t>
      </w:r>
    </w:p>
    <w:p w14:paraId="1ED7C65E" w14:textId="42F16FE9" w:rsidR="00A90563" w:rsidRPr="0045622F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45622F">
        <w:rPr>
          <w:szCs w:val="28"/>
        </w:rPr>
        <w:t>Срок</w:t>
      </w:r>
      <w:proofErr w:type="spellEnd"/>
      <w:r>
        <w:rPr>
          <w:szCs w:val="28"/>
        </w:rPr>
        <w:t xml:space="preserve"> </w:t>
      </w:r>
      <w:proofErr w:type="spellStart"/>
      <w:r w:rsidRPr="0045622F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45622F">
        <w:rPr>
          <w:szCs w:val="28"/>
        </w:rPr>
        <w:t>компьютера</w:t>
      </w:r>
      <w:proofErr w:type="spellEnd"/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года,</w:t>
      </w:r>
      <w:r>
        <w:rPr>
          <w:szCs w:val="28"/>
        </w:rPr>
        <w:t xml:space="preserve"> </w:t>
      </w:r>
      <w:r w:rsidRPr="0045622F">
        <w:rPr>
          <w:szCs w:val="28"/>
        </w:rPr>
        <w:t>в</w:t>
      </w:r>
      <w:r>
        <w:rPr>
          <w:szCs w:val="28"/>
        </w:rPr>
        <w:t xml:space="preserve"> </w:t>
      </w:r>
      <w:r w:rsidRPr="0045622F">
        <w:rPr>
          <w:szCs w:val="28"/>
        </w:rPr>
        <w:t>году</w:t>
      </w:r>
      <w:r>
        <w:rPr>
          <w:szCs w:val="28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>7</w:t>
      </w:r>
      <w:r>
        <w:rPr>
          <w:szCs w:val="28"/>
        </w:rPr>
        <w:t xml:space="preserve"> </w:t>
      </w:r>
      <w:r w:rsidRPr="0045622F">
        <w:rPr>
          <w:szCs w:val="28"/>
        </w:rPr>
        <w:t>рабочих</w:t>
      </w:r>
      <w:r>
        <w:rPr>
          <w:szCs w:val="28"/>
        </w:rPr>
        <w:t xml:space="preserve"> </w:t>
      </w:r>
      <w:r w:rsidRPr="0045622F">
        <w:rPr>
          <w:szCs w:val="28"/>
        </w:rPr>
        <w:t>дней.</w:t>
      </w:r>
      <w:r>
        <w:rPr>
          <w:szCs w:val="28"/>
        </w:rPr>
        <w:t xml:space="preserve"> </w:t>
      </w:r>
      <w:r w:rsidRPr="0045622F">
        <w:rPr>
          <w:szCs w:val="28"/>
        </w:rPr>
        <w:t>Продолжительность</w:t>
      </w:r>
      <w:r>
        <w:rPr>
          <w:szCs w:val="28"/>
        </w:rPr>
        <w:t xml:space="preserve"> </w:t>
      </w:r>
      <w:r w:rsidRPr="0045622F">
        <w:rPr>
          <w:szCs w:val="28"/>
        </w:rPr>
        <w:t>рабочего</w:t>
      </w:r>
      <w:r>
        <w:rPr>
          <w:szCs w:val="28"/>
        </w:rPr>
        <w:t xml:space="preserve"> </w:t>
      </w:r>
      <w:r w:rsidRPr="0045622F">
        <w:rPr>
          <w:szCs w:val="28"/>
        </w:rPr>
        <w:t>дня</w:t>
      </w:r>
      <w:r>
        <w:rPr>
          <w:szCs w:val="28"/>
        </w:rPr>
        <w:t xml:space="preserve"> </w:t>
      </w:r>
      <w:r w:rsidRPr="0045622F">
        <w:rPr>
          <w:szCs w:val="28"/>
        </w:rPr>
        <w:t>8</w:t>
      </w:r>
      <w:r>
        <w:rPr>
          <w:szCs w:val="28"/>
        </w:rPr>
        <w:t xml:space="preserve"> </w:t>
      </w:r>
      <w:r w:rsidRPr="0045622F">
        <w:rPr>
          <w:szCs w:val="28"/>
        </w:rPr>
        <w:t>часов.</w:t>
      </w:r>
    </w:p>
    <w:p w14:paraId="56E1D90B" w14:textId="3FCA3D6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45622F">
        <w:rPr>
          <w:szCs w:val="28"/>
        </w:rPr>
        <w:t>С</w:t>
      </w:r>
      <w:r>
        <w:rPr>
          <w:szCs w:val="28"/>
        </w:rPr>
        <w:t xml:space="preserve"> </w:t>
      </w:r>
      <w:r w:rsidRPr="0045622F">
        <w:rPr>
          <w:szCs w:val="28"/>
        </w:rPr>
        <w:t>=</w:t>
      </w:r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 xml:space="preserve">7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8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=</w:t>
      </w:r>
      <w:r w:rsidR="005164A9">
        <w:rPr>
          <w:szCs w:val="28"/>
          <w:lang w:val="ru-RU"/>
        </w:rPr>
        <w:t xml:space="preserve"> 7 904</w:t>
      </w:r>
      <w:r>
        <w:rPr>
          <w:szCs w:val="28"/>
        </w:rPr>
        <w:t xml:space="preserve"> </w:t>
      </w:r>
      <w:r w:rsidRPr="0045622F">
        <w:rPr>
          <w:szCs w:val="28"/>
        </w:rPr>
        <w:t>(ч)</w:t>
      </w:r>
      <w:r>
        <w:rPr>
          <w:szCs w:val="28"/>
        </w:rPr>
        <w:t>.</w:t>
      </w:r>
    </w:p>
    <w:p w14:paraId="31504D1E" w14:textId="6B5D6485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Потребляемая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мощность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электрооборуд</w:t>
      </w:r>
      <w:r>
        <w:rPr>
          <w:szCs w:val="28"/>
        </w:rPr>
        <w:t>ования</w:t>
      </w:r>
      <w:proofErr w:type="spellEnd"/>
      <w:r>
        <w:rPr>
          <w:szCs w:val="28"/>
        </w:rPr>
        <w:t xml:space="preserve"> представлена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</w:t>
      </w:r>
      <w:proofErr w:type="spellStart"/>
      <w:r>
        <w:rPr>
          <w:szCs w:val="28"/>
        </w:rPr>
        <w:t>таблицей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9</w:t>
      </w:r>
      <w:r>
        <w:rPr>
          <w:szCs w:val="28"/>
        </w:rPr>
        <w:t>.</w:t>
      </w:r>
    </w:p>
    <w:p w14:paraId="70AB54BB" w14:textId="22D604B1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9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Потребляемая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мощность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электрооборудования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2746"/>
        <w:gridCol w:w="2459"/>
        <w:gridCol w:w="2301"/>
      </w:tblGrid>
      <w:tr w:rsidR="00A90563" w:rsidRPr="003902B6" w14:paraId="4C4CEB88" w14:textId="77777777" w:rsidTr="005D305D">
        <w:trPr>
          <w:trHeight w:val="393"/>
        </w:trPr>
        <w:tc>
          <w:tcPr>
            <w:tcW w:w="2410" w:type="dxa"/>
            <w:shd w:val="clear" w:color="auto" w:fill="auto"/>
          </w:tcPr>
          <w:p w14:paraId="77DE8C2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Наименование</w:t>
            </w:r>
            <w:proofErr w:type="spellEnd"/>
            <w:r w:rsidRPr="003902B6">
              <w:rPr>
                <w:szCs w:val="28"/>
              </w:rPr>
              <w:t xml:space="preserve"> </w:t>
            </w:r>
            <w:proofErr w:type="spellStart"/>
            <w:r w:rsidRPr="003902B6">
              <w:rPr>
                <w:szCs w:val="28"/>
              </w:rPr>
              <w:t>оборудования</w:t>
            </w:r>
            <w:proofErr w:type="spellEnd"/>
          </w:p>
        </w:tc>
        <w:tc>
          <w:tcPr>
            <w:tcW w:w="2746" w:type="dxa"/>
            <w:shd w:val="clear" w:color="auto" w:fill="auto"/>
          </w:tcPr>
          <w:p w14:paraId="2FB3CF0C" w14:textId="25462A2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Количество оборудования (шт)</w:t>
            </w:r>
          </w:p>
        </w:tc>
        <w:tc>
          <w:tcPr>
            <w:tcW w:w="2459" w:type="dxa"/>
            <w:shd w:val="clear" w:color="auto" w:fill="auto"/>
          </w:tcPr>
          <w:p w14:paraId="201AC43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Мощность одной единицы (КВ</w:t>
            </w:r>
            <w:r w:rsidRPr="003902B6">
              <w:rPr>
                <w:szCs w:val="28"/>
              </w:rPr>
              <w:t>)</w:t>
            </w:r>
          </w:p>
        </w:tc>
        <w:tc>
          <w:tcPr>
            <w:tcW w:w="2301" w:type="dxa"/>
            <w:shd w:val="clear" w:color="auto" w:fill="auto"/>
          </w:tcPr>
          <w:p w14:paraId="3DE66F6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мощность (КВ</w:t>
            </w:r>
            <w:r w:rsidRPr="003902B6">
              <w:rPr>
                <w:szCs w:val="28"/>
              </w:rPr>
              <w:t>)</w:t>
            </w:r>
          </w:p>
        </w:tc>
      </w:tr>
      <w:tr w:rsidR="00A90563" w:rsidRPr="003902B6" w14:paraId="708B58DC" w14:textId="77777777" w:rsidTr="005D305D">
        <w:trPr>
          <w:trHeight w:val="70"/>
        </w:trPr>
        <w:tc>
          <w:tcPr>
            <w:tcW w:w="2410" w:type="dxa"/>
            <w:shd w:val="clear" w:color="auto" w:fill="auto"/>
          </w:tcPr>
          <w:p w14:paraId="3DF498D2" w14:textId="456D68CA" w:rsidR="00A90563" w:rsidRPr="00A942DD" w:rsidRDefault="00A90563" w:rsidP="00BF5917">
            <w:pPr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A942DD">
              <w:rPr>
                <w:szCs w:val="28"/>
                <w:lang w:val="en-US"/>
              </w:rPr>
              <w:t>Canon</w:t>
            </w:r>
          </w:p>
        </w:tc>
        <w:tc>
          <w:tcPr>
            <w:tcW w:w="2746" w:type="dxa"/>
            <w:shd w:val="clear" w:color="auto" w:fill="auto"/>
          </w:tcPr>
          <w:p w14:paraId="6B979703" w14:textId="77777777" w:rsidR="00A90563" w:rsidRPr="003902B6" w:rsidRDefault="00A90563" w:rsidP="00BF5917">
            <w:pPr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31894F6B" w14:textId="3B69CAB5" w:rsidR="00A90563" w:rsidRPr="00A942D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A942DD">
              <w:rPr>
                <w:szCs w:val="28"/>
                <w:lang w:val="ru-RU"/>
              </w:rPr>
              <w:t>016</w:t>
            </w:r>
          </w:p>
        </w:tc>
        <w:tc>
          <w:tcPr>
            <w:tcW w:w="2301" w:type="dxa"/>
            <w:shd w:val="clear" w:color="auto" w:fill="auto"/>
          </w:tcPr>
          <w:p w14:paraId="7BB88320" w14:textId="69453AA5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0,1</w:t>
            </w:r>
          </w:p>
        </w:tc>
      </w:tr>
      <w:tr w:rsidR="00A90563" w:rsidRPr="003902B6" w14:paraId="5E7F5FBA" w14:textId="77777777" w:rsidTr="005D305D">
        <w:trPr>
          <w:trHeight w:val="70"/>
        </w:trPr>
        <w:tc>
          <w:tcPr>
            <w:tcW w:w="2410" w:type="dxa"/>
            <w:shd w:val="clear" w:color="auto" w:fill="auto"/>
          </w:tcPr>
          <w:p w14:paraId="2CDCE20A" w14:textId="3939B8E8" w:rsidR="00A90563" w:rsidRPr="00D54F3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Ноутбук</w:t>
            </w:r>
            <w:r w:rsidRPr="003902B6">
              <w:rPr>
                <w:szCs w:val="28"/>
                <w:lang w:val="en-US"/>
              </w:rPr>
              <w:t xml:space="preserve">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2746" w:type="dxa"/>
            <w:shd w:val="clear" w:color="auto" w:fill="auto"/>
          </w:tcPr>
          <w:p w14:paraId="30D865B0" w14:textId="77777777" w:rsidR="00A90563" w:rsidRPr="003902B6" w:rsidRDefault="00A90563" w:rsidP="00BF5917">
            <w:pPr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78C1D26C" w14:textId="18E60C42" w:rsidR="00A90563" w:rsidRPr="00D54F3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D54F3D">
              <w:rPr>
                <w:szCs w:val="28"/>
                <w:lang w:val="ru-RU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3EB26FFF" w14:textId="1FE7C10E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0,4</w:t>
            </w:r>
          </w:p>
        </w:tc>
      </w:tr>
    </w:tbl>
    <w:p w14:paraId="57885775" w14:textId="26D30771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r w:rsidRPr="00834162">
        <w:rPr>
          <w:szCs w:val="28"/>
        </w:rPr>
        <w:t>Э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4,</w:t>
      </w:r>
      <w:r w:rsidR="00D54F3D">
        <w:rPr>
          <w:szCs w:val="28"/>
          <w:lang w:val="ru-RU"/>
        </w:rPr>
        <w:t>31</w:t>
      </w:r>
      <w:r>
        <w:rPr>
          <w:szCs w:val="28"/>
        </w:rPr>
        <w:t xml:space="preserve"> * 0,</w:t>
      </w:r>
      <w:r w:rsidR="00D54F3D">
        <w:rPr>
          <w:szCs w:val="28"/>
          <w:lang w:val="ru-RU"/>
        </w:rPr>
        <w:t>116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0,5</w:t>
      </w:r>
      <w:r>
        <w:rPr>
          <w:szCs w:val="28"/>
        </w:rPr>
        <w:t xml:space="preserve"> </w:t>
      </w:r>
      <w:r w:rsidRPr="00757224">
        <w:rPr>
          <w:szCs w:val="28"/>
        </w:rPr>
        <w:t>(руб</w:t>
      </w:r>
      <w:r w:rsidR="00900856">
        <w:rPr>
          <w:szCs w:val="28"/>
          <w:lang w:val="ru-RU"/>
        </w:rPr>
        <w:t>.</w:t>
      </w:r>
      <w:r w:rsidRPr="00757224">
        <w:rPr>
          <w:szCs w:val="28"/>
        </w:rPr>
        <w:t>/</w:t>
      </w:r>
      <w:r>
        <w:rPr>
          <w:szCs w:val="28"/>
        </w:rPr>
        <w:t xml:space="preserve"> </w:t>
      </w:r>
      <w:r w:rsidRPr="00757224">
        <w:rPr>
          <w:szCs w:val="28"/>
        </w:rPr>
        <w:t>ч)</w:t>
      </w:r>
      <w:r>
        <w:rPr>
          <w:szCs w:val="28"/>
        </w:rPr>
        <w:t>.</w:t>
      </w:r>
    </w:p>
    <w:p w14:paraId="24900B22" w14:textId="31644F94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757224">
        <w:rPr>
          <w:szCs w:val="28"/>
        </w:rPr>
        <w:t>С</w:t>
      </w:r>
      <w:r w:rsidRPr="00757224">
        <w:rPr>
          <w:sz w:val="22"/>
          <w:szCs w:val="28"/>
        </w:rPr>
        <w:t>эксп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Pr="00757224">
        <w:rPr>
          <w:szCs w:val="28"/>
        </w:rPr>
        <w:t>4*249*8=</w:t>
      </w:r>
      <w:r>
        <w:rPr>
          <w:szCs w:val="28"/>
        </w:rPr>
        <w:t xml:space="preserve"> </w:t>
      </w:r>
      <w:r w:rsidRPr="00757224">
        <w:rPr>
          <w:szCs w:val="28"/>
        </w:rPr>
        <w:t>7</w:t>
      </w:r>
      <w:r w:rsidR="00FB5146">
        <w:rPr>
          <w:szCs w:val="28"/>
          <w:lang w:val="ru-RU"/>
        </w:rPr>
        <w:t xml:space="preserve"> </w:t>
      </w:r>
      <w:r w:rsidRPr="00757224">
        <w:rPr>
          <w:szCs w:val="28"/>
        </w:rPr>
        <w:t>9</w:t>
      </w:r>
      <w:r w:rsidR="00D54F3D">
        <w:rPr>
          <w:szCs w:val="28"/>
          <w:lang w:val="ru-RU"/>
        </w:rPr>
        <w:t>04</w:t>
      </w:r>
      <w:r>
        <w:rPr>
          <w:szCs w:val="28"/>
        </w:rPr>
        <w:t>.</w:t>
      </w:r>
    </w:p>
    <w:p w14:paraId="4507D2D8" w14:textId="78A79455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С</w:t>
      </w:r>
      <w:r w:rsidRPr="00757224">
        <w:rPr>
          <w:sz w:val="22"/>
          <w:szCs w:val="28"/>
        </w:rPr>
        <w:t>обор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 w:rsidR="001D5BAB">
        <w:rPr>
          <w:szCs w:val="28"/>
          <w:lang w:val="ru-RU"/>
        </w:rPr>
        <w:t xml:space="preserve"> </w:t>
      </w:r>
      <w:r>
        <w:rPr>
          <w:szCs w:val="28"/>
        </w:rPr>
        <w:t>000.</w:t>
      </w:r>
    </w:p>
    <w:p w14:paraId="58308AD9" w14:textId="02BE13E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аренды</w:t>
      </w:r>
      <w:r>
        <w:rPr>
          <w:szCs w:val="28"/>
        </w:rPr>
        <w:t xml:space="preserve"> </w:t>
      </w:r>
      <w:r w:rsidRPr="00834162">
        <w:rPr>
          <w:szCs w:val="28"/>
        </w:rPr>
        <w:t>помещения</w:t>
      </w:r>
      <w:r>
        <w:rPr>
          <w:szCs w:val="28"/>
        </w:rPr>
        <w:t>.</w:t>
      </w:r>
    </w:p>
    <w:p w14:paraId="594B93A0" w14:textId="1925F22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>13 000</w:t>
      </w:r>
      <w:r>
        <w:rPr>
          <w:szCs w:val="28"/>
        </w:rPr>
        <w:t xml:space="preserve"> / 720 = </w:t>
      </w:r>
      <w:r w:rsidR="00FB5146">
        <w:rPr>
          <w:szCs w:val="28"/>
          <w:lang w:val="ru-RU"/>
        </w:rPr>
        <w:t>18,06</w:t>
      </w:r>
      <w:r>
        <w:rPr>
          <w:szCs w:val="28"/>
        </w:rPr>
        <w:t xml:space="preserve"> </w:t>
      </w:r>
      <w:r w:rsidRPr="00834162">
        <w:rPr>
          <w:szCs w:val="28"/>
        </w:rPr>
        <w:t>(руб</w:t>
      </w:r>
      <w:r w:rsidR="00900856">
        <w:rPr>
          <w:szCs w:val="28"/>
          <w:lang w:val="ru-RU"/>
        </w:rPr>
        <w:t>.</w:t>
      </w:r>
      <w:r w:rsidRPr="00834162">
        <w:rPr>
          <w:szCs w:val="28"/>
        </w:rPr>
        <w:t>)</w:t>
      </w:r>
      <w:r>
        <w:rPr>
          <w:szCs w:val="28"/>
        </w:rPr>
        <w:t>.</w:t>
      </w:r>
    </w:p>
    <w:p w14:paraId="436B5770" w14:textId="5FC8292C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737D0B">
        <w:rPr>
          <w:szCs w:val="28"/>
        </w:rPr>
        <w:t>Ц</w:t>
      </w:r>
      <w:r w:rsidRPr="00737D0B">
        <w:rPr>
          <w:szCs w:val="28"/>
          <w:vertAlign w:val="subscript"/>
        </w:rPr>
        <w:t>обор</w:t>
      </w:r>
      <w:proofErr w:type="spellEnd"/>
      <w:r w:rsidRPr="00737D0B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737D0B">
        <w:rPr>
          <w:szCs w:val="28"/>
        </w:rPr>
        <w:t>000</w:t>
      </w:r>
      <w:r>
        <w:rPr>
          <w:szCs w:val="28"/>
        </w:rPr>
        <w:t xml:space="preserve"> / (7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9</w:t>
      </w:r>
      <w:r w:rsidR="00D54F3D">
        <w:rPr>
          <w:szCs w:val="28"/>
          <w:lang w:val="en-US"/>
        </w:rPr>
        <w:t>04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*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D54F3D">
        <w:rPr>
          <w:szCs w:val="28"/>
          <w:lang w:val="en-US"/>
        </w:rPr>
        <w:t>0,5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+</w:t>
      </w:r>
      <w:r w:rsidR="00FB5146">
        <w:rPr>
          <w:szCs w:val="28"/>
          <w:lang w:val="ru-RU"/>
        </w:rPr>
        <w:t xml:space="preserve"> 18,06</w:t>
      </w:r>
      <w:r w:rsidRPr="00737D0B">
        <w:rPr>
          <w:szCs w:val="28"/>
        </w:rPr>
        <w:t>))=</w:t>
      </w:r>
      <w:r w:rsidR="00FB5146">
        <w:rPr>
          <w:szCs w:val="28"/>
          <w:lang w:val="ru-RU"/>
        </w:rPr>
        <w:t xml:space="preserve"> </w:t>
      </w:r>
      <w:r w:rsidRPr="00737D0B">
        <w:rPr>
          <w:szCs w:val="28"/>
        </w:rPr>
        <w:t>0,</w:t>
      </w:r>
      <w:r w:rsidR="00FB5146">
        <w:rPr>
          <w:szCs w:val="28"/>
          <w:lang w:val="ru-RU"/>
        </w:rPr>
        <w:t>92</w:t>
      </w:r>
      <w:r>
        <w:rPr>
          <w:szCs w:val="28"/>
        </w:rPr>
        <w:t xml:space="preserve"> </w:t>
      </w:r>
      <w:r w:rsidRPr="00737D0B">
        <w:rPr>
          <w:szCs w:val="28"/>
        </w:rPr>
        <w:t>(руб</w:t>
      </w:r>
      <w:r w:rsidR="00900856">
        <w:rPr>
          <w:szCs w:val="28"/>
          <w:lang w:val="ru-RU"/>
        </w:rPr>
        <w:t>.</w:t>
      </w:r>
      <w:r w:rsidRPr="00737D0B">
        <w:rPr>
          <w:szCs w:val="28"/>
        </w:rPr>
        <w:t>)</w:t>
      </w:r>
      <w:r>
        <w:rPr>
          <w:szCs w:val="28"/>
        </w:rPr>
        <w:t>.</w:t>
      </w:r>
    </w:p>
    <w:p w14:paraId="0E970AAC" w14:textId="5F8318AF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 xml:space="preserve"> </w:t>
      </w:r>
      <w:r w:rsidRPr="00834162">
        <w:rPr>
          <w:szCs w:val="28"/>
        </w:rPr>
        <w:t>рассчи</w:t>
      </w:r>
      <w:r>
        <w:rPr>
          <w:szCs w:val="28"/>
        </w:rPr>
        <w:t>тываются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6F34FD2" w14:textId="77777777" w:rsidTr="003350C1">
        <w:tc>
          <w:tcPr>
            <w:tcW w:w="8925" w:type="dxa"/>
          </w:tcPr>
          <w:p w14:paraId="53813416" w14:textId="1A3915A7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F56C64">
              <w:rPr>
                <w:szCs w:val="28"/>
              </w:rPr>
              <w:t>С</w:t>
            </w:r>
            <w:r w:rsidR="00502576" w:rsidRPr="00F56C64">
              <w:rPr>
                <w:szCs w:val="28"/>
                <w:vertAlign w:val="subscript"/>
              </w:rPr>
              <w:t>а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F56C64">
              <w:rPr>
                <w:szCs w:val="28"/>
              </w:rPr>
              <w:t>сумма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(С</w:t>
            </w:r>
            <w:r w:rsidR="00502576" w:rsidRPr="00F56C64">
              <w:rPr>
                <w:sz w:val="22"/>
                <w:szCs w:val="28"/>
              </w:rPr>
              <w:t>обор</w:t>
            </w:r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 w:val="22"/>
                <w:szCs w:val="28"/>
              </w:rPr>
              <w:t>вос</w:t>
            </w:r>
            <w:proofErr w:type="spellEnd"/>
            <w:r w:rsidR="00502576" w:rsidRPr="00F56C64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F56C64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EB81466" w14:textId="49FE390A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0</w:t>
            </w:r>
            <w:r w:rsidRPr="00A23D61">
              <w:rPr>
                <w:szCs w:val="28"/>
              </w:rPr>
              <w:t>)</w:t>
            </w:r>
          </w:p>
        </w:tc>
      </w:tr>
    </w:tbl>
    <w:p w14:paraId="0032677B" w14:textId="5C959CA9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F56C64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обор</w:t>
      </w:r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полная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1F0B015A" w14:textId="37D4F6C6" w:rsidR="00A50D74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F56C64">
        <w:rPr>
          <w:szCs w:val="28"/>
        </w:rPr>
        <w:t>Н</w:t>
      </w:r>
      <w:r w:rsidRPr="00F56C64">
        <w:rPr>
          <w:szCs w:val="28"/>
          <w:vertAlign w:val="subscript"/>
        </w:rPr>
        <w:t>вос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r w:rsidRPr="00F56C64">
        <w:rPr>
          <w:szCs w:val="28"/>
        </w:rPr>
        <w:t>процент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амортизации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r w:rsidRPr="00F56C64">
        <w:rPr>
          <w:szCs w:val="28"/>
        </w:rPr>
        <w:t>восстановление</w:t>
      </w:r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5DFE3D3" w14:textId="77777777" w:rsidTr="003350C1">
        <w:tc>
          <w:tcPr>
            <w:tcW w:w="8925" w:type="dxa"/>
          </w:tcPr>
          <w:p w14:paraId="043FA7A0" w14:textId="0C4834DC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Cs w:val="28"/>
                <w:vertAlign w:val="subscript"/>
              </w:rPr>
              <w:t>вос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(1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Т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)</w:t>
            </w:r>
            <w:r w:rsidR="00FB5146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190E5502" w14:textId="38DF0E5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1</w:t>
            </w:r>
            <w:r w:rsidRPr="00A23D61">
              <w:rPr>
                <w:szCs w:val="28"/>
              </w:rPr>
              <w:t>)</w:t>
            </w:r>
          </w:p>
        </w:tc>
      </w:tr>
    </w:tbl>
    <w:p w14:paraId="0A54C373" w14:textId="000BD2C4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834162">
        <w:rPr>
          <w:szCs w:val="28"/>
        </w:rPr>
        <w:t>де</w:t>
      </w:r>
      <w:r>
        <w:rPr>
          <w:szCs w:val="28"/>
        </w:rPr>
        <w:t xml:space="preserve"> </w:t>
      </w: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срок</w:t>
      </w:r>
      <w:r>
        <w:rPr>
          <w:szCs w:val="28"/>
        </w:rPr>
        <w:t xml:space="preserve"> </w:t>
      </w:r>
      <w:r w:rsidRPr="00834162">
        <w:rPr>
          <w:szCs w:val="28"/>
        </w:rPr>
        <w:t>службы</w:t>
      </w:r>
      <w:r>
        <w:rPr>
          <w:szCs w:val="28"/>
        </w:rPr>
        <w:t xml:space="preserve"> </w:t>
      </w:r>
      <w:r w:rsidRPr="00834162">
        <w:rPr>
          <w:szCs w:val="28"/>
        </w:rPr>
        <w:t>(год)</w:t>
      </w:r>
      <w:r>
        <w:rPr>
          <w:szCs w:val="28"/>
        </w:rPr>
        <w:t>.</w:t>
      </w:r>
    </w:p>
    <w:p w14:paraId="70DAD29D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4</w:t>
      </w:r>
      <w:r>
        <w:rPr>
          <w:szCs w:val="28"/>
        </w:rPr>
        <w:t xml:space="preserve"> </w:t>
      </w:r>
      <w:r w:rsidRPr="00834162">
        <w:rPr>
          <w:szCs w:val="28"/>
        </w:rPr>
        <w:t>года</w:t>
      </w:r>
      <w:r>
        <w:rPr>
          <w:szCs w:val="28"/>
        </w:rPr>
        <w:t>.</w:t>
      </w:r>
    </w:p>
    <w:p w14:paraId="15CEC7F3" w14:textId="0A2D3127" w:rsidR="00A90563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Н</w:t>
      </w:r>
      <w:r w:rsidRPr="00737D0B">
        <w:rPr>
          <w:sz w:val="22"/>
          <w:szCs w:val="28"/>
        </w:rPr>
        <w:t>вос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¼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100</w:t>
      </w:r>
      <w:r>
        <w:rPr>
          <w:szCs w:val="28"/>
        </w:rPr>
        <w:t xml:space="preserve"> </w:t>
      </w:r>
      <w:r w:rsidRPr="00834162">
        <w:rPr>
          <w:szCs w:val="28"/>
        </w:rPr>
        <w:t>%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=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25</w:t>
      </w:r>
      <w:r>
        <w:rPr>
          <w:szCs w:val="28"/>
        </w:rPr>
        <w:t>.</w:t>
      </w:r>
    </w:p>
    <w:p w14:paraId="38D972F2" w14:textId="234A8C8B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>
        <w:rPr>
          <w:szCs w:val="28"/>
        </w:rPr>
        <w:t>Затраты</w:t>
      </w:r>
      <w:proofErr w:type="spellEnd"/>
      <w:r>
        <w:rPr>
          <w:szCs w:val="28"/>
        </w:rPr>
        <w:t xml:space="preserve"> на </w:t>
      </w:r>
      <w:proofErr w:type="spellStart"/>
      <w:r>
        <w:rPr>
          <w:szCs w:val="28"/>
        </w:rPr>
        <w:t>амортизацию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представлены</w:t>
      </w:r>
      <w:proofErr w:type="spellEnd"/>
      <w:r>
        <w:rPr>
          <w:szCs w:val="28"/>
        </w:rPr>
        <w:t xml:space="preserve">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</w:t>
      </w:r>
      <w:proofErr w:type="spellStart"/>
      <w:r>
        <w:rPr>
          <w:szCs w:val="28"/>
        </w:rPr>
        <w:t>таблицей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0</w:t>
      </w:r>
      <w:r>
        <w:rPr>
          <w:szCs w:val="28"/>
        </w:rPr>
        <w:t>.</w:t>
      </w:r>
    </w:p>
    <w:p w14:paraId="52113708" w14:textId="254AE23D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lastRenderedPageBreak/>
        <w:t>Таблица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амортизацию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275"/>
        <w:gridCol w:w="2268"/>
        <w:gridCol w:w="2410"/>
        <w:gridCol w:w="1843"/>
      </w:tblGrid>
      <w:tr w:rsidR="00A90563" w:rsidRPr="003902B6" w14:paraId="08443D19" w14:textId="77777777" w:rsidTr="005D305D">
        <w:trPr>
          <w:trHeight w:val="921"/>
        </w:trPr>
        <w:tc>
          <w:tcPr>
            <w:tcW w:w="2127" w:type="dxa"/>
            <w:shd w:val="clear" w:color="auto" w:fill="auto"/>
          </w:tcPr>
          <w:p w14:paraId="797907F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Наименование</w:t>
            </w:r>
            <w:proofErr w:type="spellEnd"/>
            <w:r w:rsidRPr="003902B6">
              <w:rPr>
                <w:szCs w:val="28"/>
              </w:rPr>
              <w:t xml:space="preserve"> </w:t>
            </w:r>
            <w:proofErr w:type="spellStart"/>
            <w:r w:rsidRPr="003902B6">
              <w:rPr>
                <w:szCs w:val="28"/>
              </w:rPr>
              <w:t>оборудования</w:t>
            </w:r>
            <w:proofErr w:type="spellEnd"/>
          </w:p>
        </w:tc>
        <w:tc>
          <w:tcPr>
            <w:tcW w:w="1275" w:type="dxa"/>
            <w:shd w:val="clear" w:color="auto" w:fill="auto"/>
          </w:tcPr>
          <w:p w14:paraId="5DE7E296" w14:textId="211802AB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Кол</w:t>
            </w:r>
            <w:proofErr w:type="spellEnd"/>
            <w:r w:rsidR="00502576">
              <w:rPr>
                <w:szCs w:val="28"/>
              </w:rPr>
              <w:t>–</w:t>
            </w:r>
            <w:r w:rsidRPr="003902B6">
              <w:rPr>
                <w:szCs w:val="28"/>
              </w:rPr>
              <w:t>во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(</w:t>
            </w:r>
            <w:proofErr w:type="spellStart"/>
            <w:r w:rsidRPr="003902B6">
              <w:rPr>
                <w:szCs w:val="28"/>
              </w:rPr>
              <w:t>шт</w:t>
            </w:r>
            <w:proofErr w:type="spellEnd"/>
            <w:r w:rsidRPr="003902B6">
              <w:rPr>
                <w:szCs w:val="28"/>
              </w:rPr>
              <w:t>)</w:t>
            </w:r>
          </w:p>
        </w:tc>
        <w:tc>
          <w:tcPr>
            <w:tcW w:w="2268" w:type="dxa"/>
            <w:shd w:val="clear" w:color="auto" w:fill="auto"/>
          </w:tcPr>
          <w:p w14:paraId="23EC6AD0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Первоначальная стоимость</w:t>
            </w:r>
          </w:p>
        </w:tc>
        <w:tc>
          <w:tcPr>
            <w:tcW w:w="2410" w:type="dxa"/>
            <w:shd w:val="clear" w:color="auto" w:fill="auto"/>
          </w:tcPr>
          <w:p w14:paraId="53697DC0" w14:textId="1E531D3E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Нормаамортизации</w:t>
            </w:r>
            <w:r>
              <w:rPr>
                <w:szCs w:val="28"/>
              </w:rPr>
              <w:t xml:space="preserve"> </w:t>
            </w:r>
            <w:r w:rsidRPr="003902B6">
              <w:rPr>
                <w:szCs w:val="28"/>
              </w:rPr>
              <w:t>(%)</w:t>
            </w:r>
          </w:p>
        </w:tc>
        <w:tc>
          <w:tcPr>
            <w:tcW w:w="1843" w:type="dxa"/>
            <w:shd w:val="clear" w:color="auto" w:fill="auto"/>
          </w:tcPr>
          <w:p w14:paraId="4A570AC0" w14:textId="09344574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амортизации</w:t>
            </w:r>
          </w:p>
        </w:tc>
      </w:tr>
      <w:tr w:rsidR="00A90563" w:rsidRPr="003902B6" w14:paraId="7E5E16DF" w14:textId="77777777" w:rsidTr="005D305D">
        <w:trPr>
          <w:trHeight w:val="564"/>
        </w:trPr>
        <w:tc>
          <w:tcPr>
            <w:tcW w:w="2127" w:type="dxa"/>
            <w:shd w:val="clear" w:color="auto" w:fill="auto"/>
          </w:tcPr>
          <w:p w14:paraId="3CE8974A" w14:textId="6925190F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Ноутбук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1275" w:type="dxa"/>
            <w:shd w:val="clear" w:color="auto" w:fill="auto"/>
          </w:tcPr>
          <w:p w14:paraId="4200B5FE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3052AF62" w14:textId="72A7EB37" w:rsidR="00A90563" w:rsidRPr="00D54F3D" w:rsidRDefault="00D54F3D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96 000</w:t>
            </w:r>
            <w:r w:rsidR="00900856">
              <w:rPr>
                <w:lang w:val="ru-RU"/>
              </w:rPr>
              <w:t>,00</w:t>
            </w:r>
          </w:p>
        </w:tc>
        <w:tc>
          <w:tcPr>
            <w:tcW w:w="2410" w:type="dxa"/>
            <w:shd w:val="clear" w:color="auto" w:fill="auto"/>
          </w:tcPr>
          <w:p w14:paraId="6F1F21D5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1861E36A" w14:textId="68C6AEE4" w:rsidR="00A90563" w:rsidRPr="00FB5146" w:rsidRDefault="00FB5146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24 000</w:t>
            </w:r>
            <w:r w:rsidR="00900856">
              <w:rPr>
                <w:lang w:val="ru-RU"/>
              </w:rPr>
              <w:t>,00</w:t>
            </w:r>
          </w:p>
        </w:tc>
      </w:tr>
      <w:tr w:rsidR="00A90563" w:rsidRPr="003902B6" w14:paraId="720569F1" w14:textId="77777777" w:rsidTr="005D305D">
        <w:trPr>
          <w:trHeight w:val="558"/>
        </w:trPr>
        <w:tc>
          <w:tcPr>
            <w:tcW w:w="2127" w:type="dxa"/>
            <w:shd w:val="clear" w:color="auto" w:fill="auto"/>
          </w:tcPr>
          <w:p w14:paraId="7AA06025" w14:textId="67BD40B9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D54F3D">
              <w:rPr>
                <w:szCs w:val="28"/>
                <w:lang w:val="en-US"/>
              </w:rPr>
              <w:t>Canon</w:t>
            </w:r>
          </w:p>
        </w:tc>
        <w:tc>
          <w:tcPr>
            <w:tcW w:w="1275" w:type="dxa"/>
            <w:shd w:val="clear" w:color="auto" w:fill="auto"/>
          </w:tcPr>
          <w:p w14:paraId="75956473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7F3B771A" w14:textId="2EF7856F" w:rsidR="00A90563" w:rsidRPr="00D54F3D" w:rsidRDefault="00D54F3D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39 000</w:t>
            </w:r>
            <w:r w:rsidR="00900856">
              <w:rPr>
                <w:lang w:val="ru-RU"/>
              </w:rPr>
              <w:t>,00</w:t>
            </w:r>
          </w:p>
        </w:tc>
        <w:tc>
          <w:tcPr>
            <w:tcW w:w="2410" w:type="dxa"/>
            <w:shd w:val="clear" w:color="auto" w:fill="auto"/>
          </w:tcPr>
          <w:p w14:paraId="27550CDE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04DB7433" w14:textId="29304A2E" w:rsidR="00A90563" w:rsidRPr="00FB5146" w:rsidRDefault="00FB5146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9 750</w:t>
            </w:r>
            <w:r w:rsidR="00900856">
              <w:rPr>
                <w:lang w:val="ru-RU"/>
              </w:rPr>
              <w:t>,00</w:t>
            </w:r>
          </w:p>
        </w:tc>
      </w:tr>
    </w:tbl>
    <w:p w14:paraId="54BE4334" w14:textId="4E53E77D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а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 xml:space="preserve">33 750 </w:t>
      </w:r>
      <w:r w:rsidRPr="00F56C64">
        <w:rPr>
          <w:szCs w:val="28"/>
        </w:rPr>
        <w:t>/</w:t>
      </w:r>
      <w:r w:rsidR="00FB5146">
        <w:rPr>
          <w:szCs w:val="28"/>
          <w:lang w:val="ru-RU"/>
        </w:rPr>
        <w:t xml:space="preserve"> </w:t>
      </w:r>
      <w:r w:rsidR="004F4BBF">
        <w:rPr>
          <w:szCs w:val="28"/>
          <w:lang w:val="ru-RU"/>
        </w:rPr>
        <w:t xml:space="preserve">7 904 </w:t>
      </w:r>
      <w:r w:rsidRPr="00F56C64">
        <w:rPr>
          <w:szCs w:val="28"/>
        </w:rPr>
        <w:t>=</w:t>
      </w:r>
      <w:r w:rsidR="004F4BBF">
        <w:rPr>
          <w:szCs w:val="28"/>
          <w:lang w:val="ru-RU"/>
        </w:rPr>
        <w:t xml:space="preserve"> 4,27</w:t>
      </w:r>
      <w:r w:rsidR="0036311F">
        <w:rPr>
          <w:szCs w:val="28"/>
          <w:lang w:val="ru-RU"/>
        </w:rPr>
        <w:t xml:space="preserve"> </w:t>
      </w:r>
      <w:r w:rsidRPr="00F56C64">
        <w:rPr>
          <w:szCs w:val="28"/>
        </w:rPr>
        <w:t>(руб.)</w:t>
      </w:r>
      <w:r>
        <w:rPr>
          <w:szCs w:val="28"/>
        </w:rPr>
        <w:t>.</w:t>
      </w:r>
    </w:p>
    <w:p w14:paraId="2224F716" w14:textId="64410B39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расходов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приведен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</w:t>
      </w:r>
      <w:r>
        <w:rPr>
          <w:szCs w:val="28"/>
        </w:rPr>
        <w:t>лице 1</w:t>
      </w:r>
      <w:r w:rsidR="005D305D">
        <w:rPr>
          <w:szCs w:val="28"/>
          <w:lang w:val="ru-RU"/>
        </w:rPr>
        <w:t>1</w:t>
      </w:r>
      <w:r>
        <w:rPr>
          <w:szCs w:val="28"/>
        </w:rPr>
        <w:t>.</w:t>
      </w:r>
    </w:p>
    <w:p w14:paraId="7F27CE9F" w14:textId="1187F12C" w:rsidR="00A90563" w:rsidRDefault="00A90563" w:rsidP="00911F41">
      <w:pPr>
        <w:tabs>
          <w:tab w:val="right" w:pos="10091"/>
        </w:tabs>
        <w:spacing w:line="360" w:lineRule="auto"/>
        <w:contextualSpacing/>
        <w:rPr>
          <w:szCs w:val="28"/>
        </w:rPr>
      </w:pPr>
      <w:proofErr w:type="spellStart"/>
      <w:r w:rsidRPr="00F56C64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1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расходов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эксплуатацию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программы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82"/>
        <w:gridCol w:w="2014"/>
        <w:gridCol w:w="2522"/>
        <w:gridCol w:w="1305"/>
      </w:tblGrid>
      <w:tr w:rsidR="00A90563" w:rsidRPr="008E2A2D" w14:paraId="39FC7EE2" w14:textId="77777777" w:rsidTr="005D305D">
        <w:trPr>
          <w:trHeight w:val="932"/>
        </w:trPr>
        <w:tc>
          <w:tcPr>
            <w:tcW w:w="4082" w:type="dxa"/>
          </w:tcPr>
          <w:p w14:paraId="352E9C7A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Этапы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разработки</w:t>
            </w:r>
            <w:proofErr w:type="spellEnd"/>
          </w:p>
        </w:tc>
        <w:tc>
          <w:tcPr>
            <w:tcW w:w="2014" w:type="dxa"/>
          </w:tcPr>
          <w:p w14:paraId="5835D1C1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Трудоемкость (ч)</w:t>
            </w:r>
          </w:p>
        </w:tc>
        <w:tc>
          <w:tcPr>
            <w:tcW w:w="2522" w:type="dxa"/>
          </w:tcPr>
          <w:p w14:paraId="23BCC65C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Расчет</w:t>
            </w:r>
          </w:p>
        </w:tc>
        <w:tc>
          <w:tcPr>
            <w:tcW w:w="1305" w:type="dxa"/>
          </w:tcPr>
          <w:p w14:paraId="0E645423" w14:textId="3C9A8906" w:rsidR="00A90563" w:rsidRPr="008E2A2D" w:rsidRDefault="00A90563" w:rsidP="0036311F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="0036311F">
              <w:rPr>
                <w:szCs w:val="28"/>
                <w:lang w:val="ru-RU"/>
              </w:rPr>
              <w:t xml:space="preserve"> </w:t>
            </w:r>
            <w:r w:rsidRPr="008E2A2D">
              <w:rPr>
                <w:szCs w:val="28"/>
              </w:rPr>
              <w:t>(руб</w:t>
            </w:r>
            <w:r w:rsidR="00900856">
              <w:rPr>
                <w:szCs w:val="28"/>
                <w:lang w:val="ru-RU"/>
              </w:rPr>
              <w:t>.</w:t>
            </w:r>
            <w:r w:rsidRPr="008E2A2D">
              <w:rPr>
                <w:szCs w:val="28"/>
              </w:rPr>
              <w:t>)</w:t>
            </w:r>
          </w:p>
        </w:tc>
      </w:tr>
      <w:tr w:rsidR="00A90563" w:rsidRPr="008E2A2D" w14:paraId="4861B1D6" w14:textId="77777777" w:rsidTr="005D305D">
        <w:trPr>
          <w:trHeight w:val="1966"/>
        </w:trPr>
        <w:tc>
          <w:tcPr>
            <w:tcW w:w="4082" w:type="dxa"/>
          </w:tcPr>
          <w:p w14:paraId="269C7879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Разработка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программы</w:t>
            </w:r>
            <w:proofErr w:type="spellEnd"/>
            <w:r w:rsidRPr="008E2A2D">
              <w:t>:</w:t>
            </w:r>
          </w:p>
          <w:p w14:paraId="5BC681A9" w14:textId="1BAEDFA6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69692A13" w14:textId="1EC69BBA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02801A82" w14:textId="4450FFCB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0785AD85" w14:textId="7271E4B0" w:rsidR="00A90563" w:rsidRPr="008E2A2D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014" w:type="dxa"/>
          </w:tcPr>
          <w:p w14:paraId="2E5E74F4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100</w:t>
            </w:r>
          </w:p>
          <w:p w14:paraId="78B9707F" w14:textId="77777777" w:rsidR="00A90563" w:rsidRPr="008E2A2D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5</w:t>
            </w:r>
          </w:p>
          <w:p w14:paraId="7D1DAE1C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70</w:t>
            </w:r>
          </w:p>
          <w:p w14:paraId="76AD550A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</w:rPr>
              <w:t>24</w:t>
            </w:r>
          </w:p>
          <w:p w14:paraId="72A45DFC" w14:textId="77777777" w:rsidR="00A90563" w:rsidRPr="008E2A2D" w:rsidRDefault="00A90563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22" w:type="dxa"/>
          </w:tcPr>
          <w:p w14:paraId="26B68868" w14:textId="7D5DB43A" w:rsidR="00A90563" w:rsidRPr="008E2A2D" w:rsidRDefault="00A90563" w:rsidP="00BF5917">
            <w:pPr>
              <w:contextualSpacing/>
              <w:jc w:val="left"/>
            </w:pPr>
            <w:r w:rsidRPr="008E2A2D">
              <w:t>100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439BBAFF" w14:textId="1CE3A23A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519</w:t>
            </w:r>
            <w:r w:rsidR="0073342A">
              <w:rPr>
                <w:lang w:val="ru-RU"/>
              </w:rPr>
              <w:t>,00</w:t>
            </w:r>
          </w:p>
        </w:tc>
      </w:tr>
      <w:tr w:rsidR="00A90563" w:rsidRPr="008E2A2D" w14:paraId="75E08BC4" w14:textId="77777777" w:rsidTr="005D305D">
        <w:trPr>
          <w:trHeight w:val="549"/>
        </w:trPr>
        <w:tc>
          <w:tcPr>
            <w:tcW w:w="4082" w:type="dxa"/>
          </w:tcPr>
          <w:p w14:paraId="66F0397A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Тестирование</w:t>
            </w:r>
            <w:proofErr w:type="spellEnd"/>
            <w:r w:rsidRPr="008E2A2D">
              <w:t xml:space="preserve"> и </w:t>
            </w:r>
            <w:proofErr w:type="spellStart"/>
            <w:r w:rsidRPr="008E2A2D">
              <w:t>отладка</w:t>
            </w:r>
            <w:proofErr w:type="spellEnd"/>
          </w:p>
        </w:tc>
        <w:tc>
          <w:tcPr>
            <w:tcW w:w="2014" w:type="dxa"/>
          </w:tcPr>
          <w:p w14:paraId="28D9FC40" w14:textId="77777777" w:rsidR="00A90563" w:rsidRPr="008E2A2D" w:rsidRDefault="00A90563" w:rsidP="00BF5917">
            <w:pPr>
              <w:contextualSpacing/>
              <w:jc w:val="left"/>
            </w:pPr>
            <w:r w:rsidRPr="008E2A2D">
              <w:t>40</w:t>
            </w:r>
          </w:p>
        </w:tc>
        <w:tc>
          <w:tcPr>
            <w:tcW w:w="2522" w:type="dxa"/>
          </w:tcPr>
          <w:p w14:paraId="4DAEF18D" w14:textId="0C23D5F0" w:rsidR="00A90563" w:rsidRPr="008E2A2D" w:rsidRDefault="00A90563" w:rsidP="00BF5917">
            <w:pPr>
              <w:contextualSpacing/>
              <w:jc w:val="left"/>
            </w:pPr>
            <w:r w:rsidRPr="008E2A2D">
              <w:t>40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4B7580F1" w14:textId="63D35626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207,6</w:t>
            </w:r>
            <w:r w:rsidR="0073342A">
              <w:rPr>
                <w:lang w:val="ru-RU"/>
              </w:rPr>
              <w:t>0</w:t>
            </w:r>
          </w:p>
        </w:tc>
      </w:tr>
      <w:tr w:rsidR="00A90563" w:rsidRPr="008E2A2D" w14:paraId="530FA38A" w14:textId="77777777" w:rsidTr="005D305D">
        <w:trPr>
          <w:trHeight w:val="1116"/>
        </w:trPr>
        <w:tc>
          <w:tcPr>
            <w:tcW w:w="4082" w:type="dxa"/>
          </w:tcPr>
          <w:p w14:paraId="425EE5D3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Выпуск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технической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документации</w:t>
            </w:r>
            <w:proofErr w:type="spellEnd"/>
          </w:p>
        </w:tc>
        <w:tc>
          <w:tcPr>
            <w:tcW w:w="2014" w:type="dxa"/>
          </w:tcPr>
          <w:p w14:paraId="4DA3A0CD" w14:textId="77777777" w:rsidR="00A90563" w:rsidRPr="008E2A2D" w:rsidRDefault="00A90563" w:rsidP="00BF5917">
            <w:pPr>
              <w:contextualSpacing/>
              <w:jc w:val="left"/>
            </w:pPr>
            <w:r w:rsidRPr="008E2A2D">
              <w:t>10</w:t>
            </w:r>
          </w:p>
        </w:tc>
        <w:tc>
          <w:tcPr>
            <w:tcW w:w="2522" w:type="dxa"/>
          </w:tcPr>
          <w:p w14:paraId="195CA773" w14:textId="4603AB83" w:rsidR="00A90563" w:rsidRPr="008E2A2D" w:rsidRDefault="00A90563" w:rsidP="00BF5917">
            <w:pPr>
              <w:contextualSpacing/>
              <w:jc w:val="left"/>
            </w:pPr>
            <w:r w:rsidRPr="008E2A2D">
              <w:t>10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1290AB7D" w14:textId="3D9CC9CB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51,9</w:t>
            </w:r>
            <w:r w:rsidR="0073342A">
              <w:rPr>
                <w:lang w:val="ru-RU"/>
              </w:rPr>
              <w:t>0</w:t>
            </w:r>
          </w:p>
        </w:tc>
      </w:tr>
    </w:tbl>
    <w:p w14:paraId="1A01C9C4" w14:textId="373D26B0" w:rsidR="00A90563" w:rsidRPr="00900856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t>З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=</w:t>
      </w:r>
      <w:r w:rsidR="004C048D">
        <w:rPr>
          <w:szCs w:val="28"/>
          <w:lang w:val="ru-RU"/>
        </w:rPr>
        <w:t xml:space="preserve"> 519</w:t>
      </w:r>
      <w:r w:rsidR="003A42EF">
        <w:rPr>
          <w:szCs w:val="28"/>
          <w:lang w:val="ru-RU"/>
        </w:rPr>
        <w:t>,00</w:t>
      </w:r>
      <w:r w:rsidR="004C048D">
        <w:rPr>
          <w:szCs w:val="28"/>
          <w:lang w:val="ru-RU"/>
        </w:rPr>
        <w:t xml:space="preserve"> + 207,6</w:t>
      </w:r>
      <w:r w:rsidR="003A42EF">
        <w:rPr>
          <w:szCs w:val="28"/>
          <w:lang w:val="ru-RU"/>
        </w:rPr>
        <w:t>0</w:t>
      </w:r>
      <w:r w:rsidR="004C048D">
        <w:rPr>
          <w:szCs w:val="28"/>
          <w:lang w:val="ru-RU"/>
        </w:rPr>
        <w:t xml:space="preserve"> + 51,9</w:t>
      </w:r>
      <w:r w:rsidR="003A42EF">
        <w:rPr>
          <w:szCs w:val="28"/>
          <w:lang w:val="ru-RU"/>
        </w:rPr>
        <w:t>0</w:t>
      </w:r>
      <w:r w:rsidR="004C048D">
        <w:rPr>
          <w:szCs w:val="28"/>
          <w:lang w:val="ru-RU"/>
        </w:rPr>
        <w:t xml:space="preserve"> </w:t>
      </w:r>
      <w:r>
        <w:rPr>
          <w:szCs w:val="28"/>
        </w:rPr>
        <w:t>=</w:t>
      </w:r>
      <w:r w:rsidR="004C048D">
        <w:rPr>
          <w:szCs w:val="28"/>
          <w:lang w:val="ru-RU"/>
        </w:rPr>
        <w:t xml:space="preserve"> 778,5</w:t>
      </w:r>
      <w:r w:rsidR="003A42EF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294C3CE0" w14:textId="6027C50A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Накладные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это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расходы,</w:t>
      </w:r>
      <w:r>
        <w:rPr>
          <w:szCs w:val="28"/>
        </w:rPr>
        <w:t xml:space="preserve"> </w:t>
      </w:r>
      <w:r w:rsidRPr="00834162">
        <w:rPr>
          <w:szCs w:val="28"/>
        </w:rPr>
        <w:t>связанные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управлением</w:t>
      </w:r>
      <w:r>
        <w:rPr>
          <w:szCs w:val="28"/>
        </w:rPr>
        <w:t xml:space="preserve"> </w:t>
      </w:r>
      <w:r w:rsidRPr="00834162">
        <w:rPr>
          <w:szCs w:val="28"/>
        </w:rPr>
        <w:t>организацией</w:t>
      </w:r>
      <w:r>
        <w:rPr>
          <w:szCs w:val="28"/>
        </w:rPr>
        <w:t xml:space="preserve"> управляющей </w:t>
      </w:r>
      <w:r w:rsidRPr="00834162">
        <w:rPr>
          <w:szCs w:val="28"/>
        </w:rPr>
        <w:t>проектированием.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статью</w:t>
      </w:r>
      <w:r>
        <w:rPr>
          <w:szCs w:val="28"/>
        </w:rPr>
        <w:t xml:space="preserve"> </w:t>
      </w:r>
      <w:r w:rsidRPr="00834162">
        <w:rPr>
          <w:szCs w:val="28"/>
        </w:rPr>
        <w:t>накладны</w:t>
      </w:r>
      <w:r>
        <w:rPr>
          <w:szCs w:val="28"/>
        </w:rPr>
        <w:t xml:space="preserve">е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включаются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</w:t>
      </w:r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хозяйственное</w:t>
      </w:r>
      <w:r>
        <w:rPr>
          <w:szCs w:val="28"/>
        </w:rPr>
        <w:t xml:space="preserve"> </w:t>
      </w:r>
      <w:r w:rsidRPr="00834162">
        <w:rPr>
          <w:szCs w:val="28"/>
        </w:rPr>
        <w:t>обслуживание,</w:t>
      </w:r>
      <w:r>
        <w:rPr>
          <w:szCs w:val="28"/>
        </w:rPr>
        <w:t xml:space="preserve"> </w:t>
      </w:r>
      <w:r w:rsidRPr="00834162">
        <w:rPr>
          <w:szCs w:val="28"/>
        </w:rPr>
        <w:t>которое</w:t>
      </w:r>
      <w:r>
        <w:rPr>
          <w:szCs w:val="28"/>
        </w:rPr>
        <w:t xml:space="preserve"> </w:t>
      </w:r>
      <w:r w:rsidRPr="00834162">
        <w:rPr>
          <w:szCs w:val="28"/>
        </w:rPr>
        <w:t>относится</w:t>
      </w:r>
      <w:r>
        <w:rPr>
          <w:szCs w:val="28"/>
        </w:rPr>
        <w:t xml:space="preserve"> </w:t>
      </w:r>
      <w:r w:rsidRPr="00834162">
        <w:rPr>
          <w:szCs w:val="28"/>
        </w:rPr>
        <w:t>ко</w:t>
      </w:r>
      <w:r>
        <w:rPr>
          <w:szCs w:val="28"/>
        </w:rPr>
        <w:t xml:space="preserve"> </w:t>
      </w:r>
      <w:r w:rsidRPr="00834162">
        <w:rPr>
          <w:szCs w:val="28"/>
        </w:rPr>
        <w:t>всем</w:t>
      </w:r>
      <w:r>
        <w:rPr>
          <w:szCs w:val="28"/>
        </w:rPr>
        <w:t xml:space="preserve"> </w:t>
      </w:r>
      <w:r w:rsidRPr="00834162">
        <w:rPr>
          <w:szCs w:val="28"/>
        </w:rPr>
        <w:t>выполняемым</w:t>
      </w:r>
      <w:r>
        <w:rPr>
          <w:szCs w:val="28"/>
        </w:rPr>
        <w:t xml:space="preserve"> </w:t>
      </w:r>
      <w:r w:rsidRPr="00834162">
        <w:rPr>
          <w:szCs w:val="28"/>
        </w:rPr>
        <w:t>работам.</w:t>
      </w:r>
      <w:r>
        <w:rPr>
          <w:szCs w:val="28"/>
        </w:rPr>
        <w:t xml:space="preserve"> </w:t>
      </w:r>
      <w:r w:rsidRPr="00834162">
        <w:rPr>
          <w:szCs w:val="28"/>
        </w:rPr>
        <w:t>Для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бюджетной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организации</w:t>
      </w:r>
      <w:proofErr w:type="spellEnd"/>
      <w:r>
        <w:rPr>
          <w:szCs w:val="28"/>
        </w:rPr>
        <w:t xml:space="preserve"> </w:t>
      </w:r>
      <w:r w:rsidR="004E7016">
        <w:rPr>
          <w:szCs w:val="28"/>
          <w:lang w:val="ru-RU"/>
        </w:rPr>
        <w:t>расходы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принимаются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уровне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25</w:t>
      </w:r>
      <w:r w:rsidR="00502576">
        <w:rPr>
          <w:szCs w:val="28"/>
        </w:rPr>
        <w:t>–</w:t>
      </w:r>
      <w:r w:rsidRPr="00834162">
        <w:rPr>
          <w:szCs w:val="28"/>
        </w:rPr>
        <w:t>30%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суммы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затрат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основную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заработную</w:t>
      </w:r>
      <w:r>
        <w:rPr>
          <w:szCs w:val="28"/>
        </w:rPr>
        <w:t xml:space="preserve"> </w:t>
      </w:r>
      <w:r w:rsidRPr="00834162">
        <w:rPr>
          <w:szCs w:val="28"/>
        </w:rPr>
        <w:t>плату.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нашем</w:t>
      </w:r>
      <w:r>
        <w:rPr>
          <w:szCs w:val="28"/>
        </w:rPr>
        <w:t xml:space="preserve"> </w:t>
      </w:r>
      <w:r w:rsidRPr="00834162">
        <w:rPr>
          <w:szCs w:val="28"/>
        </w:rPr>
        <w:t>случае</w:t>
      </w:r>
      <w:r>
        <w:rPr>
          <w:szCs w:val="28"/>
        </w:rPr>
        <w:t xml:space="preserve"> </w:t>
      </w:r>
      <w:r w:rsidRPr="00834162">
        <w:rPr>
          <w:szCs w:val="28"/>
        </w:rPr>
        <w:t>накладные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составляют</w:t>
      </w:r>
      <w:r>
        <w:rPr>
          <w:szCs w:val="28"/>
        </w:rPr>
        <w:t xml:space="preserve"> </w:t>
      </w:r>
      <w:r w:rsidRPr="00834162">
        <w:rPr>
          <w:szCs w:val="28"/>
        </w:rPr>
        <w:t>25%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фонда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7254C805" w14:textId="77777777" w:rsidTr="003350C1">
        <w:tc>
          <w:tcPr>
            <w:tcW w:w="8925" w:type="dxa"/>
          </w:tcPr>
          <w:p w14:paraId="6CC838B6" w14:textId="072C9585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НР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4421FD">
              <w:rPr>
                <w:sz w:val="22"/>
                <w:szCs w:val="28"/>
              </w:rPr>
              <w:t>осн</w:t>
            </w:r>
            <w:proofErr w:type="spellEnd"/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25%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58348811" w14:textId="603549E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78FC400C" w14:textId="467B31A2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НР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(</w:t>
      </w:r>
      <w:r w:rsidR="00CE50BB">
        <w:rPr>
          <w:szCs w:val="28"/>
          <w:lang w:val="ru-RU"/>
        </w:rPr>
        <w:t xml:space="preserve">13 752,36 </w:t>
      </w:r>
      <w:r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25%)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100%</w:t>
      </w:r>
      <w:r w:rsidR="00B33CB8">
        <w:rPr>
          <w:szCs w:val="28"/>
          <w:lang w:val="en-US"/>
        </w:rPr>
        <w:t xml:space="preserve"> </w:t>
      </w:r>
      <w:r>
        <w:rPr>
          <w:szCs w:val="28"/>
        </w:rPr>
        <w:t xml:space="preserve">= </w:t>
      </w:r>
      <w:r w:rsidR="009864E4">
        <w:rPr>
          <w:szCs w:val="28"/>
          <w:lang w:val="ru-RU"/>
        </w:rPr>
        <w:t>3 438</w:t>
      </w:r>
      <w:r w:rsidR="00B33CB8">
        <w:rPr>
          <w:szCs w:val="28"/>
          <w:lang w:val="en-US"/>
        </w:rPr>
        <w:t>,</w:t>
      </w:r>
      <w:r w:rsidR="009864E4">
        <w:rPr>
          <w:szCs w:val="28"/>
          <w:lang w:val="ru-RU"/>
        </w:rPr>
        <w:t>09</w:t>
      </w:r>
      <w:r w:rsidR="00B33CB8">
        <w:rPr>
          <w:szCs w:val="28"/>
          <w:lang w:val="en-US"/>
        </w:rPr>
        <w:t xml:space="preserve"> </w:t>
      </w:r>
      <w:r w:rsidR="00900856">
        <w:rPr>
          <w:szCs w:val="28"/>
          <w:lang w:val="ru-RU"/>
        </w:rPr>
        <w:t>(</w:t>
      </w:r>
      <w:r w:rsidRPr="00331106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003214F5" w14:textId="3C650A21" w:rsidR="00A90563" w:rsidRPr="00911F41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Калькуляция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представлена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1</w:t>
      </w:r>
      <w:r w:rsidR="005D305D">
        <w:rPr>
          <w:szCs w:val="28"/>
          <w:lang w:val="ru-RU"/>
        </w:rPr>
        <w:t>2</w:t>
      </w:r>
      <w:r>
        <w:rPr>
          <w:szCs w:val="28"/>
        </w:rPr>
        <w:t>.</w:t>
      </w:r>
    </w:p>
    <w:p w14:paraId="1C5AB394" w14:textId="0C2C0A55" w:rsidR="00A90563" w:rsidRPr="00834162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834162">
        <w:rPr>
          <w:szCs w:val="28"/>
        </w:rPr>
        <w:lastRenderedPageBreak/>
        <w:t>Таблица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2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Калькуляция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3"/>
        <w:gridCol w:w="3260"/>
      </w:tblGrid>
      <w:tr w:rsidR="00A90563" w:rsidRPr="008E2A2D" w14:paraId="3210F0F6" w14:textId="77777777" w:rsidTr="005D305D">
        <w:trPr>
          <w:trHeight w:val="70"/>
        </w:trPr>
        <w:tc>
          <w:tcPr>
            <w:tcW w:w="6663" w:type="dxa"/>
            <w:shd w:val="clear" w:color="auto" w:fill="auto"/>
          </w:tcPr>
          <w:p w14:paraId="5EA7ED90" w14:textId="77777777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Статьи</w:t>
            </w:r>
            <w:proofErr w:type="spellEnd"/>
            <w:r w:rsidRPr="008E2A2D">
              <w:rPr>
                <w:szCs w:val="28"/>
              </w:rPr>
              <w:t xml:space="preserve"> затрат</w:t>
            </w:r>
          </w:p>
        </w:tc>
        <w:tc>
          <w:tcPr>
            <w:tcW w:w="3260" w:type="dxa"/>
            <w:shd w:val="clear" w:color="auto" w:fill="auto"/>
          </w:tcPr>
          <w:p w14:paraId="6B518966" w14:textId="5EC6ECF9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Затраты (руб.)</w:t>
            </w:r>
          </w:p>
        </w:tc>
      </w:tr>
      <w:tr w:rsidR="00A90563" w:rsidRPr="008E2A2D" w14:paraId="51E4061D" w14:textId="77777777" w:rsidTr="005D305D">
        <w:trPr>
          <w:trHeight w:val="626"/>
        </w:trPr>
        <w:tc>
          <w:tcPr>
            <w:tcW w:w="6663" w:type="dxa"/>
            <w:shd w:val="clear" w:color="auto" w:fill="auto"/>
          </w:tcPr>
          <w:p w14:paraId="4EF8DE37" w14:textId="60A16299" w:rsidR="00A90563" w:rsidRPr="00502576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</w:t>
            </w:r>
            <w:proofErr w:type="spellStart"/>
            <w:r w:rsidRPr="008E2A2D">
              <w:rPr>
                <w:szCs w:val="28"/>
              </w:rPr>
              <w:t>материалы</w:t>
            </w:r>
            <w:proofErr w:type="spellEnd"/>
            <w:r w:rsidRPr="008E2A2D">
              <w:rPr>
                <w:szCs w:val="28"/>
              </w:rPr>
              <w:t xml:space="preserve"> , в том числе:</w:t>
            </w:r>
          </w:p>
          <w:p w14:paraId="3C71BD72" w14:textId="39625AC9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основные материалы;</w:t>
            </w:r>
          </w:p>
          <w:p w14:paraId="727D939B" w14:textId="69CB17E2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proofErr w:type="spellStart"/>
            <w:r w:rsidRPr="00502576">
              <w:rPr>
                <w:rFonts w:ascii="Times New Roman" w:hAnsi="Times New Roman"/>
                <w:sz w:val="28"/>
                <w:szCs w:val="36"/>
              </w:rPr>
              <w:t>транспортно</w:t>
            </w:r>
            <w:proofErr w:type="spellEnd"/>
            <w:r w:rsidR="00502576" w:rsidRPr="00502576">
              <w:rPr>
                <w:rFonts w:ascii="Times New Roman" w:hAnsi="Times New Roman"/>
                <w:sz w:val="28"/>
                <w:szCs w:val="36"/>
              </w:rPr>
              <w:t>–</w:t>
            </w:r>
            <w:r w:rsidRPr="00502576">
              <w:rPr>
                <w:rFonts w:ascii="Times New Roman" w:hAnsi="Times New Roman"/>
                <w:sz w:val="28"/>
                <w:szCs w:val="36"/>
              </w:rPr>
              <w:t>заготовительные расходы;</w:t>
            </w:r>
          </w:p>
          <w:p w14:paraId="1C4A6FB1" w14:textId="64E17F08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прочие прямые расходы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3E9541EC" w14:textId="72D20B79" w:rsidR="00A90563" w:rsidRPr="00B33CB8" w:rsidRDefault="00735C85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3 838</w:t>
            </w:r>
            <w:r w:rsidR="00B33CB8">
              <w:rPr>
                <w:szCs w:val="28"/>
                <w:lang w:val="ru-RU"/>
              </w:rPr>
              <w:t>,5</w:t>
            </w:r>
            <w:r w:rsidR="0073342A">
              <w:rPr>
                <w:szCs w:val="28"/>
                <w:lang w:val="ru-RU"/>
              </w:rPr>
              <w:t>0</w:t>
            </w:r>
          </w:p>
          <w:p w14:paraId="7814B087" w14:textId="707E20A3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3 035</w:t>
            </w:r>
            <w:r w:rsidR="0073342A">
              <w:rPr>
                <w:szCs w:val="28"/>
                <w:lang w:val="ru-RU"/>
              </w:rPr>
              <w:t>,00</w:t>
            </w:r>
          </w:p>
          <w:p w14:paraId="40A07E16" w14:textId="56D72163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303,5</w:t>
            </w:r>
            <w:r w:rsidR="0073342A">
              <w:rPr>
                <w:szCs w:val="28"/>
                <w:lang w:val="ru-RU"/>
              </w:rPr>
              <w:t>0</w:t>
            </w:r>
          </w:p>
          <w:p w14:paraId="4A344265" w14:textId="62B631C9" w:rsidR="00B33CB8" w:rsidRPr="00B33CB8" w:rsidRDefault="00B33CB8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500</w:t>
            </w:r>
            <w:r w:rsidR="0073342A">
              <w:rPr>
                <w:szCs w:val="28"/>
                <w:lang w:val="ru-RU"/>
              </w:rPr>
              <w:t>,00</w:t>
            </w:r>
          </w:p>
        </w:tc>
      </w:tr>
      <w:tr w:rsidR="00A90563" w:rsidRPr="008E2A2D" w14:paraId="7747B0AB" w14:textId="77777777" w:rsidTr="005D305D">
        <w:trPr>
          <w:trHeight w:val="135"/>
        </w:trPr>
        <w:tc>
          <w:tcPr>
            <w:tcW w:w="6663" w:type="dxa"/>
            <w:shd w:val="clear" w:color="auto" w:fill="auto"/>
          </w:tcPr>
          <w:p w14:paraId="33CB762E" w14:textId="77777777" w:rsidR="00A90563" w:rsidRPr="008E2A2D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з/п, в том числе:</w:t>
            </w:r>
          </w:p>
          <w:p w14:paraId="1F818EEA" w14:textId="79663EE2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основная з/п;</w:t>
            </w:r>
          </w:p>
          <w:p w14:paraId="4854766E" w14:textId="1A3EE1B9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дополнительная з/п;</w:t>
            </w:r>
          </w:p>
          <w:p w14:paraId="6B50487A" w14:textId="23A8B545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отчисление на социальное страхование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6E389A47" w14:textId="55F6A51E" w:rsidR="00A90563" w:rsidRPr="00B33CB8" w:rsidRDefault="00AB6956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25 784</w:t>
            </w:r>
            <w:r w:rsidR="00B33CB8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03</w:t>
            </w:r>
          </w:p>
          <w:p w14:paraId="461EEAA5" w14:textId="2B1C90B0" w:rsidR="009864E4" w:rsidRDefault="009864E4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16 502,83</w:t>
            </w:r>
          </w:p>
          <w:p w14:paraId="2C0FC904" w14:textId="77777777" w:rsidR="009864E4" w:rsidRDefault="009864E4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3 300,57</w:t>
            </w:r>
          </w:p>
          <w:p w14:paraId="1BBB30B1" w14:textId="6A728806" w:rsidR="00B33CB8" w:rsidRPr="00B33CB8" w:rsidRDefault="00AB6956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5 980,63</w:t>
            </w:r>
          </w:p>
        </w:tc>
      </w:tr>
      <w:tr w:rsidR="00A90563" w:rsidRPr="008E2A2D" w14:paraId="19AE96E3" w14:textId="77777777" w:rsidTr="005D305D">
        <w:trPr>
          <w:trHeight w:val="70"/>
        </w:trPr>
        <w:tc>
          <w:tcPr>
            <w:tcW w:w="6663" w:type="dxa"/>
            <w:shd w:val="clear" w:color="auto" w:fill="auto"/>
          </w:tcPr>
          <w:p w14:paraId="14517D12" w14:textId="77777777" w:rsidR="00A90563" w:rsidRPr="008E2A2D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</w:t>
            </w:r>
            <w:proofErr w:type="spellStart"/>
            <w:r w:rsidRPr="008E2A2D">
              <w:rPr>
                <w:szCs w:val="28"/>
              </w:rPr>
              <w:t>внедрение</w:t>
            </w:r>
            <w:proofErr w:type="spellEnd"/>
            <w:r w:rsidRPr="008E2A2D">
              <w:rPr>
                <w:szCs w:val="28"/>
              </w:rPr>
              <w:t xml:space="preserve"> и эксплуатацию программы</w:t>
            </w:r>
          </w:p>
        </w:tc>
        <w:tc>
          <w:tcPr>
            <w:tcW w:w="3260" w:type="dxa"/>
            <w:shd w:val="clear" w:color="auto" w:fill="auto"/>
          </w:tcPr>
          <w:p w14:paraId="1537D337" w14:textId="6E2C4B12" w:rsidR="00A90563" w:rsidRPr="008E2A2D" w:rsidRDefault="00B33CB8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778,5</w:t>
            </w:r>
            <w:r w:rsidR="0073342A">
              <w:rPr>
                <w:szCs w:val="28"/>
                <w:lang w:val="ru-RU"/>
              </w:rPr>
              <w:t>0</w:t>
            </w:r>
          </w:p>
        </w:tc>
      </w:tr>
      <w:tr w:rsidR="00A90563" w:rsidRPr="008E2A2D" w14:paraId="1CDE09A1" w14:textId="77777777" w:rsidTr="005D305D">
        <w:trPr>
          <w:trHeight w:val="70"/>
        </w:trPr>
        <w:tc>
          <w:tcPr>
            <w:tcW w:w="6663" w:type="dxa"/>
            <w:shd w:val="clear" w:color="auto" w:fill="auto"/>
          </w:tcPr>
          <w:p w14:paraId="59DF34E4" w14:textId="697F827D" w:rsidR="00A90563" w:rsidRPr="00E342E5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Накладные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расходы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62FCF208" w14:textId="26076F20" w:rsidR="00A90563" w:rsidRPr="0073342A" w:rsidRDefault="00AB6956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3 438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  <w:lang w:val="ru-RU"/>
              </w:rPr>
              <w:t>09</w:t>
            </w:r>
          </w:p>
        </w:tc>
      </w:tr>
      <w:tr w:rsidR="00A90563" w:rsidRPr="008E2A2D" w14:paraId="61D4386D" w14:textId="77777777" w:rsidTr="005D305D">
        <w:trPr>
          <w:trHeight w:val="70"/>
        </w:trPr>
        <w:tc>
          <w:tcPr>
            <w:tcW w:w="6663" w:type="dxa"/>
            <w:shd w:val="clear" w:color="auto" w:fill="auto"/>
          </w:tcPr>
          <w:p w14:paraId="0D242E79" w14:textId="5BBDE37A" w:rsidR="00A90563" w:rsidRPr="00E342E5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Полная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себестоимость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40178849" w14:textId="6FADAD0A" w:rsidR="00A90563" w:rsidRPr="00B33CB8" w:rsidRDefault="003B745D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33 839</w:t>
            </w:r>
            <w:r w:rsidR="00B33CB8">
              <w:rPr>
                <w:szCs w:val="28"/>
                <w:lang w:val="ru-RU"/>
              </w:rPr>
              <w:t>,</w:t>
            </w:r>
            <w:r w:rsidR="00AB6956">
              <w:rPr>
                <w:szCs w:val="28"/>
                <w:lang w:val="ru-RU"/>
              </w:rPr>
              <w:t>12</w:t>
            </w:r>
          </w:p>
        </w:tc>
      </w:tr>
    </w:tbl>
    <w:p w14:paraId="25859A9F" w14:textId="429A76F9" w:rsidR="00A90563" w:rsidRPr="001D5BAB" w:rsidRDefault="00A90563" w:rsidP="00911F41">
      <w:pPr>
        <w:spacing w:before="240" w:line="360" w:lineRule="auto"/>
        <w:ind w:firstLine="851"/>
        <w:rPr>
          <w:noProof/>
          <w:lang w:val="ru-RU"/>
        </w:rPr>
      </w:pPr>
      <w:r w:rsidRPr="00834162">
        <w:rPr>
          <w:szCs w:val="28"/>
        </w:rPr>
        <w:t>Таким</w:t>
      </w:r>
      <w:r>
        <w:rPr>
          <w:szCs w:val="28"/>
        </w:rPr>
        <w:t xml:space="preserve"> </w:t>
      </w:r>
      <w:r w:rsidRPr="00834162">
        <w:rPr>
          <w:szCs w:val="28"/>
        </w:rPr>
        <w:t>образом,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программного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продукта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получилась</w:t>
      </w:r>
      <w:proofErr w:type="spellEnd"/>
      <w:r>
        <w:rPr>
          <w:szCs w:val="28"/>
        </w:rPr>
        <w:t xml:space="preserve"> </w:t>
      </w:r>
      <w:r w:rsidR="00AB6956">
        <w:rPr>
          <w:szCs w:val="28"/>
          <w:lang w:val="ru-RU"/>
        </w:rPr>
        <w:t>3</w:t>
      </w:r>
      <w:r w:rsidR="003B745D">
        <w:rPr>
          <w:szCs w:val="28"/>
          <w:lang w:val="ru-RU"/>
        </w:rPr>
        <w:t>3</w:t>
      </w:r>
      <w:r w:rsidR="00AB6956">
        <w:rPr>
          <w:szCs w:val="28"/>
          <w:lang w:val="ru-RU"/>
        </w:rPr>
        <w:t xml:space="preserve"> </w:t>
      </w:r>
      <w:r w:rsidR="003B745D">
        <w:rPr>
          <w:szCs w:val="28"/>
          <w:lang w:val="ru-RU"/>
        </w:rPr>
        <w:t>839</w:t>
      </w:r>
      <w:r w:rsidR="00AB6956">
        <w:rPr>
          <w:szCs w:val="28"/>
          <w:lang w:val="ru-RU"/>
        </w:rPr>
        <w:t>,12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рублей</w:t>
      </w:r>
      <w:proofErr w:type="spellEnd"/>
      <w:r w:rsidRPr="00834162">
        <w:rPr>
          <w:szCs w:val="28"/>
        </w:rPr>
        <w:t>.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результата</w:t>
      </w:r>
      <w:r>
        <w:rPr>
          <w:szCs w:val="28"/>
        </w:rPr>
        <w:t xml:space="preserve">м </w:t>
      </w:r>
      <w:proofErr w:type="spellStart"/>
      <w:r w:rsidRPr="00834162">
        <w:rPr>
          <w:szCs w:val="28"/>
        </w:rPr>
        <w:t>таблицы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2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построена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круговая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диагра</w:t>
      </w:r>
      <w:r>
        <w:rPr>
          <w:szCs w:val="28"/>
        </w:rPr>
        <w:t>мма</w:t>
      </w:r>
      <w:proofErr w:type="spellEnd"/>
      <w:r>
        <w:rPr>
          <w:szCs w:val="28"/>
        </w:rPr>
        <w:t xml:space="preserve">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рисунком </w:t>
      </w:r>
      <w:r w:rsidR="006C2C4E">
        <w:rPr>
          <w:szCs w:val="28"/>
          <w:lang w:val="ru-RU"/>
        </w:rPr>
        <w:t>15</w:t>
      </w:r>
      <w:r w:rsidR="00036327">
        <w:rPr>
          <w:szCs w:val="28"/>
          <w:lang w:val="ru-RU"/>
        </w:rPr>
        <w:t>.</w:t>
      </w:r>
    </w:p>
    <w:p w14:paraId="11898441" w14:textId="0A4D82A9" w:rsidR="00A90563" w:rsidRDefault="005D305D" w:rsidP="00911F41">
      <w:pPr>
        <w:suppressAutoHyphens/>
        <w:spacing w:line="360" w:lineRule="auto"/>
        <w:contextualSpacing/>
        <w:jc w:val="center"/>
        <w:rPr>
          <w:noProof/>
        </w:rPr>
      </w:pPr>
      <w:r w:rsidRPr="005D305D">
        <w:rPr>
          <w:noProof/>
        </w:rPr>
        <w:drawing>
          <wp:inline distT="0" distB="0" distL="0" distR="0" wp14:anchorId="5A9A4298" wp14:editId="5B373C66">
            <wp:extent cx="6287163" cy="3781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9356" cy="38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77D2" w14:textId="7E657337" w:rsidR="00A90563" w:rsidRDefault="00A90563" w:rsidP="00911F41">
      <w:pPr>
        <w:suppressAutoHyphens/>
        <w:spacing w:line="360" w:lineRule="auto"/>
        <w:contextualSpacing/>
        <w:jc w:val="center"/>
        <w:rPr>
          <w:noProof/>
        </w:rPr>
      </w:pPr>
      <w:r>
        <w:rPr>
          <w:noProof/>
        </w:rPr>
        <w:t xml:space="preserve">Рисунок </w:t>
      </w:r>
      <w:r w:rsidR="006C2C4E">
        <w:rPr>
          <w:noProof/>
          <w:lang w:val="ru-RU"/>
        </w:rPr>
        <w:t>15</w:t>
      </w:r>
      <w:r>
        <w:rPr>
          <w:noProof/>
        </w:rPr>
        <w:t xml:space="preserve"> – Себестоимость программы</w:t>
      </w:r>
    </w:p>
    <w:p w14:paraId="097E2AEA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Расчет оптовой (отпускной цены программного продукта</w:t>
      </w:r>
      <w:r w:rsidRPr="00227AE4">
        <w:rPr>
          <w:noProof/>
        </w:rPr>
        <w:t>)</w:t>
      </w:r>
      <w:r>
        <w:rPr>
          <w:noProof/>
        </w:rPr>
        <w:t xml:space="preserve">. Оптовая цена программного продукта определяется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E855698" w14:textId="77777777" w:rsidTr="003350C1">
        <w:tc>
          <w:tcPr>
            <w:tcW w:w="8925" w:type="dxa"/>
          </w:tcPr>
          <w:p w14:paraId="48411133" w14:textId="3E2F04C8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Цопт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НДС,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="00900856">
              <w:rPr>
                <w:noProof/>
                <w:lang w:val="ru-RU"/>
              </w:rPr>
              <w:t>.)</w:t>
            </w:r>
          </w:p>
        </w:tc>
        <w:tc>
          <w:tcPr>
            <w:tcW w:w="702" w:type="dxa"/>
          </w:tcPr>
          <w:p w14:paraId="033DA23B" w14:textId="77606B1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4039EE62" w14:textId="3F7035E4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lastRenderedPageBreak/>
        <w:t>где НДС –</w:t>
      </w:r>
      <w:r w:rsidR="00502576">
        <w:rPr>
          <w:noProof/>
          <w:lang w:val="ru-RU"/>
        </w:rPr>
        <w:t xml:space="preserve"> </w:t>
      </w:r>
      <w:r>
        <w:rPr>
          <w:noProof/>
        </w:rPr>
        <w:t xml:space="preserve">налог, на добавленную стоимость принят в размере </w:t>
      </w:r>
      <w:r w:rsidR="00004DE1">
        <w:rPr>
          <w:noProof/>
          <w:lang w:val="ru-RU"/>
        </w:rPr>
        <w:t>20</w:t>
      </w:r>
      <w:r>
        <w:rPr>
          <w:noProof/>
        </w:rPr>
        <w:t>%.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4CEA49A3" w14:textId="77777777" w:rsidTr="003350C1">
        <w:tc>
          <w:tcPr>
            <w:tcW w:w="8925" w:type="dxa"/>
          </w:tcPr>
          <w:p w14:paraId="097AF315" w14:textId="0DE5E3CE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НДС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(Цоп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="00900856">
              <w:rPr>
                <w:noProof/>
                <w:lang w:val="ru-RU"/>
              </w:rPr>
              <w:t>.)</w:t>
            </w:r>
          </w:p>
        </w:tc>
        <w:tc>
          <w:tcPr>
            <w:tcW w:w="702" w:type="dxa"/>
          </w:tcPr>
          <w:p w14:paraId="4CCC1910" w14:textId="48F96B8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537A8111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Оптовая</w:t>
      </w:r>
      <w:r>
        <w:rPr>
          <w:noProof/>
        </w:rPr>
        <w:t xml:space="preserve"> </w:t>
      </w:r>
      <w:r w:rsidRPr="00227AE4">
        <w:rPr>
          <w:noProof/>
        </w:rPr>
        <w:t>цена</w:t>
      </w:r>
      <w:r>
        <w:rPr>
          <w:noProof/>
        </w:rPr>
        <w:t xml:space="preserve"> </w:t>
      </w:r>
      <w:r w:rsidRPr="00227AE4">
        <w:rPr>
          <w:noProof/>
        </w:rPr>
        <w:t>определяется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6408C5E" w14:textId="77777777" w:rsidTr="003350C1">
        <w:tc>
          <w:tcPr>
            <w:tcW w:w="8925" w:type="dxa"/>
          </w:tcPr>
          <w:p w14:paraId="1DB64D0F" w14:textId="73249769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Цоп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Pr="00B365BB">
              <w:rPr>
                <w:szCs w:val="28"/>
              </w:rPr>
              <w:t>.</w:t>
            </w:r>
            <w:r w:rsidR="00900856">
              <w:rPr>
                <w:szCs w:val="28"/>
                <w:lang w:val="ru-RU"/>
              </w:rPr>
              <w:t>)</w:t>
            </w:r>
          </w:p>
        </w:tc>
        <w:tc>
          <w:tcPr>
            <w:tcW w:w="702" w:type="dxa"/>
          </w:tcPr>
          <w:p w14:paraId="75B6F0CB" w14:textId="23A01FE6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71CB3C47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>
        <w:rPr>
          <w:noProof/>
        </w:rPr>
        <w:t xml:space="preserve"> </w:t>
      </w:r>
      <w:r w:rsidRPr="00227AE4">
        <w:rPr>
          <w:noProof/>
        </w:rPr>
        <w:t>рассчитывается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BF6F773" w14:textId="77777777" w:rsidTr="003350C1">
        <w:tc>
          <w:tcPr>
            <w:tcW w:w="8925" w:type="dxa"/>
          </w:tcPr>
          <w:p w14:paraId="1CD45F37" w14:textId="6EE456D1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Прибыль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(Спр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Р</w:t>
            </w:r>
            <w:r w:rsidR="00502576" w:rsidRPr="00227AE4">
              <w:rPr>
                <w:noProof/>
              </w:rPr>
              <w:t>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100%,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="00900856">
              <w:rPr>
                <w:noProof/>
                <w:lang w:val="ru-RU"/>
              </w:rPr>
              <w:t>.)</w:t>
            </w:r>
          </w:p>
        </w:tc>
        <w:tc>
          <w:tcPr>
            <w:tcW w:w="702" w:type="dxa"/>
          </w:tcPr>
          <w:p w14:paraId="1A55785B" w14:textId="50F470F4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13F7415F" w14:textId="4F01CD49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004DE1">
        <w:rPr>
          <w:noProof/>
          <w:lang w:val="en-US"/>
        </w:rPr>
        <w:t>P</w:t>
      </w:r>
      <w:r w:rsidRPr="00004DE1">
        <w:rPr>
          <w:noProof/>
        </w:rPr>
        <w:t xml:space="preserve"> –</w:t>
      </w:r>
      <w:r w:rsidR="00675885" w:rsidRPr="00004DE1">
        <w:rPr>
          <w:noProof/>
          <w:lang w:val="ru-RU"/>
        </w:rPr>
        <w:t xml:space="preserve"> </w:t>
      </w:r>
      <w:r w:rsidRPr="00004DE1">
        <w:rPr>
          <w:noProof/>
        </w:rPr>
        <w:t xml:space="preserve">рентабельность продукта принята </w:t>
      </w:r>
      <w:r w:rsidR="00004DE1">
        <w:rPr>
          <w:noProof/>
          <w:lang w:val="ru-RU"/>
        </w:rPr>
        <w:t>20</w:t>
      </w:r>
      <w:r w:rsidRPr="00004DE1">
        <w:rPr>
          <w:noProof/>
        </w:rPr>
        <w:t>%.</w:t>
      </w:r>
    </w:p>
    <w:p w14:paraId="0F938BF1" w14:textId="7466F32C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3B745D">
        <w:rPr>
          <w:szCs w:val="28"/>
          <w:lang w:val="ru-RU"/>
        </w:rPr>
        <w:t>33 839,12</w:t>
      </w:r>
      <w:r w:rsidR="00A62C82">
        <w:rPr>
          <w:szCs w:val="28"/>
          <w:lang w:val="ru-RU"/>
        </w:rPr>
        <w:t xml:space="preserve"> 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>
        <w:rPr>
          <w:noProof/>
        </w:rPr>
        <w:t xml:space="preserve"> </w:t>
      </w:r>
      <w:r w:rsidR="00A62C82">
        <w:rPr>
          <w:noProof/>
          <w:lang w:val="ru-RU"/>
        </w:rPr>
        <w:t>6</w:t>
      </w:r>
      <w:r w:rsidR="003B745D">
        <w:rPr>
          <w:noProof/>
          <w:lang w:val="ru-RU"/>
        </w:rPr>
        <w:t xml:space="preserve"> 767,82</w:t>
      </w:r>
      <w:r>
        <w:rPr>
          <w:noProof/>
        </w:rPr>
        <w:t>.</w:t>
      </w:r>
    </w:p>
    <w:p w14:paraId="2A6C5965" w14:textId="07D7B0EE" w:rsidR="00A90563" w:rsidRPr="00442A48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442A48">
        <w:rPr>
          <w:noProof/>
        </w:rPr>
        <w:t>Цоп</w:t>
      </w:r>
      <w:r w:rsidR="00004DE1">
        <w:rPr>
          <w:noProof/>
          <w:lang w:val="ru-RU"/>
        </w:rPr>
        <w:t xml:space="preserve"> </w:t>
      </w:r>
      <w:r w:rsidRPr="00442A48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3B745D">
        <w:rPr>
          <w:szCs w:val="28"/>
          <w:lang w:val="ru-RU"/>
        </w:rPr>
        <w:t xml:space="preserve">33 839,12 </w:t>
      </w:r>
      <w:r>
        <w:rPr>
          <w:szCs w:val="28"/>
        </w:rPr>
        <w:t>+</w:t>
      </w:r>
      <w:r w:rsidR="00004DE1">
        <w:rPr>
          <w:szCs w:val="28"/>
          <w:lang w:val="ru-RU"/>
        </w:rPr>
        <w:t xml:space="preserve"> </w:t>
      </w:r>
      <w:r w:rsidR="003B745D">
        <w:rPr>
          <w:noProof/>
          <w:lang w:val="ru-RU"/>
        </w:rPr>
        <w:t>6 767,82</w:t>
      </w:r>
      <w:r w:rsidR="00F0332B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>4</w:t>
      </w:r>
      <w:r w:rsidR="003B745D">
        <w:rPr>
          <w:noProof/>
          <w:lang w:val="ru-RU"/>
        </w:rPr>
        <w:t>0 606,94.</w:t>
      </w:r>
    </w:p>
    <w:p w14:paraId="19AE3E0D" w14:textId="1DB6C525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Цопт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3B745D">
        <w:rPr>
          <w:noProof/>
          <w:lang w:val="ru-RU"/>
        </w:rPr>
        <w:t>40 606,94</w:t>
      </w:r>
      <w:r>
        <w:rPr>
          <w:noProof/>
        </w:rPr>
        <w:t>+</w:t>
      </w:r>
      <w:r w:rsidR="00004DE1">
        <w:rPr>
          <w:noProof/>
          <w:lang w:val="ru-RU"/>
        </w:rPr>
        <w:t xml:space="preserve"> </w:t>
      </w:r>
      <w:r w:rsidR="003B745D">
        <w:rPr>
          <w:noProof/>
          <w:lang w:val="ru-RU"/>
        </w:rPr>
        <w:t xml:space="preserve">8 121,39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>4</w:t>
      </w:r>
      <w:r w:rsidR="003B745D">
        <w:rPr>
          <w:noProof/>
          <w:lang w:val="ru-RU"/>
        </w:rPr>
        <w:t>8 728,33</w:t>
      </w:r>
      <w:r>
        <w:rPr>
          <w:noProof/>
        </w:rPr>
        <w:t>.</w:t>
      </w:r>
    </w:p>
    <w:p w14:paraId="4C8F41B4" w14:textId="6DD8DADD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НДС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(</w:t>
      </w:r>
      <w:r w:rsidR="003B745D">
        <w:rPr>
          <w:noProof/>
          <w:lang w:val="ru-RU"/>
        </w:rPr>
        <w:t>40 606,94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%)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F0332B">
        <w:rPr>
          <w:noProof/>
          <w:lang w:val="ru-RU"/>
        </w:rPr>
        <w:t xml:space="preserve"> </w:t>
      </w:r>
      <w:r w:rsidR="003B745D">
        <w:rPr>
          <w:noProof/>
          <w:lang w:val="ru-RU"/>
        </w:rPr>
        <w:t>8 121,39</w:t>
      </w:r>
      <w:r>
        <w:rPr>
          <w:noProof/>
        </w:rPr>
        <w:t>.</w:t>
      </w:r>
    </w:p>
    <w:p w14:paraId="2ED86D16" w14:textId="792EAE55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Таким</w:t>
      </w:r>
      <w:r>
        <w:rPr>
          <w:noProof/>
        </w:rPr>
        <w:t xml:space="preserve"> </w:t>
      </w:r>
      <w:r w:rsidRPr="00227AE4">
        <w:rPr>
          <w:noProof/>
        </w:rPr>
        <w:t>образом</w:t>
      </w:r>
      <w:r>
        <w:rPr>
          <w:noProof/>
        </w:rPr>
        <w:t xml:space="preserve"> </w:t>
      </w:r>
      <w:r w:rsidRPr="00227AE4">
        <w:rPr>
          <w:noProof/>
        </w:rPr>
        <w:t>оптовая</w:t>
      </w:r>
      <w:r>
        <w:rPr>
          <w:noProof/>
        </w:rPr>
        <w:t xml:space="preserve"> (отпускная) цена программного продукта получилась равная </w:t>
      </w:r>
      <w:r w:rsidR="003C7165">
        <w:rPr>
          <w:noProof/>
          <w:lang w:val="ru-RU"/>
        </w:rPr>
        <w:t xml:space="preserve">49 894,58 </w:t>
      </w:r>
      <w:r w:rsidRPr="00442A48">
        <w:rPr>
          <w:noProof/>
        </w:rPr>
        <w:t>руб</w:t>
      </w:r>
      <w:r w:rsidRPr="00227AE4">
        <w:rPr>
          <w:noProof/>
        </w:rPr>
        <w:t>.</w:t>
      </w:r>
    </w:p>
    <w:p w14:paraId="40C3346E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программы </w:t>
      </w:r>
      <w:r w:rsidRPr="00227AE4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время</w:t>
      </w:r>
      <w:r>
        <w:rPr>
          <w:noProof/>
        </w:rPr>
        <w:t xml:space="preserve"> </w:t>
      </w:r>
      <w:r w:rsidRPr="00227AE4">
        <w:rPr>
          <w:noProof/>
        </w:rPr>
        <w:t>за</w:t>
      </w:r>
      <w:r>
        <w:rPr>
          <w:noProof/>
        </w:rPr>
        <w:t xml:space="preserve"> </w:t>
      </w:r>
      <w:r w:rsidRPr="00227AE4">
        <w:rPr>
          <w:noProof/>
        </w:rPr>
        <w:t>которое</w:t>
      </w:r>
      <w:r>
        <w:rPr>
          <w:noProof/>
        </w:rPr>
        <w:t xml:space="preserve"> </w:t>
      </w:r>
      <w:r w:rsidRPr="00227AE4">
        <w:rPr>
          <w:noProof/>
        </w:rPr>
        <w:t>капитальное</w:t>
      </w:r>
      <w:r>
        <w:rPr>
          <w:noProof/>
        </w:rPr>
        <w:t xml:space="preserve"> </w:t>
      </w:r>
      <w:r w:rsidRPr="00227AE4">
        <w:rPr>
          <w:noProof/>
        </w:rPr>
        <w:t>вложение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новую</w:t>
      </w:r>
      <w:r>
        <w:rPr>
          <w:noProof/>
        </w:rPr>
        <w:t xml:space="preserve"> </w:t>
      </w:r>
      <w:r w:rsidRPr="00227AE4">
        <w:rPr>
          <w:noProof/>
        </w:rPr>
        <w:t>технологию</w:t>
      </w:r>
      <w:r>
        <w:rPr>
          <w:noProof/>
        </w:rPr>
        <w:t xml:space="preserve"> </w:t>
      </w:r>
      <w:r w:rsidRPr="00227AE4">
        <w:rPr>
          <w:noProof/>
        </w:rPr>
        <w:t>возместиться</w:t>
      </w:r>
      <w:r>
        <w:rPr>
          <w:noProof/>
        </w:rPr>
        <w:t xml:space="preserve"> </w:t>
      </w:r>
      <w:r w:rsidRPr="00227AE4">
        <w:rPr>
          <w:noProof/>
        </w:rPr>
        <w:t>суммой</w:t>
      </w:r>
      <w:r>
        <w:rPr>
          <w:noProof/>
        </w:rPr>
        <w:t xml:space="preserve"> </w:t>
      </w:r>
      <w:r w:rsidRPr="00227AE4">
        <w:rPr>
          <w:noProof/>
        </w:rPr>
        <w:t>денежной</w:t>
      </w:r>
      <w:r>
        <w:rPr>
          <w:noProof/>
        </w:rPr>
        <w:t xml:space="preserve"> </w:t>
      </w:r>
      <w:r w:rsidRPr="00227AE4">
        <w:rPr>
          <w:noProof/>
        </w:rPr>
        <w:t>поступлений</w:t>
      </w:r>
      <w:r>
        <w:rPr>
          <w:noProof/>
        </w:rPr>
        <w:t xml:space="preserve"> </w:t>
      </w:r>
      <w:r w:rsidRPr="00227AE4">
        <w:rPr>
          <w:noProof/>
        </w:rPr>
        <w:t>от</w:t>
      </w:r>
      <w:r>
        <w:rPr>
          <w:noProof/>
        </w:rPr>
        <w:t xml:space="preserve"> </w:t>
      </w:r>
      <w:r w:rsidRPr="00227AE4">
        <w:rPr>
          <w:noProof/>
        </w:rPr>
        <w:t>продажи</w:t>
      </w:r>
      <w:r>
        <w:rPr>
          <w:noProof/>
        </w:rPr>
        <w:t xml:space="preserve"> </w:t>
      </w:r>
      <w:r w:rsidRPr="00227AE4">
        <w:rPr>
          <w:noProof/>
        </w:rPr>
        <w:t>продукции.</w:t>
      </w:r>
      <w:r>
        <w:rPr>
          <w:noProof/>
        </w:rPr>
        <w:t xml:space="preserve"> </w:t>
      </w: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</w:t>
      </w:r>
      <w:r w:rsidRPr="00227AE4">
        <w:rPr>
          <w:noProof/>
        </w:rPr>
        <w:t>продукции</w:t>
      </w:r>
      <w:r>
        <w:rPr>
          <w:noProof/>
        </w:rPr>
        <w:t xml:space="preserve"> </w:t>
      </w:r>
      <w:r w:rsidRPr="00227AE4">
        <w:rPr>
          <w:noProof/>
        </w:rPr>
        <w:t>расчитывается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9CA7FB3" w14:textId="77777777" w:rsidTr="003350C1">
        <w:tc>
          <w:tcPr>
            <w:tcW w:w="8925" w:type="dxa"/>
          </w:tcPr>
          <w:p w14:paraId="1BBF3468" w14:textId="38E2CC9E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Топ = Ц</w:t>
            </w:r>
            <w:r w:rsidR="00502576" w:rsidRPr="00227AE4">
              <w:rPr>
                <w:noProof/>
              </w:rPr>
              <w:t>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в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годах</w:t>
            </w:r>
          </w:p>
        </w:tc>
        <w:tc>
          <w:tcPr>
            <w:tcW w:w="702" w:type="dxa"/>
          </w:tcPr>
          <w:p w14:paraId="114A4876" w14:textId="4C9E1589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12315C3D" w14:textId="72F17480" w:rsidR="00A90563" w:rsidRPr="00361A83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>
        <w:rPr>
          <w:noProof/>
        </w:rPr>
        <w:t xml:space="preserve">Топ = </w:t>
      </w:r>
      <w:r w:rsidR="003C7165">
        <w:rPr>
          <w:noProof/>
          <w:lang w:val="ru-RU"/>
        </w:rPr>
        <w:t xml:space="preserve">49 894,58 </w:t>
      </w:r>
      <w:r>
        <w:rPr>
          <w:noProof/>
        </w:rPr>
        <w:t>/</w:t>
      </w:r>
      <w:r w:rsidR="00F0332B">
        <w:rPr>
          <w:noProof/>
          <w:lang w:val="ru-RU"/>
        </w:rPr>
        <w:t xml:space="preserve"> </w:t>
      </w:r>
      <w:r w:rsidR="003C7165" w:rsidRPr="003B745D">
        <w:rPr>
          <w:noProof/>
          <w:lang w:val="ru-RU"/>
        </w:rPr>
        <w:t>6 929,82</w:t>
      </w:r>
      <w:r w:rsidR="003C7165">
        <w:rPr>
          <w:noProof/>
          <w:lang w:val="ru-RU"/>
        </w:rPr>
        <w:t xml:space="preserve"> </w:t>
      </w:r>
      <w:r>
        <w:rPr>
          <w:noProof/>
        </w:rPr>
        <w:t>=</w:t>
      </w:r>
      <w:r w:rsidR="00F0332B">
        <w:rPr>
          <w:noProof/>
          <w:lang w:val="ru-RU"/>
        </w:rPr>
        <w:t xml:space="preserve"> 7,2</w:t>
      </w:r>
      <w:r w:rsidR="00361A83">
        <w:rPr>
          <w:noProof/>
          <w:lang w:val="ru-RU"/>
        </w:rPr>
        <w:t xml:space="preserve"> (лет).</w:t>
      </w:r>
    </w:p>
    <w:p w14:paraId="0AAC565F" w14:textId="5F355C8C" w:rsidR="00A90563" w:rsidRPr="00B01BF1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</w:t>
      </w:r>
      <w:r>
        <w:rPr>
          <w:noProof/>
        </w:rPr>
        <w:t xml:space="preserve">мости программы получил </w:t>
      </w:r>
      <w:r w:rsidR="00F0332B">
        <w:rPr>
          <w:noProof/>
          <w:lang w:val="ru-RU"/>
        </w:rPr>
        <w:t xml:space="preserve">7,2 </w:t>
      </w:r>
      <w:r>
        <w:rPr>
          <w:noProof/>
        </w:rPr>
        <w:t>года</w:t>
      </w:r>
      <w:r w:rsidR="006F246D">
        <w:rPr>
          <w:noProof/>
          <w:lang w:val="ru-RU"/>
        </w:rPr>
        <w:t>.</w:t>
      </w:r>
      <w:r>
        <w:rPr>
          <w:noProof/>
        </w:rPr>
        <w:t xml:space="preserve"> </w:t>
      </w:r>
      <w:r w:rsidR="006F246D">
        <w:rPr>
          <w:noProof/>
          <w:lang w:val="ru-RU"/>
        </w:rPr>
        <w:t>Это</w:t>
      </w:r>
      <w:r>
        <w:rPr>
          <w:noProof/>
        </w:rPr>
        <w:t xml:space="preserve"> </w:t>
      </w:r>
      <w:r w:rsidR="00F0332B">
        <w:rPr>
          <w:noProof/>
          <w:lang w:val="ru-RU"/>
        </w:rPr>
        <w:t>больше</w:t>
      </w:r>
      <w:r>
        <w:rPr>
          <w:noProof/>
        </w:rPr>
        <w:t xml:space="preserve"> нормативной величины </w:t>
      </w:r>
      <w:r w:rsidRPr="00227AE4">
        <w:rPr>
          <w:noProof/>
        </w:rPr>
        <w:t>4</w:t>
      </w:r>
      <w:r>
        <w:rPr>
          <w:noProof/>
        </w:rPr>
        <w:t xml:space="preserve"> </w:t>
      </w:r>
      <w:r w:rsidRPr="00227AE4">
        <w:rPr>
          <w:noProof/>
        </w:rPr>
        <w:t>года</w:t>
      </w:r>
      <w:r w:rsidR="00B01BF1">
        <w:rPr>
          <w:noProof/>
          <w:lang w:val="ru-RU"/>
        </w:rPr>
        <w:t xml:space="preserve"> в связи с разработкой </w:t>
      </w:r>
      <w:r w:rsidR="003A42EF">
        <w:rPr>
          <w:noProof/>
          <w:lang w:val="ru-RU"/>
        </w:rPr>
        <w:t>приложения</w:t>
      </w:r>
      <w:r w:rsidR="00B01BF1">
        <w:rPr>
          <w:noProof/>
          <w:lang w:val="ru-RU"/>
        </w:rPr>
        <w:t xml:space="preserve"> для государственного учреждения.</w:t>
      </w:r>
    </w:p>
    <w:p w14:paraId="107A358F" w14:textId="4A517B8B" w:rsidR="00A90563" w:rsidRPr="006C45E4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 w:rsidRPr="00227AE4">
        <w:rPr>
          <w:noProof/>
        </w:rPr>
        <w:t>Для</w:t>
      </w:r>
      <w:r>
        <w:rPr>
          <w:noProof/>
        </w:rPr>
        <w:t xml:space="preserve"> </w:t>
      </w:r>
      <w:r w:rsidRPr="00227AE4">
        <w:rPr>
          <w:noProof/>
        </w:rPr>
        <w:t>определяние</w:t>
      </w:r>
      <w:r>
        <w:rPr>
          <w:noProof/>
        </w:rPr>
        <w:t xml:space="preserve"> </w:t>
      </w:r>
      <w:r w:rsidRPr="00227AE4">
        <w:rPr>
          <w:noProof/>
        </w:rPr>
        <w:t>стр</w:t>
      </w:r>
      <w:r w:rsidR="00F0332B">
        <w:rPr>
          <w:noProof/>
          <w:lang w:val="ru-RU"/>
        </w:rPr>
        <w:t>у</w:t>
      </w:r>
      <w:r w:rsidRPr="00227AE4">
        <w:rPr>
          <w:noProof/>
        </w:rPr>
        <w:t>ктуры</w:t>
      </w:r>
      <w:r>
        <w:rPr>
          <w:noProof/>
        </w:rPr>
        <w:t xml:space="preserve"> </w:t>
      </w:r>
      <w:r w:rsidRPr="00227AE4">
        <w:rPr>
          <w:noProof/>
        </w:rPr>
        <w:t>оптовой</w:t>
      </w:r>
      <w:r>
        <w:rPr>
          <w:noProof/>
        </w:rPr>
        <w:t xml:space="preserve"> </w:t>
      </w:r>
      <w:r w:rsidRPr="00227AE4">
        <w:rPr>
          <w:noProof/>
        </w:rPr>
        <w:t>(отпускной)</w:t>
      </w:r>
      <w:r>
        <w:rPr>
          <w:noProof/>
        </w:rPr>
        <w:t xml:space="preserve"> цены программы составляется таблица 1</w:t>
      </w:r>
      <w:r w:rsidR="005D305D">
        <w:rPr>
          <w:noProof/>
          <w:lang w:val="ru-RU"/>
        </w:rPr>
        <w:t>3</w:t>
      </w:r>
      <w:r w:rsidRPr="00227AE4">
        <w:rPr>
          <w:noProof/>
        </w:rPr>
        <w:t>.</w:t>
      </w:r>
    </w:p>
    <w:p w14:paraId="08D63F66" w14:textId="3DAA75A3" w:rsidR="00A90563" w:rsidRDefault="00A90563" w:rsidP="00911F41">
      <w:pPr>
        <w:suppressAutoHyphens/>
        <w:spacing w:line="360" w:lineRule="auto"/>
        <w:contextualSpacing/>
        <w:rPr>
          <w:noProof/>
        </w:rPr>
      </w:pPr>
      <w:r>
        <w:rPr>
          <w:noProof/>
        </w:rPr>
        <w:t>Таблица 1</w:t>
      </w:r>
      <w:r w:rsidR="005D305D">
        <w:rPr>
          <w:noProof/>
          <w:lang w:val="ru-RU"/>
        </w:rPr>
        <w:t>3</w:t>
      </w:r>
      <w:r>
        <w:rPr>
          <w:noProof/>
        </w:rPr>
        <w:t xml:space="preserve"> </w:t>
      </w:r>
      <w:r w:rsidR="00502576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Ст</w:t>
      </w:r>
      <w:r>
        <w:rPr>
          <w:noProof/>
        </w:rPr>
        <w:t>руктура оптовой цены программ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5"/>
        <w:gridCol w:w="2121"/>
        <w:gridCol w:w="1837"/>
      </w:tblGrid>
      <w:tr w:rsidR="00A90563" w:rsidRPr="00805EDA" w14:paraId="3B01C4F6" w14:textId="77777777" w:rsidTr="00851E37">
        <w:trPr>
          <w:trHeight w:val="70"/>
        </w:trPr>
        <w:tc>
          <w:tcPr>
            <w:tcW w:w="5965" w:type="dxa"/>
            <w:tcBorders>
              <w:bottom w:val="single" w:sz="4" w:space="0" w:color="auto"/>
            </w:tcBorders>
            <w:shd w:val="clear" w:color="auto" w:fill="auto"/>
          </w:tcPr>
          <w:p w14:paraId="1E4AD21F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Наименование статей затрат</w:t>
            </w:r>
          </w:p>
        </w:tc>
        <w:tc>
          <w:tcPr>
            <w:tcW w:w="2121" w:type="dxa"/>
            <w:tcBorders>
              <w:bottom w:val="single" w:sz="4" w:space="0" w:color="auto"/>
            </w:tcBorders>
            <w:shd w:val="clear" w:color="auto" w:fill="auto"/>
          </w:tcPr>
          <w:p w14:paraId="376BAD3A" w14:textId="48E39094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Сумма (руб</w:t>
            </w:r>
            <w:r w:rsidR="00900856">
              <w:rPr>
                <w:noProof/>
                <w:lang w:val="ru-RU"/>
              </w:rPr>
              <w:t>.</w:t>
            </w:r>
            <w:r w:rsidRPr="00805EDA">
              <w:rPr>
                <w:noProof/>
              </w:rPr>
              <w:t>)</w:t>
            </w:r>
          </w:p>
        </w:tc>
        <w:tc>
          <w:tcPr>
            <w:tcW w:w="1837" w:type="dxa"/>
            <w:tcBorders>
              <w:bottom w:val="single" w:sz="4" w:space="0" w:color="auto"/>
            </w:tcBorders>
            <w:shd w:val="clear" w:color="auto" w:fill="auto"/>
          </w:tcPr>
          <w:p w14:paraId="38E16C3A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Проценты (%)</w:t>
            </w:r>
          </w:p>
        </w:tc>
      </w:tr>
      <w:tr w:rsidR="005D305D" w:rsidRPr="00805EDA" w14:paraId="44F3FF74" w14:textId="77777777" w:rsidTr="00851E37">
        <w:trPr>
          <w:trHeight w:val="70"/>
        </w:trPr>
        <w:tc>
          <w:tcPr>
            <w:tcW w:w="5965" w:type="dxa"/>
            <w:tcBorders>
              <w:bottom w:val="single" w:sz="4" w:space="0" w:color="auto"/>
            </w:tcBorders>
            <w:shd w:val="clear" w:color="auto" w:fill="auto"/>
          </w:tcPr>
          <w:p w14:paraId="5897320E" w14:textId="5F9BEDBD" w:rsidR="005D305D" w:rsidRPr="005D305D" w:rsidRDefault="005D305D" w:rsidP="00911F41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1</w:t>
            </w:r>
          </w:p>
        </w:tc>
        <w:tc>
          <w:tcPr>
            <w:tcW w:w="2121" w:type="dxa"/>
            <w:tcBorders>
              <w:bottom w:val="single" w:sz="4" w:space="0" w:color="auto"/>
            </w:tcBorders>
            <w:shd w:val="clear" w:color="auto" w:fill="auto"/>
          </w:tcPr>
          <w:p w14:paraId="3B681A87" w14:textId="7BFC5B60" w:rsidR="005D305D" w:rsidRPr="005D305D" w:rsidRDefault="005D305D" w:rsidP="00911F41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2</w:t>
            </w:r>
          </w:p>
        </w:tc>
        <w:tc>
          <w:tcPr>
            <w:tcW w:w="1837" w:type="dxa"/>
            <w:tcBorders>
              <w:bottom w:val="single" w:sz="4" w:space="0" w:color="auto"/>
            </w:tcBorders>
            <w:shd w:val="clear" w:color="auto" w:fill="auto"/>
          </w:tcPr>
          <w:p w14:paraId="23CE85E9" w14:textId="1B4A6B69" w:rsidR="005D305D" w:rsidRPr="005D305D" w:rsidRDefault="005D305D" w:rsidP="00911F41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3</w:t>
            </w:r>
          </w:p>
        </w:tc>
      </w:tr>
      <w:tr w:rsidR="00A90563" w:rsidRPr="00805EDA" w14:paraId="01199255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EDEDAE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материалы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C3FDA9" w14:textId="33711255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szCs w:val="28"/>
                <w:lang w:val="ru-RU"/>
              </w:rPr>
              <w:t>3 035</w:t>
            </w:r>
            <w:r w:rsidR="0073342A">
              <w:rPr>
                <w:szCs w:val="28"/>
                <w:lang w:val="ru-RU"/>
              </w:rPr>
              <w:t>,00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700E0" w14:textId="5FF16A39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6</w:t>
            </w:r>
          </w:p>
        </w:tc>
      </w:tr>
      <w:tr w:rsidR="00A90563" w:rsidRPr="00805EDA" w14:paraId="7046EA6D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0F6B25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зп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8E40FC" w14:textId="576F837C" w:rsidR="00A90563" w:rsidRPr="00F0332B" w:rsidRDefault="003C7165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25 784,03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5FE0FB" w14:textId="213B95FA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52</w:t>
            </w:r>
          </w:p>
        </w:tc>
      </w:tr>
      <w:tr w:rsidR="00A90563" w:rsidRPr="00805EDA" w14:paraId="617072ED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</w:tcBorders>
            <w:shd w:val="clear" w:color="auto" w:fill="auto"/>
          </w:tcPr>
          <w:p w14:paraId="6B9C515B" w14:textId="5FB5AFB6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внедрения и экспуатаци</w:t>
            </w:r>
            <w:r w:rsidR="00F0332B">
              <w:rPr>
                <w:noProof/>
                <w:lang w:val="ru-RU"/>
              </w:rPr>
              <w:t>ю</w:t>
            </w:r>
            <w:r w:rsidRPr="00805EDA">
              <w:rPr>
                <w:noProof/>
              </w:rPr>
              <w:t xml:space="preserve"> программы</w:t>
            </w:r>
          </w:p>
        </w:tc>
        <w:tc>
          <w:tcPr>
            <w:tcW w:w="2121" w:type="dxa"/>
            <w:tcBorders>
              <w:top w:val="single" w:sz="4" w:space="0" w:color="auto"/>
            </w:tcBorders>
            <w:shd w:val="clear" w:color="auto" w:fill="auto"/>
          </w:tcPr>
          <w:p w14:paraId="66E9F057" w14:textId="4B4988D1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szCs w:val="28"/>
                <w:lang w:val="ru-RU"/>
              </w:rPr>
              <w:t>778,5</w:t>
            </w:r>
            <w:r w:rsidR="00B01BF1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  <w:tcBorders>
              <w:top w:val="single" w:sz="4" w:space="0" w:color="auto"/>
            </w:tcBorders>
            <w:shd w:val="clear" w:color="auto" w:fill="auto"/>
          </w:tcPr>
          <w:p w14:paraId="37B6232E" w14:textId="31C60CB5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2</w:t>
            </w:r>
          </w:p>
        </w:tc>
      </w:tr>
      <w:tr w:rsidR="00A90563" w:rsidRPr="00805EDA" w14:paraId="34928FE6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31F5D86C" w14:textId="4BC42BD5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Накладные рас</w:t>
            </w:r>
            <w:r w:rsidR="00F0332B">
              <w:rPr>
                <w:noProof/>
                <w:lang w:val="ru-RU"/>
              </w:rPr>
              <w:t>ход</w:t>
            </w:r>
            <w:r w:rsidRPr="00805EDA">
              <w:rPr>
                <w:noProof/>
              </w:rPr>
              <w:t>ы</w:t>
            </w:r>
          </w:p>
        </w:tc>
        <w:tc>
          <w:tcPr>
            <w:tcW w:w="2121" w:type="dxa"/>
            <w:shd w:val="clear" w:color="auto" w:fill="auto"/>
          </w:tcPr>
          <w:p w14:paraId="3F7C7768" w14:textId="445ED41A" w:rsidR="00A90563" w:rsidRPr="00B01BF1" w:rsidRDefault="003C716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szCs w:val="28"/>
                <w:lang w:val="ru-RU"/>
              </w:rPr>
              <w:t>3 438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  <w:lang w:val="ru-RU"/>
              </w:rPr>
              <w:t>09</w:t>
            </w:r>
          </w:p>
        </w:tc>
        <w:tc>
          <w:tcPr>
            <w:tcW w:w="1837" w:type="dxa"/>
            <w:shd w:val="clear" w:color="auto" w:fill="auto"/>
          </w:tcPr>
          <w:p w14:paraId="24FDB842" w14:textId="27A6F222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7</w:t>
            </w:r>
          </w:p>
        </w:tc>
      </w:tr>
    </w:tbl>
    <w:p w14:paraId="63F7D20C" w14:textId="0FB497E3" w:rsidR="005D305D" w:rsidRPr="005D305D" w:rsidRDefault="005D305D" w:rsidP="005D305D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13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5"/>
        <w:gridCol w:w="2121"/>
        <w:gridCol w:w="1837"/>
      </w:tblGrid>
      <w:tr w:rsidR="005D305D" w:rsidRPr="00805EDA" w14:paraId="40460414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36B11643" w14:textId="59175A97" w:rsidR="005D305D" w:rsidRPr="005D305D" w:rsidRDefault="005D305D" w:rsidP="005D305D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1</w:t>
            </w:r>
          </w:p>
        </w:tc>
        <w:tc>
          <w:tcPr>
            <w:tcW w:w="2121" w:type="dxa"/>
            <w:shd w:val="clear" w:color="auto" w:fill="auto"/>
          </w:tcPr>
          <w:p w14:paraId="42AFD7D7" w14:textId="6FFB3F33" w:rsidR="005D305D" w:rsidRPr="003B745D" w:rsidRDefault="005D305D" w:rsidP="005D305D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2</w:t>
            </w:r>
          </w:p>
        </w:tc>
        <w:tc>
          <w:tcPr>
            <w:tcW w:w="1837" w:type="dxa"/>
            <w:shd w:val="clear" w:color="auto" w:fill="auto"/>
          </w:tcPr>
          <w:p w14:paraId="6EF8223A" w14:textId="14B47A65" w:rsidR="005D305D" w:rsidRDefault="005D305D" w:rsidP="005D305D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3</w:t>
            </w:r>
          </w:p>
        </w:tc>
      </w:tr>
      <w:tr w:rsidR="00A90563" w:rsidRPr="00805EDA" w14:paraId="354AFEEB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75A72ED0" w14:textId="1107669A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Прибыль</w:t>
            </w:r>
          </w:p>
        </w:tc>
        <w:tc>
          <w:tcPr>
            <w:tcW w:w="2121" w:type="dxa"/>
            <w:shd w:val="clear" w:color="auto" w:fill="auto"/>
          </w:tcPr>
          <w:p w14:paraId="29BBCD9C" w14:textId="23EC8F12" w:rsidR="00A90563" w:rsidRPr="003B745D" w:rsidRDefault="003B745D" w:rsidP="00BF5917">
            <w:pPr>
              <w:suppressAutoHyphens/>
              <w:contextualSpacing/>
              <w:jc w:val="left"/>
              <w:rPr>
                <w:noProof/>
                <w:highlight w:val="yellow"/>
              </w:rPr>
            </w:pPr>
            <w:r w:rsidRPr="003B745D">
              <w:rPr>
                <w:noProof/>
                <w:lang w:val="ru-RU"/>
              </w:rPr>
              <w:t>6</w:t>
            </w:r>
            <w:r>
              <w:rPr>
                <w:noProof/>
                <w:lang w:val="ru-RU"/>
              </w:rPr>
              <w:t xml:space="preserve"> </w:t>
            </w:r>
            <w:r w:rsidRPr="003B745D">
              <w:rPr>
                <w:noProof/>
                <w:lang w:val="ru-RU"/>
              </w:rPr>
              <w:t>767,82</w:t>
            </w:r>
          </w:p>
        </w:tc>
        <w:tc>
          <w:tcPr>
            <w:tcW w:w="1837" w:type="dxa"/>
            <w:shd w:val="clear" w:color="auto" w:fill="auto"/>
          </w:tcPr>
          <w:p w14:paraId="24CBB0D1" w14:textId="27D0095B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15</w:t>
            </w:r>
          </w:p>
        </w:tc>
      </w:tr>
      <w:tr w:rsidR="00A90563" w:rsidRPr="00805EDA" w14:paraId="1D6DF0A7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192251AB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</w:rPr>
              <w:t>НДС</w:t>
            </w:r>
          </w:p>
        </w:tc>
        <w:tc>
          <w:tcPr>
            <w:tcW w:w="2121" w:type="dxa"/>
            <w:shd w:val="clear" w:color="auto" w:fill="auto"/>
          </w:tcPr>
          <w:p w14:paraId="54A3CDDC" w14:textId="76397B87" w:rsidR="00A90563" w:rsidRPr="00805EDA" w:rsidRDefault="003B745D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  <w:lang w:val="ru-RU"/>
              </w:rPr>
              <w:t>8 121,39</w:t>
            </w:r>
          </w:p>
        </w:tc>
        <w:tc>
          <w:tcPr>
            <w:tcW w:w="1837" w:type="dxa"/>
            <w:shd w:val="clear" w:color="auto" w:fill="auto"/>
          </w:tcPr>
          <w:p w14:paraId="2B1D485D" w14:textId="72496530" w:rsidR="00A90563" w:rsidRPr="00523C95" w:rsidRDefault="00A90563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 w:rsidRPr="00805EDA">
              <w:rPr>
                <w:noProof/>
              </w:rPr>
              <w:t>1</w:t>
            </w:r>
            <w:r w:rsidR="00523C95">
              <w:rPr>
                <w:noProof/>
                <w:lang w:val="ru-RU"/>
              </w:rPr>
              <w:t>8</w:t>
            </w:r>
          </w:p>
        </w:tc>
      </w:tr>
      <w:tr w:rsidR="00A90563" w:rsidRPr="00805EDA" w14:paraId="11230287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1DB5FA7B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Оптовая (отпускная) цена програмы 100,00%</w:t>
            </w:r>
          </w:p>
        </w:tc>
        <w:tc>
          <w:tcPr>
            <w:tcW w:w="2121" w:type="dxa"/>
            <w:shd w:val="clear" w:color="auto" w:fill="auto"/>
          </w:tcPr>
          <w:p w14:paraId="695702EB" w14:textId="5407F586" w:rsidR="00A90563" w:rsidRPr="00F0332B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4</w:t>
            </w:r>
            <w:r w:rsidR="005D305D">
              <w:rPr>
                <w:noProof/>
                <w:lang w:val="ru-RU"/>
              </w:rPr>
              <w:t>7 924</w:t>
            </w:r>
            <w:r>
              <w:rPr>
                <w:noProof/>
                <w:lang w:val="ru-RU"/>
              </w:rPr>
              <w:t>,</w:t>
            </w:r>
            <w:r w:rsidR="005D305D">
              <w:rPr>
                <w:noProof/>
                <w:lang w:val="ru-RU"/>
              </w:rPr>
              <w:t>83</w:t>
            </w:r>
          </w:p>
        </w:tc>
        <w:tc>
          <w:tcPr>
            <w:tcW w:w="1837" w:type="dxa"/>
            <w:shd w:val="clear" w:color="auto" w:fill="auto"/>
          </w:tcPr>
          <w:p w14:paraId="4A17E117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100</w:t>
            </w:r>
          </w:p>
        </w:tc>
      </w:tr>
    </w:tbl>
    <w:p w14:paraId="0724C05A" w14:textId="0F014B43" w:rsidR="00A90563" w:rsidRPr="00227AE4" w:rsidRDefault="00A90563" w:rsidP="00911F41">
      <w:pPr>
        <w:suppressAutoHyphens/>
        <w:spacing w:before="240" w:line="360" w:lineRule="auto"/>
        <w:ind w:firstLine="851"/>
        <w:rPr>
          <w:noProof/>
        </w:rPr>
      </w:pP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результатам</w:t>
      </w:r>
      <w:r>
        <w:rPr>
          <w:noProof/>
        </w:rPr>
        <w:t xml:space="preserve"> </w:t>
      </w:r>
      <w:r w:rsidRPr="00227AE4">
        <w:rPr>
          <w:noProof/>
        </w:rPr>
        <w:t>таб</w:t>
      </w:r>
      <w:r>
        <w:rPr>
          <w:noProof/>
        </w:rPr>
        <w:t xml:space="preserve">лицы </w:t>
      </w:r>
      <w:r w:rsidRPr="00227AE4">
        <w:rPr>
          <w:noProof/>
        </w:rPr>
        <w:t>1</w:t>
      </w:r>
      <w:r w:rsidR="005D305D">
        <w:rPr>
          <w:noProof/>
          <w:lang w:val="ru-RU"/>
        </w:rPr>
        <w:t>3</w:t>
      </w:r>
      <w:r>
        <w:rPr>
          <w:noProof/>
        </w:rPr>
        <w:t xml:space="preserve"> </w:t>
      </w:r>
      <w:r w:rsidRPr="00227AE4">
        <w:rPr>
          <w:noProof/>
        </w:rPr>
        <w:t>построена</w:t>
      </w:r>
      <w:r>
        <w:rPr>
          <w:noProof/>
        </w:rPr>
        <w:t xml:space="preserve"> </w:t>
      </w:r>
      <w:r w:rsidRPr="00227AE4">
        <w:rPr>
          <w:noProof/>
        </w:rPr>
        <w:t>круговая</w:t>
      </w:r>
      <w:r>
        <w:rPr>
          <w:noProof/>
        </w:rPr>
        <w:t xml:space="preserve"> </w:t>
      </w:r>
      <w:r w:rsidRPr="00227AE4">
        <w:rPr>
          <w:noProof/>
        </w:rPr>
        <w:t>диаграмма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соотве</w:t>
      </w:r>
      <w:r>
        <w:rPr>
          <w:noProof/>
        </w:rPr>
        <w:t xml:space="preserve">тствии </w:t>
      </w:r>
      <w:r w:rsidRPr="00227AE4">
        <w:rPr>
          <w:noProof/>
        </w:rPr>
        <w:t>с</w:t>
      </w:r>
      <w:r>
        <w:rPr>
          <w:noProof/>
        </w:rPr>
        <w:t xml:space="preserve"> </w:t>
      </w:r>
      <w:r w:rsidRPr="00227AE4">
        <w:rPr>
          <w:noProof/>
        </w:rPr>
        <w:t>рис</w:t>
      </w:r>
      <w:r>
        <w:rPr>
          <w:noProof/>
        </w:rPr>
        <w:t xml:space="preserve">унком </w:t>
      </w:r>
      <w:r w:rsidR="006C2C4E">
        <w:rPr>
          <w:noProof/>
          <w:lang w:val="ru-RU"/>
        </w:rPr>
        <w:t>16</w:t>
      </w:r>
      <w:r w:rsidRPr="00227AE4">
        <w:rPr>
          <w:noProof/>
        </w:rPr>
        <w:t>.</w:t>
      </w:r>
    </w:p>
    <w:p w14:paraId="27F3DEDD" w14:textId="4B222CF3" w:rsidR="00A90563" w:rsidRDefault="00D2523B" w:rsidP="00911F41">
      <w:pPr>
        <w:suppressAutoHyphens/>
        <w:spacing w:line="360" w:lineRule="auto"/>
        <w:contextualSpacing/>
        <w:jc w:val="center"/>
        <w:rPr>
          <w:noProof/>
        </w:rPr>
      </w:pPr>
      <w:r w:rsidRPr="00D2523B">
        <w:rPr>
          <w:noProof/>
        </w:rPr>
        <w:drawing>
          <wp:inline distT="0" distB="0" distL="0" distR="0" wp14:anchorId="7923328D" wp14:editId="1F35CCA2">
            <wp:extent cx="6274547" cy="378142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5561" cy="380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9788" w14:textId="5907716F" w:rsidR="00A90563" w:rsidRDefault="00A90563" w:rsidP="00911F41">
      <w:pPr>
        <w:suppressAutoHyphens/>
        <w:spacing w:line="360" w:lineRule="auto"/>
        <w:contextualSpacing/>
        <w:jc w:val="center"/>
        <w:rPr>
          <w:noProof/>
          <w:lang w:val="ru-RU"/>
        </w:rPr>
      </w:pPr>
      <w:r>
        <w:rPr>
          <w:noProof/>
        </w:rPr>
        <w:t xml:space="preserve">Рисунок </w:t>
      </w:r>
      <w:r w:rsidR="006C2C4E">
        <w:rPr>
          <w:noProof/>
          <w:lang w:val="ru-RU"/>
        </w:rPr>
        <w:t>16</w:t>
      </w:r>
      <w:r>
        <w:rPr>
          <w:noProof/>
        </w:rPr>
        <w:t xml:space="preserve"> – Структура оптовой цены программы</w:t>
      </w:r>
    </w:p>
    <w:p w14:paraId="7D40A4BE" w14:textId="364F4073" w:rsidR="00434EA6" w:rsidRPr="0080365D" w:rsidRDefault="00606EE9" w:rsidP="00A55EC9">
      <w:pPr>
        <w:suppressAutoHyphens/>
        <w:spacing w:line="360" w:lineRule="auto"/>
        <w:ind w:firstLine="851"/>
        <w:contextualSpacing/>
        <w:rPr>
          <w:szCs w:val="28"/>
          <w:lang w:val="ru-RU"/>
        </w:rPr>
      </w:pPr>
      <w:r w:rsidRPr="00606EE9">
        <w:rPr>
          <w:noProof/>
          <w:lang w:val="ru-RU"/>
        </w:rPr>
        <w:t>Несмотря на высокую стоимость разработки, проект является социально значимым и способствует сохранению исторической памяти.</w:t>
      </w:r>
      <w:r w:rsidR="00434EA6" w:rsidRPr="0080365D">
        <w:rPr>
          <w:szCs w:val="28"/>
          <w:lang w:val="ru-RU"/>
        </w:rPr>
        <w:br w:type="page"/>
      </w:r>
    </w:p>
    <w:p w14:paraId="43102684" w14:textId="4526D185" w:rsidR="00575BBC" w:rsidRPr="0080365D" w:rsidRDefault="00575BBC" w:rsidP="00DD229F">
      <w:pPr>
        <w:spacing w:line="48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ЗАКЛЮЧЕНИЕ</w:t>
      </w:r>
    </w:p>
    <w:p w14:paraId="3E85CCC2" w14:textId="1EFC5244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ходе выполнения дипломного проект</w:t>
      </w:r>
      <w:r w:rsidR="00C15B40">
        <w:rPr>
          <w:szCs w:val="28"/>
          <w:lang w:val="ru-RU"/>
        </w:rPr>
        <w:t>а</w:t>
      </w:r>
      <w:r w:rsidRPr="004503E3">
        <w:rPr>
          <w:szCs w:val="28"/>
          <w:lang w:val="ru-RU"/>
        </w:rPr>
        <w:t xml:space="preserve"> была разработана VR</w:t>
      </w:r>
      <w:r w:rsidR="005F3783">
        <w:rPr>
          <w:szCs w:val="28"/>
          <w:lang w:val="ru-RU"/>
        </w:rPr>
        <w:t>–</w:t>
      </w:r>
      <w:r w:rsidR="00DB5A02">
        <w:rPr>
          <w:szCs w:val="28"/>
          <w:lang w:val="ru-RU"/>
        </w:rPr>
        <w:t>приложение</w:t>
      </w:r>
      <w:r w:rsidRPr="004503E3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4503E3">
        <w:rPr>
          <w:szCs w:val="28"/>
          <w:lang w:val="ru-RU"/>
        </w:rPr>
        <w:t>. Приложение реализовано с использованием современных технологий, включая Unity, SteamVR, C# и Windows Forms</w:t>
      </w:r>
      <w:r w:rsidR="00B26D5E">
        <w:rPr>
          <w:szCs w:val="28"/>
          <w:lang w:val="ru-RU"/>
        </w:rPr>
        <w:t>.</w:t>
      </w:r>
      <w:r w:rsidRPr="004503E3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4503E3">
        <w:rPr>
          <w:szCs w:val="28"/>
          <w:lang w:val="ru-RU"/>
        </w:rPr>
        <w:t>обеспечило интерактивность и удобство взаимодействия пользователя с виртуальной экспозицией.</w:t>
      </w:r>
    </w:p>
    <w:p w14:paraId="2E0D0625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рамках проекта проведен анализ требований, определены функциональные возможности системы, разработана архитектура приложения и реализованы ключевые модули. Использование PHPMyAdmin позволило организовать хранение и управление данными, обеспечив гибкость и масштабируемость решения.</w:t>
      </w:r>
    </w:p>
    <w:p w14:paraId="44B180D9" w14:textId="1569FF82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Тестирование подтвердило корректность работы системы, включая взаимодействие с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оборудованием, навигацию по музею и отображение экспонатов. Применение методов отладки и контрольного примера позволило выявить и устранить возможные ошибки.</w:t>
      </w:r>
    </w:p>
    <w:p w14:paraId="68A8E2A4" w14:textId="77777777" w:rsid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Разработанное приложение может быть использовано в образовательных целях, способствуя сохранению исторической памяти и повышая интерес к изучению событий Великой Отечественной войны с помощью инновационных технологий.</w:t>
      </w:r>
    </w:p>
    <w:p w14:paraId="61D9728A" w14:textId="0A1721A1" w:rsidR="008C48AE" w:rsidRPr="004503E3" w:rsidRDefault="008C48AE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При использовании технологии разработки, себестоимость программы составляет </w:t>
      </w:r>
      <w:r w:rsidR="003B745D">
        <w:rPr>
          <w:szCs w:val="28"/>
          <w:lang w:val="ru-RU"/>
        </w:rPr>
        <w:t>33 839,12</w:t>
      </w:r>
      <w:r w:rsidR="007F5A72">
        <w:rPr>
          <w:szCs w:val="28"/>
          <w:lang w:val="ru-RU"/>
        </w:rPr>
        <w:t xml:space="preserve"> </w:t>
      </w:r>
      <w:r w:rsidR="004D30EE">
        <w:rPr>
          <w:szCs w:val="28"/>
          <w:lang w:val="ru-RU"/>
        </w:rPr>
        <w:t>(</w:t>
      </w:r>
      <w:r w:rsidR="00FE4FF0">
        <w:rPr>
          <w:szCs w:val="28"/>
          <w:lang w:val="ru-RU"/>
        </w:rPr>
        <w:t>руб.</w:t>
      </w:r>
      <w:r w:rsidR="004D30EE">
        <w:rPr>
          <w:szCs w:val="28"/>
          <w:lang w:val="ru-RU"/>
        </w:rPr>
        <w:t>).</w:t>
      </w:r>
      <w:r w:rsidR="00FE4FF0">
        <w:rPr>
          <w:szCs w:val="28"/>
          <w:lang w:val="ru-RU"/>
        </w:rPr>
        <w:t xml:space="preserve"> Срок окупаемости приложения составляет 7 лет и 3 месяца</w:t>
      </w:r>
      <w:r w:rsidR="0075769E">
        <w:rPr>
          <w:szCs w:val="28"/>
          <w:lang w:val="ru-RU"/>
        </w:rPr>
        <w:t>.</w:t>
      </w:r>
      <w:r w:rsidR="00FE4FF0">
        <w:rPr>
          <w:szCs w:val="28"/>
          <w:lang w:val="ru-RU"/>
        </w:rPr>
        <w:t xml:space="preserve"> </w:t>
      </w:r>
      <w:r w:rsidR="0075769E">
        <w:rPr>
          <w:szCs w:val="28"/>
          <w:lang w:val="ru-RU"/>
        </w:rPr>
        <w:t>Это</w:t>
      </w:r>
      <w:r w:rsidR="00FE4FF0">
        <w:rPr>
          <w:szCs w:val="28"/>
          <w:lang w:val="ru-RU"/>
        </w:rPr>
        <w:t xml:space="preserve"> превышает нормативную величину. Данным показателем можно пренебречь</w:t>
      </w:r>
      <w:r w:rsidR="0075769E">
        <w:rPr>
          <w:szCs w:val="28"/>
          <w:lang w:val="ru-RU"/>
        </w:rPr>
        <w:t xml:space="preserve"> в связи с </w:t>
      </w:r>
      <w:r w:rsidR="00FE4FF0">
        <w:rPr>
          <w:szCs w:val="28"/>
          <w:lang w:val="ru-RU"/>
        </w:rPr>
        <w:t>коммерческ</w:t>
      </w:r>
      <w:r w:rsidR="0075769E">
        <w:rPr>
          <w:szCs w:val="28"/>
          <w:lang w:val="ru-RU"/>
        </w:rPr>
        <w:t>ой</w:t>
      </w:r>
      <w:r w:rsidR="00FE4FF0">
        <w:rPr>
          <w:szCs w:val="28"/>
          <w:lang w:val="ru-RU"/>
        </w:rPr>
        <w:t xml:space="preserve"> цел</w:t>
      </w:r>
      <w:r w:rsidR="0075769E">
        <w:rPr>
          <w:szCs w:val="28"/>
          <w:lang w:val="ru-RU"/>
        </w:rPr>
        <w:t>ью</w:t>
      </w:r>
      <w:r w:rsidR="00FE4FF0">
        <w:rPr>
          <w:szCs w:val="28"/>
          <w:lang w:val="ru-RU"/>
        </w:rPr>
        <w:t>.</w:t>
      </w:r>
    </w:p>
    <w:p w14:paraId="1E3697D9" w14:textId="118A1CA6" w:rsidR="00B535C1" w:rsidRPr="0080365D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Проект демонстрирует эффективность выбранных инструментов и подходов к разработке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приложений, а также подтверждает возможность практического применения в учебных заведениях.</w:t>
      </w:r>
    </w:p>
    <w:p w14:paraId="342EC356" w14:textId="30055892" w:rsidR="009561A8" w:rsidRPr="0080365D" w:rsidRDefault="009561A8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9FAF051" w14:textId="77777777" w:rsidR="009561A8" w:rsidRPr="0080365D" w:rsidRDefault="009561A8" w:rsidP="00DD229F">
      <w:pPr>
        <w:suppressAutoHyphens/>
        <w:spacing w:line="480" w:lineRule="auto"/>
        <w:contextualSpacing/>
        <w:jc w:val="center"/>
        <w:rPr>
          <w:noProof/>
          <w:lang w:val="ru-RU"/>
        </w:rPr>
      </w:pPr>
      <w:r w:rsidRPr="0080365D">
        <w:rPr>
          <w:noProof/>
          <w:lang w:val="ru-RU"/>
        </w:rPr>
        <w:lastRenderedPageBreak/>
        <w:t>ЛИТЕРАТУРА</w:t>
      </w:r>
    </w:p>
    <w:p w14:paraId="4AE2101E" w14:textId="2CFB5F1B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19.105 – 78 Единая система программной документации: Общие требования к программным документам.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5D912DAE" w14:textId="3504B0D0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19.106 – 78 Единая система программной документации: Требования к печатным документам, выполненным печатным способом.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259263CC" w14:textId="66CA20DE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19.402 – 78 Единая система программной документации: Описание программы.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7C0B5F0C" w14:textId="24D7EE5B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19.404 – 79 Единая система программной документации: Пояснительная записка.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7A9B1D45" w14:textId="0D911939" w:rsidR="005E0880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19.504 – 79 Единая система программной документации: </w:t>
      </w:r>
      <w:r w:rsidR="00E0320B">
        <w:rPr>
          <w:szCs w:val="28"/>
          <w:lang w:val="ru-RU"/>
        </w:rPr>
        <w:t>1</w:t>
      </w:r>
      <w:r w:rsidRPr="00950EF3">
        <w:rPr>
          <w:szCs w:val="28"/>
          <w:lang w:val="ru-RU"/>
        </w:rPr>
        <w:t xml:space="preserve"> программиста.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1D100201" w14:textId="06289721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Албахари</w:t>
      </w:r>
      <w:proofErr w:type="spellEnd"/>
      <w:r w:rsidRPr="00A42635">
        <w:rPr>
          <w:szCs w:val="28"/>
          <w:lang w:val="ru-RU"/>
        </w:rPr>
        <w:t xml:space="preserve"> Д. C# 11 и .NET 7 для профессионалов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="00FE4FF0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Албахари</w:t>
      </w:r>
      <w:proofErr w:type="spellEnd"/>
      <w:r w:rsidR="00361A83" w:rsidRPr="00A42635">
        <w:rPr>
          <w:szCs w:val="28"/>
          <w:lang w:val="ru-RU"/>
        </w:rPr>
        <w:t xml:space="preserve"> Д. </w:t>
      </w:r>
      <w:r w:rsidR="00114507" w:rsidRPr="00A42635">
        <w:rPr>
          <w:szCs w:val="28"/>
          <w:lang w:val="ru-RU"/>
        </w:rPr>
        <w:t xml:space="preserve">– </w:t>
      </w:r>
      <w:proofErr w:type="spellStart"/>
      <w:r w:rsidR="00FE4FF0" w:rsidRPr="00FE4FF0">
        <w:rPr>
          <w:szCs w:val="28"/>
          <w:lang w:val="ru-RU"/>
        </w:rPr>
        <w:t>O’Reilly</w:t>
      </w:r>
      <w:proofErr w:type="spellEnd"/>
      <w:r w:rsidR="00FE4FF0" w:rsidRPr="00FE4FF0">
        <w:rPr>
          <w:szCs w:val="28"/>
          <w:lang w:val="ru-RU"/>
        </w:rPr>
        <w:t>,</w:t>
      </w:r>
      <w:r w:rsidRPr="00A42635">
        <w:rPr>
          <w:szCs w:val="28"/>
          <w:lang w:val="ru-RU"/>
        </w:rPr>
        <w:t xml:space="preserve"> 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1056 с.</w:t>
      </w:r>
    </w:p>
    <w:p w14:paraId="0A29B004" w14:textId="5E3A8316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Бизли</w:t>
      </w:r>
      <w:proofErr w:type="spellEnd"/>
      <w:r w:rsidRPr="00A42635">
        <w:rPr>
          <w:szCs w:val="28"/>
          <w:lang w:val="ru-RU"/>
        </w:rPr>
        <w:t xml:space="preserve"> Д. Python. Подробный справочник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 xml:space="preserve">/ </w:t>
      </w:r>
      <w:proofErr w:type="spellStart"/>
      <w:r w:rsidR="00361A83" w:rsidRPr="00A42635">
        <w:rPr>
          <w:szCs w:val="28"/>
          <w:lang w:val="ru-RU"/>
        </w:rPr>
        <w:t>Бизли</w:t>
      </w:r>
      <w:proofErr w:type="spellEnd"/>
      <w:r w:rsidR="00361A83" w:rsidRPr="00A42635">
        <w:rPr>
          <w:szCs w:val="28"/>
          <w:lang w:val="ru-RU"/>
        </w:rPr>
        <w:t xml:space="preserve"> Д.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752 с.</w:t>
      </w:r>
    </w:p>
    <w:p w14:paraId="7C524026" w14:textId="05C3C261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Блох Д. Java. Эффективное программирование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Блох Д.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416 с.</w:t>
      </w:r>
    </w:p>
    <w:p w14:paraId="7A73E292" w14:textId="4204BF7B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Брейли</w:t>
      </w:r>
      <w:proofErr w:type="spellEnd"/>
      <w:r w:rsidRPr="00A42635">
        <w:rPr>
          <w:szCs w:val="28"/>
          <w:lang w:val="ru-RU"/>
        </w:rPr>
        <w:t xml:space="preserve"> Р. Принципы корпоративных финансов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Брейли</w:t>
      </w:r>
      <w:proofErr w:type="spellEnd"/>
      <w:r w:rsidR="00361A83" w:rsidRPr="00A42635">
        <w:rPr>
          <w:szCs w:val="28"/>
          <w:lang w:val="ru-RU"/>
        </w:rPr>
        <w:t xml:space="preserve"> Р.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>Олимп</w:t>
      </w:r>
      <w:r w:rsidR="0075769E">
        <w:rPr>
          <w:lang w:val="ru-RU"/>
        </w:rPr>
        <w:t>–</w:t>
      </w:r>
      <w:r w:rsidR="000D4364" w:rsidRPr="000D4364">
        <w:rPr>
          <w:szCs w:val="28"/>
          <w:lang w:val="ru-RU"/>
        </w:rPr>
        <w:t xml:space="preserve">Бизнес,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1088 с.</w:t>
      </w:r>
    </w:p>
    <w:p w14:paraId="4AC7E31D" w14:textId="4B32AD05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Воронцовский А.В. Инвестиции и финансирование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Воронцовский А.В. </w:t>
      </w:r>
      <w:r w:rsidR="00114507" w:rsidRPr="00A42635">
        <w:rPr>
          <w:szCs w:val="28"/>
          <w:lang w:val="ru-RU"/>
        </w:rPr>
        <w:t xml:space="preserve">– </w:t>
      </w:r>
      <w:proofErr w:type="spellStart"/>
      <w:r w:rsidR="000D4364" w:rsidRPr="000D4364">
        <w:rPr>
          <w:szCs w:val="28"/>
          <w:lang w:val="ru-RU"/>
        </w:rPr>
        <w:t>Юрайт</w:t>
      </w:r>
      <w:proofErr w:type="spellEnd"/>
      <w:r w:rsidR="000D4364" w:rsidRPr="000D4364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7160B4E9" w14:textId="722482C3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Гриффитс Д. Изучаем C++ через программирование игр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Гриффитс Д.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512 с.</w:t>
      </w:r>
    </w:p>
    <w:p w14:paraId="260945A2" w14:textId="7DB96CE5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Джосаттис</w:t>
      </w:r>
      <w:proofErr w:type="spellEnd"/>
      <w:r w:rsidRPr="00A42635">
        <w:rPr>
          <w:szCs w:val="28"/>
          <w:lang w:val="ru-RU"/>
        </w:rPr>
        <w:t xml:space="preserve"> Н. Стандартная библиотека C++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Джосаттис</w:t>
      </w:r>
      <w:proofErr w:type="spellEnd"/>
      <w:r w:rsidR="00361A83" w:rsidRPr="00A42635">
        <w:rPr>
          <w:szCs w:val="28"/>
          <w:lang w:val="ru-RU"/>
        </w:rPr>
        <w:t xml:space="preserve"> </w:t>
      </w:r>
      <w:r w:rsidR="00114507" w:rsidRPr="00A42635">
        <w:rPr>
          <w:szCs w:val="28"/>
          <w:lang w:val="ru-RU"/>
        </w:rPr>
        <w:t xml:space="preserve">– </w:t>
      </w:r>
      <w:r w:rsidR="00361A83" w:rsidRPr="00A42635">
        <w:rPr>
          <w:szCs w:val="28"/>
          <w:lang w:val="ru-RU"/>
        </w:rPr>
        <w:t xml:space="preserve">Н. </w:t>
      </w:r>
      <w:proofErr w:type="spellStart"/>
      <w:r w:rsidR="000D4364" w:rsidRPr="000D4364">
        <w:rPr>
          <w:szCs w:val="28"/>
          <w:lang w:val="ru-RU"/>
        </w:rPr>
        <w:t>Addison</w:t>
      </w:r>
      <w:proofErr w:type="spellEnd"/>
      <w:r w:rsidR="0075769E">
        <w:rPr>
          <w:lang w:val="ru-RU"/>
        </w:rPr>
        <w:t>–</w:t>
      </w:r>
      <w:proofErr w:type="spellStart"/>
      <w:r w:rsidR="000D4364" w:rsidRPr="000D4364">
        <w:rPr>
          <w:szCs w:val="28"/>
          <w:lang w:val="ru-RU"/>
        </w:rPr>
        <w:t>Wesley</w:t>
      </w:r>
      <w:proofErr w:type="spellEnd"/>
      <w:r w:rsidR="000D4364" w:rsidRPr="000D4364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2022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1136 с.</w:t>
      </w:r>
    </w:p>
    <w:p w14:paraId="4CC11C69" w14:textId="4D93895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lastRenderedPageBreak/>
        <w:t>Липпман</w:t>
      </w:r>
      <w:proofErr w:type="spellEnd"/>
      <w:r w:rsidRPr="00A42635">
        <w:rPr>
          <w:szCs w:val="28"/>
          <w:lang w:val="ru-RU"/>
        </w:rPr>
        <w:t xml:space="preserve"> С. Язык программирования C++. Лучшие практики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Липпман</w:t>
      </w:r>
      <w:proofErr w:type="spellEnd"/>
      <w:r w:rsidR="00361A83" w:rsidRPr="00A42635">
        <w:rPr>
          <w:szCs w:val="28"/>
          <w:lang w:val="ru-RU"/>
        </w:rPr>
        <w:t xml:space="preserve"> С. </w:t>
      </w:r>
      <w:r w:rsidR="00114507" w:rsidRPr="00A42635">
        <w:rPr>
          <w:szCs w:val="28"/>
          <w:lang w:val="ru-RU"/>
        </w:rPr>
        <w:t xml:space="preserve">– </w:t>
      </w:r>
      <w:r w:rsidR="000B2F52" w:rsidRPr="000B2F52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896 с.</w:t>
      </w:r>
    </w:p>
    <w:p w14:paraId="276BC9B4" w14:textId="3008F46C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Лутц М. Изучаем Python. Том 1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Лутц М. </w:t>
      </w:r>
      <w:r w:rsidR="00114507" w:rsidRPr="00A42635">
        <w:rPr>
          <w:szCs w:val="28"/>
          <w:lang w:val="ru-RU"/>
        </w:rPr>
        <w:t xml:space="preserve">– </w:t>
      </w:r>
      <w:r w:rsidR="000B2F52" w:rsidRPr="000B2F52">
        <w:rPr>
          <w:szCs w:val="28"/>
          <w:lang w:val="ru-RU"/>
        </w:rPr>
        <w:t>Символ</w:t>
      </w:r>
      <w:r w:rsidR="0075769E">
        <w:rPr>
          <w:lang w:val="ru-RU"/>
        </w:rPr>
        <w:t>–</w:t>
      </w:r>
      <w:r w:rsidR="000B2F52" w:rsidRPr="000B2F52">
        <w:rPr>
          <w:szCs w:val="28"/>
          <w:lang w:val="ru-RU"/>
        </w:rPr>
        <w:t xml:space="preserve">Плюс,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1648 с.</w:t>
      </w:r>
    </w:p>
    <w:p w14:paraId="6D25C4E5" w14:textId="6295ABF3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Макконнелл С. Современное проектирование программного обеспечения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Макконнелл С. </w:t>
      </w:r>
      <w:r w:rsidR="00114507" w:rsidRPr="00A42635">
        <w:rPr>
          <w:szCs w:val="28"/>
          <w:lang w:val="ru-RU"/>
        </w:rPr>
        <w:t xml:space="preserve">– </w:t>
      </w:r>
      <w:r w:rsidR="000B2F52" w:rsidRPr="000B2F52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5CFF8278" w14:textId="22F26584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Мартин Р. Чистая архитектура в разработке приложений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Мартин Р.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Диалектика, </w:t>
      </w:r>
      <w:r w:rsidRPr="00A42635">
        <w:rPr>
          <w:szCs w:val="28"/>
          <w:lang w:val="ru-RU"/>
        </w:rPr>
        <w:t>2022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352 с.</w:t>
      </w:r>
    </w:p>
    <w:p w14:paraId="513D2A68" w14:textId="482D436F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Матиз</w:t>
      </w:r>
      <w:proofErr w:type="spellEnd"/>
      <w:r w:rsidRPr="00A42635">
        <w:rPr>
          <w:szCs w:val="28"/>
          <w:lang w:val="ru-RU"/>
        </w:rPr>
        <w:t xml:space="preserve"> Э. Изучаем Python. Программирование игр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Матиз</w:t>
      </w:r>
      <w:proofErr w:type="spellEnd"/>
      <w:r w:rsidR="00361A83" w:rsidRPr="00A42635">
        <w:rPr>
          <w:szCs w:val="28"/>
          <w:lang w:val="ru-RU"/>
        </w:rPr>
        <w:t xml:space="preserve"> Э.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544 с.</w:t>
      </w:r>
    </w:p>
    <w:p w14:paraId="3290B871" w14:textId="0B80C1EF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Нейгел</w:t>
      </w:r>
      <w:proofErr w:type="spellEnd"/>
      <w:r w:rsidRPr="00A42635">
        <w:rPr>
          <w:szCs w:val="28"/>
          <w:lang w:val="ru-RU"/>
        </w:rPr>
        <w:t xml:space="preserve"> К. C# и Unity. Разработка игр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Нейгел</w:t>
      </w:r>
      <w:proofErr w:type="spellEnd"/>
      <w:r w:rsidR="00361A83" w:rsidRPr="00A42635">
        <w:rPr>
          <w:szCs w:val="28"/>
          <w:lang w:val="ru-RU"/>
        </w:rPr>
        <w:t xml:space="preserve"> К.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750086A9" w14:textId="659CA1AC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Рамальо</w:t>
      </w:r>
      <w:proofErr w:type="spellEnd"/>
      <w:r w:rsidRPr="00A42635">
        <w:rPr>
          <w:szCs w:val="28"/>
          <w:lang w:val="ru-RU"/>
        </w:rPr>
        <w:t xml:space="preserve"> Л. Python. К вершинам мастерства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Рамальо</w:t>
      </w:r>
      <w:proofErr w:type="spellEnd"/>
      <w:r w:rsidR="00361A83" w:rsidRPr="00A42635">
        <w:rPr>
          <w:szCs w:val="28"/>
          <w:lang w:val="ru-RU"/>
        </w:rPr>
        <w:t xml:space="preserve"> Л.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768 с.</w:t>
      </w:r>
    </w:p>
    <w:p w14:paraId="303B09C4" w14:textId="44F337FF" w:rsidR="00A42635" w:rsidRPr="001C05C0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Савчук В.П. Оценка эффективности инвестиционных проектов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Савчук В.П.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>Инфра</w:t>
      </w:r>
      <w:r w:rsidR="0075769E">
        <w:rPr>
          <w:lang w:val="ru-RU"/>
        </w:rPr>
        <w:t>–</w:t>
      </w:r>
      <w:r w:rsidR="00826019" w:rsidRPr="00826019">
        <w:rPr>
          <w:szCs w:val="28"/>
          <w:lang w:val="ru-RU"/>
        </w:rPr>
        <w:t xml:space="preserve">М,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320 с.</w:t>
      </w:r>
    </w:p>
    <w:p w14:paraId="63F26E28" w14:textId="41B81CC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Скит Д. C# для начинающих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Скит Д.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624 с.</w:t>
      </w:r>
    </w:p>
    <w:p w14:paraId="6678D915" w14:textId="4F351B1E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 xml:space="preserve">Страуструп Б. Программирование: принципы и практика с использованием C++ </w:t>
      </w:r>
      <w:r w:rsidR="00361A83" w:rsidRPr="00361A83">
        <w:rPr>
          <w:szCs w:val="28"/>
          <w:lang w:val="ru-RU"/>
        </w:rPr>
        <w:t>/</w:t>
      </w:r>
      <w:r w:rsidR="00E712D0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Страуструп Б.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Диалектика,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672 с.</w:t>
      </w:r>
    </w:p>
    <w:p w14:paraId="452CF1B1" w14:textId="435E2E68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Сьерра К. Изучаем Java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Сьерра К.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Эксмо,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720 с.</w:t>
      </w:r>
    </w:p>
    <w:p w14:paraId="6840DED4" w14:textId="0F2723D3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Троелсен</w:t>
      </w:r>
      <w:proofErr w:type="spellEnd"/>
      <w:r w:rsidRPr="00A42635">
        <w:rPr>
          <w:szCs w:val="28"/>
          <w:lang w:val="ru-RU"/>
        </w:rPr>
        <w:t xml:space="preserve"> Э. Язык программирования C# 10 и платформа .NET 6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Троелсен</w:t>
      </w:r>
      <w:proofErr w:type="spellEnd"/>
      <w:r w:rsidR="00361A83" w:rsidRPr="00A42635">
        <w:rPr>
          <w:szCs w:val="28"/>
          <w:lang w:val="ru-RU"/>
        </w:rPr>
        <w:t xml:space="preserve"> Э.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1328 с.</w:t>
      </w:r>
    </w:p>
    <w:p w14:paraId="1BB14874" w14:textId="7586F30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Уолш Б. Java для начинающих</w:t>
      </w:r>
      <w:r w:rsidR="00114507" w:rsidRPr="00114507">
        <w:rPr>
          <w:szCs w:val="28"/>
          <w:lang w:val="ru-RU"/>
        </w:rPr>
        <w:t xml:space="preserve"> / </w:t>
      </w:r>
      <w:r w:rsidR="00114507" w:rsidRPr="00A42635">
        <w:rPr>
          <w:szCs w:val="28"/>
          <w:lang w:val="ru-RU"/>
        </w:rPr>
        <w:t>Уолш Б.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proofErr w:type="spellStart"/>
      <w:r w:rsidR="00E712D0" w:rsidRPr="00E712D0">
        <w:rPr>
          <w:szCs w:val="28"/>
          <w:lang w:val="ru-RU"/>
        </w:rPr>
        <w:t>O’Reilly</w:t>
      </w:r>
      <w:proofErr w:type="spellEnd"/>
      <w:r w:rsidR="00E712D0" w:rsidRPr="00E712D0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576 с.</w:t>
      </w:r>
    </w:p>
    <w:p w14:paraId="7B355105" w14:textId="67364D0D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Фаулер М. Шаблоны корпоративных приложений</w:t>
      </w:r>
      <w:r w:rsidR="00114507" w:rsidRPr="00114507">
        <w:rPr>
          <w:szCs w:val="28"/>
          <w:lang w:val="ru-RU"/>
        </w:rPr>
        <w:t xml:space="preserve"> / </w:t>
      </w:r>
      <w:r w:rsidR="00114507" w:rsidRPr="00A42635">
        <w:rPr>
          <w:szCs w:val="28"/>
          <w:lang w:val="ru-RU"/>
        </w:rPr>
        <w:t>Фаулер М.</w:t>
      </w:r>
      <w:r w:rsidRPr="00A42635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="00E712D0">
        <w:rPr>
          <w:szCs w:val="28"/>
          <w:lang w:val="ru-RU"/>
        </w:rPr>
        <w:t xml:space="preserve"> </w:t>
      </w:r>
      <w:r w:rsidR="00E712D0" w:rsidRPr="00E712D0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416 с.</w:t>
      </w:r>
    </w:p>
    <w:p w14:paraId="47722693" w14:textId="095C5017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Хорстманн</w:t>
      </w:r>
      <w:proofErr w:type="spellEnd"/>
      <w:r w:rsidRPr="00A42635">
        <w:rPr>
          <w:szCs w:val="28"/>
          <w:lang w:val="ru-RU"/>
        </w:rPr>
        <w:t xml:space="preserve"> К. Java. Библиотека профессионала.</w:t>
      </w:r>
      <w:r w:rsidR="00114507" w:rsidRPr="00114507">
        <w:rPr>
          <w:szCs w:val="28"/>
          <w:lang w:val="ru-RU"/>
        </w:rPr>
        <w:t xml:space="preserve"> </w:t>
      </w:r>
      <w:r w:rsidR="00114507" w:rsidRPr="009402E4">
        <w:rPr>
          <w:szCs w:val="28"/>
          <w:lang w:val="ru-RU"/>
        </w:rPr>
        <w:t>/</w:t>
      </w:r>
      <w:r w:rsidR="00114507" w:rsidRPr="00114507">
        <w:rPr>
          <w:szCs w:val="28"/>
          <w:lang w:val="ru-RU"/>
        </w:rPr>
        <w:t xml:space="preserve"> </w:t>
      </w:r>
      <w:proofErr w:type="spellStart"/>
      <w:r w:rsidR="00114507" w:rsidRPr="00A42635">
        <w:rPr>
          <w:szCs w:val="28"/>
          <w:lang w:val="ru-RU"/>
        </w:rPr>
        <w:t>Хорстманн</w:t>
      </w:r>
      <w:proofErr w:type="spellEnd"/>
      <w:r w:rsidR="00114507" w:rsidRPr="00A42635">
        <w:rPr>
          <w:szCs w:val="28"/>
          <w:lang w:val="ru-RU"/>
        </w:rPr>
        <w:t xml:space="preserve"> К.</w:t>
      </w:r>
      <w:r w:rsidRPr="00A42635">
        <w:rPr>
          <w:szCs w:val="28"/>
          <w:lang w:val="ru-RU"/>
        </w:rPr>
        <w:t xml:space="preserve"> Том 1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E712D0" w:rsidRPr="00E712D0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864 с.</w:t>
      </w:r>
    </w:p>
    <w:sectPr w:rsidR="00A42635" w:rsidRPr="00A42635" w:rsidSect="00D77A62"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code="9"/>
      <w:pgMar w:top="851" w:right="567" w:bottom="1701" w:left="1418" w:header="0" w:footer="0" w:gutter="0"/>
      <w:pgNumType w:start="4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B1A758" w14:textId="77777777" w:rsidR="00B70A97" w:rsidRDefault="00B70A97">
      <w:r>
        <w:separator/>
      </w:r>
    </w:p>
  </w:endnote>
  <w:endnote w:type="continuationSeparator" w:id="0">
    <w:p w14:paraId="2B041152" w14:textId="77777777" w:rsidR="00B70A97" w:rsidRDefault="00B70A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BBDD6" w14:textId="77777777" w:rsidR="00020089" w:rsidRDefault="00020089" w:rsidP="00724985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BE77A9" w14:textId="77777777" w:rsidR="00020089" w:rsidRDefault="00020089" w:rsidP="0072498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8D10" w14:textId="6D74B6B0" w:rsidR="00020089" w:rsidRDefault="00020089" w:rsidP="00AF1155">
    <w:pPr>
      <w:pStyle w:val="a6"/>
      <w:framePr w:w="575" w:h="435" w:hRule="exact" w:wrap="around" w:vAnchor="text" w:hAnchor="page" w:x="11074" w:y="-330"/>
      <w:jc w:val="center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31F16">
      <w:rPr>
        <w:rStyle w:val="a8"/>
        <w:noProof/>
      </w:rPr>
      <w:t>43</w:t>
    </w:r>
    <w:r>
      <w:rPr>
        <w:rStyle w:val="a8"/>
      </w:rPr>
      <w:fldChar w:fldCharType="end"/>
    </w:r>
  </w:p>
  <w:p w14:paraId="18B89C52" w14:textId="77777777" w:rsidR="00020089" w:rsidRDefault="00020089" w:rsidP="00724985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839F" w14:textId="05659330" w:rsidR="00020089" w:rsidRPr="00A062EE" w:rsidRDefault="00B228F1" w:rsidP="00072C32">
    <w:pPr>
      <w:pStyle w:val="a6"/>
      <w:ind w:right="360"/>
      <w:rPr>
        <w:lang w:val="en-US"/>
      </w:rPr>
    </w:pP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0B910E2" wp14:editId="79E41158">
              <wp:simplePos x="0" y="0"/>
              <wp:positionH relativeFrom="column">
                <wp:posOffset>2311897</wp:posOffset>
              </wp:positionH>
              <wp:positionV relativeFrom="paragraph">
                <wp:posOffset>-902364</wp:posOffset>
              </wp:positionV>
              <wp:extent cx="2169160" cy="904323"/>
              <wp:effectExtent l="0" t="0" r="2540" b="0"/>
              <wp:wrapNone/>
              <wp:docPr id="43" name="Rectangl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9160" cy="9043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9E7FA4A" w14:textId="05396269" w:rsidR="00020089" w:rsidRPr="00C829DC" w:rsidRDefault="00C829DC" w:rsidP="007F38A5">
                          <w:pPr>
                            <w:jc w:val="center"/>
                            <w:rPr>
                              <w:sz w:val="20"/>
                              <w:szCs w:val="14"/>
                              <w:lang w:val="ru-RU"/>
                            </w:rPr>
                          </w:pP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Разработка приложения виртуальной реальности 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Виртуальный музей времен Великой Отечественной войны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 для ГАПОУ ВО 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Владимирский политехнический колледж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B910E2" id="Rectangle 211" o:spid="_x0000_s1046" style="position:absolute;left:0;text-align:left;margin-left:182.05pt;margin-top:-71.05pt;width:170.8pt;height:71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" filled="f" stroked="f" strokeweight=".25pt">
              <v:textbox inset="1pt,1pt,1pt,1pt">
                <w:txbxContent>
                  <w:p w14:paraId="59E7FA4A" w14:textId="05396269" w:rsidR="00020089" w:rsidRPr="00C829DC" w:rsidRDefault="00C829DC" w:rsidP="007F38A5">
                    <w:pPr>
                      <w:jc w:val="center"/>
                      <w:rPr>
                        <w:sz w:val="20"/>
                        <w:szCs w:val="14"/>
                        <w:lang w:val="ru-RU"/>
                      </w:rPr>
                    </w:pP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Разработка приложения виртуальной реальности 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Виртуальный музей времен Великой Отечественной войны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 для ГАПОУ ВО 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Владимирский политехнический колледж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3F5C6C" wp14:editId="65BFE807">
              <wp:simplePos x="0" y="0"/>
              <wp:positionH relativeFrom="column">
                <wp:posOffset>542732</wp:posOffset>
              </wp:positionH>
              <wp:positionV relativeFrom="paragraph">
                <wp:posOffset>-870557</wp:posOffset>
              </wp:positionV>
              <wp:extent cx="862716" cy="157480"/>
              <wp:effectExtent l="0" t="0" r="0" b="0"/>
              <wp:wrapNone/>
              <wp:docPr id="44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271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EA8600" w14:textId="12E65596" w:rsidR="00020089" w:rsidRPr="00A6314F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Хилков А.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3F5C6C" id="Rectangle 197" o:spid="_x0000_s1047" style="position:absolute;left:0;text-align:left;margin-left:42.75pt;margin-top:-68.55pt;width:67.95pt;height:12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" filled="f" stroked="f" strokeweight=".25pt">
              <v:textbox inset="1pt,1pt,1pt,1pt">
                <w:txbxContent>
                  <w:p w14:paraId="66EA8600" w14:textId="12E65596" w:rsidR="00020089" w:rsidRPr="00A6314F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Хилков А.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4403CE7" wp14:editId="1C61F54D">
              <wp:simplePos x="0" y="0"/>
              <wp:positionH relativeFrom="column">
                <wp:posOffset>538756</wp:posOffset>
              </wp:positionH>
              <wp:positionV relativeFrom="paragraph">
                <wp:posOffset>-691653</wp:posOffset>
              </wp:positionV>
              <wp:extent cx="850734" cy="157480"/>
              <wp:effectExtent l="0" t="0" r="6985" b="0"/>
              <wp:wrapNone/>
              <wp:docPr id="45" name="Rectangle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7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E7B425" w14:textId="37D2F4C5" w:rsidR="00020089" w:rsidRPr="008543DE" w:rsidRDefault="006F3219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Чернушевич</w:t>
                          </w:r>
                          <w:proofErr w:type="spellEnd"/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Д.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403CE7" id="Rectangle 200" o:spid="_x0000_s1048" style="position:absolute;left:0;text-align:left;margin-left:42.4pt;margin-top:-54.45pt;width:67pt;height:12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" filled="f" stroked="f" strokeweight=".25pt">
              <v:textbox inset="1pt,1pt,1pt,1pt">
                <w:txbxContent>
                  <w:p w14:paraId="6FE7B425" w14:textId="37D2F4C5" w:rsidR="00020089" w:rsidRPr="008543DE" w:rsidRDefault="006F3219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Чернушевич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Д. В.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69205D27" wp14:editId="7E70EA4F">
              <wp:simplePos x="0" y="0"/>
              <wp:positionH relativeFrom="column">
                <wp:posOffset>534780</wp:posOffset>
              </wp:positionH>
              <wp:positionV relativeFrom="paragraph">
                <wp:posOffset>-516724</wp:posOffset>
              </wp:positionV>
              <wp:extent cx="854876" cy="157480"/>
              <wp:effectExtent l="0" t="0" r="2540" b="0"/>
              <wp:wrapNone/>
              <wp:docPr id="40" name="Rectangle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7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B2C6585" w14:textId="16749E37" w:rsidR="00020089" w:rsidRPr="009F4FD1" w:rsidRDefault="009F4FD1" w:rsidP="009A0CE0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Михайлова Е.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205D27" id="Rectangle 203" o:spid="_x0000_s1049" style="position:absolute;left:0;text-align:left;margin-left:42.1pt;margin-top:-40.7pt;width:67.3pt;height:12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" filled="f" stroked="f" strokeweight=".25pt">
              <v:textbox inset="1pt,1pt,1pt,1pt">
                <w:txbxContent>
                  <w:p w14:paraId="1B2C6585" w14:textId="16749E37" w:rsidR="00020089" w:rsidRPr="009F4FD1" w:rsidRDefault="009F4FD1" w:rsidP="009A0CE0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Михайлова Е. 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0AC3E4C4" wp14:editId="17437288">
              <wp:simplePos x="0" y="0"/>
              <wp:positionH relativeFrom="column">
                <wp:posOffset>530805</wp:posOffset>
              </wp:positionH>
              <wp:positionV relativeFrom="paragraph">
                <wp:posOffset>-337820</wp:posOffset>
              </wp:positionV>
              <wp:extent cx="858851" cy="157480"/>
              <wp:effectExtent l="0" t="0" r="0" b="0"/>
              <wp:wrapNone/>
              <wp:docPr id="41" name="Rectangle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8851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1D2879" w14:textId="265DD114" w:rsidR="00020089" w:rsidRPr="00B228F1" w:rsidRDefault="003504ED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 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C3E4C4" id="Rectangle 206" o:spid="_x0000_s1050" style="position:absolute;left:0;text-align:left;margin-left:41.8pt;margin-top:-26.6pt;width:67.65pt;height:12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" filled="f" stroked="f" strokeweight=".25pt">
              <v:textbox inset="1pt,1pt,1pt,1pt">
                <w:txbxContent>
                  <w:p w14:paraId="581D2879" w14:textId="265DD114" w:rsidR="00020089" w:rsidRPr="00B228F1" w:rsidRDefault="003504ED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iCs/>
                        <w:sz w:val="16"/>
                        <w:szCs w:val="16"/>
                        <w:lang w:val="ru-RU"/>
                      </w:rPr>
                      <w:t>Осипова И. 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96BBD03" wp14:editId="6D0165F2">
              <wp:simplePos x="0" y="0"/>
              <wp:positionH relativeFrom="column">
                <wp:posOffset>530860</wp:posOffset>
              </wp:positionH>
              <wp:positionV relativeFrom="paragraph">
                <wp:posOffset>-158115</wp:posOffset>
              </wp:positionV>
              <wp:extent cx="852170" cy="158115"/>
              <wp:effectExtent l="0" t="0" r="0" b="0"/>
              <wp:wrapNone/>
              <wp:docPr id="42" name="Rectangle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C4C6092" w14:textId="7FAB4178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</w:t>
                          </w:r>
                          <w:r w:rsidR="009F4FD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BBD03" id="Rectangle 221" o:spid="_x0000_s1051" style="position:absolute;left:0;text-align:left;margin-left:41.8pt;margin-top:-12.45pt;width:67.1pt;height:12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" filled="f" stroked="f" strokeweight=".25pt">
              <v:textbox inset="1pt,1pt,1pt,1pt">
                <w:txbxContent>
                  <w:p w14:paraId="1C4C6092" w14:textId="7FAB4178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Осипова И.</w:t>
                    </w:r>
                    <w:r w:rsidR="009F4FD1">
                      <w:rPr>
                        <w:iCs/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EBF4F11" wp14:editId="5C48FABE">
              <wp:simplePos x="0" y="0"/>
              <wp:positionH relativeFrom="column">
                <wp:posOffset>-171450</wp:posOffset>
              </wp:positionH>
              <wp:positionV relativeFrom="paragraph">
                <wp:posOffset>-164465</wp:posOffset>
              </wp:positionV>
              <wp:extent cx="703580" cy="157480"/>
              <wp:effectExtent l="0" t="0" r="0" b="0"/>
              <wp:wrapNone/>
              <wp:docPr id="39" name="Rectangle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4CE0DA0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Утв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BF4F11" id="Rectangle 208" o:spid="_x0000_s1052" style="position:absolute;left:0;text-align:left;margin-left:-13.5pt;margin-top:-12.95pt;width:55.4pt;height:12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" filled="f" stroked="f" strokeweight=".25pt">
              <v:textbox inset="1pt,1pt,1pt,1pt">
                <w:txbxContent>
                  <w:p w14:paraId="44CE0DA0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Утв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6C8345F" wp14:editId="798E092F">
              <wp:simplePos x="0" y="0"/>
              <wp:positionH relativeFrom="column">
                <wp:posOffset>-183515</wp:posOffset>
              </wp:positionH>
              <wp:positionV relativeFrom="paragraph">
                <wp:posOffset>-327660</wp:posOffset>
              </wp:positionV>
              <wp:extent cx="702945" cy="157480"/>
              <wp:effectExtent l="0" t="0" r="0" b="0"/>
              <wp:wrapNone/>
              <wp:docPr id="38" name="Rectangle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81A67D5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Т.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8345F" id="Rectangle 205" o:spid="_x0000_s1053" style="position:absolute;left:0;text-align:left;margin-left:-14.45pt;margin-top:-25.8pt;width:55.35pt;height:12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" filled="f" stroked="f" strokeweight=".25pt">
              <v:textbox inset="1pt,1pt,1pt,1pt">
                <w:txbxContent>
                  <w:p w14:paraId="481A67D5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Т.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90346D6" wp14:editId="6DC155D5">
              <wp:simplePos x="0" y="0"/>
              <wp:positionH relativeFrom="column">
                <wp:posOffset>-180340</wp:posOffset>
              </wp:positionH>
              <wp:positionV relativeFrom="paragraph">
                <wp:posOffset>-515620</wp:posOffset>
              </wp:positionV>
              <wp:extent cx="702945" cy="157480"/>
              <wp:effectExtent l="0" t="0" r="0" b="0"/>
              <wp:wrapNone/>
              <wp:docPr id="37" name="Rectangle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96236F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Н.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0346D6" id="Rectangle 202" o:spid="_x0000_s1054" style="position:absolute;left:0;text-align:left;margin-left:-14.2pt;margin-top:-40.6pt;width:55.35pt;height:1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" filled="f" stroked="f" strokeweight=".25pt">
              <v:textbox inset="1pt,1pt,1pt,1pt">
                <w:txbxContent>
                  <w:p w14:paraId="1396236F" w14:textId="77777777" w:rsidR="00020089" w:rsidRPr="00943153" w:rsidRDefault="00020089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Н.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06C145" wp14:editId="77313553">
              <wp:simplePos x="0" y="0"/>
              <wp:positionH relativeFrom="column">
                <wp:posOffset>-171450</wp:posOffset>
              </wp:positionH>
              <wp:positionV relativeFrom="paragraph">
                <wp:posOffset>-696595</wp:posOffset>
              </wp:positionV>
              <wp:extent cx="703580" cy="157480"/>
              <wp:effectExtent l="0" t="0" r="0" b="0"/>
              <wp:wrapNone/>
              <wp:docPr id="36" name="Rectangle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3E30C0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06C145" id="Rectangle 199" o:spid="_x0000_s1055" style="position:absolute;left:0;text-align:left;margin-left:-13.5pt;margin-top:-54.85pt;width:55.4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" filled="f" stroked="f" strokeweight=".25pt">
              <v:textbox inset="1pt,1pt,1pt,1pt">
                <w:txbxContent>
                  <w:p w14:paraId="243E30C0" w14:textId="77777777" w:rsidR="00020089" w:rsidRPr="00943153" w:rsidRDefault="00020089">
                    <w:pPr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Пров.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7B95F" wp14:editId="2FEF540B">
              <wp:simplePos x="0" y="0"/>
              <wp:positionH relativeFrom="column">
                <wp:posOffset>-177165</wp:posOffset>
              </wp:positionH>
              <wp:positionV relativeFrom="paragraph">
                <wp:posOffset>-873125</wp:posOffset>
              </wp:positionV>
              <wp:extent cx="703580" cy="157480"/>
              <wp:effectExtent l="0" t="0" r="0" b="0"/>
              <wp:wrapNone/>
              <wp:docPr id="35" name="Rectangl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F509FB" w14:textId="77777777" w:rsidR="00020089" w:rsidRPr="00F15AA7" w:rsidRDefault="00020089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Разраб</w:t>
                          </w:r>
                          <w:r w:rsidRPr="00F15AA7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A8CB919" w14:textId="1C408CE6" w:rsidR="00020089" w:rsidRPr="005B42BF" w:rsidRDefault="00020089">
                          <w:pPr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  <w:r w:rsidRPr="005B42BF">
                            <w:rPr>
                              <w:lang w:val="ru-RU"/>
                            </w:rPr>
                            <w:t>ТП.2203.ПО</w:t>
                          </w:r>
                          <w:r w:rsidR="00DB2D29">
                            <w:rPr>
                              <w:lang w:val="ru-RU"/>
                            </w:rPr>
                            <w:t>–</w:t>
                          </w:r>
                          <w:r w:rsidRPr="005B42BF">
                            <w:rPr>
                              <w:lang w:val="ru-RU"/>
                            </w:rPr>
                            <w:t>301.18.05.ПЗ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D7B95F" id="Rectangle 196" o:spid="_x0000_s1056" style="position:absolute;left:0;text-align:left;margin-left:-13.95pt;margin-top:-68.75pt;width:55.4pt;height: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" filled="f" stroked="f" strokeweight=".25pt">
              <v:textbox inset="1pt,1pt,1pt,1pt">
                <w:txbxContent>
                  <w:p w14:paraId="53F509FB" w14:textId="77777777" w:rsidR="00020089" w:rsidRPr="00F15AA7" w:rsidRDefault="00020089">
                    <w:pPr>
                      <w:rPr>
                        <w:i/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Разраб</w:t>
                    </w:r>
                    <w:r w:rsidRPr="00F15AA7">
                      <w:rPr>
                        <w:i/>
                        <w:sz w:val="16"/>
                        <w:szCs w:val="16"/>
                      </w:rPr>
                      <w:t>.</w:t>
                    </w:r>
                  </w:p>
                  <w:p w14:paraId="7A8CB919" w14:textId="1C408CE6" w:rsidR="00020089" w:rsidRPr="005B42BF" w:rsidRDefault="00020089">
                    <w:pPr>
                      <w:jc w:val="center"/>
                      <w:rPr>
                        <w:rFonts w:ascii="Journal" w:hAnsi="Journal"/>
                        <w:lang w:val="ru-RU"/>
                      </w:rPr>
                    </w:pPr>
                    <w:r w:rsidRPr="005B42BF">
                      <w:rPr>
                        <w:lang w:val="ru-RU"/>
                      </w:rPr>
                      <w:t>ТП.2203.ПО</w:t>
                    </w:r>
                    <w:r w:rsidR="00DB2D29">
                      <w:rPr>
                        <w:lang w:val="ru-RU"/>
                      </w:rPr>
                      <w:t>–</w:t>
                    </w:r>
                    <w:r w:rsidRPr="005B42BF">
                      <w:rPr>
                        <w:lang w:val="ru-RU"/>
                      </w:rPr>
                      <w:t>301.18.05.ПЗ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B77FE5E" wp14:editId="156623DC">
              <wp:simplePos x="0" y="0"/>
              <wp:positionH relativeFrom="column">
                <wp:posOffset>4490720</wp:posOffset>
              </wp:positionH>
              <wp:positionV relativeFrom="paragraph">
                <wp:posOffset>-732790</wp:posOffset>
              </wp:positionV>
              <wp:extent cx="548640" cy="203200"/>
              <wp:effectExtent l="0" t="0" r="0" b="0"/>
              <wp:wrapNone/>
              <wp:docPr id="3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C4611" w14:textId="77777777" w:rsidR="00020089" w:rsidRPr="00573E4A" w:rsidRDefault="00020089" w:rsidP="00573E4A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7FE5E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57" type="#_x0000_t202" style="position:absolute;left:0;text-align:left;margin-left:353.6pt;margin-top:-57.7pt;width:43.2pt;height:1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" filled="f" stroked="f">
              <v:textbox>
                <w:txbxContent>
                  <w:p w14:paraId="109C4611" w14:textId="77777777" w:rsidR="00020089" w:rsidRPr="00573E4A" w:rsidRDefault="00020089" w:rsidP="00573E4A">
                    <w:pPr>
                      <w:jc w:val="center"/>
                      <w:rPr>
                        <w:rFonts w:ascii="Arial" w:hAnsi="Arial" w:cs="Arial"/>
                        <w:i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0A7A5BE2" wp14:editId="13239FFB">
              <wp:simplePos x="0" y="0"/>
              <wp:positionH relativeFrom="column">
                <wp:posOffset>4673600</wp:posOffset>
              </wp:positionH>
              <wp:positionV relativeFrom="paragraph">
                <wp:posOffset>-376555</wp:posOffset>
              </wp:positionV>
              <wp:extent cx="1620520" cy="224155"/>
              <wp:effectExtent l="0" t="0" r="0" b="0"/>
              <wp:wrapNone/>
              <wp:docPr id="33" name="Rectangle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20520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6BB593A" w14:textId="7DEE0159" w:rsidR="00020089" w:rsidRPr="00F8591E" w:rsidRDefault="00020089" w:rsidP="001C4D9C">
                          <w:pPr>
                            <w:jc w:val="center"/>
                            <w:rPr>
                              <w:szCs w:val="28"/>
                              <w:lang w:val="ru-RU"/>
                            </w:rPr>
                          </w:pPr>
                          <w:r>
                            <w:rPr>
                              <w:szCs w:val="28"/>
                            </w:rPr>
                            <w:t>В</w:t>
                          </w:r>
                          <w:proofErr w:type="spellStart"/>
                          <w:r w:rsidR="00F8591E">
                            <w:rPr>
                              <w:szCs w:val="28"/>
                              <w:lang w:val="ru-RU"/>
                            </w:rPr>
                            <w:t>лПК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7A5BE2" id="Rectangle 220" o:spid="_x0000_s1058" style="position:absolute;left:0;text-align:left;margin-left:368pt;margin-top:-29.65pt;width:127.6pt;height:17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" filled="f" stroked="f" strokeweight=".25pt">
              <v:textbox inset="1pt,1pt,1pt,1pt">
                <w:txbxContent>
                  <w:p w14:paraId="56BB593A" w14:textId="7DEE0159" w:rsidR="00020089" w:rsidRPr="00F8591E" w:rsidRDefault="00020089" w:rsidP="001C4D9C">
                    <w:pPr>
                      <w:jc w:val="center"/>
                      <w:rPr>
                        <w:szCs w:val="28"/>
                        <w:lang w:val="ru-RU"/>
                      </w:rPr>
                    </w:pPr>
                    <w:r>
                      <w:rPr>
                        <w:szCs w:val="28"/>
                      </w:rPr>
                      <w:t>В</w:t>
                    </w:r>
                    <w:proofErr w:type="spellStart"/>
                    <w:r w:rsidR="00F8591E">
                      <w:rPr>
                        <w:szCs w:val="28"/>
                        <w:lang w:val="ru-RU"/>
                      </w:rPr>
                      <w:t>лПК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8BD2079" wp14:editId="6A9395F3">
              <wp:simplePos x="0" y="0"/>
              <wp:positionH relativeFrom="column">
                <wp:posOffset>4848860</wp:posOffset>
              </wp:positionH>
              <wp:positionV relativeFrom="paragraph">
                <wp:posOffset>-728345</wp:posOffset>
              </wp:positionV>
              <wp:extent cx="635" cy="172085"/>
              <wp:effectExtent l="0" t="0" r="0" b="0"/>
              <wp:wrapNone/>
              <wp:docPr id="32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30597D" id="Line 219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8pt,-57.35pt" to="381.85pt,-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3AEC7CDF" wp14:editId="1D7F3894">
              <wp:simplePos x="0" y="0"/>
              <wp:positionH relativeFrom="column">
                <wp:posOffset>4667885</wp:posOffset>
              </wp:positionH>
              <wp:positionV relativeFrom="paragraph">
                <wp:posOffset>-728980</wp:posOffset>
              </wp:positionV>
              <wp:extent cx="635" cy="172085"/>
              <wp:effectExtent l="0" t="0" r="0" b="0"/>
              <wp:wrapNone/>
              <wp:docPr id="31" name="Line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EC9203" id="Line 218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5pt,-57.4pt" to="367.6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34AA36C5" wp14:editId="0103F578">
              <wp:simplePos x="0" y="0"/>
              <wp:positionH relativeFrom="column">
                <wp:posOffset>5630545</wp:posOffset>
              </wp:positionH>
              <wp:positionV relativeFrom="paragraph">
                <wp:posOffset>-718185</wp:posOffset>
              </wp:positionV>
              <wp:extent cx="770255" cy="157480"/>
              <wp:effectExtent l="0" t="0" r="0" b="0"/>
              <wp:wrapNone/>
              <wp:docPr id="30" name="Rectangle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025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68FB7D" w14:textId="03DEDCDC" w:rsidR="00020089" w:rsidRPr="0061422E" w:rsidRDefault="00E2795F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</w:t>
                          </w:r>
                          <w:r w:rsidR="00026480">
                            <w:rPr>
                              <w:sz w:val="20"/>
                              <w:lang w:val="ru-RU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AA36C5" id="Rectangle 217" o:spid="_x0000_s1059" style="position:absolute;left:0;text-align:left;margin-left:443.35pt;margin-top:-56.55pt;width:60.65pt;height:1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" filled="f" stroked="f" strokeweight=".25pt">
              <v:textbox inset="1pt,1pt,1pt,1pt">
                <w:txbxContent>
                  <w:p w14:paraId="7868FB7D" w14:textId="03DEDCDC" w:rsidR="00020089" w:rsidRPr="0061422E" w:rsidRDefault="00E2795F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</w:t>
                    </w:r>
                    <w:r w:rsidR="00026480">
                      <w:rPr>
                        <w:sz w:val="20"/>
                        <w:lang w:val="ru-RU"/>
                      </w:rPr>
                      <w:t>6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0FEC9E2A" wp14:editId="037C7320">
              <wp:simplePos x="0" y="0"/>
              <wp:positionH relativeFrom="column">
                <wp:posOffset>5607050</wp:posOffset>
              </wp:positionH>
              <wp:positionV relativeFrom="paragraph">
                <wp:posOffset>-892810</wp:posOffset>
              </wp:positionV>
              <wp:extent cx="769620" cy="157480"/>
              <wp:effectExtent l="0" t="0" r="0" b="0"/>
              <wp:wrapNone/>
              <wp:docPr id="29" name="Rectangl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962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D824B4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C9E2A" id="Rectangle 216" o:spid="_x0000_s1060" style="position:absolute;left:0;text-align:left;margin-left:441.5pt;margin-top:-70.3pt;width:60.6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" filled="f" stroked="f" strokeweight=".25pt">
              <v:textbox inset="1pt,1pt,1pt,1pt">
                <w:txbxContent>
                  <w:p w14:paraId="7D824B4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85944A3" wp14:editId="73AB17A3">
              <wp:simplePos x="0" y="0"/>
              <wp:positionH relativeFrom="column">
                <wp:posOffset>4520565</wp:posOffset>
              </wp:positionH>
              <wp:positionV relativeFrom="paragraph">
                <wp:posOffset>-880110</wp:posOffset>
              </wp:positionV>
              <wp:extent cx="488315" cy="157480"/>
              <wp:effectExtent l="0" t="0" r="0" b="0"/>
              <wp:wrapNone/>
              <wp:docPr id="28" name="Rectangle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3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B865AD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Лит.</w:t>
                          </w:r>
                        </w:p>
                        <w:p w14:paraId="3C57921E" w14:textId="77777777" w:rsidR="00020089" w:rsidRPr="008F40C4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М</w:t>
                          </w:r>
                        </w:p>
                        <w:p w14:paraId="068D6297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 xml:space="preserve">Модули сбора и отображения статистики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en-US"/>
                            </w:rPr>
                            <w:t>Sendmail</w:t>
                          </w:r>
                        </w:p>
                        <w:p w14:paraId="790BFE96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одули сбора и отображения сттики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  <w:t>Sendmail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5944A3" id="Rectangle 215" o:spid="_x0000_s1061" style="position:absolute;left:0;text-align:left;margin-left:355.95pt;margin-top:-69.3pt;width:38.45pt;height:12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" filled="f" stroked="f" strokeweight=".25pt">
              <v:textbox inset="1pt,1pt,1pt,1pt">
                <w:txbxContent>
                  <w:p w14:paraId="0B865AD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Лит.</w:t>
                    </w:r>
                  </w:p>
                  <w:p w14:paraId="3C57921E" w14:textId="77777777" w:rsidR="00020089" w:rsidRPr="008F40C4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М</w:t>
                    </w:r>
                  </w:p>
                  <w:p w14:paraId="068D6297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 xml:space="preserve">Модули сбора и отображения статистики почтовой службы </w:t>
                    </w:r>
                    <w:r w:rsidRPr="00E14490">
                      <w:rPr>
                        <w:rFonts w:ascii="Journal" w:hAnsi="Journal"/>
                        <w:sz w:val="24"/>
                        <w:szCs w:val="24"/>
                        <w:lang w:val="en-US"/>
                      </w:rPr>
                      <w:t>Sendmail</w:t>
                    </w:r>
                  </w:p>
                  <w:p w14:paraId="790BFE96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одули сбора и отображения сттики почтовой службы </w:t>
                    </w:r>
                    <w:r w:rsidRPr="00E14490">
                      <w:rPr>
                        <w:rFonts w:ascii="Journal" w:hAnsi="Journal"/>
                        <w:szCs w:val="28"/>
                        <w:lang w:val="en-US"/>
                      </w:rPr>
                      <w:t>Sendmail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5B6B876" wp14:editId="4DCF3E3D">
              <wp:simplePos x="0" y="0"/>
              <wp:positionH relativeFrom="column">
                <wp:posOffset>5572125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27" name="Line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9ECF8" id="Line 214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8.75pt,-71.65pt" to="438.85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2938CEB" wp14:editId="1191D649">
              <wp:simplePos x="0" y="0"/>
              <wp:positionH relativeFrom="column">
                <wp:posOffset>4495800</wp:posOffset>
              </wp:positionH>
              <wp:positionV relativeFrom="paragraph">
                <wp:posOffset>-548005</wp:posOffset>
              </wp:positionV>
              <wp:extent cx="1966595" cy="1270"/>
              <wp:effectExtent l="0" t="0" r="0" b="0"/>
              <wp:wrapNone/>
              <wp:docPr id="26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66595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58411F" id="Line 213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-43.15pt" to="508.85pt,-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22D669DD" wp14:editId="16A817BB">
              <wp:simplePos x="0" y="0"/>
              <wp:positionH relativeFrom="column">
                <wp:posOffset>4496435</wp:posOffset>
              </wp:positionH>
              <wp:positionV relativeFrom="paragraph">
                <wp:posOffset>-731520</wp:posOffset>
              </wp:positionV>
              <wp:extent cx="1947545" cy="8890"/>
              <wp:effectExtent l="0" t="0" r="0" b="0"/>
              <wp:wrapNone/>
              <wp:docPr id="25" name="Line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947545" cy="889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9FC28" id="Line 212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05pt,-57.6pt" to="507.4pt,-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9A32F9C" wp14:editId="146642E0">
              <wp:simplePos x="0" y="0"/>
              <wp:positionH relativeFrom="column">
                <wp:posOffset>4486910</wp:posOffset>
              </wp:positionH>
              <wp:positionV relativeFrom="paragraph">
                <wp:posOffset>-899795</wp:posOffset>
              </wp:positionV>
              <wp:extent cx="635" cy="886460"/>
              <wp:effectExtent l="0" t="0" r="0" b="0"/>
              <wp:wrapNone/>
              <wp:docPr id="2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858EE" id="Line 210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-70.85pt" to="353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B5F9A5D" wp14:editId="114C99D7">
              <wp:simplePos x="0" y="0"/>
              <wp:positionH relativeFrom="column">
                <wp:posOffset>-207010</wp:posOffset>
              </wp:positionH>
              <wp:positionV relativeFrom="paragraph">
                <wp:posOffset>-721995</wp:posOffset>
              </wp:positionV>
              <wp:extent cx="2522220" cy="635"/>
              <wp:effectExtent l="0" t="0" r="0" b="0"/>
              <wp:wrapNone/>
              <wp:docPr id="22" name="Line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261A1F" id="Line 19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56.85pt" to="182.3pt,-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A4ECE92" wp14:editId="2C57741B">
              <wp:simplePos x="0" y="0"/>
              <wp:positionH relativeFrom="column">
                <wp:posOffset>-207010</wp:posOffset>
              </wp:positionH>
              <wp:positionV relativeFrom="paragraph">
                <wp:posOffset>-541020</wp:posOffset>
              </wp:positionV>
              <wp:extent cx="2522220" cy="635"/>
              <wp:effectExtent l="0" t="0" r="0" b="0"/>
              <wp:wrapNone/>
              <wp:docPr id="21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5B3818" id="Line 193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42.6pt" to="182.3pt,-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20E0B13" wp14:editId="5FCB9485">
              <wp:simplePos x="0" y="0"/>
              <wp:positionH relativeFrom="column">
                <wp:posOffset>-207010</wp:posOffset>
              </wp:positionH>
              <wp:positionV relativeFrom="paragraph">
                <wp:posOffset>-1249045</wp:posOffset>
              </wp:positionV>
              <wp:extent cx="2522220" cy="635"/>
              <wp:effectExtent l="0" t="0" r="0" b="0"/>
              <wp:wrapNone/>
              <wp:docPr id="20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0F91FB" id="Line 19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98.35pt" to="182.3pt,-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0D8A22" wp14:editId="42790FB2">
              <wp:simplePos x="0" y="0"/>
              <wp:positionH relativeFrom="column">
                <wp:posOffset>-201930</wp:posOffset>
              </wp:positionH>
              <wp:positionV relativeFrom="paragraph">
                <wp:posOffset>-1079500</wp:posOffset>
              </wp:positionV>
              <wp:extent cx="2522220" cy="635"/>
              <wp:effectExtent l="0" t="0" r="0" b="0"/>
              <wp:wrapNone/>
              <wp:docPr id="19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07EF4" id="Line 19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-85pt" to="182.7pt,-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5BF53C" wp14:editId="17DBC2E9">
              <wp:simplePos x="0" y="0"/>
              <wp:positionH relativeFrom="column">
                <wp:posOffset>-206375</wp:posOffset>
              </wp:positionH>
              <wp:positionV relativeFrom="paragraph">
                <wp:posOffset>-900430</wp:posOffset>
              </wp:positionV>
              <wp:extent cx="6657975" cy="635"/>
              <wp:effectExtent l="0" t="0" r="0" b="0"/>
              <wp:wrapNone/>
              <wp:docPr id="18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F1F8C" id="Line 19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25pt,-70.9pt" to="508pt,-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4D11C64" wp14:editId="453B0790">
              <wp:simplePos x="0" y="0"/>
              <wp:positionH relativeFrom="column">
                <wp:posOffset>2357755</wp:posOffset>
              </wp:positionH>
              <wp:positionV relativeFrom="paragraph">
                <wp:posOffset>-1282065</wp:posOffset>
              </wp:positionV>
              <wp:extent cx="4023995" cy="243205"/>
              <wp:effectExtent l="0" t="0" r="0" b="0"/>
              <wp:wrapNone/>
              <wp:docPr id="1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2399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9B30E0E" w14:textId="63B08F78" w:rsidR="00020089" w:rsidRDefault="00020089" w:rsidP="001C4D9C">
                          <w:pPr>
                            <w:jc w:val="center"/>
                            <w:rPr>
                              <w:noProof/>
                              <w:lang w:val="ru-RU"/>
                            </w:rPr>
                          </w:pPr>
                          <w:r>
                            <w:rPr>
                              <w:noProof/>
                              <w:lang w:val="ru-RU"/>
                            </w:rPr>
                            <w:t xml:space="preserve">ДП </w:t>
                          </w:r>
                          <w:r w:rsidRPr="00B05A5F">
                            <w:rPr>
                              <w:noProof/>
                              <w:lang w:val="ru-RU"/>
                            </w:rPr>
                            <w:t>09</w:t>
                          </w:r>
                          <w:r>
                            <w:rPr>
                              <w:noProof/>
                              <w:lang w:val="ru-RU"/>
                            </w:rPr>
                            <w:t>.02.0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7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ИСП</w:t>
                          </w:r>
                          <w:r w:rsidR="002763CF">
                            <w:rPr>
                              <w:noProof/>
                              <w:szCs w:val="28"/>
                            </w:rPr>
                            <w:t>–</w:t>
                          </w:r>
                          <w:r>
                            <w:rPr>
                              <w:noProof/>
                              <w:lang w:val="ru-RU"/>
                            </w:rPr>
                            <w:t>42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1/2к</w:t>
                          </w:r>
                          <w:r w:rsidR="004D1275"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23</w:t>
                          </w:r>
                          <w:r>
                            <w:rPr>
                              <w:noProof/>
                              <w:lang w:val="ru-RU"/>
                            </w:rPr>
                            <w:t>.2</w:t>
                          </w:r>
                          <w:r w:rsidR="000F120D">
                            <w:rPr>
                              <w:noProof/>
                              <w:lang w:val="ru-RU"/>
                            </w:rPr>
                            <w:t>5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ПЗ</w:t>
                          </w:r>
                        </w:p>
                        <w:p w14:paraId="252F0C99" w14:textId="77777777" w:rsidR="00020089" w:rsidRPr="008B6A74" w:rsidRDefault="00020089" w:rsidP="00B228F1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D11C64" id="Rectangle 189" o:spid="_x0000_s1062" style="position:absolute;left:0;text-align:left;margin-left:185.65pt;margin-top:-100.95pt;width:316.85pt;height:19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" filled="f" stroked="f" strokeweight=".25pt">
              <v:textbox inset="1pt,1pt,1pt,1pt">
                <w:txbxContent>
                  <w:p w14:paraId="39B30E0E" w14:textId="63B08F78" w:rsidR="00020089" w:rsidRDefault="00020089" w:rsidP="001C4D9C">
                    <w:pPr>
                      <w:jc w:val="center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  <w:lang w:val="ru-RU"/>
                      </w:rPr>
                      <w:t xml:space="preserve">ДП </w:t>
                    </w:r>
                    <w:r w:rsidRPr="00B05A5F">
                      <w:rPr>
                        <w:noProof/>
                        <w:lang w:val="ru-RU"/>
                      </w:rPr>
                      <w:t>09</w:t>
                    </w:r>
                    <w:r>
                      <w:rPr>
                        <w:noProof/>
                        <w:lang w:val="ru-RU"/>
                      </w:rPr>
                      <w:t>.02.0</w:t>
                    </w:r>
                    <w:r w:rsidR="00B228F1">
                      <w:rPr>
                        <w:noProof/>
                        <w:lang w:val="ru-RU"/>
                      </w:rPr>
                      <w:t>7</w:t>
                    </w:r>
                    <w:r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ИСП</w:t>
                    </w:r>
                    <w:r w:rsidR="002763CF">
                      <w:rPr>
                        <w:noProof/>
                        <w:szCs w:val="28"/>
                      </w:rPr>
                      <w:t>–</w:t>
                    </w:r>
                    <w:r>
                      <w:rPr>
                        <w:noProof/>
                        <w:lang w:val="ru-RU"/>
                      </w:rPr>
                      <w:t>42</w:t>
                    </w:r>
                    <w:r w:rsidR="00B228F1">
                      <w:rPr>
                        <w:noProof/>
                        <w:lang w:val="ru-RU"/>
                      </w:rPr>
                      <w:t>1/2к</w:t>
                    </w:r>
                    <w:r w:rsidR="004D1275"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23</w:t>
                    </w:r>
                    <w:r>
                      <w:rPr>
                        <w:noProof/>
                        <w:lang w:val="ru-RU"/>
                      </w:rPr>
                      <w:t>.2</w:t>
                    </w:r>
                    <w:r w:rsidR="000F120D">
                      <w:rPr>
                        <w:noProof/>
                        <w:lang w:val="ru-RU"/>
                      </w:rPr>
                      <w:t>5</w:t>
                    </w:r>
                    <w:r>
                      <w:rPr>
                        <w:noProof/>
                        <w:lang w:val="ru-RU"/>
                      </w:rPr>
                      <w:t xml:space="preserve"> ПЗ</w:t>
                    </w:r>
                  </w:p>
                  <w:p w14:paraId="252F0C99" w14:textId="77777777" w:rsidR="00020089" w:rsidRPr="008B6A74" w:rsidRDefault="00020089" w:rsidP="00B228F1">
                    <w:pPr>
                      <w:rPr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49DF3FC" wp14:editId="3AA5C7C4">
              <wp:simplePos x="0" y="0"/>
              <wp:positionH relativeFrom="column">
                <wp:posOffset>5061585</wp:posOffset>
              </wp:positionH>
              <wp:positionV relativeFrom="paragraph">
                <wp:posOffset>-713105</wp:posOffset>
              </wp:positionV>
              <wp:extent cx="487680" cy="158115"/>
              <wp:effectExtent l="0" t="0" r="0" b="0"/>
              <wp:wrapNone/>
              <wp:docPr id="16" name="Rectangle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6A6CC9A" w14:textId="348FFE6A" w:rsidR="00020089" w:rsidRPr="00D17394" w:rsidRDefault="00D77A62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</w:t>
                          </w:r>
                        </w:p>
                        <w:p w14:paraId="6803EA2A" w14:textId="77777777" w:rsidR="00020089" w:rsidRPr="000133F1" w:rsidRDefault="00020089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9DF3FC" id="Rectangle 188" o:spid="_x0000_s1063" style="position:absolute;left:0;text-align:left;margin-left:398.55pt;margin-top:-56.15pt;width:38.4pt;height:12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" filled="f" stroked="f" strokeweight=".25pt">
              <v:textbox inset="1pt,1pt,1pt,1pt">
                <w:txbxContent>
                  <w:p w14:paraId="26A6CC9A" w14:textId="348FFE6A" w:rsidR="00020089" w:rsidRPr="00D17394" w:rsidRDefault="00D77A62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</w:t>
                    </w:r>
                  </w:p>
                  <w:p w14:paraId="6803EA2A" w14:textId="77777777" w:rsidR="00020089" w:rsidRPr="000133F1" w:rsidRDefault="00020089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4ED6D0B" wp14:editId="237CF35F">
              <wp:simplePos x="0" y="0"/>
              <wp:positionH relativeFrom="column">
                <wp:posOffset>5048885</wp:posOffset>
              </wp:positionH>
              <wp:positionV relativeFrom="paragraph">
                <wp:posOffset>-880110</wp:posOffset>
              </wp:positionV>
              <wp:extent cx="487680" cy="157480"/>
              <wp:effectExtent l="0" t="0" r="0" b="0"/>
              <wp:wrapNone/>
              <wp:docPr id="15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E1E12D4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ED6D0B" id="Rectangle 187" o:spid="_x0000_s1064" style="position:absolute;left:0;text-align:left;margin-left:397.55pt;margin-top:-69.3pt;width:38.4pt;height:12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" filled="f" stroked="f" strokeweight=".25pt">
              <v:textbox inset="1pt,1pt,1pt,1pt">
                <w:txbxContent>
                  <w:p w14:paraId="6E1E12D4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0B915C15" wp14:editId="62863990">
              <wp:simplePos x="0" y="0"/>
              <wp:positionH relativeFrom="column">
                <wp:posOffset>1969135</wp:posOffset>
              </wp:positionH>
              <wp:positionV relativeFrom="paragraph">
                <wp:posOffset>-1056005</wp:posOffset>
              </wp:positionV>
              <wp:extent cx="330835" cy="157480"/>
              <wp:effectExtent l="0" t="0" r="0" b="0"/>
              <wp:wrapNone/>
              <wp:docPr id="14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10050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915C15" id="Rectangle 186" o:spid="_x0000_s1065" style="position:absolute;left:0;text-align:left;margin-left:155.05pt;margin-top:-83.15pt;width:26.05pt;height:12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" filled="f" stroked="f" strokeweight=".25pt">
              <v:textbox inset="1pt,1pt,1pt,1pt">
                <w:txbxContent>
                  <w:p w14:paraId="3410050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25B4265" wp14:editId="120F0AEA">
              <wp:simplePos x="0" y="0"/>
              <wp:positionH relativeFrom="column">
                <wp:posOffset>1426210</wp:posOffset>
              </wp:positionH>
              <wp:positionV relativeFrom="paragraph">
                <wp:posOffset>-1062355</wp:posOffset>
              </wp:positionV>
              <wp:extent cx="507365" cy="157480"/>
              <wp:effectExtent l="0" t="0" r="0" b="0"/>
              <wp:wrapNone/>
              <wp:docPr id="13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73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F645C9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5B4265" id="Rectangle 185" o:spid="_x0000_s1066" style="position:absolute;left:0;text-align:left;margin-left:112.3pt;margin-top:-83.65pt;width:39.95pt;height:12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" filled="f" stroked="f" strokeweight=".25pt">
              <v:textbox inset="1pt,1pt,1pt,1pt">
                <w:txbxContent>
                  <w:p w14:paraId="6AF645C9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66226DE6" wp14:editId="51DF07EA">
              <wp:simplePos x="0" y="0"/>
              <wp:positionH relativeFrom="column">
                <wp:posOffset>527050</wp:posOffset>
              </wp:positionH>
              <wp:positionV relativeFrom="paragraph">
                <wp:posOffset>-1062355</wp:posOffset>
              </wp:positionV>
              <wp:extent cx="852170" cy="157480"/>
              <wp:effectExtent l="0" t="0" r="0" b="0"/>
              <wp:wrapNone/>
              <wp:docPr id="12" name="Rectangle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9BCF6E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226DE6" id="Rectangle 184" o:spid="_x0000_s1067" style="position:absolute;left:0;text-align:left;margin-left:41.5pt;margin-top:-83.65pt;width:67.1pt;height:12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" filled="f" stroked="f" strokeweight=".25pt">
              <v:textbox inset="1pt,1pt,1pt,1pt">
                <w:txbxContent>
                  <w:p w14:paraId="249BCF6E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743F8368" wp14:editId="43A12019">
              <wp:simplePos x="0" y="0"/>
              <wp:positionH relativeFrom="column">
                <wp:posOffset>130810</wp:posOffset>
              </wp:positionH>
              <wp:positionV relativeFrom="paragraph">
                <wp:posOffset>-1056005</wp:posOffset>
              </wp:positionV>
              <wp:extent cx="364490" cy="157480"/>
              <wp:effectExtent l="0" t="0" r="0" b="0"/>
              <wp:wrapNone/>
              <wp:docPr id="11" name="Rectangle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449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6CCDC5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3F8368" id="Rectangle 183" o:spid="_x0000_s1068" style="position:absolute;left:0;text-align:left;margin-left:10.3pt;margin-top:-83.15pt;width:28.7pt;height:12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" filled="f" stroked="f" strokeweight=".25pt">
              <v:textbox inset="1pt,1pt,1pt,1pt">
                <w:txbxContent>
                  <w:p w14:paraId="016CCDC5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1759278A" wp14:editId="524EA569">
              <wp:simplePos x="0" y="0"/>
              <wp:positionH relativeFrom="column">
                <wp:posOffset>-192405</wp:posOffset>
              </wp:positionH>
              <wp:positionV relativeFrom="paragraph">
                <wp:posOffset>-1062355</wp:posOffset>
              </wp:positionV>
              <wp:extent cx="292100" cy="157480"/>
              <wp:effectExtent l="0" t="0" r="0" b="0"/>
              <wp:wrapNone/>
              <wp:docPr id="10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210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FCFA22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59278A" id="Rectangle 182" o:spid="_x0000_s1069" style="position:absolute;left:0;text-align:left;margin-left:-15.15pt;margin-top:-83.65pt;width:23pt;height:1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" filled="f" stroked="f" strokeweight=".25pt">
              <v:textbox inset="1pt,1pt,1pt,1pt">
                <w:txbxContent>
                  <w:p w14:paraId="1FCFA22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2E2C838A" wp14:editId="7CBF092A">
              <wp:simplePos x="0" y="0"/>
              <wp:positionH relativeFrom="column">
                <wp:posOffset>-207010</wp:posOffset>
              </wp:positionH>
              <wp:positionV relativeFrom="paragraph">
                <wp:posOffset>-168910</wp:posOffset>
              </wp:positionV>
              <wp:extent cx="2522220" cy="635"/>
              <wp:effectExtent l="0" t="0" r="0" b="0"/>
              <wp:wrapNone/>
              <wp:docPr id="9" name="Line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128191" id="Line 18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3.3pt" to="182.3pt,-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47CF8DC3" wp14:editId="007E5546">
              <wp:simplePos x="0" y="0"/>
              <wp:positionH relativeFrom="column">
                <wp:posOffset>-207010</wp:posOffset>
              </wp:positionH>
              <wp:positionV relativeFrom="paragraph">
                <wp:posOffset>-360045</wp:posOffset>
              </wp:positionV>
              <wp:extent cx="2522220" cy="635"/>
              <wp:effectExtent l="0" t="0" r="0" b="0"/>
              <wp:wrapNone/>
              <wp:docPr id="8" name="Lin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104FBE" id="Line 180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28.35pt" to="182.3pt,-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099A1355" wp14:editId="76E4607E">
              <wp:simplePos x="0" y="0"/>
              <wp:positionH relativeFrom="column">
                <wp:posOffset>5029200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7" name="Line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6C2C53" id="Line 179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pt,-71.65pt" to="396.1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256CB75" wp14:editId="46C8052B">
              <wp:simplePos x="0" y="0"/>
              <wp:positionH relativeFrom="column">
                <wp:posOffset>2311400</wp:posOffset>
              </wp:positionH>
              <wp:positionV relativeFrom="paragraph">
                <wp:posOffset>-1435100</wp:posOffset>
              </wp:positionV>
              <wp:extent cx="635" cy="1424305"/>
              <wp:effectExtent l="0" t="0" r="0" b="0"/>
              <wp:wrapNone/>
              <wp:docPr id="6" name="Lin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78BC0A" id="Line 17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2pt,-113pt" to="182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027B2F45" wp14:editId="4AD12C14">
              <wp:simplePos x="0" y="0"/>
              <wp:positionH relativeFrom="column">
                <wp:posOffset>1950085</wp:posOffset>
              </wp:positionH>
              <wp:positionV relativeFrom="paragraph">
                <wp:posOffset>-1440815</wp:posOffset>
              </wp:positionV>
              <wp:extent cx="635" cy="1424940"/>
              <wp:effectExtent l="0" t="0" r="0" b="0"/>
              <wp:wrapNone/>
              <wp:docPr id="5" name="Lin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36A87" id="Line 177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-113.45pt" to="153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5594D614" wp14:editId="49E5B3CD">
              <wp:simplePos x="0" y="0"/>
              <wp:positionH relativeFrom="column">
                <wp:posOffset>1407160</wp:posOffset>
              </wp:positionH>
              <wp:positionV relativeFrom="paragraph">
                <wp:posOffset>-1437005</wp:posOffset>
              </wp:positionV>
              <wp:extent cx="635" cy="1424940"/>
              <wp:effectExtent l="0" t="0" r="0" b="0"/>
              <wp:wrapNone/>
              <wp:docPr id="4" name="Line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DEFE6" id="Line 176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0.8pt,-113.15pt" to="110.8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0C2FA6F4" wp14:editId="1B248C33">
              <wp:simplePos x="0" y="0"/>
              <wp:positionH relativeFrom="column">
                <wp:posOffset>502920</wp:posOffset>
              </wp:positionH>
              <wp:positionV relativeFrom="paragraph">
                <wp:posOffset>-1446530</wp:posOffset>
              </wp:positionV>
              <wp:extent cx="635" cy="1434465"/>
              <wp:effectExtent l="0" t="0" r="0" b="0"/>
              <wp:wrapNone/>
              <wp:docPr id="3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446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32D3BA" id="Line 175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6pt,-113.9pt" to="39.6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642344C9" wp14:editId="3812BF11">
              <wp:simplePos x="0" y="0"/>
              <wp:positionH relativeFrom="column">
                <wp:posOffset>-207010</wp:posOffset>
              </wp:positionH>
              <wp:positionV relativeFrom="paragraph">
                <wp:posOffset>-1451610</wp:posOffset>
              </wp:positionV>
              <wp:extent cx="6657975" cy="635"/>
              <wp:effectExtent l="0" t="0" r="0" b="0"/>
              <wp:wrapNone/>
              <wp:docPr id="2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F90192" id="Line 174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14.3pt" to="507.95pt,-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238C62B" wp14:editId="1717350B">
              <wp:simplePos x="0" y="0"/>
              <wp:positionH relativeFrom="column">
                <wp:posOffset>133350</wp:posOffset>
              </wp:positionH>
              <wp:positionV relativeFrom="paragraph">
                <wp:posOffset>-1442720</wp:posOffset>
              </wp:positionV>
              <wp:extent cx="635" cy="528955"/>
              <wp:effectExtent l="0" t="0" r="0" b="0"/>
              <wp:wrapNone/>
              <wp:docPr id="1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2EC59" id="Line 173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-113.6pt" to="10.55pt,-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" strokeweight="2pt"/>
          </w:pict>
        </mc:Fallback>
      </mc:AlternateContent>
    </w:r>
    <w:r w:rsidR="00A062EE">
      <w:rPr>
        <w:lang w:val="en-US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1A529" w14:textId="77777777" w:rsidR="00B70A97" w:rsidRDefault="00B70A97">
      <w:r>
        <w:separator/>
      </w:r>
    </w:p>
  </w:footnote>
  <w:footnote w:type="continuationSeparator" w:id="0">
    <w:p w14:paraId="29A725DD" w14:textId="77777777" w:rsidR="00B70A97" w:rsidRDefault="00B70A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04695" w14:textId="77777777" w:rsidR="00020089" w:rsidRPr="00A647A9" w:rsidRDefault="00020089">
    <w:pPr>
      <w:pStyle w:val="a3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34176" behindDoc="0" locked="0" layoutInCell="1" allowOverlap="1" wp14:anchorId="7A4C7243" wp14:editId="61C871D8">
              <wp:simplePos x="0" y="0"/>
              <wp:positionH relativeFrom="column">
                <wp:posOffset>-191135</wp:posOffset>
              </wp:positionH>
              <wp:positionV relativeFrom="paragraph">
                <wp:posOffset>178435</wp:posOffset>
              </wp:positionV>
              <wp:extent cx="6659880" cy="10332085"/>
              <wp:effectExtent l="0" t="0" r="0" b="0"/>
              <wp:wrapNone/>
              <wp:docPr id="47" name="Group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1134" y="295"/>
                        <a:chExt cx="10376" cy="15896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95"/>
                          <a:ext cx="10376" cy="158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Line 3"/>
                      <wps:cNvCnPr>
                        <a:cxnSpLocks noChangeShapeType="1"/>
                      </wps:cNvCnPr>
                      <wps:spPr bwMode="auto">
                        <a:xfrm>
                          <a:off x="1701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Line 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Line 5"/>
                      <wps:cNvCnPr>
                        <a:cxnSpLocks noChangeShapeType="1"/>
                      </wps:cNvCnPr>
                      <wps:spPr bwMode="auto">
                        <a:xfrm>
                          <a:off x="2268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3686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4536" y="15364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5103" y="15356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0942" y="15356"/>
                          <a:ext cx="2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629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5910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12"/>
                      <wps:cNvCnPr>
                        <a:cxnSpLocks noChangeShapeType="1"/>
                      </wps:cNvCnPr>
                      <wps:spPr bwMode="auto">
                        <a:xfrm>
                          <a:off x="10949" y="15661"/>
                          <a:ext cx="55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162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5A9D2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1725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310F1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2310" y="15921"/>
                          <a:ext cx="1335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3E378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3719" y="15921"/>
                          <a:ext cx="796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38225C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4560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7A6D38D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8"/>
                      <wps:cNvSpPr>
                        <a:spLocks noChangeArrowheads="1"/>
                      </wps:cNvSpPr>
                      <wps:spPr bwMode="auto">
                        <a:xfrm>
                          <a:off x="10965" y="15393"/>
                          <a:ext cx="519" cy="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7D14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"/>
                      <wps:cNvSpPr>
                        <a:spLocks noChangeArrowheads="1"/>
                      </wps:cNvSpPr>
                      <wps:spPr bwMode="auto">
                        <a:xfrm>
                          <a:off x="10965" y="15742"/>
                          <a:ext cx="519" cy="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E867" w14:textId="77777777" w:rsidR="00020089" w:rsidRPr="002C230D" w:rsidRDefault="00020089" w:rsidP="001C6733">
                            <w:pPr>
                              <w:rPr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0"/>
                      <wps:cNvSpPr>
                        <a:spLocks noChangeArrowheads="1"/>
                      </wps:cNvSpPr>
                      <wps:spPr bwMode="auto">
                        <a:xfrm>
                          <a:off x="5152" y="15572"/>
                          <a:ext cx="5746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71795" w14:textId="2B3EC51F" w:rsidR="000F120D" w:rsidRDefault="000F120D" w:rsidP="000F120D">
                            <w:pPr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ru-RU"/>
                              </w:rPr>
                              <w:t xml:space="preserve">ДП </w:t>
                            </w:r>
                            <w:r w:rsidRPr="00B05A5F">
                              <w:rPr>
                                <w:noProof/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.02.07 ИСП</w:t>
                            </w:r>
                            <w:r>
                              <w:rPr>
                                <w:noProof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421/2к</w:t>
                            </w:r>
                            <w:r w:rsidR="000522F2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23.25 ПЗ</w:t>
                            </w:r>
                          </w:p>
                          <w:p w14:paraId="4E906CA5" w14:textId="77777777" w:rsidR="000F120D" w:rsidRPr="008B6A74" w:rsidRDefault="000F120D" w:rsidP="000F120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06CC245" w14:textId="77777777" w:rsidR="00020089" w:rsidRDefault="0002008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C7243" id="Group 224" o:spid="_x0000_s1026" style="position:absolute;left:0;text-align:left;margin-left:-15.05pt;margin-top:14.05pt;width:524.4pt;height:813.55pt;z-index:251634176" coordorigin="1134,295" coordsize="10376,15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">
              <v:rect id="Rectangle 2" o:spid="_x0000_s1027" style="position:absolute;left:1134;top:295;width:10376;height:1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7vwAAANsAAAAPAAAAZHJzL2Rvd25yZXYueG1sRE/NisIw&#10;EL4LvkMYwZumi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DmNys7vwAAANsAAAAPAAAAAAAA&#10;AAAAAAAAAAcCAABkcnMvZG93bnJldi54bWxQSwUGAAAAAAMAAwC3AAAA8wIAAAAA&#10;" filled="f" strokeweight="2pt"/>
              <v:line id="Line 3" o:spid="_x0000_s1028" style="position:absolute;visibility:visible;mso-wrap-style:square" from="1701,15356" to="1702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4" o:spid="_x0000_s1029" style="position:absolute;visibility:visible;mso-wrap-style:square" from="1139,15349" to="11498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5" o:spid="_x0000_s1030" style="position:absolute;visibility:visible;mso-wrap-style:square" from="2268,15356" to="2269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<v:line id="Line 6" o:spid="_x0000_s1031" style="position:absolute;visibility:visible;mso-wrap-style:square" from="3686,15356" to="368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32" style="position:absolute;visibility:visible;mso-wrap-style:square" from="4536,15364" to="453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33" style="position:absolute;visibility:visible;mso-wrap-style:square" from="5103,15356" to="5104,16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34" style="position:absolute;visibility:visible;mso-wrap-style:square" from="10942,15356" to="10944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35" style="position:absolute;visibility:visible;mso-wrap-style:square" from="1139,15629" to="5093,15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36" style="position:absolute;visibility:visible;mso-wrap-style:square" from="1139,15910" to="5093,1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" o:spid="_x0000_s1037" style="position:absolute;visibility:visible;mso-wrap-style:square" from="10949,15661" to="11505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13" o:spid="_x0000_s1038" style="position:absolute;left:1162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705A9D2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725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10310F1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310;top:15921;width:133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D3E378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3719;top:15921;width:79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4B38225C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4560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7A6D38D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0965;top:15393;width:5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D37D14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0965;top:15742;width:519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B7CE867" w14:textId="77777777" w:rsidR="00020089" w:rsidRPr="002C230D" w:rsidRDefault="00020089" w:rsidP="001C6733">
                      <w:pPr>
                        <w:rPr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5152;top:15572;width:574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1A371795" w14:textId="2B3EC51F" w:rsidR="000F120D" w:rsidRDefault="000F120D" w:rsidP="000F120D">
                      <w:pPr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noProof/>
                          <w:lang w:val="ru-RU"/>
                        </w:rPr>
                        <w:t xml:space="preserve">ДП </w:t>
                      </w:r>
                      <w:r w:rsidRPr="00B05A5F">
                        <w:rPr>
                          <w:noProof/>
                          <w:lang w:val="ru-RU"/>
                        </w:rPr>
                        <w:t>09</w:t>
                      </w:r>
                      <w:r>
                        <w:rPr>
                          <w:noProof/>
                          <w:lang w:val="ru-RU"/>
                        </w:rPr>
                        <w:t>.02.07 ИСП</w:t>
                      </w:r>
                      <w:r>
                        <w:rPr>
                          <w:noProof/>
                          <w:szCs w:val="28"/>
                        </w:rPr>
                        <w:t>–</w:t>
                      </w:r>
                      <w:r>
                        <w:rPr>
                          <w:noProof/>
                          <w:lang w:val="ru-RU"/>
                        </w:rPr>
                        <w:t>421/2к</w:t>
                      </w:r>
                      <w:r w:rsidR="000522F2">
                        <w:rPr>
                          <w:noProof/>
                          <w:lang w:val="ru-RU"/>
                        </w:rPr>
                        <w:t xml:space="preserve"> </w:t>
                      </w:r>
                      <w:r>
                        <w:rPr>
                          <w:noProof/>
                          <w:lang w:val="ru-RU"/>
                        </w:rPr>
                        <w:t>23.25 ПЗ</w:t>
                      </w:r>
                    </w:p>
                    <w:p w14:paraId="4E906CA5" w14:textId="77777777" w:rsidR="000F120D" w:rsidRPr="008B6A74" w:rsidRDefault="000F120D" w:rsidP="000F120D">
                      <w:pPr>
                        <w:rPr>
                          <w:lang w:val="ru-RU"/>
                        </w:rPr>
                      </w:pPr>
                    </w:p>
                    <w:p w14:paraId="306CC245" w14:textId="77777777" w:rsidR="00020089" w:rsidRDefault="0002008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56D2" w14:textId="77777777" w:rsidR="00020089" w:rsidRDefault="00020089">
    <w:pPr>
      <w:pStyle w:val="a3"/>
    </w:pPr>
    <w:r>
      <w:rPr>
        <w:noProof/>
        <w:sz w:val="20"/>
        <w:lang w:val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61C44EE6" wp14:editId="4313A8D1">
              <wp:simplePos x="0" y="0"/>
              <wp:positionH relativeFrom="column">
                <wp:posOffset>-210185</wp:posOffset>
              </wp:positionH>
              <wp:positionV relativeFrom="paragraph">
                <wp:posOffset>212725</wp:posOffset>
              </wp:positionV>
              <wp:extent cx="6666865" cy="10274935"/>
              <wp:effectExtent l="0" t="0" r="0" b="0"/>
              <wp:wrapNone/>
              <wp:docPr id="46" name="Rectangl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66865" cy="1027493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8AC77C" id="Rectangle 172" o:spid="_x0000_s1026" style="position:absolute;margin-left:-16.55pt;margin-top:16.75pt;width:524.95pt;height:809.0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F5E29"/>
    <w:multiLevelType w:val="hybridMultilevel"/>
    <w:tmpl w:val="85BE72EA"/>
    <w:lvl w:ilvl="0" w:tplc="F29E1A28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510CF"/>
    <w:multiLevelType w:val="multilevel"/>
    <w:tmpl w:val="B88ED884"/>
    <w:styleLink w:val="1"/>
    <w:lvl w:ilvl="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651" w:hanging="360"/>
      </w:pPr>
    </w:lvl>
    <w:lvl w:ilvl="2">
      <w:start w:val="1"/>
      <w:numFmt w:val="lowerRoman"/>
      <w:lvlText w:val="%3."/>
      <w:lvlJc w:val="right"/>
      <w:pPr>
        <w:ind w:left="3371" w:hanging="180"/>
      </w:pPr>
    </w:lvl>
    <w:lvl w:ilvl="3">
      <w:start w:val="1"/>
      <w:numFmt w:val="decimal"/>
      <w:lvlText w:val="%4."/>
      <w:lvlJc w:val="left"/>
      <w:pPr>
        <w:ind w:left="4091" w:hanging="360"/>
      </w:pPr>
    </w:lvl>
    <w:lvl w:ilvl="4">
      <w:start w:val="1"/>
      <w:numFmt w:val="lowerLetter"/>
      <w:lvlText w:val="%5."/>
      <w:lvlJc w:val="left"/>
      <w:pPr>
        <w:ind w:left="4811" w:hanging="360"/>
      </w:pPr>
    </w:lvl>
    <w:lvl w:ilvl="5">
      <w:start w:val="1"/>
      <w:numFmt w:val="lowerRoman"/>
      <w:lvlText w:val="%6."/>
      <w:lvlJc w:val="right"/>
      <w:pPr>
        <w:ind w:left="5531" w:hanging="180"/>
      </w:pPr>
    </w:lvl>
    <w:lvl w:ilvl="6">
      <w:start w:val="1"/>
      <w:numFmt w:val="decimal"/>
      <w:lvlText w:val="%7."/>
      <w:lvlJc w:val="left"/>
      <w:pPr>
        <w:ind w:left="6251" w:hanging="360"/>
      </w:pPr>
    </w:lvl>
    <w:lvl w:ilvl="7">
      <w:start w:val="1"/>
      <w:numFmt w:val="lowerLetter"/>
      <w:lvlText w:val="%8."/>
      <w:lvlJc w:val="left"/>
      <w:pPr>
        <w:ind w:left="6971" w:hanging="360"/>
      </w:pPr>
    </w:lvl>
    <w:lvl w:ilvl="8">
      <w:start w:val="1"/>
      <w:numFmt w:val="lowerRoman"/>
      <w:lvlText w:val="%9."/>
      <w:lvlJc w:val="right"/>
      <w:pPr>
        <w:ind w:left="7691" w:hanging="180"/>
      </w:pPr>
    </w:lvl>
  </w:abstractNum>
  <w:abstractNum w:abstractNumId="2" w15:restartNumberingAfterBreak="0">
    <w:nsid w:val="0DAD6226"/>
    <w:multiLevelType w:val="hybridMultilevel"/>
    <w:tmpl w:val="C55E5CC2"/>
    <w:lvl w:ilvl="0" w:tplc="5C9888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FA60922"/>
    <w:multiLevelType w:val="hybridMultilevel"/>
    <w:tmpl w:val="9C6EA13C"/>
    <w:lvl w:ilvl="0" w:tplc="76284F0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05F3B63"/>
    <w:multiLevelType w:val="hybridMultilevel"/>
    <w:tmpl w:val="89286C26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DEEC95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5" w15:restartNumberingAfterBreak="0">
    <w:nsid w:val="14496BA6"/>
    <w:multiLevelType w:val="hybridMultilevel"/>
    <w:tmpl w:val="53B0D972"/>
    <w:lvl w:ilvl="0" w:tplc="313E69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666700B"/>
    <w:multiLevelType w:val="hybridMultilevel"/>
    <w:tmpl w:val="AD3C875E"/>
    <w:lvl w:ilvl="0" w:tplc="ECF07B2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7" w15:restartNumberingAfterBreak="0">
    <w:nsid w:val="16B317A1"/>
    <w:multiLevelType w:val="hybridMultilevel"/>
    <w:tmpl w:val="C5DAE150"/>
    <w:lvl w:ilvl="0" w:tplc="0F1E4B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DD10BA"/>
    <w:multiLevelType w:val="hybridMultilevel"/>
    <w:tmpl w:val="226AB058"/>
    <w:lvl w:ilvl="0" w:tplc="60D2CB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053DED"/>
    <w:multiLevelType w:val="hybridMultilevel"/>
    <w:tmpl w:val="B88ED884"/>
    <w:lvl w:ilvl="0" w:tplc="2DDEF6F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0" w15:restartNumberingAfterBreak="0">
    <w:nsid w:val="1B8744B2"/>
    <w:multiLevelType w:val="hybridMultilevel"/>
    <w:tmpl w:val="F6CC9AFA"/>
    <w:lvl w:ilvl="0" w:tplc="3CAA90D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F2A529E"/>
    <w:multiLevelType w:val="hybridMultilevel"/>
    <w:tmpl w:val="379829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0F88062">
      <w:start w:val="1"/>
      <w:numFmt w:val="decimal"/>
      <w:suff w:val="space"/>
      <w:lvlText w:val="%4)"/>
      <w:lvlJc w:val="left"/>
      <w:pPr>
        <w:ind w:left="1571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897CAA"/>
    <w:multiLevelType w:val="hybridMultilevel"/>
    <w:tmpl w:val="F8AEEF8A"/>
    <w:lvl w:ilvl="0" w:tplc="BA7492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6A7156B"/>
    <w:multiLevelType w:val="hybridMultilevel"/>
    <w:tmpl w:val="09A07F1A"/>
    <w:lvl w:ilvl="0" w:tplc="5B5A15C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F922862"/>
    <w:multiLevelType w:val="hybridMultilevel"/>
    <w:tmpl w:val="9D926144"/>
    <w:lvl w:ilvl="0" w:tplc="D048E9F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06140CD"/>
    <w:multiLevelType w:val="hybridMultilevel"/>
    <w:tmpl w:val="D836294C"/>
    <w:lvl w:ilvl="0" w:tplc="0ADE687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31414224"/>
    <w:multiLevelType w:val="hybridMultilevel"/>
    <w:tmpl w:val="EFB80230"/>
    <w:lvl w:ilvl="0" w:tplc="B9D81E8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8A192B"/>
    <w:multiLevelType w:val="hybridMultilevel"/>
    <w:tmpl w:val="7A3E0624"/>
    <w:lvl w:ilvl="0" w:tplc="E8CC61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8" w15:restartNumberingAfterBreak="0">
    <w:nsid w:val="33B02DB6"/>
    <w:multiLevelType w:val="hybridMultilevel"/>
    <w:tmpl w:val="0CDCC16A"/>
    <w:lvl w:ilvl="0" w:tplc="35021E6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3C705EB"/>
    <w:multiLevelType w:val="hybridMultilevel"/>
    <w:tmpl w:val="75360E2A"/>
    <w:lvl w:ilvl="0" w:tplc="FFFFFFFF">
      <w:start w:val="1"/>
      <w:numFmt w:val="bullet"/>
      <w:suff w:val="space"/>
      <w:lvlText w:val=""/>
      <w:lvlJc w:val="left"/>
      <w:pPr>
        <w:ind w:left="2782" w:hanging="360"/>
      </w:pPr>
      <w:rPr>
        <w:rFonts w:ascii="Symbol" w:hAnsi="Symbol" w:hint="default"/>
      </w:rPr>
    </w:lvl>
    <w:lvl w:ilvl="1" w:tplc="87CE7728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0" w15:restartNumberingAfterBreak="0">
    <w:nsid w:val="375D29E5"/>
    <w:multiLevelType w:val="hybridMultilevel"/>
    <w:tmpl w:val="30A23894"/>
    <w:lvl w:ilvl="0" w:tplc="38E030D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1" w15:restartNumberingAfterBreak="0">
    <w:nsid w:val="3ACB4C51"/>
    <w:multiLevelType w:val="hybridMultilevel"/>
    <w:tmpl w:val="88B40590"/>
    <w:lvl w:ilvl="0" w:tplc="B6E283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B282392"/>
    <w:multiLevelType w:val="hybridMultilevel"/>
    <w:tmpl w:val="0D5A8684"/>
    <w:lvl w:ilvl="0" w:tplc="31E8EAF6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3D7A2CF1"/>
    <w:multiLevelType w:val="hybridMultilevel"/>
    <w:tmpl w:val="1EF26DF4"/>
    <w:lvl w:ilvl="0" w:tplc="66182144">
      <w:numFmt w:val="bullet"/>
      <w:lvlText w:val="-"/>
      <w:lvlJc w:val="left"/>
      <w:pPr>
        <w:tabs>
          <w:tab w:val="num" w:pos="1497"/>
        </w:tabs>
        <w:ind w:left="1497" w:hanging="570"/>
      </w:pPr>
      <w:rPr>
        <w:rFonts w:ascii="Times New Roman" w:eastAsia="Times New Roman" w:hAnsi="Times New Roman" w:cs="Times New Roman" w:hint="default"/>
      </w:rPr>
    </w:lvl>
    <w:lvl w:ilvl="1" w:tplc="B9F09E5E">
      <w:numFmt w:val="decimal"/>
      <w:pStyle w:val="-1"/>
      <w:lvlText w:val="%2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4" w15:restartNumberingAfterBreak="0">
    <w:nsid w:val="3E9F1FB4"/>
    <w:multiLevelType w:val="hybridMultilevel"/>
    <w:tmpl w:val="E53E30AE"/>
    <w:lvl w:ilvl="0" w:tplc="FFFFFFFF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B086B94C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5" w15:restartNumberingAfterBreak="0">
    <w:nsid w:val="4593501B"/>
    <w:multiLevelType w:val="hybridMultilevel"/>
    <w:tmpl w:val="C7AA3F08"/>
    <w:lvl w:ilvl="0" w:tplc="25965D9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97C6534"/>
    <w:multiLevelType w:val="hybridMultilevel"/>
    <w:tmpl w:val="45FC26A0"/>
    <w:lvl w:ilvl="0" w:tplc="108C38D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C522B87"/>
    <w:multiLevelType w:val="hybridMultilevel"/>
    <w:tmpl w:val="00D67AD2"/>
    <w:lvl w:ilvl="0" w:tplc="FC1A0AA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4A7D7A"/>
    <w:multiLevelType w:val="hybridMultilevel"/>
    <w:tmpl w:val="D376EAF2"/>
    <w:lvl w:ilvl="0" w:tplc="943C5724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9" w15:restartNumberingAfterBreak="0">
    <w:nsid w:val="54992E0B"/>
    <w:multiLevelType w:val="hybridMultilevel"/>
    <w:tmpl w:val="10701CBC"/>
    <w:lvl w:ilvl="0" w:tplc="508434D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0" w15:restartNumberingAfterBreak="0">
    <w:nsid w:val="54F90BE5"/>
    <w:multiLevelType w:val="hybridMultilevel"/>
    <w:tmpl w:val="D5107230"/>
    <w:lvl w:ilvl="0" w:tplc="FE6C23E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927D15"/>
    <w:multiLevelType w:val="hybridMultilevel"/>
    <w:tmpl w:val="742C531E"/>
    <w:lvl w:ilvl="0" w:tplc="371A48F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BCB4845"/>
    <w:multiLevelType w:val="hybridMultilevel"/>
    <w:tmpl w:val="60787034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EB886F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3" w15:restartNumberingAfterBreak="0">
    <w:nsid w:val="5FE05ACF"/>
    <w:multiLevelType w:val="hybridMultilevel"/>
    <w:tmpl w:val="DB7A6508"/>
    <w:lvl w:ilvl="0" w:tplc="84D4391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4" w15:restartNumberingAfterBreak="0">
    <w:nsid w:val="6793476A"/>
    <w:multiLevelType w:val="hybridMultilevel"/>
    <w:tmpl w:val="06D2DEF8"/>
    <w:lvl w:ilvl="0" w:tplc="7CC4088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5" w15:restartNumberingAfterBreak="0">
    <w:nsid w:val="703D3422"/>
    <w:multiLevelType w:val="hybridMultilevel"/>
    <w:tmpl w:val="100038CA"/>
    <w:lvl w:ilvl="0" w:tplc="2CFC230E">
      <w:start w:val="1"/>
      <w:numFmt w:val="decimal"/>
      <w:suff w:val="space"/>
      <w:lvlText w:val="%1)"/>
      <w:lvlJc w:val="left"/>
      <w:pPr>
        <w:ind w:left="1571" w:hanging="360"/>
      </w:pPr>
      <w:rPr>
        <w:rFonts w:ascii="Times New Roman" w:hAnsi="Times New Roman" w:cs="Times New Roman" w:hint="default"/>
        <w:sz w:val="28"/>
        <w:szCs w:val="44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710809E1"/>
    <w:multiLevelType w:val="multilevel"/>
    <w:tmpl w:val="9E722AD4"/>
    <w:lvl w:ilvl="0">
      <w:start w:val="1"/>
      <w:numFmt w:val="decimal"/>
      <w:pStyle w:val="7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pStyle w:val="4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7" w15:restartNumberingAfterBreak="0">
    <w:nsid w:val="714A7493"/>
    <w:multiLevelType w:val="hybridMultilevel"/>
    <w:tmpl w:val="02C47704"/>
    <w:lvl w:ilvl="0" w:tplc="2548B2D8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38" w15:restartNumberingAfterBreak="0">
    <w:nsid w:val="71CC7C6A"/>
    <w:multiLevelType w:val="hybridMultilevel"/>
    <w:tmpl w:val="964EB68E"/>
    <w:lvl w:ilvl="0" w:tplc="7A30F3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3875692"/>
    <w:multiLevelType w:val="hybridMultilevel"/>
    <w:tmpl w:val="0E72AD76"/>
    <w:lvl w:ilvl="0" w:tplc="A9A486B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40" w15:restartNumberingAfterBreak="0">
    <w:nsid w:val="776D5ED3"/>
    <w:multiLevelType w:val="hybridMultilevel"/>
    <w:tmpl w:val="7A241A68"/>
    <w:lvl w:ilvl="0" w:tplc="CEBC89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1" w15:restartNumberingAfterBreak="0">
    <w:nsid w:val="7AA54D1D"/>
    <w:multiLevelType w:val="hybridMultilevel"/>
    <w:tmpl w:val="CE00835C"/>
    <w:lvl w:ilvl="0" w:tplc="FFFFFFFF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D9DC531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D4661A"/>
    <w:multiLevelType w:val="hybridMultilevel"/>
    <w:tmpl w:val="38F2051C"/>
    <w:lvl w:ilvl="0" w:tplc="4E48A5F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num w:numId="1" w16cid:durableId="887037116">
    <w:abstractNumId w:val="23"/>
  </w:num>
  <w:num w:numId="2" w16cid:durableId="1009482452">
    <w:abstractNumId w:val="36"/>
  </w:num>
  <w:num w:numId="3" w16cid:durableId="57629661">
    <w:abstractNumId w:val="41"/>
  </w:num>
  <w:num w:numId="4" w16cid:durableId="90440959">
    <w:abstractNumId w:val="25"/>
  </w:num>
  <w:num w:numId="5" w16cid:durableId="51320972">
    <w:abstractNumId w:val="22"/>
  </w:num>
  <w:num w:numId="6" w16cid:durableId="924148270">
    <w:abstractNumId w:val="35"/>
  </w:num>
  <w:num w:numId="7" w16cid:durableId="1748964900">
    <w:abstractNumId w:val="18"/>
  </w:num>
  <w:num w:numId="8" w16cid:durableId="1242524516">
    <w:abstractNumId w:val="20"/>
  </w:num>
  <w:num w:numId="9" w16cid:durableId="1081488804">
    <w:abstractNumId w:val="21"/>
  </w:num>
  <w:num w:numId="10" w16cid:durableId="1859269711">
    <w:abstractNumId w:val="2"/>
  </w:num>
  <w:num w:numId="11" w16cid:durableId="1766421324">
    <w:abstractNumId w:val="10"/>
  </w:num>
  <w:num w:numId="12" w16cid:durableId="1673069851">
    <w:abstractNumId w:val="13"/>
  </w:num>
  <w:num w:numId="13" w16cid:durableId="478499700">
    <w:abstractNumId w:val="7"/>
  </w:num>
  <w:num w:numId="14" w16cid:durableId="1320040982">
    <w:abstractNumId w:val="32"/>
  </w:num>
  <w:num w:numId="15" w16cid:durableId="1789199776">
    <w:abstractNumId w:val="4"/>
  </w:num>
  <w:num w:numId="16" w16cid:durableId="1004161340">
    <w:abstractNumId w:val="42"/>
  </w:num>
  <w:num w:numId="17" w16cid:durableId="430586297">
    <w:abstractNumId w:val="39"/>
  </w:num>
  <w:num w:numId="18" w16cid:durableId="126705369">
    <w:abstractNumId w:val="9"/>
  </w:num>
  <w:num w:numId="19" w16cid:durableId="516507127">
    <w:abstractNumId w:val="6"/>
  </w:num>
  <w:num w:numId="20" w16cid:durableId="1518736654">
    <w:abstractNumId w:val="29"/>
  </w:num>
  <w:num w:numId="21" w16cid:durableId="1326082081">
    <w:abstractNumId w:val="34"/>
  </w:num>
  <w:num w:numId="22" w16cid:durableId="1327589600">
    <w:abstractNumId w:val="33"/>
  </w:num>
  <w:num w:numId="23" w16cid:durableId="241841753">
    <w:abstractNumId w:val="11"/>
  </w:num>
  <w:num w:numId="24" w16cid:durableId="1596480422">
    <w:abstractNumId w:val="31"/>
  </w:num>
  <w:num w:numId="25" w16cid:durableId="66926831">
    <w:abstractNumId w:val="26"/>
  </w:num>
  <w:num w:numId="26" w16cid:durableId="1351882529">
    <w:abstractNumId w:val="38"/>
  </w:num>
  <w:num w:numId="27" w16cid:durableId="1101267279">
    <w:abstractNumId w:val="12"/>
  </w:num>
  <w:num w:numId="28" w16cid:durableId="1922367814">
    <w:abstractNumId w:val="15"/>
  </w:num>
  <w:num w:numId="29" w16cid:durableId="839583298">
    <w:abstractNumId w:val="5"/>
  </w:num>
  <w:num w:numId="30" w16cid:durableId="1563368468">
    <w:abstractNumId w:val="40"/>
  </w:num>
  <w:num w:numId="31" w16cid:durableId="1475752789">
    <w:abstractNumId w:val="14"/>
  </w:num>
  <w:num w:numId="32" w16cid:durableId="412895224">
    <w:abstractNumId w:val="37"/>
  </w:num>
  <w:num w:numId="33" w16cid:durableId="218707271">
    <w:abstractNumId w:val="1"/>
  </w:num>
  <w:num w:numId="34" w16cid:durableId="561985586">
    <w:abstractNumId w:val="17"/>
  </w:num>
  <w:num w:numId="35" w16cid:durableId="394741820">
    <w:abstractNumId w:val="3"/>
  </w:num>
  <w:num w:numId="36" w16cid:durableId="2075816651">
    <w:abstractNumId w:val="0"/>
  </w:num>
  <w:num w:numId="37" w16cid:durableId="762455611">
    <w:abstractNumId w:val="8"/>
  </w:num>
  <w:num w:numId="38" w16cid:durableId="883324345">
    <w:abstractNumId w:val="27"/>
  </w:num>
  <w:num w:numId="39" w16cid:durableId="393436686">
    <w:abstractNumId w:val="30"/>
  </w:num>
  <w:num w:numId="40" w16cid:durableId="602154407">
    <w:abstractNumId w:val="16"/>
  </w:num>
  <w:num w:numId="41" w16cid:durableId="579406939">
    <w:abstractNumId w:val="28"/>
  </w:num>
  <w:num w:numId="42" w16cid:durableId="1295209505">
    <w:abstractNumId w:val="19"/>
  </w:num>
  <w:num w:numId="43" w16cid:durableId="1971738284">
    <w:abstractNumId w:val="2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1" w:dllVersion="512" w:checkStyle="1"/>
  <w:activeWritingStyle w:appName="MSWord" w:lang="ru-MD" w:vendorID="1" w:dllVersion="512" w:checkStyle="1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hyphenationZone w:val="425"/>
  <w:drawingGridHorizontalSpacing w:val="284"/>
  <w:drawingGridVerticalSpacing w:val="284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4CC"/>
    <w:rsid w:val="000000DE"/>
    <w:rsid w:val="000008D8"/>
    <w:rsid w:val="00000C45"/>
    <w:rsid w:val="0000148E"/>
    <w:rsid w:val="000022C4"/>
    <w:rsid w:val="00002492"/>
    <w:rsid w:val="00004335"/>
    <w:rsid w:val="0000437C"/>
    <w:rsid w:val="0000496F"/>
    <w:rsid w:val="00004DE1"/>
    <w:rsid w:val="00006B0A"/>
    <w:rsid w:val="00007755"/>
    <w:rsid w:val="00007BA9"/>
    <w:rsid w:val="00007EED"/>
    <w:rsid w:val="00011047"/>
    <w:rsid w:val="000114BF"/>
    <w:rsid w:val="00011E54"/>
    <w:rsid w:val="000129D9"/>
    <w:rsid w:val="00013164"/>
    <w:rsid w:val="00013175"/>
    <w:rsid w:val="00013386"/>
    <w:rsid w:val="000133F1"/>
    <w:rsid w:val="0001446D"/>
    <w:rsid w:val="00015C87"/>
    <w:rsid w:val="00017D8B"/>
    <w:rsid w:val="00020089"/>
    <w:rsid w:val="000200DB"/>
    <w:rsid w:val="000206F9"/>
    <w:rsid w:val="00021ABA"/>
    <w:rsid w:val="000226BC"/>
    <w:rsid w:val="00022CFC"/>
    <w:rsid w:val="00022F64"/>
    <w:rsid w:val="00023CCD"/>
    <w:rsid w:val="00023F2A"/>
    <w:rsid w:val="0002411D"/>
    <w:rsid w:val="000245B7"/>
    <w:rsid w:val="000251C4"/>
    <w:rsid w:val="00025AA9"/>
    <w:rsid w:val="0002618C"/>
    <w:rsid w:val="00026480"/>
    <w:rsid w:val="0002730B"/>
    <w:rsid w:val="00027D12"/>
    <w:rsid w:val="00027FA2"/>
    <w:rsid w:val="000313F0"/>
    <w:rsid w:val="000317C3"/>
    <w:rsid w:val="00031E3C"/>
    <w:rsid w:val="00032D0E"/>
    <w:rsid w:val="00034056"/>
    <w:rsid w:val="000343A0"/>
    <w:rsid w:val="000344EB"/>
    <w:rsid w:val="000345D1"/>
    <w:rsid w:val="00034BD4"/>
    <w:rsid w:val="000359A7"/>
    <w:rsid w:val="00035DCC"/>
    <w:rsid w:val="00035E01"/>
    <w:rsid w:val="00036327"/>
    <w:rsid w:val="000364C0"/>
    <w:rsid w:val="00037258"/>
    <w:rsid w:val="0004039E"/>
    <w:rsid w:val="00042373"/>
    <w:rsid w:val="000424F7"/>
    <w:rsid w:val="00042FF3"/>
    <w:rsid w:val="000431E8"/>
    <w:rsid w:val="000444AB"/>
    <w:rsid w:val="0004580F"/>
    <w:rsid w:val="00046016"/>
    <w:rsid w:val="00046202"/>
    <w:rsid w:val="00046A2F"/>
    <w:rsid w:val="00047E8A"/>
    <w:rsid w:val="000503BA"/>
    <w:rsid w:val="000510F0"/>
    <w:rsid w:val="00051B21"/>
    <w:rsid w:val="000522F2"/>
    <w:rsid w:val="00053148"/>
    <w:rsid w:val="000533DB"/>
    <w:rsid w:val="0005374A"/>
    <w:rsid w:val="000540AB"/>
    <w:rsid w:val="000540DA"/>
    <w:rsid w:val="0005460B"/>
    <w:rsid w:val="00054DC7"/>
    <w:rsid w:val="00055130"/>
    <w:rsid w:val="000556A1"/>
    <w:rsid w:val="00056CFE"/>
    <w:rsid w:val="00057913"/>
    <w:rsid w:val="00057C2A"/>
    <w:rsid w:val="000602CA"/>
    <w:rsid w:val="000607EE"/>
    <w:rsid w:val="00060C70"/>
    <w:rsid w:val="00061558"/>
    <w:rsid w:val="0006245B"/>
    <w:rsid w:val="0006261F"/>
    <w:rsid w:val="00062656"/>
    <w:rsid w:val="00063C10"/>
    <w:rsid w:val="000648DC"/>
    <w:rsid w:val="00065103"/>
    <w:rsid w:val="00066545"/>
    <w:rsid w:val="00066622"/>
    <w:rsid w:val="00067BD8"/>
    <w:rsid w:val="00067D08"/>
    <w:rsid w:val="0007040C"/>
    <w:rsid w:val="00070E61"/>
    <w:rsid w:val="000728AC"/>
    <w:rsid w:val="00072C32"/>
    <w:rsid w:val="00073FCE"/>
    <w:rsid w:val="00074388"/>
    <w:rsid w:val="00074D20"/>
    <w:rsid w:val="000756D3"/>
    <w:rsid w:val="00075E8D"/>
    <w:rsid w:val="000766E2"/>
    <w:rsid w:val="000800D8"/>
    <w:rsid w:val="00080244"/>
    <w:rsid w:val="0008031F"/>
    <w:rsid w:val="00080714"/>
    <w:rsid w:val="00080AAE"/>
    <w:rsid w:val="00082BC4"/>
    <w:rsid w:val="00082C58"/>
    <w:rsid w:val="00082ED0"/>
    <w:rsid w:val="00082FC0"/>
    <w:rsid w:val="000836B9"/>
    <w:rsid w:val="000841EB"/>
    <w:rsid w:val="00085537"/>
    <w:rsid w:val="00085934"/>
    <w:rsid w:val="00086D2F"/>
    <w:rsid w:val="00087634"/>
    <w:rsid w:val="00090771"/>
    <w:rsid w:val="00090ECC"/>
    <w:rsid w:val="00091065"/>
    <w:rsid w:val="000917E3"/>
    <w:rsid w:val="00091CBC"/>
    <w:rsid w:val="00091E81"/>
    <w:rsid w:val="00092486"/>
    <w:rsid w:val="00092DEC"/>
    <w:rsid w:val="00093E86"/>
    <w:rsid w:val="00094054"/>
    <w:rsid w:val="00095937"/>
    <w:rsid w:val="0009692D"/>
    <w:rsid w:val="00096956"/>
    <w:rsid w:val="00096DBC"/>
    <w:rsid w:val="000972A7"/>
    <w:rsid w:val="000977B2"/>
    <w:rsid w:val="00097863"/>
    <w:rsid w:val="00097E9E"/>
    <w:rsid w:val="000A0A85"/>
    <w:rsid w:val="000A0DD3"/>
    <w:rsid w:val="000A0DF6"/>
    <w:rsid w:val="000A1679"/>
    <w:rsid w:val="000A1A64"/>
    <w:rsid w:val="000A1D3F"/>
    <w:rsid w:val="000A20FD"/>
    <w:rsid w:val="000A27B1"/>
    <w:rsid w:val="000A47C0"/>
    <w:rsid w:val="000A5620"/>
    <w:rsid w:val="000A6008"/>
    <w:rsid w:val="000A6112"/>
    <w:rsid w:val="000A6EFF"/>
    <w:rsid w:val="000A7D25"/>
    <w:rsid w:val="000B0928"/>
    <w:rsid w:val="000B114E"/>
    <w:rsid w:val="000B1461"/>
    <w:rsid w:val="000B194D"/>
    <w:rsid w:val="000B1AFD"/>
    <w:rsid w:val="000B2261"/>
    <w:rsid w:val="000B2F52"/>
    <w:rsid w:val="000B469E"/>
    <w:rsid w:val="000B4757"/>
    <w:rsid w:val="000B4BD8"/>
    <w:rsid w:val="000B4D29"/>
    <w:rsid w:val="000B4E9C"/>
    <w:rsid w:val="000B545A"/>
    <w:rsid w:val="000B55D7"/>
    <w:rsid w:val="000B6B18"/>
    <w:rsid w:val="000B6D6C"/>
    <w:rsid w:val="000B6EA3"/>
    <w:rsid w:val="000B723B"/>
    <w:rsid w:val="000B79C0"/>
    <w:rsid w:val="000C15FF"/>
    <w:rsid w:val="000C2B92"/>
    <w:rsid w:val="000C3835"/>
    <w:rsid w:val="000C418F"/>
    <w:rsid w:val="000C4669"/>
    <w:rsid w:val="000C4D7F"/>
    <w:rsid w:val="000C5DEE"/>
    <w:rsid w:val="000C64D7"/>
    <w:rsid w:val="000C6617"/>
    <w:rsid w:val="000C75D8"/>
    <w:rsid w:val="000D0014"/>
    <w:rsid w:val="000D08FC"/>
    <w:rsid w:val="000D0DC8"/>
    <w:rsid w:val="000D1AD3"/>
    <w:rsid w:val="000D22BF"/>
    <w:rsid w:val="000D2824"/>
    <w:rsid w:val="000D4364"/>
    <w:rsid w:val="000D4FA6"/>
    <w:rsid w:val="000D5C6A"/>
    <w:rsid w:val="000D6B41"/>
    <w:rsid w:val="000D7D7D"/>
    <w:rsid w:val="000E07D0"/>
    <w:rsid w:val="000E1CEA"/>
    <w:rsid w:val="000E46EA"/>
    <w:rsid w:val="000E4EB6"/>
    <w:rsid w:val="000E51BE"/>
    <w:rsid w:val="000E5290"/>
    <w:rsid w:val="000E55DD"/>
    <w:rsid w:val="000E5D07"/>
    <w:rsid w:val="000E62A3"/>
    <w:rsid w:val="000E6795"/>
    <w:rsid w:val="000E6BDE"/>
    <w:rsid w:val="000E6E5A"/>
    <w:rsid w:val="000F06B5"/>
    <w:rsid w:val="000F0FB6"/>
    <w:rsid w:val="000F120D"/>
    <w:rsid w:val="000F14F6"/>
    <w:rsid w:val="000F1DEB"/>
    <w:rsid w:val="000F21A3"/>
    <w:rsid w:val="000F43DB"/>
    <w:rsid w:val="000F4DDD"/>
    <w:rsid w:val="000F5DEA"/>
    <w:rsid w:val="000F655A"/>
    <w:rsid w:val="000F7A15"/>
    <w:rsid w:val="000F7FC6"/>
    <w:rsid w:val="001008E0"/>
    <w:rsid w:val="00101114"/>
    <w:rsid w:val="001011C4"/>
    <w:rsid w:val="001015BD"/>
    <w:rsid w:val="001023B8"/>
    <w:rsid w:val="00102F6B"/>
    <w:rsid w:val="00104346"/>
    <w:rsid w:val="00104D17"/>
    <w:rsid w:val="00104DFD"/>
    <w:rsid w:val="00106F74"/>
    <w:rsid w:val="00107799"/>
    <w:rsid w:val="00111782"/>
    <w:rsid w:val="00111DE0"/>
    <w:rsid w:val="00114507"/>
    <w:rsid w:val="00115685"/>
    <w:rsid w:val="00115BEA"/>
    <w:rsid w:val="00115DE2"/>
    <w:rsid w:val="00117CB9"/>
    <w:rsid w:val="001204CE"/>
    <w:rsid w:val="00120955"/>
    <w:rsid w:val="00120C46"/>
    <w:rsid w:val="00122824"/>
    <w:rsid w:val="00123078"/>
    <w:rsid w:val="00123CCB"/>
    <w:rsid w:val="00124EC0"/>
    <w:rsid w:val="0012507A"/>
    <w:rsid w:val="00125E19"/>
    <w:rsid w:val="001262ED"/>
    <w:rsid w:val="001266AB"/>
    <w:rsid w:val="00126C41"/>
    <w:rsid w:val="00126C5B"/>
    <w:rsid w:val="0012716A"/>
    <w:rsid w:val="00127614"/>
    <w:rsid w:val="00127634"/>
    <w:rsid w:val="00127EED"/>
    <w:rsid w:val="001300BC"/>
    <w:rsid w:val="00131163"/>
    <w:rsid w:val="00131F47"/>
    <w:rsid w:val="0013370C"/>
    <w:rsid w:val="00133A18"/>
    <w:rsid w:val="001359AE"/>
    <w:rsid w:val="001363EF"/>
    <w:rsid w:val="00136B1C"/>
    <w:rsid w:val="00136F78"/>
    <w:rsid w:val="00137887"/>
    <w:rsid w:val="00141B8A"/>
    <w:rsid w:val="00141D6D"/>
    <w:rsid w:val="00142C4A"/>
    <w:rsid w:val="00142D37"/>
    <w:rsid w:val="00143403"/>
    <w:rsid w:val="0014385E"/>
    <w:rsid w:val="00144857"/>
    <w:rsid w:val="00145CD4"/>
    <w:rsid w:val="00146029"/>
    <w:rsid w:val="00146033"/>
    <w:rsid w:val="001465C1"/>
    <w:rsid w:val="00146FFB"/>
    <w:rsid w:val="00147FB1"/>
    <w:rsid w:val="00151090"/>
    <w:rsid w:val="0015130B"/>
    <w:rsid w:val="00151597"/>
    <w:rsid w:val="00152322"/>
    <w:rsid w:val="00152D3E"/>
    <w:rsid w:val="001536D1"/>
    <w:rsid w:val="001541A0"/>
    <w:rsid w:val="001544C4"/>
    <w:rsid w:val="00154A10"/>
    <w:rsid w:val="00156414"/>
    <w:rsid w:val="0015673B"/>
    <w:rsid w:val="001568EE"/>
    <w:rsid w:val="00156D90"/>
    <w:rsid w:val="00160108"/>
    <w:rsid w:val="00160F34"/>
    <w:rsid w:val="001611B5"/>
    <w:rsid w:val="00161258"/>
    <w:rsid w:val="001615BF"/>
    <w:rsid w:val="001625C8"/>
    <w:rsid w:val="00163069"/>
    <w:rsid w:val="00163421"/>
    <w:rsid w:val="00164C47"/>
    <w:rsid w:val="00164DF8"/>
    <w:rsid w:val="00165683"/>
    <w:rsid w:val="00165BB0"/>
    <w:rsid w:val="00166CE3"/>
    <w:rsid w:val="00166FEF"/>
    <w:rsid w:val="001670CC"/>
    <w:rsid w:val="0016721B"/>
    <w:rsid w:val="00167333"/>
    <w:rsid w:val="00167CFE"/>
    <w:rsid w:val="001713B4"/>
    <w:rsid w:val="00172093"/>
    <w:rsid w:val="00173167"/>
    <w:rsid w:val="00173292"/>
    <w:rsid w:val="00174473"/>
    <w:rsid w:val="00176590"/>
    <w:rsid w:val="001766B3"/>
    <w:rsid w:val="0017691E"/>
    <w:rsid w:val="00176C9B"/>
    <w:rsid w:val="001771D2"/>
    <w:rsid w:val="00177EFA"/>
    <w:rsid w:val="001810E4"/>
    <w:rsid w:val="001815C3"/>
    <w:rsid w:val="0018163C"/>
    <w:rsid w:val="00181755"/>
    <w:rsid w:val="00182107"/>
    <w:rsid w:val="00182C55"/>
    <w:rsid w:val="0018336C"/>
    <w:rsid w:val="001847FC"/>
    <w:rsid w:val="0018600F"/>
    <w:rsid w:val="0018627B"/>
    <w:rsid w:val="00187151"/>
    <w:rsid w:val="00187AF5"/>
    <w:rsid w:val="00192519"/>
    <w:rsid w:val="00192732"/>
    <w:rsid w:val="00192735"/>
    <w:rsid w:val="00193112"/>
    <w:rsid w:val="0019331D"/>
    <w:rsid w:val="001937CF"/>
    <w:rsid w:val="00194917"/>
    <w:rsid w:val="00196E8D"/>
    <w:rsid w:val="00196FB3"/>
    <w:rsid w:val="001976DE"/>
    <w:rsid w:val="001A0350"/>
    <w:rsid w:val="001A0779"/>
    <w:rsid w:val="001A0F28"/>
    <w:rsid w:val="001A11FF"/>
    <w:rsid w:val="001A12F0"/>
    <w:rsid w:val="001A2C16"/>
    <w:rsid w:val="001A3EF7"/>
    <w:rsid w:val="001A413E"/>
    <w:rsid w:val="001A46A9"/>
    <w:rsid w:val="001A4AE9"/>
    <w:rsid w:val="001A5073"/>
    <w:rsid w:val="001A5402"/>
    <w:rsid w:val="001A5936"/>
    <w:rsid w:val="001A6F15"/>
    <w:rsid w:val="001A7335"/>
    <w:rsid w:val="001A7ABE"/>
    <w:rsid w:val="001A7BBE"/>
    <w:rsid w:val="001A7E90"/>
    <w:rsid w:val="001B0634"/>
    <w:rsid w:val="001B0820"/>
    <w:rsid w:val="001B0A86"/>
    <w:rsid w:val="001B1C6C"/>
    <w:rsid w:val="001B1E0A"/>
    <w:rsid w:val="001B232A"/>
    <w:rsid w:val="001B3E3D"/>
    <w:rsid w:val="001B48F5"/>
    <w:rsid w:val="001B5885"/>
    <w:rsid w:val="001B58BE"/>
    <w:rsid w:val="001B6D3A"/>
    <w:rsid w:val="001B73DD"/>
    <w:rsid w:val="001B74B0"/>
    <w:rsid w:val="001C03EE"/>
    <w:rsid w:val="001C05C0"/>
    <w:rsid w:val="001C2777"/>
    <w:rsid w:val="001C35C9"/>
    <w:rsid w:val="001C4126"/>
    <w:rsid w:val="001C42DD"/>
    <w:rsid w:val="001C4437"/>
    <w:rsid w:val="001C4AFD"/>
    <w:rsid w:val="001C4D9C"/>
    <w:rsid w:val="001C4F23"/>
    <w:rsid w:val="001C51A6"/>
    <w:rsid w:val="001C521F"/>
    <w:rsid w:val="001C56F5"/>
    <w:rsid w:val="001C5913"/>
    <w:rsid w:val="001C5F03"/>
    <w:rsid w:val="001C5F9F"/>
    <w:rsid w:val="001C6639"/>
    <w:rsid w:val="001C6733"/>
    <w:rsid w:val="001C6870"/>
    <w:rsid w:val="001C6917"/>
    <w:rsid w:val="001C6B81"/>
    <w:rsid w:val="001C6FD7"/>
    <w:rsid w:val="001C7906"/>
    <w:rsid w:val="001D0FD0"/>
    <w:rsid w:val="001D1065"/>
    <w:rsid w:val="001D112D"/>
    <w:rsid w:val="001D157A"/>
    <w:rsid w:val="001D1882"/>
    <w:rsid w:val="001D2470"/>
    <w:rsid w:val="001D2CA9"/>
    <w:rsid w:val="001D38EF"/>
    <w:rsid w:val="001D3E6E"/>
    <w:rsid w:val="001D3F0E"/>
    <w:rsid w:val="001D47BA"/>
    <w:rsid w:val="001D4F54"/>
    <w:rsid w:val="001D56CD"/>
    <w:rsid w:val="001D5934"/>
    <w:rsid w:val="001D5BAB"/>
    <w:rsid w:val="001D6155"/>
    <w:rsid w:val="001D72AD"/>
    <w:rsid w:val="001D742A"/>
    <w:rsid w:val="001D78F3"/>
    <w:rsid w:val="001D7A80"/>
    <w:rsid w:val="001E0294"/>
    <w:rsid w:val="001E14F0"/>
    <w:rsid w:val="001E15B1"/>
    <w:rsid w:val="001E202F"/>
    <w:rsid w:val="001E26A4"/>
    <w:rsid w:val="001E3AFA"/>
    <w:rsid w:val="001E511C"/>
    <w:rsid w:val="001E5E3B"/>
    <w:rsid w:val="001E6021"/>
    <w:rsid w:val="001E78A8"/>
    <w:rsid w:val="001F061C"/>
    <w:rsid w:val="001F062D"/>
    <w:rsid w:val="001F070B"/>
    <w:rsid w:val="001F0AA9"/>
    <w:rsid w:val="001F0CDF"/>
    <w:rsid w:val="001F0E14"/>
    <w:rsid w:val="001F1077"/>
    <w:rsid w:val="001F1F6A"/>
    <w:rsid w:val="001F2BC7"/>
    <w:rsid w:val="001F301F"/>
    <w:rsid w:val="001F31E6"/>
    <w:rsid w:val="001F38E5"/>
    <w:rsid w:val="001F391A"/>
    <w:rsid w:val="001F433A"/>
    <w:rsid w:val="001F4CDF"/>
    <w:rsid w:val="001F4D94"/>
    <w:rsid w:val="001F4E46"/>
    <w:rsid w:val="001F4E4A"/>
    <w:rsid w:val="001F4F3C"/>
    <w:rsid w:val="001F4F7A"/>
    <w:rsid w:val="001F5612"/>
    <w:rsid w:val="001F6EF3"/>
    <w:rsid w:val="001F740C"/>
    <w:rsid w:val="001F7834"/>
    <w:rsid w:val="001F7B9A"/>
    <w:rsid w:val="001F7F3D"/>
    <w:rsid w:val="002019C8"/>
    <w:rsid w:val="0020213E"/>
    <w:rsid w:val="002065E1"/>
    <w:rsid w:val="00206C4C"/>
    <w:rsid w:val="00206CE6"/>
    <w:rsid w:val="002079C5"/>
    <w:rsid w:val="00207A4A"/>
    <w:rsid w:val="00207D7A"/>
    <w:rsid w:val="0021085A"/>
    <w:rsid w:val="0021268C"/>
    <w:rsid w:val="00212C82"/>
    <w:rsid w:val="002131F7"/>
    <w:rsid w:val="00213CB4"/>
    <w:rsid w:val="00215017"/>
    <w:rsid w:val="002152E2"/>
    <w:rsid w:val="00215FD6"/>
    <w:rsid w:val="002177D4"/>
    <w:rsid w:val="00217E1C"/>
    <w:rsid w:val="0022000D"/>
    <w:rsid w:val="00220694"/>
    <w:rsid w:val="00220879"/>
    <w:rsid w:val="00220BB2"/>
    <w:rsid w:val="002215E2"/>
    <w:rsid w:val="002222F0"/>
    <w:rsid w:val="00222B52"/>
    <w:rsid w:val="002234D0"/>
    <w:rsid w:val="00223E29"/>
    <w:rsid w:val="00224560"/>
    <w:rsid w:val="002249A3"/>
    <w:rsid w:val="002249DB"/>
    <w:rsid w:val="002252A7"/>
    <w:rsid w:val="0022631E"/>
    <w:rsid w:val="00226D65"/>
    <w:rsid w:val="00227AD1"/>
    <w:rsid w:val="00230046"/>
    <w:rsid w:val="0023021B"/>
    <w:rsid w:val="00230B0B"/>
    <w:rsid w:val="0023153E"/>
    <w:rsid w:val="00232044"/>
    <w:rsid w:val="00232F25"/>
    <w:rsid w:val="002330B0"/>
    <w:rsid w:val="00233878"/>
    <w:rsid w:val="00233ACF"/>
    <w:rsid w:val="00234468"/>
    <w:rsid w:val="0023446F"/>
    <w:rsid w:val="00234B91"/>
    <w:rsid w:val="0023558B"/>
    <w:rsid w:val="00235A74"/>
    <w:rsid w:val="0023633E"/>
    <w:rsid w:val="0023677A"/>
    <w:rsid w:val="00237815"/>
    <w:rsid w:val="00237D7D"/>
    <w:rsid w:val="00237DAC"/>
    <w:rsid w:val="00241AF1"/>
    <w:rsid w:val="0024207A"/>
    <w:rsid w:val="002426FE"/>
    <w:rsid w:val="00242B80"/>
    <w:rsid w:val="00242E16"/>
    <w:rsid w:val="00242EB8"/>
    <w:rsid w:val="00243A25"/>
    <w:rsid w:val="00243BDF"/>
    <w:rsid w:val="0024402C"/>
    <w:rsid w:val="002447F5"/>
    <w:rsid w:val="00244A8A"/>
    <w:rsid w:val="0024508A"/>
    <w:rsid w:val="00245487"/>
    <w:rsid w:val="002461BB"/>
    <w:rsid w:val="00247CAC"/>
    <w:rsid w:val="00247E84"/>
    <w:rsid w:val="00247F08"/>
    <w:rsid w:val="002505C7"/>
    <w:rsid w:val="00250AF4"/>
    <w:rsid w:val="00251D32"/>
    <w:rsid w:val="00252E9C"/>
    <w:rsid w:val="00252F4F"/>
    <w:rsid w:val="00254E9C"/>
    <w:rsid w:val="002551F3"/>
    <w:rsid w:val="00255FC7"/>
    <w:rsid w:val="002600E0"/>
    <w:rsid w:val="00261FD0"/>
    <w:rsid w:val="0026438B"/>
    <w:rsid w:val="00264D8B"/>
    <w:rsid w:val="00265E36"/>
    <w:rsid w:val="00267271"/>
    <w:rsid w:val="00267B22"/>
    <w:rsid w:val="00267C85"/>
    <w:rsid w:val="00270290"/>
    <w:rsid w:val="002703A7"/>
    <w:rsid w:val="0027102A"/>
    <w:rsid w:val="00271D51"/>
    <w:rsid w:val="00272CF9"/>
    <w:rsid w:val="00272CFB"/>
    <w:rsid w:val="002739B4"/>
    <w:rsid w:val="00274A38"/>
    <w:rsid w:val="002763CF"/>
    <w:rsid w:val="00276D74"/>
    <w:rsid w:val="00276D7A"/>
    <w:rsid w:val="00277531"/>
    <w:rsid w:val="002778CA"/>
    <w:rsid w:val="00277977"/>
    <w:rsid w:val="00277D4A"/>
    <w:rsid w:val="00280604"/>
    <w:rsid w:val="00280689"/>
    <w:rsid w:val="00280846"/>
    <w:rsid w:val="00280D93"/>
    <w:rsid w:val="0028103F"/>
    <w:rsid w:val="00281804"/>
    <w:rsid w:val="00281A5C"/>
    <w:rsid w:val="002820B1"/>
    <w:rsid w:val="002833F8"/>
    <w:rsid w:val="00283E30"/>
    <w:rsid w:val="00286CD0"/>
    <w:rsid w:val="00286FF6"/>
    <w:rsid w:val="002872AC"/>
    <w:rsid w:val="00290CCF"/>
    <w:rsid w:val="0029190F"/>
    <w:rsid w:val="00292C0F"/>
    <w:rsid w:val="0029343B"/>
    <w:rsid w:val="00293548"/>
    <w:rsid w:val="0029355D"/>
    <w:rsid w:val="00293588"/>
    <w:rsid w:val="0029367A"/>
    <w:rsid w:val="00293C33"/>
    <w:rsid w:val="00293C97"/>
    <w:rsid w:val="002950BE"/>
    <w:rsid w:val="00295BF2"/>
    <w:rsid w:val="00295DC2"/>
    <w:rsid w:val="002971BF"/>
    <w:rsid w:val="0029750A"/>
    <w:rsid w:val="00297619"/>
    <w:rsid w:val="00297703"/>
    <w:rsid w:val="0029797C"/>
    <w:rsid w:val="002A0618"/>
    <w:rsid w:val="002A17DD"/>
    <w:rsid w:val="002A2017"/>
    <w:rsid w:val="002A22A2"/>
    <w:rsid w:val="002A2460"/>
    <w:rsid w:val="002A2684"/>
    <w:rsid w:val="002A2B8D"/>
    <w:rsid w:val="002A2D36"/>
    <w:rsid w:val="002A3B70"/>
    <w:rsid w:val="002A3FE0"/>
    <w:rsid w:val="002A4485"/>
    <w:rsid w:val="002A4519"/>
    <w:rsid w:val="002A5486"/>
    <w:rsid w:val="002A5BD2"/>
    <w:rsid w:val="002A6490"/>
    <w:rsid w:val="002B31BB"/>
    <w:rsid w:val="002B3889"/>
    <w:rsid w:val="002B45A5"/>
    <w:rsid w:val="002B4798"/>
    <w:rsid w:val="002B4C5A"/>
    <w:rsid w:val="002B4F9D"/>
    <w:rsid w:val="002B5BAF"/>
    <w:rsid w:val="002B5C7A"/>
    <w:rsid w:val="002B701E"/>
    <w:rsid w:val="002B750F"/>
    <w:rsid w:val="002C0CED"/>
    <w:rsid w:val="002C0FDF"/>
    <w:rsid w:val="002C219D"/>
    <w:rsid w:val="002C230D"/>
    <w:rsid w:val="002C4200"/>
    <w:rsid w:val="002C4638"/>
    <w:rsid w:val="002C4819"/>
    <w:rsid w:val="002C491F"/>
    <w:rsid w:val="002C495D"/>
    <w:rsid w:val="002C52EC"/>
    <w:rsid w:val="002C5741"/>
    <w:rsid w:val="002C7FDD"/>
    <w:rsid w:val="002D0C6A"/>
    <w:rsid w:val="002D2255"/>
    <w:rsid w:val="002D278E"/>
    <w:rsid w:val="002D28D2"/>
    <w:rsid w:val="002D2D96"/>
    <w:rsid w:val="002D419F"/>
    <w:rsid w:val="002D49F6"/>
    <w:rsid w:val="002D4FC5"/>
    <w:rsid w:val="002D5EC6"/>
    <w:rsid w:val="002D5F05"/>
    <w:rsid w:val="002D638B"/>
    <w:rsid w:val="002D7585"/>
    <w:rsid w:val="002D7DB3"/>
    <w:rsid w:val="002E0688"/>
    <w:rsid w:val="002E0A39"/>
    <w:rsid w:val="002E0D29"/>
    <w:rsid w:val="002E1033"/>
    <w:rsid w:val="002E16D7"/>
    <w:rsid w:val="002E1AA4"/>
    <w:rsid w:val="002E2724"/>
    <w:rsid w:val="002E2A00"/>
    <w:rsid w:val="002E2CBA"/>
    <w:rsid w:val="002E3B31"/>
    <w:rsid w:val="002E5595"/>
    <w:rsid w:val="002E582D"/>
    <w:rsid w:val="002E6B56"/>
    <w:rsid w:val="002F03C1"/>
    <w:rsid w:val="002F090C"/>
    <w:rsid w:val="002F0B6A"/>
    <w:rsid w:val="002F0D58"/>
    <w:rsid w:val="002F0DFD"/>
    <w:rsid w:val="002F1AD6"/>
    <w:rsid w:val="002F28C9"/>
    <w:rsid w:val="002F370D"/>
    <w:rsid w:val="002F4CB9"/>
    <w:rsid w:val="002F4ECC"/>
    <w:rsid w:val="002F60E6"/>
    <w:rsid w:val="002F618B"/>
    <w:rsid w:val="002F6A27"/>
    <w:rsid w:val="002F6BA6"/>
    <w:rsid w:val="002F6CA4"/>
    <w:rsid w:val="002F73C9"/>
    <w:rsid w:val="002F7E9B"/>
    <w:rsid w:val="00300229"/>
    <w:rsid w:val="003005F7"/>
    <w:rsid w:val="003008A2"/>
    <w:rsid w:val="00300F14"/>
    <w:rsid w:val="00301707"/>
    <w:rsid w:val="003035BE"/>
    <w:rsid w:val="00303708"/>
    <w:rsid w:val="0030371B"/>
    <w:rsid w:val="00303EA7"/>
    <w:rsid w:val="0030443E"/>
    <w:rsid w:val="003048EE"/>
    <w:rsid w:val="00304B2D"/>
    <w:rsid w:val="00305066"/>
    <w:rsid w:val="003051F7"/>
    <w:rsid w:val="00305502"/>
    <w:rsid w:val="0030557B"/>
    <w:rsid w:val="00306838"/>
    <w:rsid w:val="00306B9A"/>
    <w:rsid w:val="003070C9"/>
    <w:rsid w:val="0031115A"/>
    <w:rsid w:val="00311A5D"/>
    <w:rsid w:val="00311A87"/>
    <w:rsid w:val="0031204F"/>
    <w:rsid w:val="00313D01"/>
    <w:rsid w:val="00313F24"/>
    <w:rsid w:val="00314BBF"/>
    <w:rsid w:val="00315B0E"/>
    <w:rsid w:val="00316225"/>
    <w:rsid w:val="003178A3"/>
    <w:rsid w:val="00317ADC"/>
    <w:rsid w:val="00317C44"/>
    <w:rsid w:val="0032063C"/>
    <w:rsid w:val="00320C8F"/>
    <w:rsid w:val="00320E96"/>
    <w:rsid w:val="003212EF"/>
    <w:rsid w:val="00321520"/>
    <w:rsid w:val="003215EB"/>
    <w:rsid w:val="00321FB2"/>
    <w:rsid w:val="0032240B"/>
    <w:rsid w:val="0032255F"/>
    <w:rsid w:val="00322DEE"/>
    <w:rsid w:val="00323194"/>
    <w:rsid w:val="00323D56"/>
    <w:rsid w:val="00323F06"/>
    <w:rsid w:val="0032435C"/>
    <w:rsid w:val="00324DE6"/>
    <w:rsid w:val="003252EA"/>
    <w:rsid w:val="003254D6"/>
    <w:rsid w:val="00327DE8"/>
    <w:rsid w:val="0033163A"/>
    <w:rsid w:val="00331BC2"/>
    <w:rsid w:val="00331DE4"/>
    <w:rsid w:val="00331F65"/>
    <w:rsid w:val="003323F1"/>
    <w:rsid w:val="00332669"/>
    <w:rsid w:val="00332B5F"/>
    <w:rsid w:val="00333CD2"/>
    <w:rsid w:val="00333FF0"/>
    <w:rsid w:val="003346BE"/>
    <w:rsid w:val="0033630F"/>
    <w:rsid w:val="00336856"/>
    <w:rsid w:val="003376C6"/>
    <w:rsid w:val="00337D3A"/>
    <w:rsid w:val="00337F83"/>
    <w:rsid w:val="0034076A"/>
    <w:rsid w:val="003419C9"/>
    <w:rsid w:val="003445D7"/>
    <w:rsid w:val="00344A74"/>
    <w:rsid w:val="003462B8"/>
    <w:rsid w:val="00346E74"/>
    <w:rsid w:val="00347326"/>
    <w:rsid w:val="00347F6F"/>
    <w:rsid w:val="0035007C"/>
    <w:rsid w:val="003500BF"/>
    <w:rsid w:val="003502AA"/>
    <w:rsid w:val="003504ED"/>
    <w:rsid w:val="0035099F"/>
    <w:rsid w:val="00351285"/>
    <w:rsid w:val="00352039"/>
    <w:rsid w:val="00353293"/>
    <w:rsid w:val="003534A1"/>
    <w:rsid w:val="003534D5"/>
    <w:rsid w:val="00354C28"/>
    <w:rsid w:val="00354E24"/>
    <w:rsid w:val="0035523A"/>
    <w:rsid w:val="003554F3"/>
    <w:rsid w:val="003555C6"/>
    <w:rsid w:val="00355640"/>
    <w:rsid w:val="00355DB7"/>
    <w:rsid w:val="0035611A"/>
    <w:rsid w:val="00356AAE"/>
    <w:rsid w:val="00356C30"/>
    <w:rsid w:val="00356FF3"/>
    <w:rsid w:val="003578E6"/>
    <w:rsid w:val="00357951"/>
    <w:rsid w:val="00360811"/>
    <w:rsid w:val="00360C09"/>
    <w:rsid w:val="00360E3B"/>
    <w:rsid w:val="0036185F"/>
    <w:rsid w:val="00361A83"/>
    <w:rsid w:val="00361E80"/>
    <w:rsid w:val="003620E1"/>
    <w:rsid w:val="00362497"/>
    <w:rsid w:val="00362609"/>
    <w:rsid w:val="00362B3D"/>
    <w:rsid w:val="00362C02"/>
    <w:rsid w:val="00362C04"/>
    <w:rsid w:val="0036311F"/>
    <w:rsid w:val="0036363E"/>
    <w:rsid w:val="00364415"/>
    <w:rsid w:val="00364834"/>
    <w:rsid w:val="0036483B"/>
    <w:rsid w:val="00365765"/>
    <w:rsid w:val="003660B5"/>
    <w:rsid w:val="00366D42"/>
    <w:rsid w:val="00367008"/>
    <w:rsid w:val="003677D4"/>
    <w:rsid w:val="00370184"/>
    <w:rsid w:val="003715C7"/>
    <w:rsid w:val="0037257E"/>
    <w:rsid w:val="00372807"/>
    <w:rsid w:val="00372835"/>
    <w:rsid w:val="00372A30"/>
    <w:rsid w:val="00373304"/>
    <w:rsid w:val="00373A83"/>
    <w:rsid w:val="00373CF4"/>
    <w:rsid w:val="003748DB"/>
    <w:rsid w:val="003751B5"/>
    <w:rsid w:val="003752E4"/>
    <w:rsid w:val="00376260"/>
    <w:rsid w:val="00376D48"/>
    <w:rsid w:val="00376D7C"/>
    <w:rsid w:val="003772C6"/>
    <w:rsid w:val="00377D35"/>
    <w:rsid w:val="003800A2"/>
    <w:rsid w:val="0038057A"/>
    <w:rsid w:val="00380D20"/>
    <w:rsid w:val="00380F43"/>
    <w:rsid w:val="003828F6"/>
    <w:rsid w:val="00382A78"/>
    <w:rsid w:val="00382CAA"/>
    <w:rsid w:val="00382E5A"/>
    <w:rsid w:val="00382FAC"/>
    <w:rsid w:val="0038301E"/>
    <w:rsid w:val="003836CA"/>
    <w:rsid w:val="00383789"/>
    <w:rsid w:val="003844B3"/>
    <w:rsid w:val="00387F2C"/>
    <w:rsid w:val="003927B0"/>
    <w:rsid w:val="00392885"/>
    <w:rsid w:val="00392D87"/>
    <w:rsid w:val="00392FB5"/>
    <w:rsid w:val="00393B09"/>
    <w:rsid w:val="0039418D"/>
    <w:rsid w:val="00394232"/>
    <w:rsid w:val="0039430F"/>
    <w:rsid w:val="0039471A"/>
    <w:rsid w:val="00394D05"/>
    <w:rsid w:val="00395572"/>
    <w:rsid w:val="003960DC"/>
    <w:rsid w:val="003967B1"/>
    <w:rsid w:val="00396CAE"/>
    <w:rsid w:val="0039759F"/>
    <w:rsid w:val="00397EF1"/>
    <w:rsid w:val="003A10CE"/>
    <w:rsid w:val="003A11D4"/>
    <w:rsid w:val="003A18AC"/>
    <w:rsid w:val="003A1CEA"/>
    <w:rsid w:val="003A24DC"/>
    <w:rsid w:val="003A2500"/>
    <w:rsid w:val="003A3D1D"/>
    <w:rsid w:val="003A3EDE"/>
    <w:rsid w:val="003A4114"/>
    <w:rsid w:val="003A42EF"/>
    <w:rsid w:val="003A4E06"/>
    <w:rsid w:val="003A611E"/>
    <w:rsid w:val="003A6351"/>
    <w:rsid w:val="003A73CE"/>
    <w:rsid w:val="003B0193"/>
    <w:rsid w:val="003B08AD"/>
    <w:rsid w:val="003B0D87"/>
    <w:rsid w:val="003B10A1"/>
    <w:rsid w:val="003B205F"/>
    <w:rsid w:val="003B2936"/>
    <w:rsid w:val="003B2993"/>
    <w:rsid w:val="003B4A41"/>
    <w:rsid w:val="003B5D84"/>
    <w:rsid w:val="003B621B"/>
    <w:rsid w:val="003B6C32"/>
    <w:rsid w:val="003B7013"/>
    <w:rsid w:val="003B745D"/>
    <w:rsid w:val="003C03EE"/>
    <w:rsid w:val="003C0991"/>
    <w:rsid w:val="003C0E07"/>
    <w:rsid w:val="003C0E83"/>
    <w:rsid w:val="003C1D98"/>
    <w:rsid w:val="003C2DF4"/>
    <w:rsid w:val="003C360D"/>
    <w:rsid w:val="003C373F"/>
    <w:rsid w:val="003C586E"/>
    <w:rsid w:val="003C6157"/>
    <w:rsid w:val="003C637E"/>
    <w:rsid w:val="003C645F"/>
    <w:rsid w:val="003C6A03"/>
    <w:rsid w:val="003C6B09"/>
    <w:rsid w:val="003C6C87"/>
    <w:rsid w:val="003C7165"/>
    <w:rsid w:val="003C71AE"/>
    <w:rsid w:val="003D0A2E"/>
    <w:rsid w:val="003D0C38"/>
    <w:rsid w:val="003D2DAF"/>
    <w:rsid w:val="003D3AC5"/>
    <w:rsid w:val="003D3B75"/>
    <w:rsid w:val="003D474C"/>
    <w:rsid w:val="003D48DD"/>
    <w:rsid w:val="003D67CC"/>
    <w:rsid w:val="003D7E70"/>
    <w:rsid w:val="003E05DF"/>
    <w:rsid w:val="003E1E03"/>
    <w:rsid w:val="003E23F9"/>
    <w:rsid w:val="003E250D"/>
    <w:rsid w:val="003E4443"/>
    <w:rsid w:val="003E44ED"/>
    <w:rsid w:val="003E67B8"/>
    <w:rsid w:val="003E6A1E"/>
    <w:rsid w:val="003E72D5"/>
    <w:rsid w:val="003F0884"/>
    <w:rsid w:val="003F301C"/>
    <w:rsid w:val="003F3420"/>
    <w:rsid w:val="003F392A"/>
    <w:rsid w:val="003F3A5A"/>
    <w:rsid w:val="003F3DBA"/>
    <w:rsid w:val="003F4A3F"/>
    <w:rsid w:val="003F4F61"/>
    <w:rsid w:val="003F4F9E"/>
    <w:rsid w:val="003F6857"/>
    <w:rsid w:val="003F7960"/>
    <w:rsid w:val="003F79D4"/>
    <w:rsid w:val="00400181"/>
    <w:rsid w:val="00400EA2"/>
    <w:rsid w:val="0040198C"/>
    <w:rsid w:val="00401E44"/>
    <w:rsid w:val="00402899"/>
    <w:rsid w:val="00402CD7"/>
    <w:rsid w:val="004038A1"/>
    <w:rsid w:val="00404CF6"/>
    <w:rsid w:val="0040610D"/>
    <w:rsid w:val="00406780"/>
    <w:rsid w:val="004076E5"/>
    <w:rsid w:val="00407C07"/>
    <w:rsid w:val="00410370"/>
    <w:rsid w:val="00410792"/>
    <w:rsid w:val="004114CC"/>
    <w:rsid w:val="00411632"/>
    <w:rsid w:val="004118EA"/>
    <w:rsid w:val="00411A32"/>
    <w:rsid w:val="00412707"/>
    <w:rsid w:val="00412850"/>
    <w:rsid w:val="00413BA0"/>
    <w:rsid w:val="00413D00"/>
    <w:rsid w:val="00415AD4"/>
    <w:rsid w:val="00415CA2"/>
    <w:rsid w:val="00415E44"/>
    <w:rsid w:val="0041680B"/>
    <w:rsid w:val="0041708E"/>
    <w:rsid w:val="004207D9"/>
    <w:rsid w:val="00420DFF"/>
    <w:rsid w:val="00421768"/>
    <w:rsid w:val="00422155"/>
    <w:rsid w:val="00423F85"/>
    <w:rsid w:val="004254B6"/>
    <w:rsid w:val="00425A64"/>
    <w:rsid w:val="00426E32"/>
    <w:rsid w:val="00427D13"/>
    <w:rsid w:val="0043039F"/>
    <w:rsid w:val="00430BD8"/>
    <w:rsid w:val="004314E9"/>
    <w:rsid w:val="00431BEE"/>
    <w:rsid w:val="00432B73"/>
    <w:rsid w:val="00434B6F"/>
    <w:rsid w:val="00434EA6"/>
    <w:rsid w:val="00435070"/>
    <w:rsid w:val="00435863"/>
    <w:rsid w:val="00435AD1"/>
    <w:rsid w:val="00435C7B"/>
    <w:rsid w:val="00436409"/>
    <w:rsid w:val="0043645D"/>
    <w:rsid w:val="0043714C"/>
    <w:rsid w:val="00437929"/>
    <w:rsid w:val="00437C00"/>
    <w:rsid w:val="00440DAD"/>
    <w:rsid w:val="004427FA"/>
    <w:rsid w:val="00442E7B"/>
    <w:rsid w:val="00443915"/>
    <w:rsid w:val="00443A1C"/>
    <w:rsid w:val="00443FE0"/>
    <w:rsid w:val="004443A0"/>
    <w:rsid w:val="00444933"/>
    <w:rsid w:val="00444A28"/>
    <w:rsid w:val="00444ADF"/>
    <w:rsid w:val="00445A54"/>
    <w:rsid w:val="00445D3B"/>
    <w:rsid w:val="00446218"/>
    <w:rsid w:val="0045004C"/>
    <w:rsid w:val="004503E3"/>
    <w:rsid w:val="0045055B"/>
    <w:rsid w:val="00450732"/>
    <w:rsid w:val="0045078D"/>
    <w:rsid w:val="00450ADD"/>
    <w:rsid w:val="0045184B"/>
    <w:rsid w:val="00451B85"/>
    <w:rsid w:val="00451D44"/>
    <w:rsid w:val="00451DB8"/>
    <w:rsid w:val="00451DEC"/>
    <w:rsid w:val="004522AB"/>
    <w:rsid w:val="004534C1"/>
    <w:rsid w:val="004536F7"/>
    <w:rsid w:val="004540C7"/>
    <w:rsid w:val="004543B9"/>
    <w:rsid w:val="004549B1"/>
    <w:rsid w:val="00454A01"/>
    <w:rsid w:val="00455475"/>
    <w:rsid w:val="004554BE"/>
    <w:rsid w:val="00455FBC"/>
    <w:rsid w:val="00456744"/>
    <w:rsid w:val="00456859"/>
    <w:rsid w:val="00456918"/>
    <w:rsid w:val="00456ABA"/>
    <w:rsid w:val="00456FB8"/>
    <w:rsid w:val="0045721D"/>
    <w:rsid w:val="00457B96"/>
    <w:rsid w:val="00460396"/>
    <w:rsid w:val="0046045F"/>
    <w:rsid w:val="004613C4"/>
    <w:rsid w:val="00462215"/>
    <w:rsid w:val="00462477"/>
    <w:rsid w:val="0046295A"/>
    <w:rsid w:val="00462A35"/>
    <w:rsid w:val="00463F4F"/>
    <w:rsid w:val="004655E7"/>
    <w:rsid w:val="00465709"/>
    <w:rsid w:val="00465B15"/>
    <w:rsid w:val="00465F6B"/>
    <w:rsid w:val="00466C26"/>
    <w:rsid w:val="00467340"/>
    <w:rsid w:val="004700AB"/>
    <w:rsid w:val="00470102"/>
    <w:rsid w:val="004705A0"/>
    <w:rsid w:val="00470847"/>
    <w:rsid w:val="00470A83"/>
    <w:rsid w:val="00471D4C"/>
    <w:rsid w:val="00472AFB"/>
    <w:rsid w:val="00472E4F"/>
    <w:rsid w:val="00472F5E"/>
    <w:rsid w:val="00473BEF"/>
    <w:rsid w:val="00474855"/>
    <w:rsid w:val="004755FE"/>
    <w:rsid w:val="00475E48"/>
    <w:rsid w:val="00476965"/>
    <w:rsid w:val="00476C52"/>
    <w:rsid w:val="00476D40"/>
    <w:rsid w:val="0047721E"/>
    <w:rsid w:val="004802EA"/>
    <w:rsid w:val="0048046C"/>
    <w:rsid w:val="00480AB2"/>
    <w:rsid w:val="00481411"/>
    <w:rsid w:val="00481531"/>
    <w:rsid w:val="0048222D"/>
    <w:rsid w:val="00483773"/>
    <w:rsid w:val="00483C7E"/>
    <w:rsid w:val="004844C1"/>
    <w:rsid w:val="00484CB5"/>
    <w:rsid w:val="00484F98"/>
    <w:rsid w:val="00485313"/>
    <w:rsid w:val="004856F0"/>
    <w:rsid w:val="00486790"/>
    <w:rsid w:val="00486AB8"/>
    <w:rsid w:val="00487702"/>
    <w:rsid w:val="004906F7"/>
    <w:rsid w:val="0049155A"/>
    <w:rsid w:val="004915BF"/>
    <w:rsid w:val="00492BFF"/>
    <w:rsid w:val="00493745"/>
    <w:rsid w:val="00493890"/>
    <w:rsid w:val="004948A9"/>
    <w:rsid w:val="00494D20"/>
    <w:rsid w:val="00495310"/>
    <w:rsid w:val="0049571B"/>
    <w:rsid w:val="00495AC9"/>
    <w:rsid w:val="00496250"/>
    <w:rsid w:val="00496383"/>
    <w:rsid w:val="004967D5"/>
    <w:rsid w:val="00496F5C"/>
    <w:rsid w:val="004972C6"/>
    <w:rsid w:val="00497CB8"/>
    <w:rsid w:val="004A03EE"/>
    <w:rsid w:val="004A1037"/>
    <w:rsid w:val="004A13B9"/>
    <w:rsid w:val="004A2373"/>
    <w:rsid w:val="004A388A"/>
    <w:rsid w:val="004A41EF"/>
    <w:rsid w:val="004A47B5"/>
    <w:rsid w:val="004A4D07"/>
    <w:rsid w:val="004A4D69"/>
    <w:rsid w:val="004A5662"/>
    <w:rsid w:val="004A5976"/>
    <w:rsid w:val="004A5ABF"/>
    <w:rsid w:val="004A5CCC"/>
    <w:rsid w:val="004A5E68"/>
    <w:rsid w:val="004A604E"/>
    <w:rsid w:val="004A61E4"/>
    <w:rsid w:val="004A65BF"/>
    <w:rsid w:val="004A6E79"/>
    <w:rsid w:val="004A796C"/>
    <w:rsid w:val="004B0132"/>
    <w:rsid w:val="004B02A0"/>
    <w:rsid w:val="004B0E18"/>
    <w:rsid w:val="004B195C"/>
    <w:rsid w:val="004B32D0"/>
    <w:rsid w:val="004B36F1"/>
    <w:rsid w:val="004B3901"/>
    <w:rsid w:val="004B3978"/>
    <w:rsid w:val="004B3C31"/>
    <w:rsid w:val="004B4410"/>
    <w:rsid w:val="004B48A7"/>
    <w:rsid w:val="004B4C07"/>
    <w:rsid w:val="004B50C4"/>
    <w:rsid w:val="004B589E"/>
    <w:rsid w:val="004B6E29"/>
    <w:rsid w:val="004B6F12"/>
    <w:rsid w:val="004B7778"/>
    <w:rsid w:val="004B7E0E"/>
    <w:rsid w:val="004B7F91"/>
    <w:rsid w:val="004C048D"/>
    <w:rsid w:val="004C0638"/>
    <w:rsid w:val="004C0832"/>
    <w:rsid w:val="004C3411"/>
    <w:rsid w:val="004C3457"/>
    <w:rsid w:val="004C36C1"/>
    <w:rsid w:val="004C3E40"/>
    <w:rsid w:val="004C443F"/>
    <w:rsid w:val="004C5A39"/>
    <w:rsid w:val="004C5CC6"/>
    <w:rsid w:val="004C5D78"/>
    <w:rsid w:val="004C633F"/>
    <w:rsid w:val="004C6572"/>
    <w:rsid w:val="004C6730"/>
    <w:rsid w:val="004C7642"/>
    <w:rsid w:val="004C778F"/>
    <w:rsid w:val="004D018E"/>
    <w:rsid w:val="004D09E4"/>
    <w:rsid w:val="004D0B3B"/>
    <w:rsid w:val="004D1275"/>
    <w:rsid w:val="004D1A75"/>
    <w:rsid w:val="004D25CD"/>
    <w:rsid w:val="004D30EE"/>
    <w:rsid w:val="004D37BF"/>
    <w:rsid w:val="004D3948"/>
    <w:rsid w:val="004D53F0"/>
    <w:rsid w:val="004D5423"/>
    <w:rsid w:val="004D5985"/>
    <w:rsid w:val="004D59A9"/>
    <w:rsid w:val="004D6F91"/>
    <w:rsid w:val="004D77AA"/>
    <w:rsid w:val="004D7F3D"/>
    <w:rsid w:val="004E000C"/>
    <w:rsid w:val="004E0A46"/>
    <w:rsid w:val="004E15E4"/>
    <w:rsid w:val="004E1768"/>
    <w:rsid w:val="004E302A"/>
    <w:rsid w:val="004E35CF"/>
    <w:rsid w:val="004E3699"/>
    <w:rsid w:val="004E68F2"/>
    <w:rsid w:val="004E6B2A"/>
    <w:rsid w:val="004E6B9C"/>
    <w:rsid w:val="004E6CFB"/>
    <w:rsid w:val="004E7016"/>
    <w:rsid w:val="004F0D6D"/>
    <w:rsid w:val="004F1261"/>
    <w:rsid w:val="004F1484"/>
    <w:rsid w:val="004F159C"/>
    <w:rsid w:val="004F2466"/>
    <w:rsid w:val="004F35F1"/>
    <w:rsid w:val="004F4A8A"/>
    <w:rsid w:val="004F4BBF"/>
    <w:rsid w:val="004F5328"/>
    <w:rsid w:val="004F5529"/>
    <w:rsid w:val="004F58AA"/>
    <w:rsid w:val="004F5B9F"/>
    <w:rsid w:val="004F6859"/>
    <w:rsid w:val="004F783F"/>
    <w:rsid w:val="004F7C02"/>
    <w:rsid w:val="00500688"/>
    <w:rsid w:val="00500E47"/>
    <w:rsid w:val="005015CE"/>
    <w:rsid w:val="0050161F"/>
    <w:rsid w:val="0050193E"/>
    <w:rsid w:val="005024FC"/>
    <w:rsid w:val="00502576"/>
    <w:rsid w:val="0050280F"/>
    <w:rsid w:val="00502C7F"/>
    <w:rsid w:val="005044B3"/>
    <w:rsid w:val="00504847"/>
    <w:rsid w:val="00506633"/>
    <w:rsid w:val="005076AB"/>
    <w:rsid w:val="00507838"/>
    <w:rsid w:val="005078D7"/>
    <w:rsid w:val="00510245"/>
    <w:rsid w:val="00512069"/>
    <w:rsid w:val="00512848"/>
    <w:rsid w:val="00512A21"/>
    <w:rsid w:val="00512D63"/>
    <w:rsid w:val="005135FD"/>
    <w:rsid w:val="00513683"/>
    <w:rsid w:val="00513E28"/>
    <w:rsid w:val="00514B63"/>
    <w:rsid w:val="00514B69"/>
    <w:rsid w:val="0051587B"/>
    <w:rsid w:val="00515EC4"/>
    <w:rsid w:val="005164A9"/>
    <w:rsid w:val="00516754"/>
    <w:rsid w:val="00517698"/>
    <w:rsid w:val="005205F1"/>
    <w:rsid w:val="00520B21"/>
    <w:rsid w:val="00520B67"/>
    <w:rsid w:val="005212EB"/>
    <w:rsid w:val="0052174E"/>
    <w:rsid w:val="00522163"/>
    <w:rsid w:val="005223B9"/>
    <w:rsid w:val="005228FE"/>
    <w:rsid w:val="00522A33"/>
    <w:rsid w:val="00522C6A"/>
    <w:rsid w:val="00522F0D"/>
    <w:rsid w:val="00523C95"/>
    <w:rsid w:val="00524B05"/>
    <w:rsid w:val="00524F34"/>
    <w:rsid w:val="00525DAB"/>
    <w:rsid w:val="0052639C"/>
    <w:rsid w:val="00527863"/>
    <w:rsid w:val="00527D42"/>
    <w:rsid w:val="005301EE"/>
    <w:rsid w:val="005313F4"/>
    <w:rsid w:val="005328E0"/>
    <w:rsid w:val="00532D0F"/>
    <w:rsid w:val="00532D3A"/>
    <w:rsid w:val="00532E2F"/>
    <w:rsid w:val="00533FD9"/>
    <w:rsid w:val="0053425A"/>
    <w:rsid w:val="00534836"/>
    <w:rsid w:val="00535B01"/>
    <w:rsid w:val="00535E4A"/>
    <w:rsid w:val="00536F79"/>
    <w:rsid w:val="00540DD4"/>
    <w:rsid w:val="005411C1"/>
    <w:rsid w:val="00541256"/>
    <w:rsid w:val="005415AE"/>
    <w:rsid w:val="00542338"/>
    <w:rsid w:val="00542DA0"/>
    <w:rsid w:val="00542E6C"/>
    <w:rsid w:val="00543219"/>
    <w:rsid w:val="0054443C"/>
    <w:rsid w:val="00545915"/>
    <w:rsid w:val="0054673E"/>
    <w:rsid w:val="00546853"/>
    <w:rsid w:val="00547387"/>
    <w:rsid w:val="005475A7"/>
    <w:rsid w:val="0055104C"/>
    <w:rsid w:val="00551562"/>
    <w:rsid w:val="00551CF2"/>
    <w:rsid w:val="00551F07"/>
    <w:rsid w:val="00552EC4"/>
    <w:rsid w:val="0055334E"/>
    <w:rsid w:val="0055389A"/>
    <w:rsid w:val="0055396E"/>
    <w:rsid w:val="005544FC"/>
    <w:rsid w:val="0055451D"/>
    <w:rsid w:val="005545C4"/>
    <w:rsid w:val="00554E89"/>
    <w:rsid w:val="00554EAF"/>
    <w:rsid w:val="00554FCE"/>
    <w:rsid w:val="0055524E"/>
    <w:rsid w:val="005552C2"/>
    <w:rsid w:val="00555493"/>
    <w:rsid w:val="005556EE"/>
    <w:rsid w:val="00556ADC"/>
    <w:rsid w:val="00556B61"/>
    <w:rsid w:val="00556C6F"/>
    <w:rsid w:val="00556C83"/>
    <w:rsid w:val="00557243"/>
    <w:rsid w:val="00557A43"/>
    <w:rsid w:val="005606B8"/>
    <w:rsid w:val="00560CA4"/>
    <w:rsid w:val="00560D71"/>
    <w:rsid w:val="00560ED0"/>
    <w:rsid w:val="005621F5"/>
    <w:rsid w:val="00562691"/>
    <w:rsid w:val="00562ABA"/>
    <w:rsid w:val="00562BEC"/>
    <w:rsid w:val="005633DB"/>
    <w:rsid w:val="005644E7"/>
    <w:rsid w:val="005655B8"/>
    <w:rsid w:val="00565612"/>
    <w:rsid w:val="00565CAA"/>
    <w:rsid w:val="00566EFD"/>
    <w:rsid w:val="00567D70"/>
    <w:rsid w:val="00570450"/>
    <w:rsid w:val="00570A02"/>
    <w:rsid w:val="00571EE2"/>
    <w:rsid w:val="00573E4A"/>
    <w:rsid w:val="00573EE2"/>
    <w:rsid w:val="00575356"/>
    <w:rsid w:val="005757DD"/>
    <w:rsid w:val="00575BBC"/>
    <w:rsid w:val="00576352"/>
    <w:rsid w:val="00576523"/>
    <w:rsid w:val="005769AE"/>
    <w:rsid w:val="00576ED3"/>
    <w:rsid w:val="005779F2"/>
    <w:rsid w:val="005806A6"/>
    <w:rsid w:val="00581365"/>
    <w:rsid w:val="00582D73"/>
    <w:rsid w:val="00582F44"/>
    <w:rsid w:val="00583FFA"/>
    <w:rsid w:val="00585C3F"/>
    <w:rsid w:val="00585F6B"/>
    <w:rsid w:val="00587697"/>
    <w:rsid w:val="00587BE8"/>
    <w:rsid w:val="00590AB9"/>
    <w:rsid w:val="00591C88"/>
    <w:rsid w:val="00591E81"/>
    <w:rsid w:val="005928E1"/>
    <w:rsid w:val="00592D30"/>
    <w:rsid w:val="00592EFC"/>
    <w:rsid w:val="00594737"/>
    <w:rsid w:val="005951CF"/>
    <w:rsid w:val="00595521"/>
    <w:rsid w:val="00595F8A"/>
    <w:rsid w:val="00596282"/>
    <w:rsid w:val="00596379"/>
    <w:rsid w:val="005964A2"/>
    <w:rsid w:val="00596C57"/>
    <w:rsid w:val="00596E34"/>
    <w:rsid w:val="00596FF4"/>
    <w:rsid w:val="0059722C"/>
    <w:rsid w:val="00597495"/>
    <w:rsid w:val="005A0ACE"/>
    <w:rsid w:val="005A0CE7"/>
    <w:rsid w:val="005A1630"/>
    <w:rsid w:val="005A1B7F"/>
    <w:rsid w:val="005A2B11"/>
    <w:rsid w:val="005A33C2"/>
    <w:rsid w:val="005A3904"/>
    <w:rsid w:val="005A3C10"/>
    <w:rsid w:val="005A4C82"/>
    <w:rsid w:val="005A59FF"/>
    <w:rsid w:val="005A5E11"/>
    <w:rsid w:val="005A766F"/>
    <w:rsid w:val="005A7A9C"/>
    <w:rsid w:val="005A7F3E"/>
    <w:rsid w:val="005B0E0B"/>
    <w:rsid w:val="005B3166"/>
    <w:rsid w:val="005B36C9"/>
    <w:rsid w:val="005B37D6"/>
    <w:rsid w:val="005B39B1"/>
    <w:rsid w:val="005B3FCA"/>
    <w:rsid w:val="005B41BD"/>
    <w:rsid w:val="005B42BF"/>
    <w:rsid w:val="005B53CF"/>
    <w:rsid w:val="005B56D6"/>
    <w:rsid w:val="005B5C0A"/>
    <w:rsid w:val="005B5E38"/>
    <w:rsid w:val="005B60D7"/>
    <w:rsid w:val="005B6636"/>
    <w:rsid w:val="005B7306"/>
    <w:rsid w:val="005C0AE7"/>
    <w:rsid w:val="005C0B80"/>
    <w:rsid w:val="005C1558"/>
    <w:rsid w:val="005C2031"/>
    <w:rsid w:val="005C218A"/>
    <w:rsid w:val="005C28A4"/>
    <w:rsid w:val="005C341D"/>
    <w:rsid w:val="005C39D1"/>
    <w:rsid w:val="005C3D58"/>
    <w:rsid w:val="005C6B46"/>
    <w:rsid w:val="005C7673"/>
    <w:rsid w:val="005C77E0"/>
    <w:rsid w:val="005C7CBE"/>
    <w:rsid w:val="005D01D1"/>
    <w:rsid w:val="005D0707"/>
    <w:rsid w:val="005D0BD8"/>
    <w:rsid w:val="005D1577"/>
    <w:rsid w:val="005D18E0"/>
    <w:rsid w:val="005D2D1E"/>
    <w:rsid w:val="005D2DC7"/>
    <w:rsid w:val="005D305D"/>
    <w:rsid w:val="005D3CDB"/>
    <w:rsid w:val="005D3E4B"/>
    <w:rsid w:val="005D4AC9"/>
    <w:rsid w:val="005D54E5"/>
    <w:rsid w:val="005D5CA2"/>
    <w:rsid w:val="005D7894"/>
    <w:rsid w:val="005D7B10"/>
    <w:rsid w:val="005D7B6C"/>
    <w:rsid w:val="005D7C88"/>
    <w:rsid w:val="005D7F3B"/>
    <w:rsid w:val="005E047D"/>
    <w:rsid w:val="005E07C5"/>
    <w:rsid w:val="005E084C"/>
    <w:rsid w:val="005E0880"/>
    <w:rsid w:val="005E0B72"/>
    <w:rsid w:val="005E0E6D"/>
    <w:rsid w:val="005E1485"/>
    <w:rsid w:val="005E1D79"/>
    <w:rsid w:val="005E3C6C"/>
    <w:rsid w:val="005E3DA0"/>
    <w:rsid w:val="005E41C5"/>
    <w:rsid w:val="005E43CF"/>
    <w:rsid w:val="005E49DC"/>
    <w:rsid w:val="005E49F5"/>
    <w:rsid w:val="005E5F70"/>
    <w:rsid w:val="005E62F9"/>
    <w:rsid w:val="005E6476"/>
    <w:rsid w:val="005E6E95"/>
    <w:rsid w:val="005E7F41"/>
    <w:rsid w:val="005F2C0E"/>
    <w:rsid w:val="005F3783"/>
    <w:rsid w:val="005F37FF"/>
    <w:rsid w:val="005F3CE1"/>
    <w:rsid w:val="005F3D99"/>
    <w:rsid w:val="005F3DD9"/>
    <w:rsid w:val="005F4171"/>
    <w:rsid w:val="005F517D"/>
    <w:rsid w:val="005F5AB8"/>
    <w:rsid w:val="005F5F8A"/>
    <w:rsid w:val="005F727A"/>
    <w:rsid w:val="005F76BB"/>
    <w:rsid w:val="005F77AC"/>
    <w:rsid w:val="005F7A1D"/>
    <w:rsid w:val="00600D30"/>
    <w:rsid w:val="0060105A"/>
    <w:rsid w:val="0060135D"/>
    <w:rsid w:val="00602322"/>
    <w:rsid w:val="006029EF"/>
    <w:rsid w:val="00604FCD"/>
    <w:rsid w:val="00605930"/>
    <w:rsid w:val="00605FDC"/>
    <w:rsid w:val="00606548"/>
    <w:rsid w:val="006066AB"/>
    <w:rsid w:val="00606EE9"/>
    <w:rsid w:val="006074E4"/>
    <w:rsid w:val="00607F71"/>
    <w:rsid w:val="00611633"/>
    <w:rsid w:val="00611EC1"/>
    <w:rsid w:val="00612FF5"/>
    <w:rsid w:val="006134D8"/>
    <w:rsid w:val="006136ED"/>
    <w:rsid w:val="00614054"/>
    <w:rsid w:val="0061422E"/>
    <w:rsid w:val="00614513"/>
    <w:rsid w:val="006150DE"/>
    <w:rsid w:val="00615ACD"/>
    <w:rsid w:val="00615E1F"/>
    <w:rsid w:val="00615FCD"/>
    <w:rsid w:val="0061757F"/>
    <w:rsid w:val="00617BB3"/>
    <w:rsid w:val="0062002E"/>
    <w:rsid w:val="00620A83"/>
    <w:rsid w:val="00620BA0"/>
    <w:rsid w:val="00620CCF"/>
    <w:rsid w:val="00620FFE"/>
    <w:rsid w:val="0062233D"/>
    <w:rsid w:val="0062242D"/>
    <w:rsid w:val="00622BF6"/>
    <w:rsid w:val="00623317"/>
    <w:rsid w:val="00624B4F"/>
    <w:rsid w:val="00624C47"/>
    <w:rsid w:val="0062519F"/>
    <w:rsid w:val="00625FD5"/>
    <w:rsid w:val="0062627E"/>
    <w:rsid w:val="006262D7"/>
    <w:rsid w:val="006264C6"/>
    <w:rsid w:val="006265EC"/>
    <w:rsid w:val="006267BE"/>
    <w:rsid w:val="00626B2B"/>
    <w:rsid w:val="00626FA1"/>
    <w:rsid w:val="00630389"/>
    <w:rsid w:val="006309D4"/>
    <w:rsid w:val="00630BAB"/>
    <w:rsid w:val="00631006"/>
    <w:rsid w:val="006310AE"/>
    <w:rsid w:val="006325FC"/>
    <w:rsid w:val="00633004"/>
    <w:rsid w:val="006347DE"/>
    <w:rsid w:val="0063518B"/>
    <w:rsid w:val="006353E1"/>
    <w:rsid w:val="00636062"/>
    <w:rsid w:val="00636BAB"/>
    <w:rsid w:val="00637472"/>
    <w:rsid w:val="00637FDA"/>
    <w:rsid w:val="006415E5"/>
    <w:rsid w:val="006424D1"/>
    <w:rsid w:val="00642509"/>
    <w:rsid w:val="006427A5"/>
    <w:rsid w:val="006439AA"/>
    <w:rsid w:val="00644874"/>
    <w:rsid w:val="00644A6C"/>
    <w:rsid w:val="00644C0C"/>
    <w:rsid w:val="00646096"/>
    <w:rsid w:val="006466B6"/>
    <w:rsid w:val="00646968"/>
    <w:rsid w:val="0064748C"/>
    <w:rsid w:val="0065098A"/>
    <w:rsid w:val="00650CFF"/>
    <w:rsid w:val="006512A2"/>
    <w:rsid w:val="0065356F"/>
    <w:rsid w:val="00653E1B"/>
    <w:rsid w:val="006543AD"/>
    <w:rsid w:val="00654517"/>
    <w:rsid w:val="00654AE4"/>
    <w:rsid w:val="006556D4"/>
    <w:rsid w:val="006561DC"/>
    <w:rsid w:val="00656396"/>
    <w:rsid w:val="00656895"/>
    <w:rsid w:val="0065760E"/>
    <w:rsid w:val="006610AA"/>
    <w:rsid w:val="00661783"/>
    <w:rsid w:val="00661A37"/>
    <w:rsid w:val="00662006"/>
    <w:rsid w:val="006627C6"/>
    <w:rsid w:val="00664416"/>
    <w:rsid w:val="00664F1A"/>
    <w:rsid w:val="006656C1"/>
    <w:rsid w:val="006676DB"/>
    <w:rsid w:val="00667967"/>
    <w:rsid w:val="0067041C"/>
    <w:rsid w:val="0067052A"/>
    <w:rsid w:val="0067066B"/>
    <w:rsid w:val="00670D00"/>
    <w:rsid w:val="00671691"/>
    <w:rsid w:val="00671869"/>
    <w:rsid w:val="00671D93"/>
    <w:rsid w:val="00671E7A"/>
    <w:rsid w:val="006727C1"/>
    <w:rsid w:val="00672C23"/>
    <w:rsid w:val="00673528"/>
    <w:rsid w:val="0067352F"/>
    <w:rsid w:val="00674744"/>
    <w:rsid w:val="006748BD"/>
    <w:rsid w:val="00674D3A"/>
    <w:rsid w:val="00675885"/>
    <w:rsid w:val="00675A9D"/>
    <w:rsid w:val="00675CA9"/>
    <w:rsid w:val="00676088"/>
    <w:rsid w:val="00676316"/>
    <w:rsid w:val="006768BD"/>
    <w:rsid w:val="006778FE"/>
    <w:rsid w:val="00680C43"/>
    <w:rsid w:val="006815E6"/>
    <w:rsid w:val="00681F4B"/>
    <w:rsid w:val="00682039"/>
    <w:rsid w:val="006824D1"/>
    <w:rsid w:val="0068295A"/>
    <w:rsid w:val="00683107"/>
    <w:rsid w:val="00683974"/>
    <w:rsid w:val="00683CE2"/>
    <w:rsid w:val="00683F0B"/>
    <w:rsid w:val="00683FA3"/>
    <w:rsid w:val="006844A0"/>
    <w:rsid w:val="00684F7D"/>
    <w:rsid w:val="006856FB"/>
    <w:rsid w:val="0068717C"/>
    <w:rsid w:val="00690112"/>
    <w:rsid w:val="006914B5"/>
    <w:rsid w:val="006915E9"/>
    <w:rsid w:val="00691E2C"/>
    <w:rsid w:val="00692587"/>
    <w:rsid w:val="00693168"/>
    <w:rsid w:val="006939CB"/>
    <w:rsid w:val="00694E85"/>
    <w:rsid w:val="00695D74"/>
    <w:rsid w:val="00695ED8"/>
    <w:rsid w:val="00696C3F"/>
    <w:rsid w:val="00697172"/>
    <w:rsid w:val="006978AD"/>
    <w:rsid w:val="00697948"/>
    <w:rsid w:val="006A05ED"/>
    <w:rsid w:val="006A07EB"/>
    <w:rsid w:val="006A089A"/>
    <w:rsid w:val="006A1B05"/>
    <w:rsid w:val="006A410F"/>
    <w:rsid w:val="006A4520"/>
    <w:rsid w:val="006A5591"/>
    <w:rsid w:val="006A6939"/>
    <w:rsid w:val="006A7284"/>
    <w:rsid w:val="006A79A0"/>
    <w:rsid w:val="006A7AA1"/>
    <w:rsid w:val="006B08D8"/>
    <w:rsid w:val="006B0E89"/>
    <w:rsid w:val="006B1A99"/>
    <w:rsid w:val="006B1C31"/>
    <w:rsid w:val="006B2E9B"/>
    <w:rsid w:val="006B3A4E"/>
    <w:rsid w:val="006B3AE3"/>
    <w:rsid w:val="006B462E"/>
    <w:rsid w:val="006B4E0F"/>
    <w:rsid w:val="006B6E13"/>
    <w:rsid w:val="006B7552"/>
    <w:rsid w:val="006C0C4F"/>
    <w:rsid w:val="006C126B"/>
    <w:rsid w:val="006C1831"/>
    <w:rsid w:val="006C1EC0"/>
    <w:rsid w:val="006C20C9"/>
    <w:rsid w:val="006C2AA5"/>
    <w:rsid w:val="006C2C4E"/>
    <w:rsid w:val="006C35DF"/>
    <w:rsid w:val="006C366C"/>
    <w:rsid w:val="006C3DFC"/>
    <w:rsid w:val="006C45E4"/>
    <w:rsid w:val="006C52A5"/>
    <w:rsid w:val="006C5C13"/>
    <w:rsid w:val="006C68E0"/>
    <w:rsid w:val="006C6D1B"/>
    <w:rsid w:val="006C7C86"/>
    <w:rsid w:val="006C7E1B"/>
    <w:rsid w:val="006D0B4D"/>
    <w:rsid w:val="006D0D74"/>
    <w:rsid w:val="006D10BD"/>
    <w:rsid w:val="006D143C"/>
    <w:rsid w:val="006D1E66"/>
    <w:rsid w:val="006D26EC"/>
    <w:rsid w:val="006D460A"/>
    <w:rsid w:val="006D4987"/>
    <w:rsid w:val="006D4DF3"/>
    <w:rsid w:val="006D6203"/>
    <w:rsid w:val="006D6333"/>
    <w:rsid w:val="006D6347"/>
    <w:rsid w:val="006D65E8"/>
    <w:rsid w:val="006D6656"/>
    <w:rsid w:val="006D73C2"/>
    <w:rsid w:val="006D78BD"/>
    <w:rsid w:val="006D7B63"/>
    <w:rsid w:val="006E0A7C"/>
    <w:rsid w:val="006E0ACC"/>
    <w:rsid w:val="006E0C0D"/>
    <w:rsid w:val="006E0E21"/>
    <w:rsid w:val="006E12DF"/>
    <w:rsid w:val="006E12E5"/>
    <w:rsid w:val="006E16F5"/>
    <w:rsid w:val="006E2506"/>
    <w:rsid w:val="006E29D0"/>
    <w:rsid w:val="006E4FFE"/>
    <w:rsid w:val="006E571C"/>
    <w:rsid w:val="006E62DC"/>
    <w:rsid w:val="006E63DB"/>
    <w:rsid w:val="006E6516"/>
    <w:rsid w:val="006E72CD"/>
    <w:rsid w:val="006E791B"/>
    <w:rsid w:val="006E7FC6"/>
    <w:rsid w:val="006F05C1"/>
    <w:rsid w:val="006F0AB2"/>
    <w:rsid w:val="006F1B6F"/>
    <w:rsid w:val="006F1DBF"/>
    <w:rsid w:val="006F1F6E"/>
    <w:rsid w:val="006F244E"/>
    <w:rsid w:val="006F246D"/>
    <w:rsid w:val="006F27CB"/>
    <w:rsid w:val="006F29AD"/>
    <w:rsid w:val="006F3219"/>
    <w:rsid w:val="006F377C"/>
    <w:rsid w:val="006F3951"/>
    <w:rsid w:val="006F3A3F"/>
    <w:rsid w:val="006F40BC"/>
    <w:rsid w:val="006F48AF"/>
    <w:rsid w:val="006F4FF1"/>
    <w:rsid w:val="006F5ACC"/>
    <w:rsid w:val="006F5CA8"/>
    <w:rsid w:val="006F6004"/>
    <w:rsid w:val="006F66D5"/>
    <w:rsid w:val="006F6E0E"/>
    <w:rsid w:val="006F7012"/>
    <w:rsid w:val="006F7912"/>
    <w:rsid w:val="006F7ABE"/>
    <w:rsid w:val="006F7CA4"/>
    <w:rsid w:val="006F7F96"/>
    <w:rsid w:val="0070040B"/>
    <w:rsid w:val="007004F2"/>
    <w:rsid w:val="007008C3"/>
    <w:rsid w:val="00701947"/>
    <w:rsid w:val="00701BA1"/>
    <w:rsid w:val="00702E21"/>
    <w:rsid w:val="00703077"/>
    <w:rsid w:val="007042E3"/>
    <w:rsid w:val="0070435C"/>
    <w:rsid w:val="0070439E"/>
    <w:rsid w:val="00704F00"/>
    <w:rsid w:val="00705524"/>
    <w:rsid w:val="00705C0A"/>
    <w:rsid w:val="00705CD5"/>
    <w:rsid w:val="00706451"/>
    <w:rsid w:val="00706794"/>
    <w:rsid w:val="00706937"/>
    <w:rsid w:val="00706A57"/>
    <w:rsid w:val="00706E60"/>
    <w:rsid w:val="00710873"/>
    <w:rsid w:val="00711EF2"/>
    <w:rsid w:val="00712614"/>
    <w:rsid w:val="0071261F"/>
    <w:rsid w:val="00712C3C"/>
    <w:rsid w:val="00713002"/>
    <w:rsid w:val="007135DD"/>
    <w:rsid w:val="00714288"/>
    <w:rsid w:val="00715F72"/>
    <w:rsid w:val="007160C4"/>
    <w:rsid w:val="007161CE"/>
    <w:rsid w:val="00716797"/>
    <w:rsid w:val="007167AC"/>
    <w:rsid w:val="00716857"/>
    <w:rsid w:val="0071710A"/>
    <w:rsid w:val="0071764D"/>
    <w:rsid w:val="007206CB"/>
    <w:rsid w:val="00720D79"/>
    <w:rsid w:val="00723D12"/>
    <w:rsid w:val="00724985"/>
    <w:rsid w:val="00724C5B"/>
    <w:rsid w:val="007252C1"/>
    <w:rsid w:val="007253CE"/>
    <w:rsid w:val="00726C67"/>
    <w:rsid w:val="0072701C"/>
    <w:rsid w:val="0072794D"/>
    <w:rsid w:val="0073057E"/>
    <w:rsid w:val="00730636"/>
    <w:rsid w:val="00730826"/>
    <w:rsid w:val="00731DA1"/>
    <w:rsid w:val="0073342A"/>
    <w:rsid w:val="00733BA9"/>
    <w:rsid w:val="00733F88"/>
    <w:rsid w:val="00734246"/>
    <w:rsid w:val="0073466D"/>
    <w:rsid w:val="00734896"/>
    <w:rsid w:val="00734A7B"/>
    <w:rsid w:val="00735965"/>
    <w:rsid w:val="00735C85"/>
    <w:rsid w:val="007363DA"/>
    <w:rsid w:val="007365E6"/>
    <w:rsid w:val="00737584"/>
    <w:rsid w:val="007404F9"/>
    <w:rsid w:val="00740CA4"/>
    <w:rsid w:val="0074184C"/>
    <w:rsid w:val="007434F9"/>
    <w:rsid w:val="007440BB"/>
    <w:rsid w:val="007440FF"/>
    <w:rsid w:val="00745D48"/>
    <w:rsid w:val="00746F89"/>
    <w:rsid w:val="007477E5"/>
    <w:rsid w:val="00751667"/>
    <w:rsid w:val="00751B42"/>
    <w:rsid w:val="00751F04"/>
    <w:rsid w:val="0075261B"/>
    <w:rsid w:val="00753B26"/>
    <w:rsid w:val="00754657"/>
    <w:rsid w:val="00754712"/>
    <w:rsid w:val="0075471B"/>
    <w:rsid w:val="007551F4"/>
    <w:rsid w:val="00755239"/>
    <w:rsid w:val="00755504"/>
    <w:rsid w:val="007558DC"/>
    <w:rsid w:val="00755C5C"/>
    <w:rsid w:val="00757154"/>
    <w:rsid w:val="0075753F"/>
    <w:rsid w:val="0075769E"/>
    <w:rsid w:val="007576FE"/>
    <w:rsid w:val="00760934"/>
    <w:rsid w:val="0076119B"/>
    <w:rsid w:val="00761BF1"/>
    <w:rsid w:val="0076452F"/>
    <w:rsid w:val="00764580"/>
    <w:rsid w:val="007656B0"/>
    <w:rsid w:val="00765A8C"/>
    <w:rsid w:val="0076691D"/>
    <w:rsid w:val="00766C8B"/>
    <w:rsid w:val="007670F1"/>
    <w:rsid w:val="00767CDE"/>
    <w:rsid w:val="007706F5"/>
    <w:rsid w:val="007710BD"/>
    <w:rsid w:val="0077165F"/>
    <w:rsid w:val="00771E5C"/>
    <w:rsid w:val="00772C6B"/>
    <w:rsid w:val="0077307C"/>
    <w:rsid w:val="0077459E"/>
    <w:rsid w:val="007746CD"/>
    <w:rsid w:val="007759F3"/>
    <w:rsid w:val="00775C4C"/>
    <w:rsid w:val="00776234"/>
    <w:rsid w:val="00781DEF"/>
    <w:rsid w:val="00783D7E"/>
    <w:rsid w:val="00783F78"/>
    <w:rsid w:val="00784A53"/>
    <w:rsid w:val="00784F12"/>
    <w:rsid w:val="00785932"/>
    <w:rsid w:val="00787DE8"/>
    <w:rsid w:val="00790279"/>
    <w:rsid w:val="00790378"/>
    <w:rsid w:val="00791325"/>
    <w:rsid w:val="007917BC"/>
    <w:rsid w:val="0079195E"/>
    <w:rsid w:val="00792A52"/>
    <w:rsid w:val="00793D32"/>
    <w:rsid w:val="007951C9"/>
    <w:rsid w:val="007952F6"/>
    <w:rsid w:val="00795A53"/>
    <w:rsid w:val="00795D6A"/>
    <w:rsid w:val="00795F5F"/>
    <w:rsid w:val="0079637E"/>
    <w:rsid w:val="007A012A"/>
    <w:rsid w:val="007A1CFF"/>
    <w:rsid w:val="007A2887"/>
    <w:rsid w:val="007A32F4"/>
    <w:rsid w:val="007A39BD"/>
    <w:rsid w:val="007A56D3"/>
    <w:rsid w:val="007A5C78"/>
    <w:rsid w:val="007A6ED7"/>
    <w:rsid w:val="007A6EE7"/>
    <w:rsid w:val="007A7660"/>
    <w:rsid w:val="007B0250"/>
    <w:rsid w:val="007B0DA1"/>
    <w:rsid w:val="007B0E3F"/>
    <w:rsid w:val="007B15C4"/>
    <w:rsid w:val="007B1BC2"/>
    <w:rsid w:val="007B1E29"/>
    <w:rsid w:val="007B2C3E"/>
    <w:rsid w:val="007B34BC"/>
    <w:rsid w:val="007B3D56"/>
    <w:rsid w:val="007B4F81"/>
    <w:rsid w:val="007B5B26"/>
    <w:rsid w:val="007B5BD8"/>
    <w:rsid w:val="007B667E"/>
    <w:rsid w:val="007B67B8"/>
    <w:rsid w:val="007B68BA"/>
    <w:rsid w:val="007B7075"/>
    <w:rsid w:val="007B7E76"/>
    <w:rsid w:val="007C0F57"/>
    <w:rsid w:val="007C1529"/>
    <w:rsid w:val="007C1A35"/>
    <w:rsid w:val="007C248C"/>
    <w:rsid w:val="007C26CE"/>
    <w:rsid w:val="007C2C72"/>
    <w:rsid w:val="007C3C7F"/>
    <w:rsid w:val="007C4656"/>
    <w:rsid w:val="007C5932"/>
    <w:rsid w:val="007C60C2"/>
    <w:rsid w:val="007C6E49"/>
    <w:rsid w:val="007D0FB7"/>
    <w:rsid w:val="007D1961"/>
    <w:rsid w:val="007D2C02"/>
    <w:rsid w:val="007D2D11"/>
    <w:rsid w:val="007D34C4"/>
    <w:rsid w:val="007D36B4"/>
    <w:rsid w:val="007D41A8"/>
    <w:rsid w:val="007D4630"/>
    <w:rsid w:val="007D57E7"/>
    <w:rsid w:val="007D5BF4"/>
    <w:rsid w:val="007D74B8"/>
    <w:rsid w:val="007D7E5E"/>
    <w:rsid w:val="007E1054"/>
    <w:rsid w:val="007E17AC"/>
    <w:rsid w:val="007E1D40"/>
    <w:rsid w:val="007E4126"/>
    <w:rsid w:val="007E4B95"/>
    <w:rsid w:val="007E4F41"/>
    <w:rsid w:val="007E4FE1"/>
    <w:rsid w:val="007E583A"/>
    <w:rsid w:val="007E5E5D"/>
    <w:rsid w:val="007E61B4"/>
    <w:rsid w:val="007E7348"/>
    <w:rsid w:val="007E7F2D"/>
    <w:rsid w:val="007F1736"/>
    <w:rsid w:val="007F20CE"/>
    <w:rsid w:val="007F2E7C"/>
    <w:rsid w:val="007F35DE"/>
    <w:rsid w:val="007F38A5"/>
    <w:rsid w:val="007F5144"/>
    <w:rsid w:val="007F5A72"/>
    <w:rsid w:val="007F5BAF"/>
    <w:rsid w:val="007F5FC0"/>
    <w:rsid w:val="007F64ED"/>
    <w:rsid w:val="007F69C2"/>
    <w:rsid w:val="007F69E1"/>
    <w:rsid w:val="007F6C8C"/>
    <w:rsid w:val="007F78D9"/>
    <w:rsid w:val="008014E5"/>
    <w:rsid w:val="00801DA3"/>
    <w:rsid w:val="00801FB7"/>
    <w:rsid w:val="008025CB"/>
    <w:rsid w:val="00802D02"/>
    <w:rsid w:val="0080365D"/>
    <w:rsid w:val="008036AD"/>
    <w:rsid w:val="00803878"/>
    <w:rsid w:val="00806056"/>
    <w:rsid w:val="00806694"/>
    <w:rsid w:val="0080674A"/>
    <w:rsid w:val="008068AD"/>
    <w:rsid w:val="00806E9D"/>
    <w:rsid w:val="00807B87"/>
    <w:rsid w:val="00807E1B"/>
    <w:rsid w:val="00810B9C"/>
    <w:rsid w:val="00811D6C"/>
    <w:rsid w:val="0081254B"/>
    <w:rsid w:val="00812BC0"/>
    <w:rsid w:val="00812C3D"/>
    <w:rsid w:val="008134DA"/>
    <w:rsid w:val="0081392A"/>
    <w:rsid w:val="00813C26"/>
    <w:rsid w:val="008142B9"/>
    <w:rsid w:val="0081468B"/>
    <w:rsid w:val="008155A9"/>
    <w:rsid w:val="00816668"/>
    <w:rsid w:val="00816F14"/>
    <w:rsid w:val="00817145"/>
    <w:rsid w:val="00817AC7"/>
    <w:rsid w:val="00817E67"/>
    <w:rsid w:val="00820158"/>
    <w:rsid w:val="008201C2"/>
    <w:rsid w:val="008209B3"/>
    <w:rsid w:val="00820CF6"/>
    <w:rsid w:val="00821249"/>
    <w:rsid w:val="00822220"/>
    <w:rsid w:val="00823126"/>
    <w:rsid w:val="0082337B"/>
    <w:rsid w:val="00824635"/>
    <w:rsid w:val="00824763"/>
    <w:rsid w:val="00824C4A"/>
    <w:rsid w:val="00826019"/>
    <w:rsid w:val="008264F6"/>
    <w:rsid w:val="00827A3B"/>
    <w:rsid w:val="00827DA0"/>
    <w:rsid w:val="00831365"/>
    <w:rsid w:val="008313C2"/>
    <w:rsid w:val="008318DC"/>
    <w:rsid w:val="008320E1"/>
    <w:rsid w:val="00832222"/>
    <w:rsid w:val="00832370"/>
    <w:rsid w:val="00832975"/>
    <w:rsid w:val="00832D7D"/>
    <w:rsid w:val="008336CD"/>
    <w:rsid w:val="0083420E"/>
    <w:rsid w:val="0083427C"/>
    <w:rsid w:val="00834B76"/>
    <w:rsid w:val="00835BEA"/>
    <w:rsid w:val="00836413"/>
    <w:rsid w:val="00836598"/>
    <w:rsid w:val="00837425"/>
    <w:rsid w:val="00837465"/>
    <w:rsid w:val="00840468"/>
    <w:rsid w:val="00842241"/>
    <w:rsid w:val="00842D5B"/>
    <w:rsid w:val="00843C9E"/>
    <w:rsid w:val="008442EB"/>
    <w:rsid w:val="00844A22"/>
    <w:rsid w:val="00844D94"/>
    <w:rsid w:val="00844DF7"/>
    <w:rsid w:val="008463BA"/>
    <w:rsid w:val="0084694F"/>
    <w:rsid w:val="00847208"/>
    <w:rsid w:val="008476E0"/>
    <w:rsid w:val="00851E37"/>
    <w:rsid w:val="00852AFD"/>
    <w:rsid w:val="008543DE"/>
    <w:rsid w:val="00854747"/>
    <w:rsid w:val="008554B1"/>
    <w:rsid w:val="00855569"/>
    <w:rsid w:val="00855BA9"/>
    <w:rsid w:val="00856559"/>
    <w:rsid w:val="00856DD2"/>
    <w:rsid w:val="00860212"/>
    <w:rsid w:val="008626E5"/>
    <w:rsid w:val="00862D31"/>
    <w:rsid w:val="008642D7"/>
    <w:rsid w:val="00864711"/>
    <w:rsid w:val="00864F2A"/>
    <w:rsid w:val="0086501A"/>
    <w:rsid w:val="008669A5"/>
    <w:rsid w:val="008674BF"/>
    <w:rsid w:val="0087148D"/>
    <w:rsid w:val="00871DB2"/>
    <w:rsid w:val="0087269E"/>
    <w:rsid w:val="008726F9"/>
    <w:rsid w:val="00872BBF"/>
    <w:rsid w:val="008733AD"/>
    <w:rsid w:val="00874B74"/>
    <w:rsid w:val="00874EC6"/>
    <w:rsid w:val="00874F04"/>
    <w:rsid w:val="00875033"/>
    <w:rsid w:val="008754FA"/>
    <w:rsid w:val="008756D4"/>
    <w:rsid w:val="00875756"/>
    <w:rsid w:val="00875C9F"/>
    <w:rsid w:val="00875D61"/>
    <w:rsid w:val="00875F13"/>
    <w:rsid w:val="00875FC3"/>
    <w:rsid w:val="00876327"/>
    <w:rsid w:val="0087683E"/>
    <w:rsid w:val="00876B8A"/>
    <w:rsid w:val="00876C5D"/>
    <w:rsid w:val="00876DE5"/>
    <w:rsid w:val="00877DB1"/>
    <w:rsid w:val="00880255"/>
    <w:rsid w:val="00880A41"/>
    <w:rsid w:val="008816EF"/>
    <w:rsid w:val="0088258A"/>
    <w:rsid w:val="00883820"/>
    <w:rsid w:val="00883BCA"/>
    <w:rsid w:val="00884CB1"/>
    <w:rsid w:val="00885A7C"/>
    <w:rsid w:val="00886161"/>
    <w:rsid w:val="00886306"/>
    <w:rsid w:val="00886F98"/>
    <w:rsid w:val="008916D3"/>
    <w:rsid w:val="00891B4C"/>
    <w:rsid w:val="00891DE5"/>
    <w:rsid w:val="00892849"/>
    <w:rsid w:val="00892889"/>
    <w:rsid w:val="0089311D"/>
    <w:rsid w:val="00893987"/>
    <w:rsid w:val="00893A7D"/>
    <w:rsid w:val="00894432"/>
    <w:rsid w:val="008944AF"/>
    <w:rsid w:val="008946DC"/>
    <w:rsid w:val="00894DAD"/>
    <w:rsid w:val="0089523A"/>
    <w:rsid w:val="008960A8"/>
    <w:rsid w:val="008963D7"/>
    <w:rsid w:val="00896817"/>
    <w:rsid w:val="00896CFE"/>
    <w:rsid w:val="00897051"/>
    <w:rsid w:val="00897706"/>
    <w:rsid w:val="00897AB7"/>
    <w:rsid w:val="008A096B"/>
    <w:rsid w:val="008A0A40"/>
    <w:rsid w:val="008A18EC"/>
    <w:rsid w:val="008A192A"/>
    <w:rsid w:val="008A1F0C"/>
    <w:rsid w:val="008A363D"/>
    <w:rsid w:val="008A3871"/>
    <w:rsid w:val="008A40A7"/>
    <w:rsid w:val="008A4772"/>
    <w:rsid w:val="008A629F"/>
    <w:rsid w:val="008A632E"/>
    <w:rsid w:val="008A6463"/>
    <w:rsid w:val="008A66BB"/>
    <w:rsid w:val="008A6C9D"/>
    <w:rsid w:val="008A6E62"/>
    <w:rsid w:val="008A778C"/>
    <w:rsid w:val="008B082A"/>
    <w:rsid w:val="008B102F"/>
    <w:rsid w:val="008B1535"/>
    <w:rsid w:val="008B1F9E"/>
    <w:rsid w:val="008B2CB6"/>
    <w:rsid w:val="008B4E90"/>
    <w:rsid w:val="008B5071"/>
    <w:rsid w:val="008B50AE"/>
    <w:rsid w:val="008B5100"/>
    <w:rsid w:val="008B56FA"/>
    <w:rsid w:val="008B6A74"/>
    <w:rsid w:val="008B7105"/>
    <w:rsid w:val="008B76E7"/>
    <w:rsid w:val="008B78CD"/>
    <w:rsid w:val="008C0152"/>
    <w:rsid w:val="008C015E"/>
    <w:rsid w:val="008C04DA"/>
    <w:rsid w:val="008C09BD"/>
    <w:rsid w:val="008C1FB3"/>
    <w:rsid w:val="008C366D"/>
    <w:rsid w:val="008C3A72"/>
    <w:rsid w:val="008C3A75"/>
    <w:rsid w:val="008C3DE9"/>
    <w:rsid w:val="008C40DF"/>
    <w:rsid w:val="008C48AE"/>
    <w:rsid w:val="008C5079"/>
    <w:rsid w:val="008C5F8B"/>
    <w:rsid w:val="008C685A"/>
    <w:rsid w:val="008C69BA"/>
    <w:rsid w:val="008C7B9F"/>
    <w:rsid w:val="008C7DC2"/>
    <w:rsid w:val="008C7E50"/>
    <w:rsid w:val="008D01B8"/>
    <w:rsid w:val="008D0E78"/>
    <w:rsid w:val="008D1E13"/>
    <w:rsid w:val="008D22EE"/>
    <w:rsid w:val="008D324B"/>
    <w:rsid w:val="008D3957"/>
    <w:rsid w:val="008D3B56"/>
    <w:rsid w:val="008D455E"/>
    <w:rsid w:val="008D46E7"/>
    <w:rsid w:val="008D4877"/>
    <w:rsid w:val="008D4ADE"/>
    <w:rsid w:val="008D4C1E"/>
    <w:rsid w:val="008D5781"/>
    <w:rsid w:val="008D5868"/>
    <w:rsid w:val="008D5ACA"/>
    <w:rsid w:val="008D65D7"/>
    <w:rsid w:val="008D6E4E"/>
    <w:rsid w:val="008D7019"/>
    <w:rsid w:val="008D7238"/>
    <w:rsid w:val="008E02A2"/>
    <w:rsid w:val="008E17C1"/>
    <w:rsid w:val="008E1855"/>
    <w:rsid w:val="008E1CD5"/>
    <w:rsid w:val="008E22CC"/>
    <w:rsid w:val="008E450E"/>
    <w:rsid w:val="008E60CC"/>
    <w:rsid w:val="008E6CCB"/>
    <w:rsid w:val="008F004B"/>
    <w:rsid w:val="008F0271"/>
    <w:rsid w:val="008F0A08"/>
    <w:rsid w:val="008F1CA1"/>
    <w:rsid w:val="008F2104"/>
    <w:rsid w:val="008F3178"/>
    <w:rsid w:val="008F40C4"/>
    <w:rsid w:val="008F4449"/>
    <w:rsid w:val="008F48BF"/>
    <w:rsid w:val="008F641E"/>
    <w:rsid w:val="008F658F"/>
    <w:rsid w:val="008F6823"/>
    <w:rsid w:val="00900856"/>
    <w:rsid w:val="00900E63"/>
    <w:rsid w:val="0090184D"/>
    <w:rsid w:val="00901EE0"/>
    <w:rsid w:val="00902652"/>
    <w:rsid w:val="009027E6"/>
    <w:rsid w:val="00902AC4"/>
    <w:rsid w:val="00903151"/>
    <w:rsid w:val="00903675"/>
    <w:rsid w:val="00904475"/>
    <w:rsid w:val="009048B7"/>
    <w:rsid w:val="00904F0A"/>
    <w:rsid w:val="00905826"/>
    <w:rsid w:val="00905CE1"/>
    <w:rsid w:val="0090605F"/>
    <w:rsid w:val="0090612A"/>
    <w:rsid w:val="009067FA"/>
    <w:rsid w:val="00906881"/>
    <w:rsid w:val="009107D6"/>
    <w:rsid w:val="00911096"/>
    <w:rsid w:val="00911A37"/>
    <w:rsid w:val="00911A6E"/>
    <w:rsid w:val="00911F41"/>
    <w:rsid w:val="00912ACE"/>
    <w:rsid w:val="009131AB"/>
    <w:rsid w:val="0091364B"/>
    <w:rsid w:val="00915D32"/>
    <w:rsid w:val="009160B3"/>
    <w:rsid w:val="0091716C"/>
    <w:rsid w:val="009178F8"/>
    <w:rsid w:val="009179C9"/>
    <w:rsid w:val="00917F1B"/>
    <w:rsid w:val="009209A3"/>
    <w:rsid w:val="00920A34"/>
    <w:rsid w:val="00921205"/>
    <w:rsid w:val="0092193D"/>
    <w:rsid w:val="00921FC3"/>
    <w:rsid w:val="00922675"/>
    <w:rsid w:val="00923E9B"/>
    <w:rsid w:val="009248E0"/>
    <w:rsid w:val="009249D2"/>
    <w:rsid w:val="009251F6"/>
    <w:rsid w:val="009262D1"/>
    <w:rsid w:val="00926A86"/>
    <w:rsid w:val="009278D2"/>
    <w:rsid w:val="00927923"/>
    <w:rsid w:val="00927A4E"/>
    <w:rsid w:val="00927CB0"/>
    <w:rsid w:val="0093009A"/>
    <w:rsid w:val="00931026"/>
    <w:rsid w:val="0093162A"/>
    <w:rsid w:val="00931FA8"/>
    <w:rsid w:val="0093271F"/>
    <w:rsid w:val="00932A69"/>
    <w:rsid w:val="00932E47"/>
    <w:rsid w:val="00932FA6"/>
    <w:rsid w:val="00933724"/>
    <w:rsid w:val="00933C5D"/>
    <w:rsid w:val="00934A38"/>
    <w:rsid w:val="00934A98"/>
    <w:rsid w:val="0093532D"/>
    <w:rsid w:val="00936A57"/>
    <w:rsid w:val="009402E4"/>
    <w:rsid w:val="00940A12"/>
    <w:rsid w:val="00941B5F"/>
    <w:rsid w:val="00942213"/>
    <w:rsid w:val="00942E80"/>
    <w:rsid w:val="00943153"/>
    <w:rsid w:val="00943773"/>
    <w:rsid w:val="00944115"/>
    <w:rsid w:val="0094413B"/>
    <w:rsid w:val="009448FE"/>
    <w:rsid w:val="009449A2"/>
    <w:rsid w:val="0094515B"/>
    <w:rsid w:val="00946EE2"/>
    <w:rsid w:val="00947757"/>
    <w:rsid w:val="00947826"/>
    <w:rsid w:val="00950638"/>
    <w:rsid w:val="00950EF3"/>
    <w:rsid w:val="009516E1"/>
    <w:rsid w:val="00953380"/>
    <w:rsid w:val="0095416D"/>
    <w:rsid w:val="00955E0E"/>
    <w:rsid w:val="009561A8"/>
    <w:rsid w:val="009561FA"/>
    <w:rsid w:val="009563E5"/>
    <w:rsid w:val="00956DE5"/>
    <w:rsid w:val="009570CB"/>
    <w:rsid w:val="0095712D"/>
    <w:rsid w:val="009572E1"/>
    <w:rsid w:val="00961186"/>
    <w:rsid w:val="009611E5"/>
    <w:rsid w:val="00962284"/>
    <w:rsid w:val="009624E4"/>
    <w:rsid w:val="009629BC"/>
    <w:rsid w:val="00962AB9"/>
    <w:rsid w:val="00963006"/>
    <w:rsid w:val="0096395F"/>
    <w:rsid w:val="00963B33"/>
    <w:rsid w:val="00963BB5"/>
    <w:rsid w:val="009644D6"/>
    <w:rsid w:val="00964514"/>
    <w:rsid w:val="0096463D"/>
    <w:rsid w:val="0096502F"/>
    <w:rsid w:val="00965E44"/>
    <w:rsid w:val="0096652E"/>
    <w:rsid w:val="009705D5"/>
    <w:rsid w:val="00970E36"/>
    <w:rsid w:val="00971E53"/>
    <w:rsid w:val="0097292C"/>
    <w:rsid w:val="00972D81"/>
    <w:rsid w:val="00973B8B"/>
    <w:rsid w:val="009745AE"/>
    <w:rsid w:val="0097520D"/>
    <w:rsid w:val="009756CB"/>
    <w:rsid w:val="009778ED"/>
    <w:rsid w:val="0098081C"/>
    <w:rsid w:val="009813B6"/>
    <w:rsid w:val="00981484"/>
    <w:rsid w:val="00981FF6"/>
    <w:rsid w:val="009831BD"/>
    <w:rsid w:val="0098332F"/>
    <w:rsid w:val="00983454"/>
    <w:rsid w:val="00983EE2"/>
    <w:rsid w:val="00984192"/>
    <w:rsid w:val="00984575"/>
    <w:rsid w:val="00984748"/>
    <w:rsid w:val="00984B31"/>
    <w:rsid w:val="00984CEA"/>
    <w:rsid w:val="00985072"/>
    <w:rsid w:val="00985CBF"/>
    <w:rsid w:val="009863EE"/>
    <w:rsid w:val="009864E4"/>
    <w:rsid w:val="00986B94"/>
    <w:rsid w:val="009870DA"/>
    <w:rsid w:val="009873F9"/>
    <w:rsid w:val="0099159A"/>
    <w:rsid w:val="00991986"/>
    <w:rsid w:val="00992BDC"/>
    <w:rsid w:val="00992E0D"/>
    <w:rsid w:val="009933DD"/>
    <w:rsid w:val="009937A9"/>
    <w:rsid w:val="00993861"/>
    <w:rsid w:val="0099413E"/>
    <w:rsid w:val="00994B33"/>
    <w:rsid w:val="00994C19"/>
    <w:rsid w:val="00994C38"/>
    <w:rsid w:val="009952F0"/>
    <w:rsid w:val="009956E2"/>
    <w:rsid w:val="00997474"/>
    <w:rsid w:val="00997A80"/>
    <w:rsid w:val="00997B10"/>
    <w:rsid w:val="00997EA7"/>
    <w:rsid w:val="009A0CE0"/>
    <w:rsid w:val="009A1BBC"/>
    <w:rsid w:val="009A26DE"/>
    <w:rsid w:val="009A26E9"/>
    <w:rsid w:val="009A2784"/>
    <w:rsid w:val="009A33DC"/>
    <w:rsid w:val="009A45DE"/>
    <w:rsid w:val="009A4CE0"/>
    <w:rsid w:val="009A5FE4"/>
    <w:rsid w:val="009A659C"/>
    <w:rsid w:val="009A663B"/>
    <w:rsid w:val="009A75C4"/>
    <w:rsid w:val="009B03EF"/>
    <w:rsid w:val="009B0585"/>
    <w:rsid w:val="009B10CC"/>
    <w:rsid w:val="009B16FE"/>
    <w:rsid w:val="009B2247"/>
    <w:rsid w:val="009B31F9"/>
    <w:rsid w:val="009B34C6"/>
    <w:rsid w:val="009B5E37"/>
    <w:rsid w:val="009B6804"/>
    <w:rsid w:val="009B737D"/>
    <w:rsid w:val="009B77A3"/>
    <w:rsid w:val="009B7ACA"/>
    <w:rsid w:val="009C024E"/>
    <w:rsid w:val="009C0596"/>
    <w:rsid w:val="009C0D7C"/>
    <w:rsid w:val="009C1711"/>
    <w:rsid w:val="009C2167"/>
    <w:rsid w:val="009C284D"/>
    <w:rsid w:val="009C291C"/>
    <w:rsid w:val="009C2A3F"/>
    <w:rsid w:val="009C3317"/>
    <w:rsid w:val="009C3575"/>
    <w:rsid w:val="009C41D2"/>
    <w:rsid w:val="009C482B"/>
    <w:rsid w:val="009C4BE4"/>
    <w:rsid w:val="009C53BA"/>
    <w:rsid w:val="009C53D8"/>
    <w:rsid w:val="009C54EC"/>
    <w:rsid w:val="009C585A"/>
    <w:rsid w:val="009C59AB"/>
    <w:rsid w:val="009C6133"/>
    <w:rsid w:val="009C667A"/>
    <w:rsid w:val="009C6739"/>
    <w:rsid w:val="009C67B8"/>
    <w:rsid w:val="009C695E"/>
    <w:rsid w:val="009D0123"/>
    <w:rsid w:val="009D03C4"/>
    <w:rsid w:val="009D1DDE"/>
    <w:rsid w:val="009D2D04"/>
    <w:rsid w:val="009D35BC"/>
    <w:rsid w:val="009D3AE1"/>
    <w:rsid w:val="009D3D85"/>
    <w:rsid w:val="009D4617"/>
    <w:rsid w:val="009D5487"/>
    <w:rsid w:val="009D55A6"/>
    <w:rsid w:val="009D5FF3"/>
    <w:rsid w:val="009D6847"/>
    <w:rsid w:val="009D6E4C"/>
    <w:rsid w:val="009D701B"/>
    <w:rsid w:val="009D77AE"/>
    <w:rsid w:val="009E0C20"/>
    <w:rsid w:val="009E14F5"/>
    <w:rsid w:val="009E160E"/>
    <w:rsid w:val="009E2543"/>
    <w:rsid w:val="009E3764"/>
    <w:rsid w:val="009E4EFB"/>
    <w:rsid w:val="009E5385"/>
    <w:rsid w:val="009E59A4"/>
    <w:rsid w:val="009E5A1A"/>
    <w:rsid w:val="009E6A24"/>
    <w:rsid w:val="009E71B9"/>
    <w:rsid w:val="009E74E7"/>
    <w:rsid w:val="009E7C82"/>
    <w:rsid w:val="009E7CB3"/>
    <w:rsid w:val="009F1262"/>
    <w:rsid w:val="009F1FF6"/>
    <w:rsid w:val="009F2345"/>
    <w:rsid w:val="009F27D0"/>
    <w:rsid w:val="009F3BF7"/>
    <w:rsid w:val="009F3C21"/>
    <w:rsid w:val="009F3E99"/>
    <w:rsid w:val="009F4FD1"/>
    <w:rsid w:val="009F54F6"/>
    <w:rsid w:val="009F62E2"/>
    <w:rsid w:val="009F64C3"/>
    <w:rsid w:val="009F6993"/>
    <w:rsid w:val="009F69E7"/>
    <w:rsid w:val="009F6B05"/>
    <w:rsid w:val="009F6F8D"/>
    <w:rsid w:val="009F7FA2"/>
    <w:rsid w:val="00A00021"/>
    <w:rsid w:val="00A0033D"/>
    <w:rsid w:val="00A00C0A"/>
    <w:rsid w:val="00A0105D"/>
    <w:rsid w:val="00A02A53"/>
    <w:rsid w:val="00A03659"/>
    <w:rsid w:val="00A03A7D"/>
    <w:rsid w:val="00A043D5"/>
    <w:rsid w:val="00A0446E"/>
    <w:rsid w:val="00A04704"/>
    <w:rsid w:val="00A04F6D"/>
    <w:rsid w:val="00A04FFE"/>
    <w:rsid w:val="00A052C4"/>
    <w:rsid w:val="00A05826"/>
    <w:rsid w:val="00A05953"/>
    <w:rsid w:val="00A062EE"/>
    <w:rsid w:val="00A063C2"/>
    <w:rsid w:val="00A0694C"/>
    <w:rsid w:val="00A0731F"/>
    <w:rsid w:val="00A074C5"/>
    <w:rsid w:val="00A107E0"/>
    <w:rsid w:val="00A10E69"/>
    <w:rsid w:val="00A11648"/>
    <w:rsid w:val="00A121E6"/>
    <w:rsid w:val="00A13CDB"/>
    <w:rsid w:val="00A13D45"/>
    <w:rsid w:val="00A15D71"/>
    <w:rsid w:val="00A16638"/>
    <w:rsid w:val="00A169C8"/>
    <w:rsid w:val="00A174C8"/>
    <w:rsid w:val="00A176AF"/>
    <w:rsid w:val="00A17BB8"/>
    <w:rsid w:val="00A20F4A"/>
    <w:rsid w:val="00A21576"/>
    <w:rsid w:val="00A21839"/>
    <w:rsid w:val="00A2335E"/>
    <w:rsid w:val="00A233BF"/>
    <w:rsid w:val="00A2496F"/>
    <w:rsid w:val="00A24D55"/>
    <w:rsid w:val="00A2529F"/>
    <w:rsid w:val="00A258FA"/>
    <w:rsid w:val="00A268EC"/>
    <w:rsid w:val="00A27018"/>
    <w:rsid w:val="00A30827"/>
    <w:rsid w:val="00A314DE"/>
    <w:rsid w:val="00A32E8E"/>
    <w:rsid w:val="00A3411B"/>
    <w:rsid w:val="00A34B89"/>
    <w:rsid w:val="00A34CA8"/>
    <w:rsid w:val="00A35BAE"/>
    <w:rsid w:val="00A35C0E"/>
    <w:rsid w:val="00A35EBB"/>
    <w:rsid w:val="00A36175"/>
    <w:rsid w:val="00A36468"/>
    <w:rsid w:val="00A36A07"/>
    <w:rsid w:val="00A36CED"/>
    <w:rsid w:val="00A37A79"/>
    <w:rsid w:val="00A37EA5"/>
    <w:rsid w:val="00A407B4"/>
    <w:rsid w:val="00A40C42"/>
    <w:rsid w:val="00A40C84"/>
    <w:rsid w:val="00A41E78"/>
    <w:rsid w:val="00A4252D"/>
    <w:rsid w:val="00A42635"/>
    <w:rsid w:val="00A427A4"/>
    <w:rsid w:val="00A4286E"/>
    <w:rsid w:val="00A42B13"/>
    <w:rsid w:val="00A43FEB"/>
    <w:rsid w:val="00A442A8"/>
    <w:rsid w:val="00A449DA"/>
    <w:rsid w:val="00A44BF7"/>
    <w:rsid w:val="00A44D89"/>
    <w:rsid w:val="00A44E9D"/>
    <w:rsid w:val="00A461CB"/>
    <w:rsid w:val="00A46DF6"/>
    <w:rsid w:val="00A47659"/>
    <w:rsid w:val="00A47684"/>
    <w:rsid w:val="00A478AE"/>
    <w:rsid w:val="00A50661"/>
    <w:rsid w:val="00A50D74"/>
    <w:rsid w:val="00A50FC3"/>
    <w:rsid w:val="00A51AC5"/>
    <w:rsid w:val="00A52053"/>
    <w:rsid w:val="00A52357"/>
    <w:rsid w:val="00A52379"/>
    <w:rsid w:val="00A52580"/>
    <w:rsid w:val="00A539AF"/>
    <w:rsid w:val="00A539B4"/>
    <w:rsid w:val="00A543ED"/>
    <w:rsid w:val="00A555F2"/>
    <w:rsid w:val="00A55EC9"/>
    <w:rsid w:val="00A56136"/>
    <w:rsid w:val="00A5690C"/>
    <w:rsid w:val="00A56EA2"/>
    <w:rsid w:val="00A57603"/>
    <w:rsid w:val="00A57C9A"/>
    <w:rsid w:val="00A601AC"/>
    <w:rsid w:val="00A60598"/>
    <w:rsid w:val="00A609E4"/>
    <w:rsid w:val="00A61128"/>
    <w:rsid w:val="00A62A3A"/>
    <w:rsid w:val="00A62C82"/>
    <w:rsid w:val="00A6314F"/>
    <w:rsid w:val="00A634A6"/>
    <w:rsid w:val="00A63DA6"/>
    <w:rsid w:val="00A647A9"/>
    <w:rsid w:val="00A64D8A"/>
    <w:rsid w:val="00A64E20"/>
    <w:rsid w:val="00A65727"/>
    <w:rsid w:val="00A667B8"/>
    <w:rsid w:val="00A67936"/>
    <w:rsid w:val="00A67C9F"/>
    <w:rsid w:val="00A71033"/>
    <w:rsid w:val="00A711B2"/>
    <w:rsid w:val="00A7122B"/>
    <w:rsid w:val="00A71456"/>
    <w:rsid w:val="00A71702"/>
    <w:rsid w:val="00A72200"/>
    <w:rsid w:val="00A72BB1"/>
    <w:rsid w:val="00A72DD7"/>
    <w:rsid w:val="00A73669"/>
    <w:rsid w:val="00A73A1F"/>
    <w:rsid w:val="00A73B7D"/>
    <w:rsid w:val="00A7542A"/>
    <w:rsid w:val="00A755B5"/>
    <w:rsid w:val="00A77014"/>
    <w:rsid w:val="00A77C54"/>
    <w:rsid w:val="00A80EF9"/>
    <w:rsid w:val="00A81731"/>
    <w:rsid w:val="00A81D4B"/>
    <w:rsid w:val="00A821FD"/>
    <w:rsid w:val="00A833A9"/>
    <w:rsid w:val="00A83423"/>
    <w:rsid w:val="00A83603"/>
    <w:rsid w:val="00A838A4"/>
    <w:rsid w:val="00A83E2E"/>
    <w:rsid w:val="00A841E7"/>
    <w:rsid w:val="00A8585C"/>
    <w:rsid w:val="00A861F0"/>
    <w:rsid w:val="00A86301"/>
    <w:rsid w:val="00A86D94"/>
    <w:rsid w:val="00A87195"/>
    <w:rsid w:val="00A90563"/>
    <w:rsid w:val="00A908DE"/>
    <w:rsid w:val="00A90BE8"/>
    <w:rsid w:val="00A91BFB"/>
    <w:rsid w:val="00A92A3D"/>
    <w:rsid w:val="00A9327E"/>
    <w:rsid w:val="00A936E3"/>
    <w:rsid w:val="00A942DD"/>
    <w:rsid w:val="00A94EB9"/>
    <w:rsid w:val="00A960FD"/>
    <w:rsid w:val="00AA0078"/>
    <w:rsid w:val="00AA0658"/>
    <w:rsid w:val="00AA0EFE"/>
    <w:rsid w:val="00AA13FB"/>
    <w:rsid w:val="00AA15A2"/>
    <w:rsid w:val="00AA26FB"/>
    <w:rsid w:val="00AA4015"/>
    <w:rsid w:val="00AA4069"/>
    <w:rsid w:val="00AA41F8"/>
    <w:rsid w:val="00AA4B07"/>
    <w:rsid w:val="00AA5D6E"/>
    <w:rsid w:val="00AA6CDC"/>
    <w:rsid w:val="00AA7192"/>
    <w:rsid w:val="00AA77CD"/>
    <w:rsid w:val="00AA7EC7"/>
    <w:rsid w:val="00AB0018"/>
    <w:rsid w:val="00AB005F"/>
    <w:rsid w:val="00AB08A2"/>
    <w:rsid w:val="00AB0A5D"/>
    <w:rsid w:val="00AB1F1E"/>
    <w:rsid w:val="00AB2392"/>
    <w:rsid w:val="00AB2DD2"/>
    <w:rsid w:val="00AB3310"/>
    <w:rsid w:val="00AB36C6"/>
    <w:rsid w:val="00AB45C3"/>
    <w:rsid w:val="00AB5A4D"/>
    <w:rsid w:val="00AB67A0"/>
    <w:rsid w:val="00AB6956"/>
    <w:rsid w:val="00AB74FC"/>
    <w:rsid w:val="00AB75BF"/>
    <w:rsid w:val="00AC0140"/>
    <w:rsid w:val="00AC10CC"/>
    <w:rsid w:val="00AC3241"/>
    <w:rsid w:val="00AC3A84"/>
    <w:rsid w:val="00AC3BF6"/>
    <w:rsid w:val="00AC4948"/>
    <w:rsid w:val="00AC496A"/>
    <w:rsid w:val="00AC4EF3"/>
    <w:rsid w:val="00AC50B8"/>
    <w:rsid w:val="00AC525A"/>
    <w:rsid w:val="00AC5335"/>
    <w:rsid w:val="00AC76C9"/>
    <w:rsid w:val="00AC7A1A"/>
    <w:rsid w:val="00AD0581"/>
    <w:rsid w:val="00AD1638"/>
    <w:rsid w:val="00AD2B92"/>
    <w:rsid w:val="00AD4015"/>
    <w:rsid w:val="00AD5444"/>
    <w:rsid w:val="00AD5A22"/>
    <w:rsid w:val="00AD6488"/>
    <w:rsid w:val="00AD6507"/>
    <w:rsid w:val="00AD7518"/>
    <w:rsid w:val="00AD76CC"/>
    <w:rsid w:val="00AD78F5"/>
    <w:rsid w:val="00AE091E"/>
    <w:rsid w:val="00AE162E"/>
    <w:rsid w:val="00AE1DFB"/>
    <w:rsid w:val="00AE24B1"/>
    <w:rsid w:val="00AE2992"/>
    <w:rsid w:val="00AE3B65"/>
    <w:rsid w:val="00AE3B6D"/>
    <w:rsid w:val="00AE3C72"/>
    <w:rsid w:val="00AE405D"/>
    <w:rsid w:val="00AE41C9"/>
    <w:rsid w:val="00AE427A"/>
    <w:rsid w:val="00AE592B"/>
    <w:rsid w:val="00AE5E91"/>
    <w:rsid w:val="00AE6055"/>
    <w:rsid w:val="00AF0236"/>
    <w:rsid w:val="00AF048A"/>
    <w:rsid w:val="00AF0F7F"/>
    <w:rsid w:val="00AF1155"/>
    <w:rsid w:val="00AF1336"/>
    <w:rsid w:val="00AF16F5"/>
    <w:rsid w:val="00AF176A"/>
    <w:rsid w:val="00AF2075"/>
    <w:rsid w:val="00AF2D36"/>
    <w:rsid w:val="00AF34CB"/>
    <w:rsid w:val="00AF3C9A"/>
    <w:rsid w:val="00AF4745"/>
    <w:rsid w:val="00AF5127"/>
    <w:rsid w:val="00AF54B3"/>
    <w:rsid w:val="00AF6D88"/>
    <w:rsid w:val="00B003E1"/>
    <w:rsid w:val="00B0172C"/>
    <w:rsid w:val="00B017CC"/>
    <w:rsid w:val="00B01BF1"/>
    <w:rsid w:val="00B01E40"/>
    <w:rsid w:val="00B01F36"/>
    <w:rsid w:val="00B03157"/>
    <w:rsid w:val="00B03295"/>
    <w:rsid w:val="00B033B5"/>
    <w:rsid w:val="00B0355C"/>
    <w:rsid w:val="00B042D0"/>
    <w:rsid w:val="00B047F8"/>
    <w:rsid w:val="00B04944"/>
    <w:rsid w:val="00B04AC9"/>
    <w:rsid w:val="00B0572B"/>
    <w:rsid w:val="00B05A5F"/>
    <w:rsid w:val="00B05C63"/>
    <w:rsid w:val="00B0608E"/>
    <w:rsid w:val="00B06504"/>
    <w:rsid w:val="00B07125"/>
    <w:rsid w:val="00B10240"/>
    <w:rsid w:val="00B1039F"/>
    <w:rsid w:val="00B104F7"/>
    <w:rsid w:val="00B10B82"/>
    <w:rsid w:val="00B10DA5"/>
    <w:rsid w:val="00B11CCC"/>
    <w:rsid w:val="00B12B9C"/>
    <w:rsid w:val="00B12CF2"/>
    <w:rsid w:val="00B12D90"/>
    <w:rsid w:val="00B13741"/>
    <w:rsid w:val="00B13EE4"/>
    <w:rsid w:val="00B14164"/>
    <w:rsid w:val="00B14A39"/>
    <w:rsid w:val="00B16895"/>
    <w:rsid w:val="00B16FE8"/>
    <w:rsid w:val="00B170F9"/>
    <w:rsid w:val="00B1747B"/>
    <w:rsid w:val="00B1758C"/>
    <w:rsid w:val="00B17DE3"/>
    <w:rsid w:val="00B200E0"/>
    <w:rsid w:val="00B20E85"/>
    <w:rsid w:val="00B20F23"/>
    <w:rsid w:val="00B21313"/>
    <w:rsid w:val="00B21838"/>
    <w:rsid w:val="00B21F3C"/>
    <w:rsid w:val="00B223E4"/>
    <w:rsid w:val="00B228F1"/>
    <w:rsid w:val="00B24659"/>
    <w:rsid w:val="00B252C0"/>
    <w:rsid w:val="00B259E2"/>
    <w:rsid w:val="00B25DF3"/>
    <w:rsid w:val="00B2655A"/>
    <w:rsid w:val="00B26D5E"/>
    <w:rsid w:val="00B3081C"/>
    <w:rsid w:val="00B31334"/>
    <w:rsid w:val="00B316C1"/>
    <w:rsid w:val="00B3278E"/>
    <w:rsid w:val="00B32F7B"/>
    <w:rsid w:val="00B3330A"/>
    <w:rsid w:val="00B33607"/>
    <w:rsid w:val="00B33843"/>
    <w:rsid w:val="00B33AEE"/>
    <w:rsid w:val="00B33CB8"/>
    <w:rsid w:val="00B34C7C"/>
    <w:rsid w:val="00B366D8"/>
    <w:rsid w:val="00B37B92"/>
    <w:rsid w:val="00B37CC4"/>
    <w:rsid w:val="00B41882"/>
    <w:rsid w:val="00B427E9"/>
    <w:rsid w:val="00B429AD"/>
    <w:rsid w:val="00B42C1A"/>
    <w:rsid w:val="00B432C4"/>
    <w:rsid w:val="00B441DC"/>
    <w:rsid w:val="00B44D6D"/>
    <w:rsid w:val="00B4525D"/>
    <w:rsid w:val="00B45982"/>
    <w:rsid w:val="00B46222"/>
    <w:rsid w:val="00B467BE"/>
    <w:rsid w:val="00B46C10"/>
    <w:rsid w:val="00B4702F"/>
    <w:rsid w:val="00B47078"/>
    <w:rsid w:val="00B473D8"/>
    <w:rsid w:val="00B4759B"/>
    <w:rsid w:val="00B47805"/>
    <w:rsid w:val="00B50657"/>
    <w:rsid w:val="00B50DB8"/>
    <w:rsid w:val="00B5127C"/>
    <w:rsid w:val="00B535C1"/>
    <w:rsid w:val="00B53ACF"/>
    <w:rsid w:val="00B54128"/>
    <w:rsid w:val="00B547AE"/>
    <w:rsid w:val="00B56322"/>
    <w:rsid w:val="00B57AC5"/>
    <w:rsid w:val="00B607BE"/>
    <w:rsid w:val="00B60F4C"/>
    <w:rsid w:val="00B62467"/>
    <w:rsid w:val="00B62D87"/>
    <w:rsid w:val="00B631A1"/>
    <w:rsid w:val="00B65FAE"/>
    <w:rsid w:val="00B662B8"/>
    <w:rsid w:val="00B668D7"/>
    <w:rsid w:val="00B66FB7"/>
    <w:rsid w:val="00B67261"/>
    <w:rsid w:val="00B70770"/>
    <w:rsid w:val="00B70A97"/>
    <w:rsid w:val="00B71749"/>
    <w:rsid w:val="00B718B5"/>
    <w:rsid w:val="00B73B09"/>
    <w:rsid w:val="00B73F42"/>
    <w:rsid w:val="00B764C3"/>
    <w:rsid w:val="00B7735C"/>
    <w:rsid w:val="00B776EE"/>
    <w:rsid w:val="00B77CC7"/>
    <w:rsid w:val="00B80054"/>
    <w:rsid w:val="00B800B4"/>
    <w:rsid w:val="00B80CB1"/>
    <w:rsid w:val="00B8171B"/>
    <w:rsid w:val="00B825AE"/>
    <w:rsid w:val="00B82B11"/>
    <w:rsid w:val="00B844F7"/>
    <w:rsid w:val="00B84578"/>
    <w:rsid w:val="00B84999"/>
    <w:rsid w:val="00B84B1A"/>
    <w:rsid w:val="00B84CF8"/>
    <w:rsid w:val="00B8508B"/>
    <w:rsid w:val="00B850FC"/>
    <w:rsid w:val="00B85B8D"/>
    <w:rsid w:val="00B86787"/>
    <w:rsid w:val="00B867CA"/>
    <w:rsid w:val="00B867E1"/>
    <w:rsid w:val="00B87CD7"/>
    <w:rsid w:val="00B87E7E"/>
    <w:rsid w:val="00B912FD"/>
    <w:rsid w:val="00B9153C"/>
    <w:rsid w:val="00B920C6"/>
    <w:rsid w:val="00B92282"/>
    <w:rsid w:val="00B922FC"/>
    <w:rsid w:val="00B931CE"/>
    <w:rsid w:val="00B936B6"/>
    <w:rsid w:val="00B947C5"/>
    <w:rsid w:val="00B9503F"/>
    <w:rsid w:val="00B95277"/>
    <w:rsid w:val="00B9596E"/>
    <w:rsid w:val="00B95971"/>
    <w:rsid w:val="00B9616B"/>
    <w:rsid w:val="00B9791B"/>
    <w:rsid w:val="00BA0689"/>
    <w:rsid w:val="00BA07FA"/>
    <w:rsid w:val="00BA0BBA"/>
    <w:rsid w:val="00BA179A"/>
    <w:rsid w:val="00BA2AF8"/>
    <w:rsid w:val="00BA2EBA"/>
    <w:rsid w:val="00BA3009"/>
    <w:rsid w:val="00BA5005"/>
    <w:rsid w:val="00BA6DCD"/>
    <w:rsid w:val="00BA7E86"/>
    <w:rsid w:val="00BB0253"/>
    <w:rsid w:val="00BB15D9"/>
    <w:rsid w:val="00BB167E"/>
    <w:rsid w:val="00BB16A6"/>
    <w:rsid w:val="00BB2D7C"/>
    <w:rsid w:val="00BB3FE4"/>
    <w:rsid w:val="00BB41B1"/>
    <w:rsid w:val="00BB4F67"/>
    <w:rsid w:val="00BB5041"/>
    <w:rsid w:val="00BB59FA"/>
    <w:rsid w:val="00BB66EE"/>
    <w:rsid w:val="00BC0056"/>
    <w:rsid w:val="00BC0858"/>
    <w:rsid w:val="00BC0C07"/>
    <w:rsid w:val="00BC1012"/>
    <w:rsid w:val="00BC1D5E"/>
    <w:rsid w:val="00BC1DE2"/>
    <w:rsid w:val="00BC1ED6"/>
    <w:rsid w:val="00BC24ED"/>
    <w:rsid w:val="00BC281D"/>
    <w:rsid w:val="00BC3251"/>
    <w:rsid w:val="00BC329E"/>
    <w:rsid w:val="00BC363F"/>
    <w:rsid w:val="00BC3F8F"/>
    <w:rsid w:val="00BC42BD"/>
    <w:rsid w:val="00BC44F1"/>
    <w:rsid w:val="00BC5B4D"/>
    <w:rsid w:val="00BC7195"/>
    <w:rsid w:val="00BC7433"/>
    <w:rsid w:val="00BC7857"/>
    <w:rsid w:val="00BD138D"/>
    <w:rsid w:val="00BD13CB"/>
    <w:rsid w:val="00BD3236"/>
    <w:rsid w:val="00BD3BB3"/>
    <w:rsid w:val="00BD4154"/>
    <w:rsid w:val="00BD44F3"/>
    <w:rsid w:val="00BD51D6"/>
    <w:rsid w:val="00BD589B"/>
    <w:rsid w:val="00BD5C26"/>
    <w:rsid w:val="00BD7AA3"/>
    <w:rsid w:val="00BE0530"/>
    <w:rsid w:val="00BE0B77"/>
    <w:rsid w:val="00BE2598"/>
    <w:rsid w:val="00BE292E"/>
    <w:rsid w:val="00BE36DF"/>
    <w:rsid w:val="00BE3D89"/>
    <w:rsid w:val="00BE4546"/>
    <w:rsid w:val="00BE47CD"/>
    <w:rsid w:val="00BE6B48"/>
    <w:rsid w:val="00BE7021"/>
    <w:rsid w:val="00BE77A8"/>
    <w:rsid w:val="00BE797B"/>
    <w:rsid w:val="00BF0A18"/>
    <w:rsid w:val="00BF0DA1"/>
    <w:rsid w:val="00BF1067"/>
    <w:rsid w:val="00BF1815"/>
    <w:rsid w:val="00BF20BC"/>
    <w:rsid w:val="00BF238E"/>
    <w:rsid w:val="00BF240E"/>
    <w:rsid w:val="00BF3574"/>
    <w:rsid w:val="00BF4F73"/>
    <w:rsid w:val="00BF5707"/>
    <w:rsid w:val="00BF5917"/>
    <w:rsid w:val="00BF5E3A"/>
    <w:rsid w:val="00BF63E8"/>
    <w:rsid w:val="00BF6CF3"/>
    <w:rsid w:val="00C03FDD"/>
    <w:rsid w:val="00C04A5E"/>
    <w:rsid w:val="00C04FDD"/>
    <w:rsid w:val="00C05714"/>
    <w:rsid w:val="00C05A79"/>
    <w:rsid w:val="00C06F57"/>
    <w:rsid w:val="00C075C2"/>
    <w:rsid w:val="00C101D0"/>
    <w:rsid w:val="00C11F92"/>
    <w:rsid w:val="00C12343"/>
    <w:rsid w:val="00C13B7B"/>
    <w:rsid w:val="00C13B7D"/>
    <w:rsid w:val="00C14663"/>
    <w:rsid w:val="00C1518A"/>
    <w:rsid w:val="00C15B40"/>
    <w:rsid w:val="00C15ECC"/>
    <w:rsid w:val="00C1601C"/>
    <w:rsid w:val="00C16206"/>
    <w:rsid w:val="00C167CE"/>
    <w:rsid w:val="00C16817"/>
    <w:rsid w:val="00C16E25"/>
    <w:rsid w:val="00C16F81"/>
    <w:rsid w:val="00C17014"/>
    <w:rsid w:val="00C20C14"/>
    <w:rsid w:val="00C2181A"/>
    <w:rsid w:val="00C2199E"/>
    <w:rsid w:val="00C2277A"/>
    <w:rsid w:val="00C246FE"/>
    <w:rsid w:val="00C24854"/>
    <w:rsid w:val="00C24862"/>
    <w:rsid w:val="00C260B8"/>
    <w:rsid w:val="00C2699F"/>
    <w:rsid w:val="00C26F79"/>
    <w:rsid w:val="00C27132"/>
    <w:rsid w:val="00C27BDF"/>
    <w:rsid w:val="00C30FD2"/>
    <w:rsid w:val="00C315F6"/>
    <w:rsid w:val="00C3186F"/>
    <w:rsid w:val="00C31BF7"/>
    <w:rsid w:val="00C32C01"/>
    <w:rsid w:val="00C3356B"/>
    <w:rsid w:val="00C3402E"/>
    <w:rsid w:val="00C3416B"/>
    <w:rsid w:val="00C36C7C"/>
    <w:rsid w:val="00C36FF7"/>
    <w:rsid w:val="00C3765F"/>
    <w:rsid w:val="00C403EF"/>
    <w:rsid w:val="00C405AE"/>
    <w:rsid w:val="00C41334"/>
    <w:rsid w:val="00C418A9"/>
    <w:rsid w:val="00C422C4"/>
    <w:rsid w:val="00C43C81"/>
    <w:rsid w:val="00C4475C"/>
    <w:rsid w:val="00C45378"/>
    <w:rsid w:val="00C45F5C"/>
    <w:rsid w:val="00C46431"/>
    <w:rsid w:val="00C464AF"/>
    <w:rsid w:val="00C4679A"/>
    <w:rsid w:val="00C469C6"/>
    <w:rsid w:val="00C46E2E"/>
    <w:rsid w:val="00C4724D"/>
    <w:rsid w:val="00C473DB"/>
    <w:rsid w:val="00C50059"/>
    <w:rsid w:val="00C5005E"/>
    <w:rsid w:val="00C5028C"/>
    <w:rsid w:val="00C50BCB"/>
    <w:rsid w:val="00C50DED"/>
    <w:rsid w:val="00C53AB7"/>
    <w:rsid w:val="00C54804"/>
    <w:rsid w:val="00C55DAB"/>
    <w:rsid w:val="00C57461"/>
    <w:rsid w:val="00C5748E"/>
    <w:rsid w:val="00C577E6"/>
    <w:rsid w:val="00C578CD"/>
    <w:rsid w:val="00C57E1C"/>
    <w:rsid w:val="00C600D3"/>
    <w:rsid w:val="00C60F74"/>
    <w:rsid w:val="00C613FF"/>
    <w:rsid w:val="00C61870"/>
    <w:rsid w:val="00C62114"/>
    <w:rsid w:val="00C633A9"/>
    <w:rsid w:val="00C66834"/>
    <w:rsid w:val="00C6769D"/>
    <w:rsid w:val="00C67E2A"/>
    <w:rsid w:val="00C70567"/>
    <w:rsid w:val="00C7371B"/>
    <w:rsid w:val="00C747B2"/>
    <w:rsid w:val="00C748B0"/>
    <w:rsid w:val="00C758AC"/>
    <w:rsid w:val="00C75EBF"/>
    <w:rsid w:val="00C75FDC"/>
    <w:rsid w:val="00C76D04"/>
    <w:rsid w:val="00C778CD"/>
    <w:rsid w:val="00C77D2F"/>
    <w:rsid w:val="00C801F7"/>
    <w:rsid w:val="00C8058C"/>
    <w:rsid w:val="00C81B65"/>
    <w:rsid w:val="00C82380"/>
    <w:rsid w:val="00C8238F"/>
    <w:rsid w:val="00C829DC"/>
    <w:rsid w:val="00C82E65"/>
    <w:rsid w:val="00C83191"/>
    <w:rsid w:val="00C83C57"/>
    <w:rsid w:val="00C84879"/>
    <w:rsid w:val="00C84F57"/>
    <w:rsid w:val="00C85B71"/>
    <w:rsid w:val="00C85D61"/>
    <w:rsid w:val="00C8609A"/>
    <w:rsid w:val="00C8611D"/>
    <w:rsid w:val="00C862E7"/>
    <w:rsid w:val="00C869DD"/>
    <w:rsid w:val="00C86AF3"/>
    <w:rsid w:val="00C86D2D"/>
    <w:rsid w:val="00C86D30"/>
    <w:rsid w:val="00C87260"/>
    <w:rsid w:val="00C87670"/>
    <w:rsid w:val="00C878C6"/>
    <w:rsid w:val="00C908A1"/>
    <w:rsid w:val="00C9101C"/>
    <w:rsid w:val="00C92E1A"/>
    <w:rsid w:val="00C93483"/>
    <w:rsid w:val="00C93DD2"/>
    <w:rsid w:val="00C93E10"/>
    <w:rsid w:val="00C93ED4"/>
    <w:rsid w:val="00C940CB"/>
    <w:rsid w:val="00C94C46"/>
    <w:rsid w:val="00C94D3B"/>
    <w:rsid w:val="00C95131"/>
    <w:rsid w:val="00C95A62"/>
    <w:rsid w:val="00C96022"/>
    <w:rsid w:val="00C96C6F"/>
    <w:rsid w:val="00C97224"/>
    <w:rsid w:val="00C9722D"/>
    <w:rsid w:val="00CA02E2"/>
    <w:rsid w:val="00CA0458"/>
    <w:rsid w:val="00CA0598"/>
    <w:rsid w:val="00CA15C0"/>
    <w:rsid w:val="00CA2E70"/>
    <w:rsid w:val="00CA2FB9"/>
    <w:rsid w:val="00CA3F2C"/>
    <w:rsid w:val="00CA53B6"/>
    <w:rsid w:val="00CA5C8A"/>
    <w:rsid w:val="00CA730E"/>
    <w:rsid w:val="00CA788B"/>
    <w:rsid w:val="00CA78D7"/>
    <w:rsid w:val="00CB08A6"/>
    <w:rsid w:val="00CB0F35"/>
    <w:rsid w:val="00CB14CA"/>
    <w:rsid w:val="00CB1C25"/>
    <w:rsid w:val="00CB25D7"/>
    <w:rsid w:val="00CB26E4"/>
    <w:rsid w:val="00CB27D9"/>
    <w:rsid w:val="00CB2AF8"/>
    <w:rsid w:val="00CB3BC4"/>
    <w:rsid w:val="00CB47D4"/>
    <w:rsid w:val="00CB48CF"/>
    <w:rsid w:val="00CB4DE5"/>
    <w:rsid w:val="00CB51F5"/>
    <w:rsid w:val="00CB524E"/>
    <w:rsid w:val="00CB60B2"/>
    <w:rsid w:val="00CB675F"/>
    <w:rsid w:val="00CB6A58"/>
    <w:rsid w:val="00CB7716"/>
    <w:rsid w:val="00CB7CE5"/>
    <w:rsid w:val="00CC0882"/>
    <w:rsid w:val="00CC103B"/>
    <w:rsid w:val="00CC17D9"/>
    <w:rsid w:val="00CC1EEC"/>
    <w:rsid w:val="00CC1F11"/>
    <w:rsid w:val="00CC1F25"/>
    <w:rsid w:val="00CC21FC"/>
    <w:rsid w:val="00CC2430"/>
    <w:rsid w:val="00CC2A26"/>
    <w:rsid w:val="00CC2C67"/>
    <w:rsid w:val="00CC2F35"/>
    <w:rsid w:val="00CC3DD0"/>
    <w:rsid w:val="00CC7648"/>
    <w:rsid w:val="00CC7919"/>
    <w:rsid w:val="00CD0C96"/>
    <w:rsid w:val="00CD2C6B"/>
    <w:rsid w:val="00CD519E"/>
    <w:rsid w:val="00CD6417"/>
    <w:rsid w:val="00CD68E9"/>
    <w:rsid w:val="00CD7890"/>
    <w:rsid w:val="00CE11D2"/>
    <w:rsid w:val="00CE14BF"/>
    <w:rsid w:val="00CE19B3"/>
    <w:rsid w:val="00CE26C7"/>
    <w:rsid w:val="00CE26ED"/>
    <w:rsid w:val="00CE3457"/>
    <w:rsid w:val="00CE3E95"/>
    <w:rsid w:val="00CE43DA"/>
    <w:rsid w:val="00CE4865"/>
    <w:rsid w:val="00CE4912"/>
    <w:rsid w:val="00CE50BB"/>
    <w:rsid w:val="00CE60E4"/>
    <w:rsid w:val="00CE6B3A"/>
    <w:rsid w:val="00CE7CA1"/>
    <w:rsid w:val="00CE7E57"/>
    <w:rsid w:val="00CF0A9B"/>
    <w:rsid w:val="00CF0C52"/>
    <w:rsid w:val="00CF0E7C"/>
    <w:rsid w:val="00CF14C7"/>
    <w:rsid w:val="00CF1FA7"/>
    <w:rsid w:val="00CF4C79"/>
    <w:rsid w:val="00CF55D5"/>
    <w:rsid w:val="00CF5C43"/>
    <w:rsid w:val="00CF61BE"/>
    <w:rsid w:val="00CF63C4"/>
    <w:rsid w:val="00CF6B02"/>
    <w:rsid w:val="00CF72C1"/>
    <w:rsid w:val="00CF7693"/>
    <w:rsid w:val="00CF770A"/>
    <w:rsid w:val="00D008A0"/>
    <w:rsid w:val="00D00A13"/>
    <w:rsid w:val="00D00BCC"/>
    <w:rsid w:val="00D01188"/>
    <w:rsid w:val="00D016BC"/>
    <w:rsid w:val="00D01710"/>
    <w:rsid w:val="00D01900"/>
    <w:rsid w:val="00D0207F"/>
    <w:rsid w:val="00D022F4"/>
    <w:rsid w:val="00D02675"/>
    <w:rsid w:val="00D02823"/>
    <w:rsid w:val="00D051DE"/>
    <w:rsid w:val="00D05E9E"/>
    <w:rsid w:val="00D06293"/>
    <w:rsid w:val="00D0774F"/>
    <w:rsid w:val="00D102FA"/>
    <w:rsid w:val="00D12241"/>
    <w:rsid w:val="00D12BAB"/>
    <w:rsid w:val="00D15352"/>
    <w:rsid w:val="00D154C3"/>
    <w:rsid w:val="00D15E80"/>
    <w:rsid w:val="00D1673F"/>
    <w:rsid w:val="00D17280"/>
    <w:rsid w:val="00D17394"/>
    <w:rsid w:val="00D17FC7"/>
    <w:rsid w:val="00D20C27"/>
    <w:rsid w:val="00D20C6C"/>
    <w:rsid w:val="00D21883"/>
    <w:rsid w:val="00D22AC8"/>
    <w:rsid w:val="00D23692"/>
    <w:rsid w:val="00D24626"/>
    <w:rsid w:val="00D24E80"/>
    <w:rsid w:val="00D24F81"/>
    <w:rsid w:val="00D25132"/>
    <w:rsid w:val="00D2523B"/>
    <w:rsid w:val="00D2541E"/>
    <w:rsid w:val="00D2591B"/>
    <w:rsid w:val="00D25934"/>
    <w:rsid w:val="00D25969"/>
    <w:rsid w:val="00D25B97"/>
    <w:rsid w:val="00D269AC"/>
    <w:rsid w:val="00D2719C"/>
    <w:rsid w:val="00D27D95"/>
    <w:rsid w:val="00D30347"/>
    <w:rsid w:val="00D30701"/>
    <w:rsid w:val="00D3145F"/>
    <w:rsid w:val="00D31703"/>
    <w:rsid w:val="00D318DC"/>
    <w:rsid w:val="00D3251E"/>
    <w:rsid w:val="00D325E3"/>
    <w:rsid w:val="00D32DF2"/>
    <w:rsid w:val="00D35440"/>
    <w:rsid w:val="00D35D50"/>
    <w:rsid w:val="00D366AC"/>
    <w:rsid w:val="00D36CEA"/>
    <w:rsid w:val="00D37931"/>
    <w:rsid w:val="00D400CB"/>
    <w:rsid w:val="00D40D4C"/>
    <w:rsid w:val="00D40FE5"/>
    <w:rsid w:val="00D415C2"/>
    <w:rsid w:val="00D417B1"/>
    <w:rsid w:val="00D41821"/>
    <w:rsid w:val="00D42305"/>
    <w:rsid w:val="00D429CA"/>
    <w:rsid w:val="00D42E06"/>
    <w:rsid w:val="00D42F01"/>
    <w:rsid w:val="00D43347"/>
    <w:rsid w:val="00D4441E"/>
    <w:rsid w:val="00D44A1F"/>
    <w:rsid w:val="00D44BE0"/>
    <w:rsid w:val="00D47157"/>
    <w:rsid w:val="00D4738D"/>
    <w:rsid w:val="00D504AD"/>
    <w:rsid w:val="00D51827"/>
    <w:rsid w:val="00D51D84"/>
    <w:rsid w:val="00D53354"/>
    <w:rsid w:val="00D536A6"/>
    <w:rsid w:val="00D54A48"/>
    <w:rsid w:val="00D54C6A"/>
    <w:rsid w:val="00D54F3D"/>
    <w:rsid w:val="00D54F89"/>
    <w:rsid w:val="00D5715A"/>
    <w:rsid w:val="00D57787"/>
    <w:rsid w:val="00D579CE"/>
    <w:rsid w:val="00D60C81"/>
    <w:rsid w:val="00D60C8F"/>
    <w:rsid w:val="00D615A8"/>
    <w:rsid w:val="00D61B5E"/>
    <w:rsid w:val="00D61BCE"/>
    <w:rsid w:val="00D61E12"/>
    <w:rsid w:val="00D62338"/>
    <w:rsid w:val="00D624F1"/>
    <w:rsid w:val="00D62E2A"/>
    <w:rsid w:val="00D6306B"/>
    <w:rsid w:val="00D635C4"/>
    <w:rsid w:val="00D637A0"/>
    <w:rsid w:val="00D64710"/>
    <w:rsid w:val="00D64C9C"/>
    <w:rsid w:val="00D64DE0"/>
    <w:rsid w:val="00D65F8C"/>
    <w:rsid w:val="00D6611C"/>
    <w:rsid w:val="00D66C21"/>
    <w:rsid w:val="00D7086D"/>
    <w:rsid w:val="00D70E54"/>
    <w:rsid w:val="00D73C91"/>
    <w:rsid w:val="00D74DC7"/>
    <w:rsid w:val="00D74E34"/>
    <w:rsid w:val="00D77381"/>
    <w:rsid w:val="00D774ED"/>
    <w:rsid w:val="00D77940"/>
    <w:rsid w:val="00D77A62"/>
    <w:rsid w:val="00D8036E"/>
    <w:rsid w:val="00D804A2"/>
    <w:rsid w:val="00D80AA0"/>
    <w:rsid w:val="00D80E27"/>
    <w:rsid w:val="00D82013"/>
    <w:rsid w:val="00D82548"/>
    <w:rsid w:val="00D82A8E"/>
    <w:rsid w:val="00D834EC"/>
    <w:rsid w:val="00D83E87"/>
    <w:rsid w:val="00D83F68"/>
    <w:rsid w:val="00D84105"/>
    <w:rsid w:val="00D84E00"/>
    <w:rsid w:val="00D86367"/>
    <w:rsid w:val="00D87240"/>
    <w:rsid w:val="00D9099D"/>
    <w:rsid w:val="00D90C30"/>
    <w:rsid w:val="00D90E54"/>
    <w:rsid w:val="00D91124"/>
    <w:rsid w:val="00D9257B"/>
    <w:rsid w:val="00D92592"/>
    <w:rsid w:val="00D92615"/>
    <w:rsid w:val="00D92C35"/>
    <w:rsid w:val="00D92DD7"/>
    <w:rsid w:val="00D93990"/>
    <w:rsid w:val="00D94061"/>
    <w:rsid w:val="00D9445A"/>
    <w:rsid w:val="00D94B0A"/>
    <w:rsid w:val="00D9527C"/>
    <w:rsid w:val="00D9652F"/>
    <w:rsid w:val="00DA065A"/>
    <w:rsid w:val="00DA2901"/>
    <w:rsid w:val="00DA32A7"/>
    <w:rsid w:val="00DA37AF"/>
    <w:rsid w:val="00DA6CFD"/>
    <w:rsid w:val="00DA6D10"/>
    <w:rsid w:val="00DA70B2"/>
    <w:rsid w:val="00DA73E8"/>
    <w:rsid w:val="00DA769F"/>
    <w:rsid w:val="00DB04D0"/>
    <w:rsid w:val="00DB0D52"/>
    <w:rsid w:val="00DB1342"/>
    <w:rsid w:val="00DB158C"/>
    <w:rsid w:val="00DB1E95"/>
    <w:rsid w:val="00DB227C"/>
    <w:rsid w:val="00DB22BD"/>
    <w:rsid w:val="00DB27C3"/>
    <w:rsid w:val="00DB2848"/>
    <w:rsid w:val="00DB29D1"/>
    <w:rsid w:val="00DB2D29"/>
    <w:rsid w:val="00DB4306"/>
    <w:rsid w:val="00DB4C4A"/>
    <w:rsid w:val="00DB5129"/>
    <w:rsid w:val="00DB51C4"/>
    <w:rsid w:val="00DB5730"/>
    <w:rsid w:val="00DB5A02"/>
    <w:rsid w:val="00DB5AB0"/>
    <w:rsid w:val="00DB6683"/>
    <w:rsid w:val="00DB6AD2"/>
    <w:rsid w:val="00DB6EB7"/>
    <w:rsid w:val="00DB6F2C"/>
    <w:rsid w:val="00DB7AE7"/>
    <w:rsid w:val="00DC0013"/>
    <w:rsid w:val="00DC0248"/>
    <w:rsid w:val="00DC11BF"/>
    <w:rsid w:val="00DC1F6C"/>
    <w:rsid w:val="00DC2158"/>
    <w:rsid w:val="00DC2242"/>
    <w:rsid w:val="00DC2FAC"/>
    <w:rsid w:val="00DC3169"/>
    <w:rsid w:val="00DC3F2E"/>
    <w:rsid w:val="00DC408A"/>
    <w:rsid w:val="00DC45BE"/>
    <w:rsid w:val="00DC5DA0"/>
    <w:rsid w:val="00DC6087"/>
    <w:rsid w:val="00DC62B7"/>
    <w:rsid w:val="00DC6613"/>
    <w:rsid w:val="00DC6B1E"/>
    <w:rsid w:val="00DC6F02"/>
    <w:rsid w:val="00DC7A73"/>
    <w:rsid w:val="00DC7B6A"/>
    <w:rsid w:val="00DD0CEA"/>
    <w:rsid w:val="00DD0FEA"/>
    <w:rsid w:val="00DD1291"/>
    <w:rsid w:val="00DD1F7D"/>
    <w:rsid w:val="00DD229F"/>
    <w:rsid w:val="00DD2933"/>
    <w:rsid w:val="00DD402C"/>
    <w:rsid w:val="00DD4101"/>
    <w:rsid w:val="00DD4612"/>
    <w:rsid w:val="00DD4E08"/>
    <w:rsid w:val="00DD53C9"/>
    <w:rsid w:val="00DD57DB"/>
    <w:rsid w:val="00DD5D58"/>
    <w:rsid w:val="00DD64C1"/>
    <w:rsid w:val="00DD6879"/>
    <w:rsid w:val="00DD6D30"/>
    <w:rsid w:val="00DD7235"/>
    <w:rsid w:val="00DD783C"/>
    <w:rsid w:val="00DD7D33"/>
    <w:rsid w:val="00DE03D0"/>
    <w:rsid w:val="00DE2589"/>
    <w:rsid w:val="00DE277C"/>
    <w:rsid w:val="00DE2903"/>
    <w:rsid w:val="00DE3F34"/>
    <w:rsid w:val="00DE3FBC"/>
    <w:rsid w:val="00DE53F3"/>
    <w:rsid w:val="00DE5B04"/>
    <w:rsid w:val="00DE5D31"/>
    <w:rsid w:val="00DE620D"/>
    <w:rsid w:val="00DE6B84"/>
    <w:rsid w:val="00DE6C87"/>
    <w:rsid w:val="00DE755E"/>
    <w:rsid w:val="00DF0B4F"/>
    <w:rsid w:val="00DF0FFB"/>
    <w:rsid w:val="00DF160A"/>
    <w:rsid w:val="00DF162E"/>
    <w:rsid w:val="00DF1911"/>
    <w:rsid w:val="00DF1990"/>
    <w:rsid w:val="00DF27C2"/>
    <w:rsid w:val="00DF2A00"/>
    <w:rsid w:val="00DF2A6A"/>
    <w:rsid w:val="00DF2CEB"/>
    <w:rsid w:val="00DF3633"/>
    <w:rsid w:val="00DF3DE7"/>
    <w:rsid w:val="00DF4228"/>
    <w:rsid w:val="00DF4470"/>
    <w:rsid w:val="00DF547B"/>
    <w:rsid w:val="00DF5996"/>
    <w:rsid w:val="00DF5A4A"/>
    <w:rsid w:val="00DF5D3C"/>
    <w:rsid w:val="00DF6292"/>
    <w:rsid w:val="00DF6EF4"/>
    <w:rsid w:val="00E019DE"/>
    <w:rsid w:val="00E02182"/>
    <w:rsid w:val="00E02634"/>
    <w:rsid w:val="00E02748"/>
    <w:rsid w:val="00E02B29"/>
    <w:rsid w:val="00E02F24"/>
    <w:rsid w:val="00E0320B"/>
    <w:rsid w:val="00E03EDB"/>
    <w:rsid w:val="00E045D5"/>
    <w:rsid w:val="00E04A23"/>
    <w:rsid w:val="00E0564A"/>
    <w:rsid w:val="00E07C91"/>
    <w:rsid w:val="00E10565"/>
    <w:rsid w:val="00E11428"/>
    <w:rsid w:val="00E11797"/>
    <w:rsid w:val="00E11ECC"/>
    <w:rsid w:val="00E11EEC"/>
    <w:rsid w:val="00E12CA7"/>
    <w:rsid w:val="00E1363D"/>
    <w:rsid w:val="00E13FC2"/>
    <w:rsid w:val="00E1411E"/>
    <w:rsid w:val="00E14490"/>
    <w:rsid w:val="00E149A1"/>
    <w:rsid w:val="00E14D7F"/>
    <w:rsid w:val="00E150C1"/>
    <w:rsid w:val="00E15500"/>
    <w:rsid w:val="00E157A9"/>
    <w:rsid w:val="00E17376"/>
    <w:rsid w:val="00E21B02"/>
    <w:rsid w:val="00E230E2"/>
    <w:rsid w:val="00E23DDB"/>
    <w:rsid w:val="00E24115"/>
    <w:rsid w:val="00E241EC"/>
    <w:rsid w:val="00E24701"/>
    <w:rsid w:val="00E248DE"/>
    <w:rsid w:val="00E24B92"/>
    <w:rsid w:val="00E24B9E"/>
    <w:rsid w:val="00E25D09"/>
    <w:rsid w:val="00E260AE"/>
    <w:rsid w:val="00E26377"/>
    <w:rsid w:val="00E2795F"/>
    <w:rsid w:val="00E27F8E"/>
    <w:rsid w:val="00E30402"/>
    <w:rsid w:val="00E319F2"/>
    <w:rsid w:val="00E31ECC"/>
    <w:rsid w:val="00E31F16"/>
    <w:rsid w:val="00E328B5"/>
    <w:rsid w:val="00E33943"/>
    <w:rsid w:val="00E33C4C"/>
    <w:rsid w:val="00E33DCE"/>
    <w:rsid w:val="00E342E5"/>
    <w:rsid w:val="00E34466"/>
    <w:rsid w:val="00E34B3E"/>
    <w:rsid w:val="00E354D5"/>
    <w:rsid w:val="00E35727"/>
    <w:rsid w:val="00E35F22"/>
    <w:rsid w:val="00E3604B"/>
    <w:rsid w:val="00E36359"/>
    <w:rsid w:val="00E36C05"/>
    <w:rsid w:val="00E3715B"/>
    <w:rsid w:val="00E37DD6"/>
    <w:rsid w:val="00E40486"/>
    <w:rsid w:val="00E40D0F"/>
    <w:rsid w:val="00E415E4"/>
    <w:rsid w:val="00E42AD0"/>
    <w:rsid w:val="00E43E7C"/>
    <w:rsid w:val="00E440A4"/>
    <w:rsid w:val="00E447ED"/>
    <w:rsid w:val="00E4486A"/>
    <w:rsid w:val="00E45BC7"/>
    <w:rsid w:val="00E46539"/>
    <w:rsid w:val="00E469F1"/>
    <w:rsid w:val="00E46CEB"/>
    <w:rsid w:val="00E4734B"/>
    <w:rsid w:val="00E47454"/>
    <w:rsid w:val="00E4794D"/>
    <w:rsid w:val="00E5091E"/>
    <w:rsid w:val="00E516A6"/>
    <w:rsid w:val="00E52CEF"/>
    <w:rsid w:val="00E53FF0"/>
    <w:rsid w:val="00E542DC"/>
    <w:rsid w:val="00E567DC"/>
    <w:rsid w:val="00E577FD"/>
    <w:rsid w:val="00E57D61"/>
    <w:rsid w:val="00E60694"/>
    <w:rsid w:val="00E61277"/>
    <w:rsid w:val="00E612E5"/>
    <w:rsid w:val="00E6175D"/>
    <w:rsid w:val="00E6201B"/>
    <w:rsid w:val="00E62290"/>
    <w:rsid w:val="00E63474"/>
    <w:rsid w:val="00E634F7"/>
    <w:rsid w:val="00E64457"/>
    <w:rsid w:val="00E64F0B"/>
    <w:rsid w:val="00E653CF"/>
    <w:rsid w:val="00E65997"/>
    <w:rsid w:val="00E65BCE"/>
    <w:rsid w:val="00E66935"/>
    <w:rsid w:val="00E6732A"/>
    <w:rsid w:val="00E673DF"/>
    <w:rsid w:val="00E67463"/>
    <w:rsid w:val="00E67FDD"/>
    <w:rsid w:val="00E705C6"/>
    <w:rsid w:val="00E70643"/>
    <w:rsid w:val="00E70C80"/>
    <w:rsid w:val="00E70F2D"/>
    <w:rsid w:val="00E712D0"/>
    <w:rsid w:val="00E71C40"/>
    <w:rsid w:val="00E73452"/>
    <w:rsid w:val="00E73747"/>
    <w:rsid w:val="00E73E67"/>
    <w:rsid w:val="00E74F27"/>
    <w:rsid w:val="00E75768"/>
    <w:rsid w:val="00E76BAD"/>
    <w:rsid w:val="00E77686"/>
    <w:rsid w:val="00E777AE"/>
    <w:rsid w:val="00E8035D"/>
    <w:rsid w:val="00E808FD"/>
    <w:rsid w:val="00E80DC3"/>
    <w:rsid w:val="00E82644"/>
    <w:rsid w:val="00E831F3"/>
    <w:rsid w:val="00E833AB"/>
    <w:rsid w:val="00E83C69"/>
    <w:rsid w:val="00E840BD"/>
    <w:rsid w:val="00E841DA"/>
    <w:rsid w:val="00E84E8A"/>
    <w:rsid w:val="00E854FA"/>
    <w:rsid w:val="00E858BD"/>
    <w:rsid w:val="00E87A4F"/>
    <w:rsid w:val="00E87D62"/>
    <w:rsid w:val="00E87E13"/>
    <w:rsid w:val="00E9006B"/>
    <w:rsid w:val="00E9048A"/>
    <w:rsid w:val="00E90721"/>
    <w:rsid w:val="00E907FB"/>
    <w:rsid w:val="00E90C88"/>
    <w:rsid w:val="00E91188"/>
    <w:rsid w:val="00E911BE"/>
    <w:rsid w:val="00E921C2"/>
    <w:rsid w:val="00E9222E"/>
    <w:rsid w:val="00E92F58"/>
    <w:rsid w:val="00E94F1B"/>
    <w:rsid w:val="00E9502A"/>
    <w:rsid w:val="00E95907"/>
    <w:rsid w:val="00E963B5"/>
    <w:rsid w:val="00E96BE4"/>
    <w:rsid w:val="00EA0422"/>
    <w:rsid w:val="00EA09A1"/>
    <w:rsid w:val="00EA1427"/>
    <w:rsid w:val="00EA1BE3"/>
    <w:rsid w:val="00EA1CCB"/>
    <w:rsid w:val="00EA1D26"/>
    <w:rsid w:val="00EA28E1"/>
    <w:rsid w:val="00EA3661"/>
    <w:rsid w:val="00EA36DE"/>
    <w:rsid w:val="00EA3778"/>
    <w:rsid w:val="00EA38A8"/>
    <w:rsid w:val="00EA4045"/>
    <w:rsid w:val="00EA47E3"/>
    <w:rsid w:val="00EA4C96"/>
    <w:rsid w:val="00EA5B33"/>
    <w:rsid w:val="00EA5BB4"/>
    <w:rsid w:val="00EA6004"/>
    <w:rsid w:val="00EA6D72"/>
    <w:rsid w:val="00EB08F3"/>
    <w:rsid w:val="00EB0A0E"/>
    <w:rsid w:val="00EB1017"/>
    <w:rsid w:val="00EB1128"/>
    <w:rsid w:val="00EB4F4A"/>
    <w:rsid w:val="00EB51E3"/>
    <w:rsid w:val="00EB5AB4"/>
    <w:rsid w:val="00EB5B99"/>
    <w:rsid w:val="00EB67B2"/>
    <w:rsid w:val="00EB67EB"/>
    <w:rsid w:val="00EB6B1C"/>
    <w:rsid w:val="00EB6C3A"/>
    <w:rsid w:val="00EC0228"/>
    <w:rsid w:val="00EC030D"/>
    <w:rsid w:val="00EC185F"/>
    <w:rsid w:val="00EC1FE3"/>
    <w:rsid w:val="00EC2389"/>
    <w:rsid w:val="00EC23D7"/>
    <w:rsid w:val="00EC2BA0"/>
    <w:rsid w:val="00EC2DFC"/>
    <w:rsid w:val="00EC553A"/>
    <w:rsid w:val="00EC5BC7"/>
    <w:rsid w:val="00EC716B"/>
    <w:rsid w:val="00EC716C"/>
    <w:rsid w:val="00ED11EE"/>
    <w:rsid w:val="00ED23E7"/>
    <w:rsid w:val="00ED2BE3"/>
    <w:rsid w:val="00ED33C5"/>
    <w:rsid w:val="00ED5009"/>
    <w:rsid w:val="00ED5803"/>
    <w:rsid w:val="00ED7047"/>
    <w:rsid w:val="00ED7AAB"/>
    <w:rsid w:val="00EE0446"/>
    <w:rsid w:val="00EE0E1E"/>
    <w:rsid w:val="00EE11A1"/>
    <w:rsid w:val="00EE1D48"/>
    <w:rsid w:val="00EE1F35"/>
    <w:rsid w:val="00EE2081"/>
    <w:rsid w:val="00EE2BA9"/>
    <w:rsid w:val="00EE2E5F"/>
    <w:rsid w:val="00EE2EDD"/>
    <w:rsid w:val="00EE2F22"/>
    <w:rsid w:val="00EE36E0"/>
    <w:rsid w:val="00EE51AC"/>
    <w:rsid w:val="00EE5B3A"/>
    <w:rsid w:val="00EE6566"/>
    <w:rsid w:val="00EE676A"/>
    <w:rsid w:val="00EE6A9E"/>
    <w:rsid w:val="00EE6C44"/>
    <w:rsid w:val="00EE6D77"/>
    <w:rsid w:val="00EE6F9A"/>
    <w:rsid w:val="00EE7E46"/>
    <w:rsid w:val="00EF074D"/>
    <w:rsid w:val="00EF1128"/>
    <w:rsid w:val="00EF1811"/>
    <w:rsid w:val="00EF25E2"/>
    <w:rsid w:val="00EF3031"/>
    <w:rsid w:val="00EF34C5"/>
    <w:rsid w:val="00EF435F"/>
    <w:rsid w:val="00EF4F0E"/>
    <w:rsid w:val="00EF5910"/>
    <w:rsid w:val="00EF5A24"/>
    <w:rsid w:val="00EF5D37"/>
    <w:rsid w:val="00EF6CAF"/>
    <w:rsid w:val="00EF6F55"/>
    <w:rsid w:val="00F006CF"/>
    <w:rsid w:val="00F00EC5"/>
    <w:rsid w:val="00F01441"/>
    <w:rsid w:val="00F01569"/>
    <w:rsid w:val="00F01E0D"/>
    <w:rsid w:val="00F02AB9"/>
    <w:rsid w:val="00F0323A"/>
    <w:rsid w:val="00F0332B"/>
    <w:rsid w:val="00F04CDF"/>
    <w:rsid w:val="00F04D01"/>
    <w:rsid w:val="00F04DC9"/>
    <w:rsid w:val="00F05111"/>
    <w:rsid w:val="00F053F2"/>
    <w:rsid w:val="00F0682E"/>
    <w:rsid w:val="00F07281"/>
    <w:rsid w:val="00F07403"/>
    <w:rsid w:val="00F1167A"/>
    <w:rsid w:val="00F11970"/>
    <w:rsid w:val="00F120E9"/>
    <w:rsid w:val="00F12781"/>
    <w:rsid w:val="00F137B6"/>
    <w:rsid w:val="00F13950"/>
    <w:rsid w:val="00F13E42"/>
    <w:rsid w:val="00F146AA"/>
    <w:rsid w:val="00F1532A"/>
    <w:rsid w:val="00F15816"/>
    <w:rsid w:val="00F159D9"/>
    <w:rsid w:val="00F15AA7"/>
    <w:rsid w:val="00F16187"/>
    <w:rsid w:val="00F16A89"/>
    <w:rsid w:val="00F17A76"/>
    <w:rsid w:val="00F17F8E"/>
    <w:rsid w:val="00F202AB"/>
    <w:rsid w:val="00F20CDC"/>
    <w:rsid w:val="00F211C1"/>
    <w:rsid w:val="00F2193D"/>
    <w:rsid w:val="00F21EDF"/>
    <w:rsid w:val="00F22902"/>
    <w:rsid w:val="00F22CD1"/>
    <w:rsid w:val="00F23843"/>
    <w:rsid w:val="00F23ECB"/>
    <w:rsid w:val="00F24578"/>
    <w:rsid w:val="00F24696"/>
    <w:rsid w:val="00F24C71"/>
    <w:rsid w:val="00F2635B"/>
    <w:rsid w:val="00F3003E"/>
    <w:rsid w:val="00F323D0"/>
    <w:rsid w:val="00F32432"/>
    <w:rsid w:val="00F32A64"/>
    <w:rsid w:val="00F3307F"/>
    <w:rsid w:val="00F33356"/>
    <w:rsid w:val="00F33A96"/>
    <w:rsid w:val="00F33B50"/>
    <w:rsid w:val="00F34A41"/>
    <w:rsid w:val="00F34F13"/>
    <w:rsid w:val="00F35063"/>
    <w:rsid w:val="00F352F5"/>
    <w:rsid w:val="00F35488"/>
    <w:rsid w:val="00F35742"/>
    <w:rsid w:val="00F36BB1"/>
    <w:rsid w:val="00F37023"/>
    <w:rsid w:val="00F37BCE"/>
    <w:rsid w:val="00F407AB"/>
    <w:rsid w:val="00F41E48"/>
    <w:rsid w:val="00F42211"/>
    <w:rsid w:val="00F425D4"/>
    <w:rsid w:val="00F42878"/>
    <w:rsid w:val="00F4318D"/>
    <w:rsid w:val="00F44543"/>
    <w:rsid w:val="00F4469B"/>
    <w:rsid w:val="00F44CB0"/>
    <w:rsid w:val="00F456AA"/>
    <w:rsid w:val="00F46409"/>
    <w:rsid w:val="00F46E47"/>
    <w:rsid w:val="00F47451"/>
    <w:rsid w:val="00F50141"/>
    <w:rsid w:val="00F514A8"/>
    <w:rsid w:val="00F52109"/>
    <w:rsid w:val="00F521AA"/>
    <w:rsid w:val="00F54021"/>
    <w:rsid w:val="00F54251"/>
    <w:rsid w:val="00F54548"/>
    <w:rsid w:val="00F55165"/>
    <w:rsid w:val="00F55478"/>
    <w:rsid w:val="00F55985"/>
    <w:rsid w:val="00F55A58"/>
    <w:rsid w:val="00F56A5A"/>
    <w:rsid w:val="00F62C9A"/>
    <w:rsid w:val="00F6317A"/>
    <w:rsid w:val="00F6378A"/>
    <w:rsid w:val="00F63AAF"/>
    <w:rsid w:val="00F63B94"/>
    <w:rsid w:val="00F648D7"/>
    <w:rsid w:val="00F64AB1"/>
    <w:rsid w:val="00F64C6E"/>
    <w:rsid w:val="00F64F3D"/>
    <w:rsid w:val="00F66C6B"/>
    <w:rsid w:val="00F66FB0"/>
    <w:rsid w:val="00F67F86"/>
    <w:rsid w:val="00F706DF"/>
    <w:rsid w:val="00F70EAB"/>
    <w:rsid w:val="00F726E6"/>
    <w:rsid w:val="00F72903"/>
    <w:rsid w:val="00F744DD"/>
    <w:rsid w:val="00F75088"/>
    <w:rsid w:val="00F766B5"/>
    <w:rsid w:val="00F77924"/>
    <w:rsid w:val="00F77E91"/>
    <w:rsid w:val="00F8059C"/>
    <w:rsid w:val="00F8209A"/>
    <w:rsid w:val="00F82C13"/>
    <w:rsid w:val="00F83206"/>
    <w:rsid w:val="00F83893"/>
    <w:rsid w:val="00F847BD"/>
    <w:rsid w:val="00F84824"/>
    <w:rsid w:val="00F84B78"/>
    <w:rsid w:val="00F85612"/>
    <w:rsid w:val="00F8591E"/>
    <w:rsid w:val="00F86201"/>
    <w:rsid w:val="00F867DA"/>
    <w:rsid w:val="00F90041"/>
    <w:rsid w:val="00F901BC"/>
    <w:rsid w:val="00F90603"/>
    <w:rsid w:val="00F908E4"/>
    <w:rsid w:val="00F90BE6"/>
    <w:rsid w:val="00F9165D"/>
    <w:rsid w:val="00F91D8E"/>
    <w:rsid w:val="00F91E52"/>
    <w:rsid w:val="00F91F01"/>
    <w:rsid w:val="00F92517"/>
    <w:rsid w:val="00F931E6"/>
    <w:rsid w:val="00F935C9"/>
    <w:rsid w:val="00F9385C"/>
    <w:rsid w:val="00F9459E"/>
    <w:rsid w:val="00F94D54"/>
    <w:rsid w:val="00F954F9"/>
    <w:rsid w:val="00F96B84"/>
    <w:rsid w:val="00F96ED7"/>
    <w:rsid w:val="00FA0249"/>
    <w:rsid w:val="00FA0931"/>
    <w:rsid w:val="00FA0D91"/>
    <w:rsid w:val="00FA190F"/>
    <w:rsid w:val="00FA2A64"/>
    <w:rsid w:val="00FA3264"/>
    <w:rsid w:val="00FA37C3"/>
    <w:rsid w:val="00FA3F8D"/>
    <w:rsid w:val="00FA45D5"/>
    <w:rsid w:val="00FA581D"/>
    <w:rsid w:val="00FA5854"/>
    <w:rsid w:val="00FA58ED"/>
    <w:rsid w:val="00FA59EC"/>
    <w:rsid w:val="00FA5D39"/>
    <w:rsid w:val="00FA6076"/>
    <w:rsid w:val="00FA6973"/>
    <w:rsid w:val="00FA72D8"/>
    <w:rsid w:val="00FB06DA"/>
    <w:rsid w:val="00FB2075"/>
    <w:rsid w:val="00FB3275"/>
    <w:rsid w:val="00FB3329"/>
    <w:rsid w:val="00FB4188"/>
    <w:rsid w:val="00FB499C"/>
    <w:rsid w:val="00FB5146"/>
    <w:rsid w:val="00FB566A"/>
    <w:rsid w:val="00FB5DAB"/>
    <w:rsid w:val="00FB5DB4"/>
    <w:rsid w:val="00FB635C"/>
    <w:rsid w:val="00FB75FC"/>
    <w:rsid w:val="00FB774E"/>
    <w:rsid w:val="00FB7923"/>
    <w:rsid w:val="00FC2698"/>
    <w:rsid w:val="00FC2883"/>
    <w:rsid w:val="00FC5C02"/>
    <w:rsid w:val="00FC5F33"/>
    <w:rsid w:val="00FC665F"/>
    <w:rsid w:val="00FC680E"/>
    <w:rsid w:val="00FC7057"/>
    <w:rsid w:val="00FC73D7"/>
    <w:rsid w:val="00FC7D6A"/>
    <w:rsid w:val="00FC7DD1"/>
    <w:rsid w:val="00FD050F"/>
    <w:rsid w:val="00FD0F38"/>
    <w:rsid w:val="00FD1524"/>
    <w:rsid w:val="00FD164F"/>
    <w:rsid w:val="00FD2057"/>
    <w:rsid w:val="00FD3603"/>
    <w:rsid w:val="00FD3F25"/>
    <w:rsid w:val="00FD467C"/>
    <w:rsid w:val="00FD4A8B"/>
    <w:rsid w:val="00FD4BFB"/>
    <w:rsid w:val="00FD6214"/>
    <w:rsid w:val="00FD6BF5"/>
    <w:rsid w:val="00FD73C9"/>
    <w:rsid w:val="00FD7BBC"/>
    <w:rsid w:val="00FD7E59"/>
    <w:rsid w:val="00FE0312"/>
    <w:rsid w:val="00FE04A9"/>
    <w:rsid w:val="00FE2231"/>
    <w:rsid w:val="00FE2436"/>
    <w:rsid w:val="00FE2715"/>
    <w:rsid w:val="00FE2A17"/>
    <w:rsid w:val="00FE2B5F"/>
    <w:rsid w:val="00FE3C75"/>
    <w:rsid w:val="00FE3F35"/>
    <w:rsid w:val="00FE4489"/>
    <w:rsid w:val="00FE44A5"/>
    <w:rsid w:val="00FE4657"/>
    <w:rsid w:val="00FE4A99"/>
    <w:rsid w:val="00FE4EA6"/>
    <w:rsid w:val="00FE4FF0"/>
    <w:rsid w:val="00FE6AC6"/>
    <w:rsid w:val="00FE6C54"/>
    <w:rsid w:val="00FE70A5"/>
    <w:rsid w:val="00FE7DB8"/>
    <w:rsid w:val="00FE7F0E"/>
    <w:rsid w:val="00FF0172"/>
    <w:rsid w:val="00FF05A3"/>
    <w:rsid w:val="00FF0E0B"/>
    <w:rsid w:val="00FF156C"/>
    <w:rsid w:val="00FF1603"/>
    <w:rsid w:val="00FF2A61"/>
    <w:rsid w:val="00FF2B8C"/>
    <w:rsid w:val="00FF3FAB"/>
    <w:rsid w:val="00FF4230"/>
    <w:rsid w:val="00FF5140"/>
    <w:rsid w:val="00FF5641"/>
    <w:rsid w:val="00FF6247"/>
    <w:rsid w:val="00FF6771"/>
    <w:rsid w:val="00FF67BE"/>
    <w:rsid w:val="00FF69BA"/>
    <w:rsid w:val="00FF6F84"/>
    <w:rsid w:val="00FF7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5EF270"/>
  <w15:chartTrackingRefBased/>
  <w15:docId w15:val="{C9AE322A-D274-469D-8D77-C70FBE1DC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annotation text" w:uiPriority="99"/>
    <w:lsdException w:name="header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4ADF"/>
    <w:pPr>
      <w:jc w:val="both"/>
    </w:pPr>
    <w:rPr>
      <w:sz w:val="28"/>
      <w:lang w:val="uk-UA"/>
    </w:rPr>
  </w:style>
  <w:style w:type="paragraph" w:styleId="10">
    <w:name w:val="heading 1"/>
    <w:basedOn w:val="a"/>
    <w:next w:val="a"/>
    <w:link w:val="11"/>
    <w:qFormat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"/>
    <w:next w:val="a"/>
    <w:link w:val="20"/>
    <w:uiPriority w:val="9"/>
    <w:qFormat/>
    <w:pPr>
      <w:suppressAutoHyphens/>
      <w:spacing w:line="336" w:lineRule="auto"/>
      <w:ind w:left="851"/>
      <w:outlineLvl w:val="1"/>
    </w:pPr>
    <w:rPr>
      <w:b/>
    </w:rPr>
  </w:style>
  <w:style w:type="paragraph" w:styleId="30">
    <w:name w:val="heading 3"/>
    <w:basedOn w:val="a"/>
    <w:next w:val="a"/>
    <w:link w:val="31"/>
    <w:qFormat/>
    <w:pPr>
      <w:suppressAutoHyphens/>
      <w:spacing w:line="336" w:lineRule="auto"/>
      <w:ind w:left="851"/>
      <w:outlineLvl w:val="2"/>
    </w:pPr>
    <w:rPr>
      <w:b/>
    </w:rPr>
  </w:style>
  <w:style w:type="paragraph" w:styleId="40">
    <w:name w:val="heading 4"/>
    <w:basedOn w:val="a"/>
    <w:next w:val="a"/>
    <w:link w:val="41"/>
    <w:qFormat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"/>
    <w:next w:val="a"/>
    <w:qFormat/>
    <w:rsid w:val="000B55D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7">
    <w:name w:val="heading 7"/>
    <w:basedOn w:val="a"/>
    <w:next w:val="a"/>
    <w:link w:val="70"/>
    <w:qFormat/>
    <w:pPr>
      <w:keepNext/>
      <w:numPr>
        <w:numId w:val="2"/>
      </w:numPr>
      <w:spacing w:line="360" w:lineRule="auto"/>
      <w:jc w:val="center"/>
      <w:outlineLvl w:val="6"/>
    </w:pPr>
    <w:rPr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link w:val="10"/>
    <w:rsid w:val="001008E0"/>
    <w:rPr>
      <w:b/>
      <w:caps/>
      <w:kern w:val="28"/>
      <w:sz w:val="28"/>
      <w:lang w:val="uk-UA"/>
    </w:rPr>
  </w:style>
  <w:style w:type="character" w:customStyle="1" w:styleId="20">
    <w:name w:val="Заголовок 2 Знак"/>
    <w:basedOn w:val="a0"/>
    <w:link w:val="2"/>
    <w:uiPriority w:val="9"/>
    <w:rsid w:val="001E0294"/>
    <w:rPr>
      <w:b/>
      <w:sz w:val="28"/>
      <w:lang w:val="uk-UA"/>
    </w:rPr>
  </w:style>
  <w:style w:type="character" w:customStyle="1" w:styleId="31">
    <w:name w:val="Заголовок 3 Знак"/>
    <w:link w:val="30"/>
    <w:rsid w:val="001008E0"/>
    <w:rPr>
      <w:b/>
      <w:sz w:val="28"/>
      <w:lang w:val="uk-UA"/>
    </w:rPr>
  </w:style>
  <w:style w:type="character" w:customStyle="1" w:styleId="41">
    <w:name w:val="Заголовок 4 Знак"/>
    <w:link w:val="40"/>
    <w:rsid w:val="001008E0"/>
    <w:rPr>
      <w:b/>
      <w:sz w:val="28"/>
      <w:lang w:val="uk-UA"/>
    </w:rPr>
  </w:style>
  <w:style w:type="character" w:customStyle="1" w:styleId="70">
    <w:name w:val="Заголовок 7 Знак"/>
    <w:link w:val="7"/>
    <w:rsid w:val="0004039E"/>
    <w:rPr>
      <w:sz w:val="28"/>
      <w:szCs w:val="24"/>
    </w:rPr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link w:val="a3"/>
    <w:uiPriority w:val="99"/>
    <w:rsid w:val="001008E0"/>
    <w:rPr>
      <w:sz w:val="28"/>
      <w:lang w:val="uk-UA"/>
    </w:rPr>
  </w:style>
  <w:style w:type="paragraph" w:styleId="a5">
    <w:name w:val="caption"/>
    <w:basedOn w:val="a"/>
    <w:next w:val="a"/>
    <w:uiPriority w:val="35"/>
    <w:qFormat/>
    <w:pPr>
      <w:suppressAutoHyphens/>
      <w:spacing w:line="336" w:lineRule="auto"/>
      <w:jc w:val="center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link w:val="a6"/>
    <w:uiPriority w:val="99"/>
    <w:rsid w:val="001008E0"/>
    <w:rPr>
      <w:sz w:val="28"/>
      <w:lang w:val="uk-UA"/>
    </w:rPr>
  </w:style>
  <w:style w:type="character" w:styleId="a8">
    <w:name w:val="page number"/>
    <w:rPr>
      <w:rFonts w:ascii="Times New Roman" w:hAnsi="Times New Roman"/>
      <w:noProof w:val="0"/>
      <w:lang w:val="uk-UA"/>
    </w:rPr>
  </w:style>
  <w:style w:type="paragraph" w:styleId="12">
    <w:name w:val="toc 1"/>
    <w:basedOn w:val="a"/>
    <w:next w:val="a"/>
    <w:autoRedefine/>
    <w:uiPriority w:val="39"/>
    <w:rsid w:val="007B34BC"/>
    <w:pPr>
      <w:spacing w:line="360" w:lineRule="auto"/>
      <w:jc w:val="left"/>
    </w:pPr>
    <w:rPr>
      <w:bCs/>
      <w:szCs w:val="28"/>
    </w:rPr>
  </w:style>
  <w:style w:type="paragraph" w:styleId="21">
    <w:name w:val="toc 2"/>
    <w:basedOn w:val="a"/>
    <w:next w:val="a"/>
    <w:autoRedefine/>
    <w:uiPriority w:val="39"/>
    <w:rsid w:val="001465C1"/>
    <w:pPr>
      <w:tabs>
        <w:tab w:val="right" w:leader="dot" w:pos="9741"/>
      </w:tabs>
      <w:spacing w:line="360" w:lineRule="auto"/>
      <w:jc w:val="left"/>
    </w:pPr>
    <w:rPr>
      <w:smallCaps/>
      <w:sz w:val="20"/>
    </w:rPr>
  </w:style>
  <w:style w:type="paragraph" w:styleId="32">
    <w:name w:val="toc 3"/>
    <w:basedOn w:val="a"/>
    <w:next w:val="a"/>
    <w:autoRedefine/>
    <w:semiHidden/>
    <w:rsid w:val="0004039E"/>
    <w:pPr>
      <w:ind w:left="560"/>
      <w:jc w:val="left"/>
    </w:pPr>
    <w:rPr>
      <w:i/>
      <w:iCs/>
      <w:sz w:val="20"/>
    </w:rPr>
  </w:style>
  <w:style w:type="paragraph" w:styleId="42">
    <w:name w:val="toc 4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styleId="a9">
    <w:name w:val="Body Text"/>
    <w:basedOn w:val="a"/>
    <w:link w:val="aa"/>
    <w:pPr>
      <w:spacing w:line="336" w:lineRule="auto"/>
      <w:ind w:firstLine="851"/>
    </w:pPr>
  </w:style>
  <w:style w:type="character" w:customStyle="1" w:styleId="aa">
    <w:name w:val="Основной текст Знак"/>
    <w:link w:val="a9"/>
    <w:rsid w:val="001008E0"/>
    <w:rPr>
      <w:sz w:val="28"/>
      <w:lang w:val="uk-UA"/>
    </w:rPr>
  </w:style>
  <w:style w:type="paragraph" w:customStyle="1" w:styleId="ab">
    <w:name w:val="Переменные"/>
    <w:basedOn w:val="a9"/>
    <w:pPr>
      <w:tabs>
        <w:tab w:val="left" w:pos="482"/>
      </w:tabs>
      <w:ind w:left="482" w:hanging="482"/>
    </w:pPr>
  </w:style>
  <w:style w:type="paragraph" w:styleId="ac">
    <w:name w:val="Document Map"/>
    <w:basedOn w:val="a"/>
    <w:semiHidden/>
    <w:pPr>
      <w:shd w:val="clear" w:color="auto" w:fill="000080"/>
    </w:pPr>
    <w:rPr>
      <w:sz w:val="24"/>
    </w:rPr>
  </w:style>
  <w:style w:type="paragraph" w:customStyle="1" w:styleId="ad">
    <w:name w:val="Формула"/>
    <w:basedOn w:val="a9"/>
    <w:pPr>
      <w:tabs>
        <w:tab w:val="center" w:pos="4536"/>
        <w:tab w:val="right" w:pos="9356"/>
      </w:tabs>
      <w:ind w:firstLine="0"/>
    </w:pPr>
  </w:style>
  <w:style w:type="paragraph" w:styleId="22">
    <w:name w:val="Body Text 2"/>
    <w:basedOn w:val="a"/>
    <w:link w:val="23"/>
    <w:rPr>
      <w:sz w:val="26"/>
    </w:rPr>
  </w:style>
  <w:style w:type="character" w:customStyle="1" w:styleId="23">
    <w:name w:val="Основной текст 2 Знак"/>
    <w:link w:val="22"/>
    <w:rsid w:val="0004039E"/>
    <w:rPr>
      <w:sz w:val="26"/>
      <w:lang w:val="uk-UA" w:eastAsia="ru-RU" w:bidi="ar-SA"/>
    </w:rPr>
  </w:style>
  <w:style w:type="paragraph" w:styleId="ae">
    <w:name w:val="Body Text Indent"/>
    <w:basedOn w:val="a"/>
    <w:link w:val="af"/>
    <w:pPr>
      <w:spacing w:after="120"/>
      <w:ind w:left="360"/>
    </w:pPr>
  </w:style>
  <w:style w:type="character" w:customStyle="1" w:styleId="af">
    <w:name w:val="Основной текст с отступом Знак"/>
    <w:link w:val="ae"/>
    <w:rsid w:val="006309D4"/>
    <w:rPr>
      <w:sz w:val="28"/>
      <w:lang w:val="uk-UA"/>
    </w:rPr>
  </w:style>
  <w:style w:type="paragraph" w:customStyle="1" w:styleId="af0">
    <w:name w:val="Название"/>
    <w:basedOn w:val="a"/>
    <w:qFormat/>
    <w:pPr>
      <w:jc w:val="center"/>
    </w:pPr>
    <w:rPr>
      <w:szCs w:val="24"/>
      <w:lang w:val="ru-RU"/>
    </w:rPr>
  </w:style>
  <w:style w:type="paragraph" w:styleId="33">
    <w:name w:val="Body Text Indent 3"/>
    <w:basedOn w:val="a"/>
    <w:link w:val="34"/>
    <w:rsid w:val="009E74E7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link w:val="33"/>
    <w:rsid w:val="001008E0"/>
    <w:rPr>
      <w:sz w:val="16"/>
      <w:szCs w:val="16"/>
      <w:lang w:val="uk-UA"/>
    </w:rPr>
  </w:style>
  <w:style w:type="paragraph" w:styleId="af1">
    <w:name w:val="footnote text"/>
    <w:basedOn w:val="a"/>
    <w:semiHidden/>
    <w:pPr>
      <w:jc w:val="left"/>
    </w:pPr>
    <w:rPr>
      <w:sz w:val="20"/>
      <w:lang w:val="ru-RU"/>
    </w:rPr>
  </w:style>
  <w:style w:type="character" w:styleId="af2">
    <w:name w:val="footnote reference"/>
    <w:semiHidden/>
    <w:rPr>
      <w:vertAlign w:val="superscript"/>
    </w:rPr>
  </w:style>
  <w:style w:type="paragraph" w:styleId="35">
    <w:name w:val="List 3"/>
    <w:basedOn w:val="a"/>
    <w:rsid w:val="009E74E7"/>
    <w:pPr>
      <w:ind w:left="566" w:hanging="283"/>
      <w:jc w:val="left"/>
    </w:pPr>
    <w:rPr>
      <w:sz w:val="20"/>
      <w:lang w:val="ru-RU"/>
    </w:rPr>
  </w:style>
  <w:style w:type="paragraph" w:styleId="24">
    <w:name w:val="List Bullet 2"/>
    <w:basedOn w:val="a"/>
    <w:autoRedefine/>
    <w:rsid w:val="009E74E7"/>
    <w:pPr>
      <w:overflowPunct w:val="0"/>
      <w:autoSpaceDE w:val="0"/>
      <w:autoSpaceDN w:val="0"/>
      <w:adjustRightInd w:val="0"/>
      <w:ind w:firstLine="540"/>
      <w:textAlignment w:val="baseline"/>
    </w:pPr>
    <w:rPr>
      <w:sz w:val="20"/>
      <w:lang w:val="ru-RU"/>
    </w:rPr>
  </w:style>
  <w:style w:type="paragraph" w:customStyle="1" w:styleId="13">
    <w:name w:val="Обычный1"/>
    <w:rsid w:val="003502AA"/>
    <w:pPr>
      <w:spacing w:before="100" w:after="100"/>
    </w:pPr>
    <w:rPr>
      <w:snapToGrid w:val="0"/>
      <w:sz w:val="24"/>
    </w:rPr>
  </w:style>
  <w:style w:type="paragraph" w:customStyle="1" w:styleId="14">
    <w:name w:val="Мой заголовок 1"/>
    <w:basedOn w:val="a"/>
    <w:link w:val="15"/>
    <w:autoRedefine/>
    <w:rsid w:val="00832370"/>
    <w:pPr>
      <w:tabs>
        <w:tab w:val="right" w:leader="dot" w:pos="9781"/>
      </w:tabs>
      <w:spacing w:line="360" w:lineRule="auto"/>
      <w:jc w:val="center"/>
    </w:pPr>
    <w:rPr>
      <w:lang w:val="ru-RU"/>
    </w:rPr>
  </w:style>
  <w:style w:type="character" w:customStyle="1" w:styleId="15">
    <w:name w:val="Мой заголовок 1 Знак"/>
    <w:link w:val="14"/>
    <w:rsid w:val="00832370"/>
    <w:rPr>
      <w:sz w:val="28"/>
      <w:lang w:val="ru-RU" w:eastAsia="ru-RU" w:bidi="ar-SA"/>
    </w:rPr>
  </w:style>
  <w:style w:type="paragraph" w:customStyle="1" w:styleId="25">
    <w:name w:val="Мой заголовок 2"/>
    <w:basedOn w:val="7"/>
    <w:link w:val="26"/>
    <w:rsid w:val="006427A5"/>
    <w:pPr>
      <w:tabs>
        <w:tab w:val="clear" w:pos="420"/>
        <w:tab w:val="num" w:pos="1134"/>
      </w:tabs>
      <w:ind w:left="426" w:firstLine="284"/>
      <w:jc w:val="both"/>
    </w:pPr>
  </w:style>
  <w:style w:type="character" w:customStyle="1" w:styleId="26">
    <w:name w:val="Мой заголовок 2 Знак"/>
    <w:basedOn w:val="70"/>
    <w:link w:val="25"/>
    <w:rsid w:val="0004039E"/>
    <w:rPr>
      <w:sz w:val="28"/>
      <w:szCs w:val="24"/>
    </w:rPr>
  </w:style>
  <w:style w:type="table" w:styleId="af3">
    <w:name w:val="Table Grid"/>
    <w:basedOn w:val="a1"/>
    <w:qFormat/>
    <w:rsid w:val="008733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Заголовок-1"/>
    <w:basedOn w:val="a"/>
    <w:rsid w:val="001C35C9"/>
    <w:pPr>
      <w:numPr>
        <w:ilvl w:val="1"/>
        <w:numId w:val="1"/>
      </w:numPr>
      <w:tabs>
        <w:tab w:val="clear" w:pos="2007"/>
      </w:tabs>
      <w:spacing w:line="360" w:lineRule="auto"/>
      <w:ind w:left="0" w:firstLine="851"/>
      <w:jc w:val="center"/>
    </w:pPr>
    <w:rPr>
      <w:szCs w:val="28"/>
    </w:rPr>
  </w:style>
  <w:style w:type="paragraph" w:customStyle="1" w:styleId="3">
    <w:name w:val="Мой заголовок 3"/>
    <w:basedOn w:val="a"/>
    <w:link w:val="36"/>
    <w:rsid w:val="006427A5"/>
    <w:pPr>
      <w:numPr>
        <w:ilvl w:val="1"/>
        <w:numId w:val="2"/>
      </w:numPr>
      <w:spacing w:line="360" w:lineRule="auto"/>
      <w:jc w:val="left"/>
    </w:pPr>
  </w:style>
  <w:style w:type="character" w:customStyle="1" w:styleId="36">
    <w:name w:val="Мой заголовок 3 Знак"/>
    <w:link w:val="3"/>
    <w:rsid w:val="00B10DA5"/>
    <w:rPr>
      <w:sz w:val="28"/>
      <w:lang w:val="uk-UA"/>
    </w:rPr>
  </w:style>
  <w:style w:type="character" w:styleId="af4">
    <w:name w:val="Hyperlink"/>
    <w:rsid w:val="0004039E"/>
    <w:rPr>
      <w:color w:val="0000FF"/>
      <w:u w:val="single"/>
    </w:rPr>
  </w:style>
  <w:style w:type="paragraph" w:customStyle="1" w:styleId="4">
    <w:name w:val="Мой заголовок 4"/>
    <w:basedOn w:val="3"/>
    <w:rsid w:val="00F120E9"/>
    <w:pPr>
      <w:numPr>
        <w:ilvl w:val="2"/>
      </w:numPr>
      <w:tabs>
        <w:tab w:val="clear" w:pos="720"/>
        <w:tab w:val="num" w:pos="851"/>
      </w:tabs>
      <w:ind w:left="426" w:hanging="284"/>
      <w:jc w:val="center"/>
    </w:pPr>
    <w:rPr>
      <w:lang w:val="ru-RU"/>
    </w:rPr>
  </w:style>
  <w:style w:type="paragraph" w:styleId="50">
    <w:name w:val="toc 5"/>
    <w:basedOn w:val="a"/>
    <w:next w:val="a"/>
    <w:autoRedefine/>
    <w:semiHidden/>
    <w:rsid w:val="0071710A"/>
    <w:pPr>
      <w:ind w:left="1120"/>
      <w:jc w:val="left"/>
    </w:pPr>
    <w:rPr>
      <w:sz w:val="18"/>
      <w:szCs w:val="18"/>
    </w:rPr>
  </w:style>
  <w:style w:type="paragraph" w:styleId="16">
    <w:name w:val="index 1"/>
    <w:basedOn w:val="a"/>
    <w:next w:val="a"/>
    <w:autoRedefine/>
    <w:semiHidden/>
    <w:rsid w:val="00D774ED"/>
    <w:pPr>
      <w:ind w:left="280" w:hanging="280"/>
    </w:pPr>
  </w:style>
  <w:style w:type="paragraph" w:styleId="6">
    <w:name w:val="toc 6"/>
    <w:basedOn w:val="a"/>
    <w:next w:val="a"/>
    <w:autoRedefine/>
    <w:semiHidden/>
    <w:rsid w:val="0071710A"/>
    <w:pPr>
      <w:ind w:left="1400"/>
      <w:jc w:val="left"/>
    </w:pPr>
    <w:rPr>
      <w:sz w:val="18"/>
      <w:szCs w:val="18"/>
    </w:rPr>
  </w:style>
  <w:style w:type="paragraph" w:styleId="71">
    <w:name w:val="toc 7"/>
    <w:basedOn w:val="a"/>
    <w:next w:val="a"/>
    <w:autoRedefine/>
    <w:semiHidden/>
    <w:rsid w:val="0071710A"/>
    <w:pPr>
      <w:ind w:left="168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71710A"/>
    <w:pPr>
      <w:ind w:left="196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71710A"/>
    <w:pPr>
      <w:ind w:left="2240"/>
      <w:jc w:val="left"/>
    </w:pPr>
    <w:rPr>
      <w:sz w:val="18"/>
      <w:szCs w:val="18"/>
    </w:rPr>
  </w:style>
  <w:style w:type="character" w:customStyle="1" w:styleId="af5">
    <w:name w:val="курсовик"/>
    <w:rsid w:val="00CC1EEC"/>
    <w:rPr>
      <w:rFonts w:ascii="GOST type B" w:hAnsi="GOST type B"/>
      <w:i/>
      <w:iCs/>
      <w:w w:val="90"/>
      <w:sz w:val="40"/>
    </w:rPr>
  </w:style>
  <w:style w:type="character" w:customStyle="1" w:styleId="72">
    <w:name w:val="курсовик7мм"/>
    <w:rsid w:val="00CC1EEC"/>
    <w:rPr>
      <w:rFonts w:ascii="GOST type B" w:hAnsi="GOST type B"/>
      <w:i/>
      <w:iCs/>
      <w:w w:val="90"/>
      <w:sz w:val="52"/>
    </w:rPr>
  </w:style>
  <w:style w:type="character" w:customStyle="1" w:styleId="af6">
    <w:name w:val="курстекст"/>
    <w:rsid w:val="003B6C32"/>
    <w:rPr>
      <w:rFonts w:ascii="GOST type B" w:hAnsi="GOST type B"/>
      <w:i/>
      <w:iCs/>
      <w:w w:val="90"/>
      <w:sz w:val="32"/>
    </w:rPr>
  </w:style>
  <w:style w:type="paragraph" w:styleId="af7">
    <w:name w:val="Plain Text"/>
    <w:basedOn w:val="a"/>
    <w:link w:val="af8"/>
    <w:rsid w:val="007F35DE"/>
    <w:pPr>
      <w:jc w:val="left"/>
    </w:pPr>
    <w:rPr>
      <w:rFonts w:ascii="Courier New" w:hAnsi="Courier New"/>
      <w:sz w:val="20"/>
      <w:lang w:val="ru-RU"/>
    </w:rPr>
  </w:style>
  <w:style w:type="character" w:customStyle="1" w:styleId="af8">
    <w:name w:val="Текст Знак"/>
    <w:link w:val="af7"/>
    <w:rsid w:val="001008E0"/>
    <w:rPr>
      <w:rFonts w:ascii="Courier New" w:hAnsi="Courier New"/>
    </w:rPr>
  </w:style>
  <w:style w:type="paragraph" w:styleId="af9">
    <w:name w:val="Normal (Web)"/>
    <w:basedOn w:val="a"/>
    <w:uiPriority w:val="99"/>
    <w:rsid w:val="00494D20"/>
    <w:pPr>
      <w:spacing w:before="100" w:beforeAutospacing="1" w:after="100" w:afterAutospacing="1"/>
      <w:jc w:val="left"/>
    </w:pPr>
    <w:rPr>
      <w:color w:val="FFFFFF"/>
      <w:sz w:val="24"/>
      <w:szCs w:val="24"/>
      <w:lang w:val="ru-RU"/>
    </w:rPr>
  </w:style>
  <w:style w:type="paragraph" w:customStyle="1" w:styleId="27">
    <w:name w:val="Мой стиль 2"/>
    <w:basedOn w:val="2"/>
    <w:rsid w:val="00A86D94"/>
    <w:pPr>
      <w:keepNext/>
      <w:spacing w:line="360" w:lineRule="auto"/>
      <w:ind w:left="0" w:firstLine="851"/>
    </w:pPr>
    <w:rPr>
      <w:b w:val="0"/>
      <w:szCs w:val="28"/>
      <w:lang w:val="ru-RU"/>
    </w:rPr>
  </w:style>
  <w:style w:type="paragraph" w:customStyle="1" w:styleId="17">
    <w:name w:val="Обычный1"/>
    <w:rsid w:val="00A86D94"/>
    <w:pPr>
      <w:ind w:left="709" w:right="566" w:firstLine="284"/>
      <w:jc w:val="both"/>
    </w:pPr>
    <w:rPr>
      <w:sz w:val="28"/>
    </w:rPr>
  </w:style>
  <w:style w:type="paragraph" w:customStyle="1" w:styleId="18">
    <w:name w:val="1"/>
    <w:basedOn w:val="a"/>
    <w:next w:val="af9"/>
    <w:rsid w:val="00A86D94"/>
    <w:pPr>
      <w:spacing w:before="100" w:after="100"/>
      <w:jc w:val="left"/>
    </w:pPr>
    <w:rPr>
      <w:sz w:val="24"/>
      <w:lang w:val="ru-RU"/>
    </w:rPr>
  </w:style>
  <w:style w:type="paragraph" w:styleId="28">
    <w:name w:val="Body Text Indent 2"/>
    <w:basedOn w:val="a"/>
    <w:rsid w:val="00A86D94"/>
    <w:pPr>
      <w:spacing w:after="120" w:line="480" w:lineRule="auto"/>
      <w:ind w:left="283"/>
    </w:pPr>
  </w:style>
  <w:style w:type="paragraph" w:customStyle="1" w:styleId="37">
    <w:name w:val="Мой стиль 3"/>
    <w:basedOn w:val="30"/>
    <w:rsid w:val="00A86D94"/>
    <w:pPr>
      <w:keepNext/>
      <w:spacing w:line="360" w:lineRule="auto"/>
      <w:ind w:left="0" w:firstLine="851"/>
      <w:jc w:val="left"/>
    </w:pPr>
    <w:rPr>
      <w:b w:val="0"/>
      <w:szCs w:val="28"/>
      <w:lang w:val="ru-RU"/>
    </w:rPr>
  </w:style>
  <w:style w:type="paragraph" w:customStyle="1" w:styleId="19">
    <w:name w:val="Мой стиль1"/>
    <w:basedOn w:val="10"/>
    <w:rsid w:val="00A86D94"/>
    <w:pPr>
      <w:keepNext/>
      <w:suppressAutoHyphens w:val="0"/>
      <w:spacing w:before="240" w:after="60" w:line="480" w:lineRule="auto"/>
      <w:jc w:val="both"/>
    </w:pPr>
    <w:rPr>
      <w:rFonts w:cs="Arial"/>
      <w:b w:val="0"/>
      <w:bCs/>
      <w:caps w:val="0"/>
      <w:kern w:val="32"/>
      <w:szCs w:val="32"/>
      <w:lang w:val="ru-RU"/>
    </w:rPr>
  </w:style>
  <w:style w:type="paragraph" w:customStyle="1" w:styleId="afa">
    <w:name w:val="Чертежный"/>
    <w:rsid w:val="00E91188"/>
    <w:pPr>
      <w:jc w:val="both"/>
    </w:pPr>
    <w:rPr>
      <w:rFonts w:ascii="ISOCPEUR" w:hAnsi="ISOCPEUR"/>
      <w:i/>
      <w:sz w:val="28"/>
      <w:lang w:val="uk-UA"/>
    </w:rPr>
  </w:style>
  <w:style w:type="paragraph" w:styleId="38">
    <w:name w:val="Body Text 3"/>
    <w:basedOn w:val="a"/>
    <w:rsid w:val="00042FF3"/>
    <w:pPr>
      <w:spacing w:after="120"/>
    </w:pPr>
    <w:rPr>
      <w:sz w:val="16"/>
      <w:szCs w:val="16"/>
    </w:rPr>
  </w:style>
  <w:style w:type="paragraph" w:customStyle="1" w:styleId="1a">
    <w:name w:val="Мой стиль 1 Знак"/>
    <w:basedOn w:val="10"/>
    <w:rsid w:val="000B55D7"/>
    <w:pPr>
      <w:keepNext/>
      <w:spacing w:line="480" w:lineRule="auto"/>
      <w:ind w:firstLine="851"/>
    </w:pPr>
    <w:rPr>
      <w:b w:val="0"/>
      <w:caps w:val="0"/>
      <w:kern w:val="0"/>
      <w:szCs w:val="28"/>
      <w:lang w:val="ru-RU"/>
    </w:rPr>
  </w:style>
  <w:style w:type="paragraph" w:customStyle="1" w:styleId="afb">
    <w:name w:val="Мой стиль(для таблицы) Знак Знак"/>
    <w:basedOn w:val="12"/>
    <w:rsid w:val="000B55D7"/>
    <w:pPr>
      <w:tabs>
        <w:tab w:val="right" w:leader="dot" w:pos="9912"/>
      </w:tabs>
      <w:suppressAutoHyphens/>
      <w:spacing w:line="480" w:lineRule="auto"/>
      <w:ind w:firstLine="456"/>
    </w:pPr>
    <w:rPr>
      <w:bCs w:val="0"/>
      <w:noProof/>
      <w:lang w:val="ru-RU"/>
    </w:rPr>
  </w:style>
  <w:style w:type="paragraph" w:styleId="afc">
    <w:name w:val="List Paragraph"/>
    <w:basedOn w:val="a"/>
    <w:uiPriority w:val="34"/>
    <w:qFormat/>
    <w:rsid w:val="00894DAD"/>
    <w:pPr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styleId="afd">
    <w:name w:val="Emphasis"/>
    <w:qFormat/>
    <w:rsid w:val="00644A6C"/>
    <w:rPr>
      <w:i/>
      <w:iCs/>
    </w:rPr>
  </w:style>
  <w:style w:type="paragraph" w:styleId="afe">
    <w:name w:val="Balloon Text"/>
    <w:basedOn w:val="a"/>
    <w:link w:val="aff"/>
    <w:uiPriority w:val="99"/>
    <w:rsid w:val="00931026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link w:val="afe"/>
    <w:uiPriority w:val="99"/>
    <w:rsid w:val="00931026"/>
    <w:rPr>
      <w:rFonts w:ascii="Segoe UI" w:hAnsi="Segoe UI" w:cs="Segoe UI"/>
      <w:sz w:val="18"/>
      <w:szCs w:val="18"/>
      <w:lang w:val="uk-UA" w:eastAsia="ru-RU"/>
    </w:rPr>
  </w:style>
  <w:style w:type="character" w:customStyle="1" w:styleId="citation">
    <w:name w:val="citation"/>
    <w:rsid w:val="0002618C"/>
  </w:style>
  <w:style w:type="character" w:styleId="aff0">
    <w:name w:val="FollowedHyperlink"/>
    <w:uiPriority w:val="99"/>
    <w:unhideWhenUsed/>
    <w:rsid w:val="001008E0"/>
    <w:rPr>
      <w:color w:val="954F72"/>
      <w:u w:val="single"/>
    </w:rPr>
  </w:style>
  <w:style w:type="paragraph" w:styleId="HTML">
    <w:name w:val="HTML Preformatted"/>
    <w:basedOn w:val="a"/>
    <w:link w:val="HTML0"/>
    <w:unhideWhenUsed/>
    <w:rsid w:val="0010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color w:val="000000"/>
      <w:sz w:val="20"/>
      <w:lang w:val="ru-RU"/>
    </w:rPr>
  </w:style>
  <w:style w:type="character" w:customStyle="1" w:styleId="HTML0">
    <w:name w:val="Стандартный HTML Знак"/>
    <w:link w:val="HTML"/>
    <w:rsid w:val="001008E0"/>
    <w:rPr>
      <w:rFonts w:ascii="Courier New" w:hAnsi="Courier New" w:cs="Courier New"/>
      <w:color w:val="000000"/>
    </w:rPr>
  </w:style>
  <w:style w:type="paragraph" w:customStyle="1" w:styleId="msonormal0">
    <w:name w:val="msonormal"/>
    <w:basedOn w:val="a"/>
    <w:uiPriority w:val="99"/>
    <w:rsid w:val="00100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f1">
    <w:name w:val="Стандарт Знак"/>
    <w:link w:val="aff2"/>
    <w:locked/>
    <w:rsid w:val="001008E0"/>
    <w:rPr>
      <w:sz w:val="28"/>
      <w:szCs w:val="24"/>
    </w:rPr>
  </w:style>
  <w:style w:type="paragraph" w:customStyle="1" w:styleId="aff2">
    <w:name w:val="Стандарт"/>
    <w:basedOn w:val="a"/>
    <w:link w:val="aff1"/>
    <w:rsid w:val="001008E0"/>
    <w:pPr>
      <w:spacing w:line="360" w:lineRule="auto"/>
    </w:pPr>
    <w:rPr>
      <w:szCs w:val="24"/>
      <w:lang w:val="ru-RU"/>
    </w:rPr>
  </w:style>
  <w:style w:type="paragraph" w:customStyle="1" w:styleId="140">
    <w:name w:val="Обычный+14"/>
    <w:basedOn w:val="a"/>
    <w:rsid w:val="001008E0"/>
    <w:pPr>
      <w:jc w:val="left"/>
    </w:pPr>
    <w:rPr>
      <w:sz w:val="24"/>
      <w:szCs w:val="24"/>
      <w:lang w:val="ru-RU"/>
    </w:rPr>
  </w:style>
  <w:style w:type="paragraph" w:customStyle="1" w:styleId="141">
    <w:name w:val="Обычный + 14 пт"/>
    <w:aliases w:val="По ширине,Слева:  0,63 см,Первая строка:  0,95 см,Справа:..."/>
    <w:basedOn w:val="afc"/>
    <w:rsid w:val="001008E0"/>
    <w:pPr>
      <w:tabs>
        <w:tab w:val="left" w:pos="142"/>
      </w:tabs>
      <w:spacing w:line="360" w:lineRule="auto"/>
      <w:ind w:left="360" w:right="180" w:firstLine="540"/>
    </w:pPr>
    <w:rPr>
      <w:rFonts w:ascii="Times New Roman" w:hAnsi="Times New Roman"/>
      <w:color w:val="000000"/>
      <w:w w:val="89"/>
      <w:sz w:val="28"/>
      <w:szCs w:val="28"/>
    </w:rPr>
  </w:style>
  <w:style w:type="character" w:customStyle="1" w:styleId="apple-style-span">
    <w:name w:val="apple-style-span"/>
    <w:rsid w:val="001008E0"/>
  </w:style>
  <w:style w:type="character" w:customStyle="1" w:styleId="apple-converted-space">
    <w:name w:val="apple-converted-space"/>
    <w:rsid w:val="001008E0"/>
  </w:style>
  <w:style w:type="character" w:customStyle="1" w:styleId="texample">
    <w:name w:val="texample"/>
    <w:rsid w:val="001008E0"/>
  </w:style>
  <w:style w:type="character" w:customStyle="1" w:styleId="fontstyle01">
    <w:name w:val="fontstyle01"/>
    <w:rsid w:val="001008E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008E0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29">
    <w:name w:val="List 2"/>
    <w:basedOn w:val="a"/>
    <w:rsid w:val="00FD6BF5"/>
    <w:pPr>
      <w:ind w:left="566" w:hanging="283"/>
      <w:contextualSpacing/>
    </w:pPr>
  </w:style>
  <w:style w:type="character" w:styleId="aff3">
    <w:name w:val="Placeholder Text"/>
    <w:basedOn w:val="a0"/>
    <w:uiPriority w:val="99"/>
    <w:semiHidden/>
    <w:rsid w:val="00046A2F"/>
    <w:rPr>
      <w:color w:val="808080"/>
    </w:rPr>
  </w:style>
  <w:style w:type="paragraph" w:customStyle="1" w:styleId="aff4">
    <w:name w:val="Простой текст"/>
    <w:basedOn w:val="a"/>
    <w:link w:val="aff5"/>
    <w:qFormat/>
    <w:rsid w:val="001E0294"/>
    <w:pPr>
      <w:spacing w:line="360" w:lineRule="auto"/>
      <w:ind w:left="284" w:right="284" w:firstLine="709"/>
      <w:jc w:val="left"/>
    </w:pPr>
    <w:rPr>
      <w:szCs w:val="28"/>
      <w:lang w:val="ru-RU"/>
    </w:rPr>
  </w:style>
  <w:style w:type="character" w:customStyle="1" w:styleId="aff5">
    <w:name w:val="Простой текст Знак"/>
    <w:link w:val="aff4"/>
    <w:qFormat/>
    <w:rsid w:val="001E0294"/>
    <w:rPr>
      <w:sz w:val="28"/>
      <w:szCs w:val="28"/>
    </w:rPr>
  </w:style>
  <w:style w:type="paragraph" w:customStyle="1" w:styleId="aff6">
    <w:name w:val="Назв картинки"/>
    <w:basedOn w:val="ae"/>
    <w:link w:val="aff7"/>
    <w:qFormat/>
    <w:rsid w:val="001E0294"/>
    <w:pPr>
      <w:spacing w:after="0" w:line="480" w:lineRule="auto"/>
      <w:ind w:left="993" w:right="284" w:hanging="284"/>
      <w:jc w:val="center"/>
    </w:pPr>
    <w:rPr>
      <w:szCs w:val="28"/>
      <w:lang w:val="ru-RU"/>
    </w:rPr>
  </w:style>
  <w:style w:type="character" w:customStyle="1" w:styleId="aff7">
    <w:name w:val="Назв картинки Знак"/>
    <w:link w:val="aff6"/>
    <w:qFormat/>
    <w:rsid w:val="001E0294"/>
    <w:rPr>
      <w:sz w:val="28"/>
      <w:szCs w:val="28"/>
    </w:rPr>
  </w:style>
  <w:style w:type="paragraph" w:customStyle="1" w:styleId="aff8">
    <w:name w:val="мой заголовок"/>
    <w:basedOn w:val="ae"/>
    <w:link w:val="aff9"/>
    <w:qFormat/>
    <w:rsid w:val="001E0294"/>
    <w:pPr>
      <w:spacing w:after="0" w:line="480" w:lineRule="auto"/>
      <w:ind w:left="284" w:right="284" w:firstLine="851"/>
      <w:jc w:val="center"/>
    </w:pPr>
    <w:rPr>
      <w:szCs w:val="28"/>
      <w:lang w:val="ru-RU"/>
    </w:rPr>
  </w:style>
  <w:style w:type="character" w:customStyle="1" w:styleId="aff9">
    <w:name w:val="мой заголовок Знак"/>
    <w:link w:val="aff8"/>
    <w:qFormat/>
    <w:rsid w:val="001E0294"/>
    <w:rPr>
      <w:sz w:val="28"/>
      <w:szCs w:val="28"/>
    </w:rPr>
  </w:style>
  <w:style w:type="paragraph" w:customStyle="1" w:styleId="affa">
    <w:name w:val="Подпункт"/>
    <w:basedOn w:val="a"/>
    <w:link w:val="affb"/>
    <w:qFormat/>
    <w:rsid w:val="001E0294"/>
    <w:pPr>
      <w:spacing w:line="480" w:lineRule="auto"/>
      <w:ind w:left="284" w:right="284" w:firstLine="709"/>
    </w:pPr>
    <w:rPr>
      <w:szCs w:val="28"/>
      <w:lang w:val="en-US"/>
    </w:rPr>
  </w:style>
  <w:style w:type="character" w:customStyle="1" w:styleId="affb">
    <w:name w:val="Подпункт Знак"/>
    <w:link w:val="affa"/>
    <w:qFormat/>
    <w:rsid w:val="001E0294"/>
    <w:rPr>
      <w:sz w:val="28"/>
      <w:szCs w:val="28"/>
      <w:lang w:val="en-US"/>
    </w:rPr>
  </w:style>
  <w:style w:type="character" w:customStyle="1" w:styleId="affc">
    <w:name w:val="Текст примечания Знак"/>
    <w:basedOn w:val="a0"/>
    <w:link w:val="affd"/>
    <w:uiPriority w:val="99"/>
    <w:rsid w:val="001E0294"/>
  </w:style>
  <w:style w:type="paragraph" w:styleId="affd">
    <w:name w:val="annotation text"/>
    <w:basedOn w:val="a"/>
    <w:link w:val="affc"/>
    <w:uiPriority w:val="99"/>
    <w:unhideWhenUsed/>
    <w:rsid w:val="001E0294"/>
    <w:pPr>
      <w:jc w:val="left"/>
    </w:pPr>
    <w:rPr>
      <w:sz w:val="20"/>
      <w:lang w:val="ru-RU"/>
    </w:rPr>
  </w:style>
  <w:style w:type="character" w:customStyle="1" w:styleId="affe">
    <w:name w:val="Тема примечания Знак"/>
    <w:basedOn w:val="affc"/>
    <w:link w:val="afff"/>
    <w:uiPriority w:val="99"/>
    <w:rsid w:val="001E0294"/>
    <w:rPr>
      <w:b/>
      <w:bCs/>
    </w:rPr>
  </w:style>
  <w:style w:type="paragraph" w:styleId="afff">
    <w:name w:val="annotation subject"/>
    <w:basedOn w:val="affd"/>
    <w:next w:val="affd"/>
    <w:link w:val="affe"/>
    <w:uiPriority w:val="99"/>
    <w:unhideWhenUsed/>
    <w:rsid w:val="001E0294"/>
    <w:rPr>
      <w:b/>
      <w:bCs/>
    </w:rPr>
  </w:style>
  <w:style w:type="numbering" w:customStyle="1" w:styleId="1">
    <w:name w:val="Текущий список1"/>
    <w:uiPriority w:val="99"/>
    <w:rsid w:val="00B26D5E"/>
    <w:pPr>
      <w:numPr>
        <w:numId w:val="33"/>
      </w:numPr>
    </w:pPr>
  </w:style>
  <w:style w:type="paragraph" w:customStyle="1" w:styleId="1b">
    <w:name w:val="Обычный (веб)1"/>
    <w:basedOn w:val="a"/>
    <w:rsid w:val="00A90563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styleId="afff0">
    <w:name w:val="Strong"/>
    <w:qFormat/>
    <w:rsid w:val="00A90563"/>
    <w:rPr>
      <w:b/>
      <w:bCs/>
    </w:rPr>
  </w:style>
  <w:style w:type="character" w:styleId="HTML1">
    <w:name w:val="HTML Acronym"/>
    <w:rsid w:val="00A90563"/>
  </w:style>
  <w:style w:type="character" w:styleId="afff1">
    <w:name w:val="annotation reference"/>
    <w:uiPriority w:val="99"/>
    <w:unhideWhenUsed/>
    <w:rsid w:val="00A90563"/>
    <w:rPr>
      <w:sz w:val="16"/>
      <w:szCs w:val="16"/>
    </w:rPr>
  </w:style>
  <w:style w:type="paragraph" w:customStyle="1" w:styleId="Default">
    <w:name w:val="Default"/>
    <w:rsid w:val="00A90563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copyright-span">
    <w:name w:val="copyright-span"/>
    <w:rsid w:val="00A90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2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1569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24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14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18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64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32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57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1102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276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90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5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179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999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&#1056;&#1072;&#1073;&#1086;&#1095;&#1080;&#1081;%20&#1089;&#1090;&#1086;&#1083;\&#1051;&#1040;&#1041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084A5-6E3E-4C03-9D8B-D89A79AC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ЛАБ.DOT</Template>
  <TotalTime>4451</TotalTime>
  <Pages>43</Pages>
  <Words>8414</Words>
  <Characters>47965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РФ</vt:lpstr>
    </vt:vector>
  </TitlesOfParts>
  <Company>Home office</Company>
  <LinksUpToDate>false</LinksUpToDate>
  <CharactersWithSpaces>56267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РФ</dc:title>
  <dc:subject/>
  <dc:creator>VAMK</dc:creator>
  <cp:keywords/>
  <cp:lastModifiedBy>Артём Хилков</cp:lastModifiedBy>
  <cp:revision>1228</cp:revision>
  <cp:lastPrinted>2024-06-06T17:13:00Z</cp:lastPrinted>
  <dcterms:created xsi:type="dcterms:W3CDTF">2023-12-03T15:57:00Z</dcterms:created>
  <dcterms:modified xsi:type="dcterms:W3CDTF">2025-06-15T18:27:00Z</dcterms:modified>
</cp:coreProperties>
</file>